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FEF9E" w14:textId="77777777" w:rsidR="0076592C" w:rsidRDefault="003A49D0" w:rsidP="0076592C">
      <w:r w:rsidRPr="00545F89">
        <w:t>Nicht alle Elemente im Teil 2 müssen genutzt werden.</w:t>
      </w:r>
      <w:r>
        <w:t xml:space="preserve"> Projektmethode, Auftrag etc.. entscheidet</w:t>
      </w:r>
      <w:r w:rsidR="00C17503">
        <w:t xml:space="preserve">. </w:t>
      </w:r>
      <w:r w:rsidR="00C17503" w:rsidRPr="005B0C2F">
        <w:rPr>
          <w:b/>
        </w:rPr>
        <w:t>Das Designe des Titelblatt und der restlichen IPA ist frei wählbar</w:t>
      </w:r>
      <w:r w:rsidR="005B0C2F" w:rsidRPr="005B0C2F">
        <w:rPr>
          <w:b/>
        </w:rPr>
        <w:t>,</w:t>
      </w:r>
      <w:r w:rsidR="00C17503" w:rsidRPr="005B0C2F">
        <w:rPr>
          <w:b/>
        </w:rPr>
        <w:t xml:space="preserve"> der Inhalt im Teil eins muss aber der der Vorlage </w:t>
      </w:r>
      <w:r w:rsidR="005B0C2F" w:rsidRPr="005B0C2F">
        <w:rPr>
          <w:b/>
        </w:rPr>
        <w:t>übereinstimmen</w:t>
      </w:r>
      <w:r w:rsidR="00C17503" w:rsidRPr="005B0C2F">
        <w:rPr>
          <w:b/>
        </w:rPr>
        <w:t>!</w:t>
      </w:r>
      <w:r w:rsidR="005B0C2F" w:rsidRPr="005B0C2F">
        <w:rPr>
          <w:b/>
        </w:rPr>
        <w:t xml:space="preserve"> (Überschriften etc. usw..</w:t>
      </w:r>
      <w:r w:rsidR="00FA56D2">
        <w:t xml:space="preserve"> </w:t>
      </w:r>
      <w:r w:rsidR="004C5F99">
        <w:t>Dokumentinformationen</w:t>
      </w:r>
      <w:r w:rsidR="004E74C9">
        <w:t>. Gesamter „Oranger-Hinweistext“ kann unter Formatvorlage/ auf IPA-Hinweis rechtklick/Formatierungen von Instanzen, gelöscht werden.</w:t>
      </w:r>
      <w:r w:rsidR="00B91690">
        <w:t xml:space="preserve"> Vor dieser Seite darf ein Titelblatt gestaltet werden</w:t>
      </w:r>
      <w:r w:rsidR="00A1539F">
        <w:t xml:space="preserve">. </w:t>
      </w:r>
      <w:r w:rsidR="00A1539F" w:rsidRPr="00085643">
        <w:rPr>
          <w:b/>
        </w:rPr>
        <w:t>Kopfzeile</w:t>
      </w:r>
      <w:r w:rsidR="00085643">
        <w:rPr>
          <w:b/>
        </w:rPr>
        <w:t>:</w:t>
      </w:r>
      <w:r w:rsidR="00A1539F">
        <w:t xml:space="preserve"> </w:t>
      </w:r>
      <w:r w:rsidR="00085643">
        <w:t>„</w:t>
      </w:r>
      <w:r w:rsidR="00A1539F">
        <w:t>Vorlage IPA 2018</w:t>
      </w:r>
      <w:r w:rsidR="00085643">
        <w:t>“</w:t>
      </w:r>
      <w:r w:rsidR="00A1539F">
        <w:t xml:space="preserve"> kann unter </w:t>
      </w:r>
      <w:r w:rsidR="00085643">
        <w:t xml:space="preserve">Speichern Unter/Titel mit dem Titel der IPA abgeändert werden so wie Autor. </w:t>
      </w:r>
      <w:r w:rsidR="00E91CD7">
        <w:t xml:space="preserve"> </w:t>
      </w:r>
    </w:p>
    <w:sdt>
      <w:sdtPr>
        <w:id w:val="146247711"/>
        <w:docPartObj>
          <w:docPartGallery w:val="Cover Pages"/>
          <w:docPartUnique/>
        </w:docPartObj>
      </w:sdtPr>
      <w:sdtEndPr>
        <w:rPr>
          <w:lang w:val="en-GB"/>
        </w:rPr>
      </w:sdtEndPr>
      <w:sdtContent>
        <w:p w14:paraId="361778FF" w14:textId="5AA5DDEF" w:rsidR="0076592C" w:rsidRDefault="0076592C" w:rsidP="0076592C">
          <w:r>
            <w:rPr>
              <w:noProof/>
            </w:rPr>
            <mc:AlternateContent>
              <mc:Choice Requires="wpg">
                <w:drawing>
                  <wp:anchor distT="0" distB="0" distL="114300" distR="114300" simplePos="0" relativeHeight="251679744" behindDoc="0" locked="0" layoutInCell="1" allowOverlap="1" wp14:anchorId="1E949166" wp14:editId="449AC5A1">
                    <wp:simplePos x="0" y="0"/>
                    <wp:positionH relativeFrom="page">
                      <wp:posOffset>4527</wp:posOffset>
                    </wp:positionH>
                    <wp:positionV relativeFrom="page">
                      <wp:align>top</wp:align>
                    </wp:positionV>
                    <wp:extent cx="7577750" cy="2399168"/>
                    <wp:effectExtent l="0" t="0" r="4445" b="1270"/>
                    <wp:wrapNone/>
                    <wp:docPr id="149" name="Group 149"/>
                    <wp:cNvGraphicFramePr/>
                    <a:graphic xmlns:a="http://schemas.openxmlformats.org/drawingml/2006/main">
                      <a:graphicData uri="http://schemas.microsoft.com/office/word/2010/wordprocessingGroup">
                        <wpg:wgp>
                          <wpg:cNvGrpSpPr/>
                          <wpg:grpSpPr>
                            <a:xfrm>
                              <a:off x="0" y="0"/>
                              <a:ext cx="7577750" cy="2399168"/>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8BF063D" id="Group 149" o:spid="_x0000_s1026" style="position:absolute;margin-left:.35pt;margin-top:0;width:596.65pt;height:188.9pt;z-index:251679744;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p>
        <w:p w14:paraId="3D899DA6" w14:textId="022CB5C1" w:rsidR="0076592C" w:rsidRDefault="0076592C" w:rsidP="0076592C">
          <w:pPr>
            <w:rPr>
              <w:lang w:val="en-GB"/>
            </w:rPr>
          </w:pPr>
          <w:r w:rsidRPr="00E106B7">
            <w:rPr>
              <w:noProof/>
              <w:lang w:val="en-GB"/>
            </w:rPr>
            <mc:AlternateContent>
              <mc:Choice Requires="wps">
                <w:drawing>
                  <wp:anchor distT="45720" distB="45720" distL="114300" distR="114300" simplePos="0" relativeHeight="251680768" behindDoc="1" locked="0" layoutInCell="1" allowOverlap="1" wp14:anchorId="526259C1" wp14:editId="4950EB6D">
                    <wp:simplePos x="0" y="0"/>
                    <wp:positionH relativeFrom="margin">
                      <wp:align>right</wp:align>
                    </wp:positionH>
                    <wp:positionV relativeFrom="paragraph">
                      <wp:posOffset>3191472</wp:posOffset>
                    </wp:positionV>
                    <wp:extent cx="2180590" cy="1404620"/>
                    <wp:effectExtent l="0" t="0" r="10160" b="20955"/>
                    <wp:wrapTight wrapText="bothSides">
                      <wp:wrapPolygon edited="0">
                        <wp:start x="0" y="0"/>
                        <wp:lineTo x="0" y="21709"/>
                        <wp:lineTo x="21512" y="21709"/>
                        <wp:lineTo x="2151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0590" cy="1404620"/>
                            </a:xfrm>
                            <a:prstGeom prst="rect">
                              <a:avLst/>
                            </a:prstGeom>
                            <a:solidFill>
                              <a:srgbClr val="FFFFFF"/>
                            </a:solidFill>
                            <a:ln w="9525">
                              <a:solidFill>
                                <a:schemeClr val="bg1"/>
                              </a:solidFill>
                              <a:miter lim="800000"/>
                              <a:headEnd/>
                              <a:tailEnd/>
                            </a:ln>
                          </wps:spPr>
                          <wps:txbx>
                            <w:txbxContent>
                              <w:p w14:paraId="2201B207" w14:textId="77777777" w:rsidR="003E7657" w:rsidRPr="006F2804" w:rsidRDefault="003E7657" w:rsidP="0076592C">
                                <w:pPr>
                                  <w:pStyle w:val="NoSpacing"/>
                                  <w:jc w:val="right"/>
                                  <w:rPr>
                                    <w:sz w:val="36"/>
                                    <w:szCs w:val="36"/>
                                    <w:lang w:val="de-CH"/>
                                  </w:rPr>
                                </w:pPr>
                                <w:r w:rsidRPr="006F2804">
                                  <w:rPr>
                                    <w:sz w:val="36"/>
                                    <w:szCs w:val="36"/>
                                    <w:lang w:val="de-CH"/>
                                  </w:rPr>
                                  <w:t>Terminal8 GmbH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26259C1" id="_x0000_t202" coordsize="21600,21600" o:spt="202" path="m,l,21600r21600,l21600,xe">
                    <v:stroke joinstyle="miter"/>
                    <v:path gradientshapeok="t" o:connecttype="rect"/>
                  </v:shapetype>
                  <v:shape id="Text Box 2" o:spid="_x0000_s1026" type="#_x0000_t202" style="position:absolute;margin-left:120.5pt;margin-top:251.3pt;width:171.7pt;height:110.6pt;z-index:-2516357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" strokecolor="white [3212]">
                    <v:textbox style="mso-fit-shape-to-text:t">
                      <w:txbxContent>
                        <w:p w14:paraId="2201B207" w14:textId="77777777" w:rsidR="003E7657" w:rsidRPr="006F2804" w:rsidRDefault="003E7657" w:rsidP="0076592C">
                          <w:pPr>
                            <w:pStyle w:val="NoSpacing"/>
                            <w:jc w:val="right"/>
                            <w:rPr>
                              <w:sz w:val="36"/>
                              <w:szCs w:val="36"/>
                              <w:lang w:val="de-CH"/>
                            </w:rPr>
                          </w:pPr>
                          <w:r w:rsidRPr="006F2804">
                            <w:rPr>
                              <w:sz w:val="36"/>
                              <w:szCs w:val="36"/>
                              <w:lang w:val="de-CH"/>
                            </w:rPr>
                            <w:t>Terminal8 GmbH</w:t>
                          </w:r>
                        </w:p>
                      </w:txbxContent>
                    </v:textbox>
                    <w10:wrap type="tight" anchorx="margin"/>
                  </v:shape>
                </w:pict>
              </mc:Fallback>
            </mc:AlternateContent>
          </w:r>
          <w:r>
            <w:rPr>
              <w:noProof/>
            </w:rPr>
            <w:drawing>
              <wp:anchor distT="0" distB="0" distL="114300" distR="114300" simplePos="0" relativeHeight="251681792" behindDoc="1" locked="0" layoutInCell="1" allowOverlap="1" wp14:anchorId="264CA7CC" wp14:editId="655A3F68">
                <wp:simplePos x="0" y="0"/>
                <wp:positionH relativeFrom="page">
                  <wp:align>center</wp:align>
                </wp:positionH>
                <wp:positionV relativeFrom="paragraph">
                  <wp:posOffset>4910</wp:posOffset>
                </wp:positionV>
                <wp:extent cx="2777490" cy="1856105"/>
                <wp:effectExtent l="0" t="0" r="0" b="0"/>
                <wp:wrapTight wrapText="bothSides">
                  <wp:wrapPolygon edited="0">
                    <wp:start x="10370" y="1330"/>
                    <wp:lineTo x="7111" y="4655"/>
                    <wp:lineTo x="7111" y="10198"/>
                    <wp:lineTo x="8444" y="12415"/>
                    <wp:lineTo x="9333" y="12415"/>
                    <wp:lineTo x="10667" y="15962"/>
                    <wp:lineTo x="1185" y="16183"/>
                    <wp:lineTo x="593" y="16405"/>
                    <wp:lineTo x="1333" y="19509"/>
                    <wp:lineTo x="1333" y="19952"/>
                    <wp:lineTo x="6815" y="20395"/>
                    <wp:lineTo x="19852" y="20395"/>
                    <wp:lineTo x="20444" y="19509"/>
                    <wp:lineTo x="20889" y="16627"/>
                    <wp:lineTo x="19704" y="16183"/>
                    <wp:lineTo x="10963" y="15962"/>
                    <wp:lineTo x="12148" y="12415"/>
                    <wp:lineTo x="12889" y="12415"/>
                    <wp:lineTo x="14519" y="9976"/>
                    <wp:lineTo x="14519" y="5099"/>
                    <wp:lineTo x="13778" y="3990"/>
                    <wp:lineTo x="11111" y="1330"/>
                    <wp:lineTo x="10370" y="1330"/>
                  </wp:wrapPolygon>
                </wp:wrapTight>
                <wp:docPr id="18" name="Picture 18" descr="Impressum - Bruno Kernen – ehemaliger Schweizer Skirennfah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ressum - Bruno Kernen – ehemaliger Schweizer Skirennfahrer"/>
                        <pic:cNvPicPr>
                          <a:picLocks noChangeAspect="1" noChangeArrowheads="1"/>
                        </pic:cNvPicPr>
                      </pic:nvPicPr>
                      <pic:blipFill rotWithShape="1">
                        <a:blip r:embed="rId10">
                          <a:extLst>
                            <a:ext uri="{28A0092B-C50C-407E-A947-70E740481C1C}">
                              <a14:useLocalDpi xmlns:a14="http://schemas.microsoft.com/office/drawing/2010/main" val="0"/>
                            </a:ext>
                          </a:extLst>
                        </a:blip>
                        <a:srcRect l="18313" t="28240" r="17690" b="28984"/>
                        <a:stretch/>
                      </pic:blipFill>
                      <pic:spPr bwMode="auto">
                        <a:xfrm>
                          <a:off x="0" y="0"/>
                          <a:ext cx="2777490" cy="18561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8720" behindDoc="0" locked="0" layoutInCell="1" allowOverlap="1" wp14:anchorId="009C8796" wp14:editId="100A2DA8">
                    <wp:simplePos x="0" y="0"/>
                    <wp:positionH relativeFrom="margin">
                      <wp:align>center</wp:align>
                    </wp:positionH>
                    <wp:positionV relativeFrom="page">
                      <wp:posOffset>6402044</wp:posOffset>
                    </wp:positionV>
                    <wp:extent cx="7033260" cy="2565400"/>
                    <wp:effectExtent l="0" t="0" r="0" b="6350"/>
                    <wp:wrapSquare wrapText="bothSides"/>
                    <wp:docPr id="153" name="Text Box 153"/>
                    <wp:cNvGraphicFramePr/>
                    <a:graphic xmlns:a="http://schemas.openxmlformats.org/drawingml/2006/main">
                      <a:graphicData uri="http://schemas.microsoft.com/office/word/2010/wordprocessingShape">
                        <wps:wsp>
                          <wps:cNvSpPr txBox="1"/>
                          <wps:spPr>
                            <a:xfrm>
                              <a:off x="0" y="0"/>
                              <a:ext cx="7033260" cy="25657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8991" w:type="dxa"/>
                                  <w:tblInd w:w="-1418" w:type="dxa"/>
                                  <w:tblLook w:val="04A0" w:firstRow="1" w:lastRow="0" w:firstColumn="1" w:lastColumn="0" w:noHBand="0" w:noVBand="1"/>
                                </w:tblPr>
                                <w:tblGrid>
                                  <w:gridCol w:w="5954"/>
                                  <w:gridCol w:w="3037"/>
                                </w:tblGrid>
                                <w:tr w:rsidR="003E7657" w:rsidRPr="00F83A0D" w14:paraId="47C63554" w14:textId="77777777" w:rsidTr="00483C1C">
                                  <w:tc>
                                    <w:tcPr>
                                      <w:tcW w:w="8991" w:type="dxa"/>
                                      <w:gridSpan w:val="2"/>
                                      <w:shd w:val="clear" w:color="auto" w:fill="auto"/>
                                    </w:tcPr>
                                    <w:p w14:paraId="3B8A680B" w14:textId="77777777" w:rsidR="003E7657" w:rsidRPr="006F2804" w:rsidRDefault="003E7657" w:rsidP="00483C1C">
                                      <w:pPr>
                                        <w:pStyle w:val="NoSpacing"/>
                                        <w:jc w:val="right"/>
                                        <w:rPr>
                                          <w:color w:val="4F81BD" w:themeColor="accent1"/>
                                          <w:sz w:val="24"/>
                                          <w:szCs w:val="24"/>
                                          <w:lang w:val="de-CH"/>
                                        </w:rPr>
                                      </w:pPr>
                                      <w:r w:rsidRPr="006F2804">
                                        <w:rPr>
                                          <w:sz w:val="24"/>
                                          <w:szCs w:val="24"/>
                                          <w:lang w:val="de-CH"/>
                                        </w:rPr>
                                        <w:t>Beteiligter Personenkreis</w:t>
                                      </w:r>
                                    </w:p>
                                  </w:tc>
                                </w:tr>
                                <w:tr w:rsidR="003E7657" w:rsidRPr="00F83A0D" w14:paraId="33EC70B3" w14:textId="77777777" w:rsidTr="00483C1C">
                                  <w:tc>
                                    <w:tcPr>
                                      <w:tcW w:w="5954" w:type="dxa"/>
                                      <w:shd w:val="clear" w:color="auto" w:fill="auto"/>
                                    </w:tcPr>
                                    <w:p w14:paraId="19F8AE5C" w14:textId="77777777" w:rsidR="003E7657" w:rsidRPr="00F83A0D" w:rsidRDefault="003E7657" w:rsidP="00483C1C">
                                      <w:pPr>
                                        <w:pStyle w:val="NoSpacing"/>
                                        <w:jc w:val="right"/>
                                        <w:rPr>
                                          <w:color w:val="4F81BD" w:themeColor="accent1"/>
                                          <w:sz w:val="24"/>
                                          <w:szCs w:val="24"/>
                                          <w:lang w:val="de-CH"/>
                                        </w:rPr>
                                      </w:pPr>
                                      <w:r w:rsidRPr="00F83A0D">
                                        <w:rPr>
                                          <w:color w:val="4F81BD" w:themeColor="accent1"/>
                                          <w:sz w:val="24"/>
                                          <w:szCs w:val="24"/>
                                          <w:lang w:val="de-CH"/>
                                        </w:rPr>
                                        <w:t>Hauptexperte</w:t>
                                      </w:r>
                                      <w:r>
                                        <w:rPr>
                                          <w:color w:val="4F81BD" w:themeColor="accent1"/>
                                          <w:sz w:val="24"/>
                                          <w:szCs w:val="24"/>
                                          <w:lang w:val="de-CH"/>
                                        </w:rPr>
                                        <w:t xml:space="preserve"> :</w:t>
                                      </w:r>
                                    </w:p>
                                  </w:tc>
                                  <w:tc>
                                    <w:tcPr>
                                      <w:tcW w:w="3037" w:type="dxa"/>
                                      <w:shd w:val="clear" w:color="auto" w:fill="auto"/>
                                    </w:tcPr>
                                    <w:p w14:paraId="7445C6E7" w14:textId="77777777" w:rsidR="003E7657" w:rsidRPr="00F83A0D" w:rsidRDefault="003E7657" w:rsidP="00483C1C">
                                      <w:pPr>
                                        <w:pStyle w:val="NoSpacing"/>
                                        <w:jc w:val="right"/>
                                        <w:rPr>
                                          <w:color w:val="4F81BD" w:themeColor="accent1"/>
                                          <w:sz w:val="24"/>
                                          <w:szCs w:val="24"/>
                                          <w:lang w:val="de-CH"/>
                                        </w:rPr>
                                      </w:pPr>
                                      <w:r w:rsidRPr="00F83A0D">
                                        <w:rPr>
                                          <w:color w:val="4F81BD" w:themeColor="accent1"/>
                                          <w:sz w:val="24"/>
                                          <w:szCs w:val="24"/>
                                          <w:lang w:val="de-CH"/>
                                        </w:rPr>
                                        <w:t>Iwan Kalbermatten</w:t>
                                      </w:r>
                                    </w:p>
                                  </w:tc>
                                </w:tr>
                                <w:tr w:rsidR="003E7657" w:rsidRPr="00F83A0D" w14:paraId="4FFCEFE2" w14:textId="77777777" w:rsidTr="00483C1C">
                                  <w:tc>
                                    <w:tcPr>
                                      <w:tcW w:w="5954" w:type="dxa"/>
                                      <w:shd w:val="clear" w:color="auto" w:fill="auto"/>
                                    </w:tcPr>
                                    <w:p w14:paraId="10AC4258" w14:textId="77777777" w:rsidR="003E7657" w:rsidRPr="00F83A0D" w:rsidRDefault="003E7657" w:rsidP="00483C1C">
                                      <w:pPr>
                                        <w:pStyle w:val="NoSpacing"/>
                                        <w:jc w:val="right"/>
                                        <w:rPr>
                                          <w:color w:val="4F81BD" w:themeColor="accent1"/>
                                          <w:sz w:val="24"/>
                                          <w:szCs w:val="24"/>
                                          <w:lang w:val="de-CH"/>
                                        </w:rPr>
                                      </w:pPr>
                                      <w:r w:rsidRPr="00F83A0D">
                                        <w:rPr>
                                          <w:color w:val="4F81BD" w:themeColor="accent1"/>
                                          <w:sz w:val="24"/>
                                          <w:szCs w:val="24"/>
                                          <w:lang w:val="de-CH"/>
                                        </w:rPr>
                                        <w:t>Nebenexperte</w:t>
                                      </w:r>
                                      <w:r>
                                        <w:rPr>
                                          <w:color w:val="4F81BD" w:themeColor="accent1"/>
                                          <w:sz w:val="24"/>
                                          <w:szCs w:val="24"/>
                                          <w:lang w:val="de-CH"/>
                                        </w:rPr>
                                        <w:t xml:space="preserve"> :</w:t>
                                      </w:r>
                                    </w:p>
                                  </w:tc>
                                  <w:tc>
                                    <w:tcPr>
                                      <w:tcW w:w="3037" w:type="dxa"/>
                                      <w:shd w:val="clear" w:color="auto" w:fill="auto"/>
                                    </w:tcPr>
                                    <w:p w14:paraId="3B79F01A" w14:textId="77777777" w:rsidR="003E7657" w:rsidRPr="00F83A0D" w:rsidRDefault="003E7657" w:rsidP="00483C1C">
                                      <w:pPr>
                                        <w:pStyle w:val="NoSpacing"/>
                                        <w:jc w:val="right"/>
                                        <w:rPr>
                                          <w:color w:val="4F81BD" w:themeColor="accent1"/>
                                          <w:sz w:val="24"/>
                                          <w:szCs w:val="24"/>
                                          <w:lang w:val="de-CH"/>
                                        </w:rPr>
                                      </w:pPr>
                                      <w:r w:rsidRPr="00F83A0D">
                                        <w:rPr>
                                          <w:color w:val="4F81BD" w:themeColor="accent1"/>
                                          <w:sz w:val="24"/>
                                          <w:szCs w:val="24"/>
                                          <w:lang w:val="de-CH"/>
                                        </w:rPr>
                                        <w:t>Nils Weibel</w:t>
                                      </w:r>
                                    </w:p>
                                  </w:tc>
                                </w:tr>
                                <w:tr w:rsidR="003E7657" w:rsidRPr="00F83A0D" w14:paraId="409C71A6" w14:textId="77777777" w:rsidTr="00483C1C">
                                  <w:tc>
                                    <w:tcPr>
                                      <w:tcW w:w="5954" w:type="dxa"/>
                                      <w:shd w:val="clear" w:color="auto" w:fill="auto"/>
                                    </w:tcPr>
                                    <w:p w14:paraId="358B9428" w14:textId="77777777" w:rsidR="003E7657" w:rsidRPr="00F83A0D" w:rsidRDefault="003E7657" w:rsidP="00483C1C">
                                      <w:pPr>
                                        <w:pStyle w:val="NoSpacing"/>
                                        <w:jc w:val="right"/>
                                        <w:rPr>
                                          <w:color w:val="4F81BD" w:themeColor="accent1"/>
                                          <w:sz w:val="24"/>
                                          <w:szCs w:val="24"/>
                                          <w:lang w:val="de-CH"/>
                                        </w:rPr>
                                      </w:pPr>
                                      <w:r>
                                        <w:rPr>
                                          <w:color w:val="4F81BD" w:themeColor="accent1"/>
                                          <w:sz w:val="24"/>
                                          <w:szCs w:val="24"/>
                                          <w:lang w:val="de-CH"/>
                                        </w:rPr>
                                        <w:t>Valid-Experte :</w:t>
                                      </w:r>
                                    </w:p>
                                  </w:tc>
                                  <w:tc>
                                    <w:tcPr>
                                      <w:tcW w:w="3037" w:type="dxa"/>
                                      <w:shd w:val="clear" w:color="auto" w:fill="auto"/>
                                    </w:tcPr>
                                    <w:p w14:paraId="46BFA151" w14:textId="7A1FA1F7" w:rsidR="003E7657" w:rsidRPr="00F83A0D" w:rsidRDefault="003E7657" w:rsidP="00483C1C">
                                      <w:pPr>
                                        <w:pStyle w:val="NoSpacing"/>
                                        <w:jc w:val="right"/>
                                        <w:rPr>
                                          <w:color w:val="4F81BD" w:themeColor="accent1"/>
                                          <w:sz w:val="24"/>
                                          <w:szCs w:val="24"/>
                                          <w:lang w:val="de-CH"/>
                                        </w:rPr>
                                      </w:pPr>
                                      <w:r>
                                        <w:rPr>
                                          <w:color w:val="4F81BD" w:themeColor="accent1"/>
                                          <w:sz w:val="24"/>
                                          <w:szCs w:val="24"/>
                                          <w:lang w:val="de-CH"/>
                                        </w:rPr>
                                        <w:t>Michel Patrick</w:t>
                                      </w:r>
                                    </w:p>
                                  </w:tc>
                                </w:tr>
                                <w:tr w:rsidR="003E7657" w:rsidRPr="00F83A0D" w14:paraId="5384B79C" w14:textId="77777777" w:rsidTr="00483C1C">
                                  <w:tc>
                                    <w:tcPr>
                                      <w:tcW w:w="5954" w:type="dxa"/>
                                      <w:shd w:val="clear" w:color="auto" w:fill="auto"/>
                                    </w:tcPr>
                                    <w:p w14:paraId="4CC0C33F" w14:textId="77777777" w:rsidR="003E7657" w:rsidRPr="00F83A0D" w:rsidRDefault="003E7657" w:rsidP="00483C1C">
                                      <w:pPr>
                                        <w:pStyle w:val="NoSpacing"/>
                                        <w:jc w:val="right"/>
                                        <w:rPr>
                                          <w:color w:val="4F81BD" w:themeColor="accent1"/>
                                          <w:sz w:val="24"/>
                                          <w:szCs w:val="24"/>
                                          <w:lang w:val="de-CH"/>
                                        </w:rPr>
                                      </w:pPr>
                                      <w:r w:rsidRPr="00F83A0D">
                                        <w:rPr>
                                          <w:color w:val="4F81BD" w:themeColor="accent1"/>
                                          <w:sz w:val="24"/>
                                          <w:szCs w:val="24"/>
                                          <w:lang w:val="de-CH"/>
                                        </w:rPr>
                                        <w:t>Verantwortliche Fachkraft</w:t>
                                      </w:r>
                                      <w:r>
                                        <w:rPr>
                                          <w:color w:val="4F81BD" w:themeColor="accent1"/>
                                          <w:sz w:val="24"/>
                                          <w:szCs w:val="24"/>
                                          <w:lang w:val="de-CH"/>
                                        </w:rPr>
                                        <w:t xml:space="preserve"> :</w:t>
                                      </w:r>
                                    </w:p>
                                  </w:tc>
                                  <w:tc>
                                    <w:tcPr>
                                      <w:tcW w:w="3037" w:type="dxa"/>
                                      <w:shd w:val="clear" w:color="auto" w:fill="auto"/>
                                    </w:tcPr>
                                    <w:p w14:paraId="1A0F2ED7" w14:textId="77777777" w:rsidR="003E7657" w:rsidRPr="00F83A0D" w:rsidRDefault="003E7657" w:rsidP="00483C1C">
                                      <w:pPr>
                                        <w:pStyle w:val="NoSpacing"/>
                                        <w:jc w:val="right"/>
                                        <w:rPr>
                                          <w:color w:val="4F81BD" w:themeColor="accent1"/>
                                          <w:sz w:val="24"/>
                                          <w:szCs w:val="24"/>
                                          <w:lang w:val="de-CH"/>
                                        </w:rPr>
                                      </w:pPr>
                                      <w:r w:rsidRPr="00F83A0D">
                                        <w:rPr>
                                          <w:color w:val="4F81BD" w:themeColor="accent1"/>
                                          <w:sz w:val="24"/>
                                          <w:szCs w:val="24"/>
                                          <w:lang w:val="de-CH"/>
                                        </w:rPr>
                                        <w:t>Fehmi Raqipi</w:t>
                                      </w:r>
                                    </w:p>
                                  </w:tc>
                                </w:tr>
                                <w:tr w:rsidR="003E7657" w:rsidRPr="00F83A0D" w14:paraId="0973E721" w14:textId="77777777" w:rsidTr="00483C1C">
                                  <w:tc>
                                    <w:tcPr>
                                      <w:tcW w:w="5954" w:type="dxa"/>
                                      <w:shd w:val="clear" w:color="auto" w:fill="auto"/>
                                    </w:tcPr>
                                    <w:p w14:paraId="2584BCC8" w14:textId="77777777" w:rsidR="003E7657" w:rsidRPr="00F83A0D" w:rsidRDefault="003E7657" w:rsidP="00483C1C">
                                      <w:pPr>
                                        <w:pStyle w:val="NoSpacing"/>
                                        <w:jc w:val="right"/>
                                        <w:rPr>
                                          <w:color w:val="4F81BD" w:themeColor="accent1"/>
                                          <w:sz w:val="24"/>
                                          <w:szCs w:val="24"/>
                                          <w:lang w:val="de-CH"/>
                                        </w:rPr>
                                      </w:pPr>
                                      <w:r>
                                        <w:rPr>
                                          <w:color w:val="4F81BD" w:themeColor="accent1"/>
                                          <w:sz w:val="24"/>
                                          <w:szCs w:val="24"/>
                                          <w:lang w:val="de-CH"/>
                                        </w:rPr>
                                        <w:t>Berufsbildner :</w:t>
                                      </w:r>
                                    </w:p>
                                  </w:tc>
                                  <w:tc>
                                    <w:tcPr>
                                      <w:tcW w:w="3037" w:type="dxa"/>
                                      <w:shd w:val="clear" w:color="auto" w:fill="auto"/>
                                    </w:tcPr>
                                    <w:p w14:paraId="704B07B7" w14:textId="77777777" w:rsidR="003E7657" w:rsidRPr="006F2804" w:rsidRDefault="003E7657" w:rsidP="00483C1C">
                                      <w:pPr>
                                        <w:pStyle w:val="NoSpacing"/>
                                        <w:jc w:val="right"/>
                                        <w:rPr>
                                          <w:color w:val="4F81BD" w:themeColor="accent1"/>
                                          <w:sz w:val="24"/>
                                          <w:szCs w:val="24"/>
                                          <w:lang w:val="de-CH"/>
                                        </w:rPr>
                                      </w:pPr>
                                      <w:r w:rsidRPr="006F2804">
                                        <w:rPr>
                                          <w:color w:val="4F81BD" w:themeColor="accent1"/>
                                          <w:sz w:val="24"/>
                                          <w:szCs w:val="24"/>
                                          <w:lang w:val="de-CH"/>
                                        </w:rPr>
                                        <w:t>Michael Peter</w:t>
                                      </w:r>
                                    </w:p>
                                  </w:tc>
                                </w:tr>
                                <w:tr w:rsidR="003E7657" w:rsidRPr="00F83A0D" w14:paraId="03C7A16E" w14:textId="77777777" w:rsidTr="00483C1C">
                                  <w:tc>
                                    <w:tcPr>
                                      <w:tcW w:w="5954" w:type="dxa"/>
                                      <w:shd w:val="clear" w:color="auto" w:fill="auto"/>
                                    </w:tcPr>
                                    <w:p w14:paraId="3E7682FA" w14:textId="77777777" w:rsidR="003E7657" w:rsidRPr="00F83A0D" w:rsidRDefault="003E7657" w:rsidP="00483C1C">
                                      <w:pPr>
                                        <w:pStyle w:val="NoSpacing"/>
                                        <w:jc w:val="right"/>
                                        <w:rPr>
                                          <w:color w:val="4F81BD" w:themeColor="accent1"/>
                                          <w:sz w:val="24"/>
                                          <w:szCs w:val="24"/>
                                          <w:lang w:val="de-CH"/>
                                        </w:rPr>
                                      </w:pPr>
                                      <w:r>
                                        <w:rPr>
                                          <w:color w:val="4F81BD" w:themeColor="accent1"/>
                                          <w:sz w:val="24"/>
                                          <w:szCs w:val="24"/>
                                          <w:lang w:val="de-CH"/>
                                        </w:rPr>
                                        <w:t>Auftraggeber</w:t>
                                      </w:r>
                                    </w:p>
                                  </w:tc>
                                  <w:tc>
                                    <w:tcPr>
                                      <w:tcW w:w="3037" w:type="dxa"/>
                                      <w:shd w:val="clear" w:color="auto" w:fill="auto"/>
                                    </w:tcPr>
                                    <w:p w14:paraId="638B8E2E" w14:textId="77777777" w:rsidR="003E7657" w:rsidRDefault="003E7657" w:rsidP="00483C1C">
                                      <w:pPr>
                                        <w:pStyle w:val="NoSpacing"/>
                                        <w:jc w:val="right"/>
                                        <w:rPr>
                                          <w:color w:val="4F81BD" w:themeColor="accent1"/>
                                          <w:sz w:val="24"/>
                                          <w:szCs w:val="24"/>
                                          <w:lang w:val="de-CH"/>
                                        </w:rPr>
                                      </w:pPr>
                                      <w:r>
                                        <w:rPr>
                                          <w:color w:val="4F81BD" w:themeColor="accent1"/>
                                          <w:sz w:val="24"/>
                                          <w:szCs w:val="24"/>
                                          <w:lang w:val="de-CH"/>
                                        </w:rPr>
                                        <w:t>Probst-</w:t>
                                      </w:r>
                                      <w:proofErr w:type="spellStart"/>
                                      <w:r>
                                        <w:rPr>
                                          <w:color w:val="4F81BD" w:themeColor="accent1"/>
                                          <w:sz w:val="24"/>
                                          <w:szCs w:val="24"/>
                                          <w:lang w:val="de-CH"/>
                                        </w:rPr>
                                        <w:t>Maveg</w:t>
                                      </w:r>
                                      <w:proofErr w:type="spellEnd"/>
                                      <w:r>
                                        <w:rPr>
                                          <w:color w:val="4F81BD" w:themeColor="accent1"/>
                                          <w:sz w:val="24"/>
                                          <w:szCs w:val="24"/>
                                          <w:lang w:val="de-CH"/>
                                        </w:rPr>
                                        <w:t xml:space="preserve"> AG</w:t>
                                      </w:r>
                                    </w:p>
                                    <w:p w14:paraId="7BDA60FC" w14:textId="77777777" w:rsidR="003E7657" w:rsidRPr="00F83A0D" w:rsidRDefault="003E7657" w:rsidP="00483C1C">
                                      <w:pPr>
                                        <w:pStyle w:val="NoSpacing"/>
                                        <w:jc w:val="right"/>
                                        <w:rPr>
                                          <w:color w:val="4F81BD" w:themeColor="accent1"/>
                                          <w:sz w:val="24"/>
                                          <w:szCs w:val="24"/>
                                          <w:lang w:val="de-CH"/>
                                        </w:rPr>
                                      </w:pPr>
                                    </w:p>
                                  </w:tc>
                                </w:tr>
                                <w:tr w:rsidR="003E7657" w:rsidRPr="00F83A0D" w14:paraId="7203B810" w14:textId="77777777" w:rsidTr="00483C1C">
                                  <w:tc>
                                    <w:tcPr>
                                      <w:tcW w:w="5954" w:type="dxa"/>
                                      <w:shd w:val="clear" w:color="auto" w:fill="auto"/>
                                    </w:tcPr>
                                    <w:p w14:paraId="1C88B26F" w14:textId="77777777" w:rsidR="003E7657" w:rsidRPr="00F83A0D" w:rsidRDefault="003E7657" w:rsidP="00483C1C">
                                      <w:pPr>
                                        <w:pStyle w:val="NoSpacing"/>
                                        <w:jc w:val="right"/>
                                        <w:rPr>
                                          <w:color w:val="4F81BD" w:themeColor="accent1"/>
                                          <w:sz w:val="24"/>
                                          <w:szCs w:val="24"/>
                                          <w:lang w:val="de-CH"/>
                                        </w:rPr>
                                      </w:pPr>
                                    </w:p>
                                  </w:tc>
                                  <w:tc>
                                    <w:tcPr>
                                      <w:tcW w:w="3037" w:type="dxa"/>
                                      <w:shd w:val="clear" w:color="auto" w:fill="auto"/>
                                    </w:tcPr>
                                    <w:p w14:paraId="43320C03" w14:textId="77777777" w:rsidR="003E7657" w:rsidRPr="006F2804" w:rsidRDefault="003E7657" w:rsidP="00483C1C">
                                      <w:pPr>
                                        <w:pStyle w:val="NoSpacing"/>
                                        <w:jc w:val="right"/>
                                        <w:rPr>
                                          <w:color w:val="4F81BD" w:themeColor="accent1"/>
                                          <w:sz w:val="24"/>
                                          <w:szCs w:val="24"/>
                                          <w:lang w:val="de-CH"/>
                                        </w:rPr>
                                      </w:pPr>
                                      <w:r w:rsidRPr="006F2804">
                                        <w:rPr>
                                          <w:color w:val="000000" w:themeColor="text1"/>
                                          <w:sz w:val="24"/>
                                          <w:szCs w:val="24"/>
                                          <w:lang w:val="de-CH"/>
                                        </w:rPr>
                                        <w:t>IPA-Daten</w:t>
                                      </w:r>
                                    </w:p>
                                  </w:tc>
                                </w:tr>
                                <w:tr w:rsidR="003E7657" w:rsidRPr="00F83A0D" w14:paraId="6A9AC135" w14:textId="77777777" w:rsidTr="00483C1C">
                                  <w:tc>
                                    <w:tcPr>
                                      <w:tcW w:w="5954" w:type="dxa"/>
                                      <w:shd w:val="clear" w:color="auto" w:fill="auto"/>
                                    </w:tcPr>
                                    <w:p w14:paraId="13B92A03" w14:textId="77777777" w:rsidR="003E7657" w:rsidRPr="00F83A0D" w:rsidRDefault="003E7657" w:rsidP="00483C1C">
                                      <w:pPr>
                                        <w:pStyle w:val="NoSpacing"/>
                                        <w:jc w:val="right"/>
                                        <w:rPr>
                                          <w:color w:val="95B3D7" w:themeColor="accent1" w:themeTint="99"/>
                                          <w:sz w:val="24"/>
                                          <w:szCs w:val="24"/>
                                          <w:lang w:val="de-CH"/>
                                        </w:rPr>
                                      </w:pPr>
                                      <w:r w:rsidRPr="00E106B7">
                                        <w:rPr>
                                          <w:color w:val="4F81BD" w:themeColor="accent1"/>
                                          <w:sz w:val="24"/>
                                          <w:szCs w:val="24"/>
                                          <w:lang w:val="de-CH"/>
                                        </w:rPr>
                                        <w:t>Berufsschule</w:t>
                                      </w:r>
                                      <w:r>
                                        <w:rPr>
                                          <w:color w:val="4F81BD" w:themeColor="accent1"/>
                                          <w:sz w:val="24"/>
                                          <w:szCs w:val="24"/>
                                          <w:lang w:val="de-CH"/>
                                        </w:rPr>
                                        <w:t xml:space="preserve"> :</w:t>
                                      </w:r>
                                    </w:p>
                                  </w:tc>
                                  <w:tc>
                                    <w:tcPr>
                                      <w:tcW w:w="3037" w:type="dxa"/>
                                      <w:shd w:val="clear" w:color="auto" w:fill="auto"/>
                                    </w:tcPr>
                                    <w:p w14:paraId="418D73A8" w14:textId="77777777" w:rsidR="003E7657" w:rsidRPr="00F83A0D" w:rsidRDefault="003E7657" w:rsidP="00483C1C">
                                      <w:pPr>
                                        <w:pStyle w:val="NoSpacing"/>
                                        <w:jc w:val="right"/>
                                        <w:rPr>
                                          <w:color w:val="95B3D7" w:themeColor="accent1" w:themeTint="99"/>
                                          <w:sz w:val="24"/>
                                          <w:szCs w:val="24"/>
                                          <w:lang w:val="de-CH"/>
                                        </w:rPr>
                                      </w:pPr>
                                      <w:r>
                                        <w:rPr>
                                          <w:color w:val="4F81BD" w:themeColor="accent1"/>
                                          <w:sz w:val="24"/>
                                          <w:szCs w:val="24"/>
                                          <w:lang w:val="de-CH"/>
                                        </w:rPr>
                                        <w:t>Gibb</w:t>
                                      </w:r>
                                    </w:p>
                                  </w:tc>
                                </w:tr>
                                <w:tr w:rsidR="003E7657" w:rsidRPr="00E106B7" w14:paraId="517586B0" w14:textId="77777777" w:rsidTr="00483C1C">
                                  <w:tc>
                                    <w:tcPr>
                                      <w:tcW w:w="5954" w:type="dxa"/>
                                      <w:shd w:val="clear" w:color="auto" w:fill="auto"/>
                                    </w:tcPr>
                                    <w:p w14:paraId="4DF2EB8A" w14:textId="77777777" w:rsidR="003E7657" w:rsidRPr="00E106B7" w:rsidRDefault="003E7657" w:rsidP="00483C1C">
                                      <w:pPr>
                                        <w:pStyle w:val="NoSpacing"/>
                                        <w:jc w:val="right"/>
                                        <w:rPr>
                                          <w:color w:val="4F81BD" w:themeColor="accent1"/>
                                          <w:sz w:val="24"/>
                                          <w:szCs w:val="24"/>
                                          <w:lang w:val="de-CH"/>
                                        </w:rPr>
                                      </w:pPr>
                                      <w:r w:rsidRPr="00E106B7">
                                        <w:rPr>
                                          <w:color w:val="4F81BD" w:themeColor="accent1"/>
                                          <w:sz w:val="24"/>
                                          <w:szCs w:val="24"/>
                                          <w:lang w:val="de-CH"/>
                                        </w:rPr>
                                        <w:t>Fachrichtung</w:t>
                                      </w:r>
                                      <w:r>
                                        <w:rPr>
                                          <w:color w:val="4F81BD" w:themeColor="accent1"/>
                                          <w:sz w:val="24"/>
                                          <w:szCs w:val="24"/>
                                          <w:lang w:val="de-CH"/>
                                        </w:rPr>
                                        <w:t xml:space="preserve"> :</w:t>
                                      </w:r>
                                    </w:p>
                                  </w:tc>
                                  <w:tc>
                                    <w:tcPr>
                                      <w:tcW w:w="3037" w:type="dxa"/>
                                      <w:shd w:val="clear" w:color="auto" w:fill="auto"/>
                                    </w:tcPr>
                                    <w:p w14:paraId="7B42EC70" w14:textId="77777777" w:rsidR="003E7657" w:rsidRPr="00E106B7" w:rsidRDefault="003E7657" w:rsidP="00483C1C">
                                      <w:pPr>
                                        <w:pStyle w:val="NoSpacing"/>
                                        <w:jc w:val="right"/>
                                        <w:rPr>
                                          <w:color w:val="4F81BD" w:themeColor="accent1"/>
                                          <w:sz w:val="24"/>
                                          <w:szCs w:val="24"/>
                                          <w:lang w:val="de-CH"/>
                                        </w:rPr>
                                      </w:pPr>
                                      <w:r w:rsidRPr="00E106B7">
                                        <w:rPr>
                                          <w:color w:val="4F81BD" w:themeColor="accent1"/>
                                          <w:sz w:val="24"/>
                                          <w:szCs w:val="24"/>
                                          <w:lang w:val="de-CH"/>
                                        </w:rPr>
                                        <w:t>Applikationsentwicklung</w:t>
                                      </w:r>
                                    </w:p>
                                  </w:tc>
                                </w:tr>
                                <w:tr w:rsidR="003E7657" w:rsidRPr="00E106B7" w14:paraId="32A4E2D0" w14:textId="77777777" w:rsidTr="00483C1C">
                                  <w:tc>
                                    <w:tcPr>
                                      <w:tcW w:w="5954" w:type="dxa"/>
                                      <w:shd w:val="clear" w:color="auto" w:fill="auto"/>
                                    </w:tcPr>
                                    <w:p w14:paraId="24BCED79" w14:textId="77777777" w:rsidR="003E7657" w:rsidRPr="00E106B7" w:rsidRDefault="003E7657" w:rsidP="00483C1C">
                                      <w:pPr>
                                        <w:pStyle w:val="NoSpacing"/>
                                        <w:jc w:val="right"/>
                                        <w:rPr>
                                          <w:color w:val="4F81BD" w:themeColor="accent1"/>
                                          <w:sz w:val="24"/>
                                          <w:szCs w:val="24"/>
                                          <w:lang w:val="de-CH"/>
                                        </w:rPr>
                                      </w:pPr>
                                      <w:r w:rsidRPr="00E106B7">
                                        <w:rPr>
                                          <w:color w:val="4F81BD" w:themeColor="accent1"/>
                                          <w:sz w:val="24"/>
                                          <w:szCs w:val="24"/>
                                          <w:lang w:val="de-CH"/>
                                        </w:rPr>
                                        <w:t>Projektvorgehensmodell</w:t>
                                      </w:r>
                                      <w:r>
                                        <w:rPr>
                                          <w:color w:val="4F81BD" w:themeColor="accent1"/>
                                          <w:sz w:val="24"/>
                                          <w:szCs w:val="24"/>
                                          <w:lang w:val="de-CH"/>
                                        </w:rPr>
                                        <w:t xml:space="preserve"> :</w:t>
                                      </w:r>
                                    </w:p>
                                  </w:tc>
                                  <w:tc>
                                    <w:tcPr>
                                      <w:tcW w:w="3037" w:type="dxa"/>
                                      <w:shd w:val="clear" w:color="auto" w:fill="auto"/>
                                    </w:tcPr>
                                    <w:p w14:paraId="7EEF0522" w14:textId="77777777" w:rsidR="003E7657" w:rsidRPr="00E106B7" w:rsidRDefault="003E7657" w:rsidP="00483C1C">
                                      <w:pPr>
                                        <w:pStyle w:val="NoSpacing"/>
                                        <w:jc w:val="right"/>
                                        <w:rPr>
                                          <w:color w:val="4F81BD" w:themeColor="accent1"/>
                                          <w:sz w:val="24"/>
                                          <w:szCs w:val="24"/>
                                          <w:lang w:val="de-CH"/>
                                        </w:rPr>
                                      </w:pPr>
                                      <w:r w:rsidRPr="00E106B7">
                                        <w:rPr>
                                          <w:color w:val="4F81BD" w:themeColor="accent1"/>
                                          <w:sz w:val="24"/>
                                          <w:szCs w:val="24"/>
                                          <w:lang w:val="de-CH"/>
                                        </w:rPr>
                                        <w:t>HERMES</w:t>
                                      </w:r>
                                      <w:r>
                                        <w:rPr>
                                          <w:color w:val="4F81BD" w:themeColor="accent1"/>
                                          <w:sz w:val="24"/>
                                          <w:szCs w:val="24"/>
                                          <w:lang w:val="de-CH"/>
                                        </w:rPr>
                                        <w:t xml:space="preserve"> 5.1</w:t>
                                      </w:r>
                                    </w:p>
                                  </w:tc>
                                </w:tr>
                                <w:tr w:rsidR="003E7657" w:rsidRPr="00E106B7" w14:paraId="1758F305" w14:textId="77777777" w:rsidTr="00483C1C">
                                  <w:tc>
                                    <w:tcPr>
                                      <w:tcW w:w="5954" w:type="dxa"/>
                                      <w:shd w:val="clear" w:color="auto" w:fill="auto"/>
                                    </w:tcPr>
                                    <w:p w14:paraId="7A9E09F8" w14:textId="77777777" w:rsidR="003E7657" w:rsidRPr="00E106B7" w:rsidRDefault="003E7657" w:rsidP="00483C1C">
                                      <w:pPr>
                                        <w:pStyle w:val="NoSpacing"/>
                                        <w:jc w:val="right"/>
                                        <w:rPr>
                                          <w:color w:val="4F81BD" w:themeColor="accent1"/>
                                          <w:sz w:val="24"/>
                                          <w:szCs w:val="24"/>
                                          <w:lang w:val="de-CH"/>
                                        </w:rPr>
                                      </w:pPr>
                                      <w:r>
                                        <w:rPr>
                                          <w:color w:val="4F81BD" w:themeColor="accent1"/>
                                          <w:sz w:val="24"/>
                                          <w:szCs w:val="24"/>
                                          <w:lang w:val="de-CH"/>
                                        </w:rPr>
                                        <w:t>Version :</w:t>
                                      </w:r>
                                    </w:p>
                                  </w:tc>
                                  <w:tc>
                                    <w:tcPr>
                                      <w:tcW w:w="3037" w:type="dxa"/>
                                      <w:shd w:val="clear" w:color="auto" w:fill="auto"/>
                                    </w:tcPr>
                                    <w:p w14:paraId="1BF16914" w14:textId="77777777" w:rsidR="003E7657" w:rsidRPr="00E106B7" w:rsidRDefault="003E7657" w:rsidP="00483C1C">
                                      <w:pPr>
                                        <w:pStyle w:val="NoSpacing"/>
                                        <w:jc w:val="right"/>
                                        <w:rPr>
                                          <w:color w:val="4F81BD" w:themeColor="accent1"/>
                                          <w:sz w:val="24"/>
                                          <w:szCs w:val="24"/>
                                          <w:lang w:val="de-CH"/>
                                        </w:rPr>
                                      </w:pPr>
                                      <w:r>
                                        <w:rPr>
                                          <w:color w:val="4F81BD" w:themeColor="accent1"/>
                                          <w:sz w:val="24"/>
                                          <w:szCs w:val="24"/>
                                          <w:lang w:val="de-CH"/>
                                        </w:rPr>
                                        <w:t>0.0.1</w:t>
                                      </w:r>
                                    </w:p>
                                  </w:tc>
                                </w:tr>
                              </w:tbl>
                              <w:p w14:paraId="4A6FB69F" w14:textId="77777777" w:rsidR="003E7657" w:rsidRPr="001B79C7" w:rsidRDefault="003E7657" w:rsidP="0076592C">
                                <w:pPr>
                                  <w:pStyle w:val="NoSpacing"/>
                                  <w:jc w:val="right"/>
                                  <w:rPr>
                                    <w:color w:val="595959" w:themeColor="text1" w:themeTint="A6"/>
                                    <w:sz w:val="20"/>
                                    <w:szCs w:val="20"/>
                                    <w:lang w:val="de-CH"/>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09C8796" id="Text Box 153" o:spid="_x0000_s1027" type="#_x0000_t202" style="position:absolute;margin-left:0;margin-top:504.1pt;width:553.8pt;height:202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" filled="f" stroked="f" strokeweight=".5pt">
                    <v:textbox inset="126pt,0,54pt,0">
                      <w:txbxContent>
                        <w:tbl>
                          <w:tblPr>
                            <w:tblW w:w="8991" w:type="dxa"/>
                            <w:tblInd w:w="-1418" w:type="dxa"/>
                            <w:tblLook w:val="04A0" w:firstRow="1" w:lastRow="0" w:firstColumn="1" w:lastColumn="0" w:noHBand="0" w:noVBand="1"/>
                          </w:tblPr>
                          <w:tblGrid>
                            <w:gridCol w:w="5954"/>
                            <w:gridCol w:w="3037"/>
                          </w:tblGrid>
                          <w:tr w:rsidR="003E7657" w:rsidRPr="00F83A0D" w14:paraId="47C63554" w14:textId="77777777" w:rsidTr="00483C1C">
                            <w:tc>
                              <w:tcPr>
                                <w:tcW w:w="8991" w:type="dxa"/>
                                <w:gridSpan w:val="2"/>
                                <w:shd w:val="clear" w:color="auto" w:fill="auto"/>
                              </w:tcPr>
                              <w:p w14:paraId="3B8A680B" w14:textId="77777777" w:rsidR="003E7657" w:rsidRPr="006F2804" w:rsidRDefault="003E7657" w:rsidP="00483C1C">
                                <w:pPr>
                                  <w:pStyle w:val="NoSpacing"/>
                                  <w:jc w:val="right"/>
                                  <w:rPr>
                                    <w:color w:val="4F81BD" w:themeColor="accent1"/>
                                    <w:sz w:val="24"/>
                                    <w:szCs w:val="24"/>
                                    <w:lang w:val="de-CH"/>
                                  </w:rPr>
                                </w:pPr>
                                <w:r w:rsidRPr="006F2804">
                                  <w:rPr>
                                    <w:sz w:val="24"/>
                                    <w:szCs w:val="24"/>
                                    <w:lang w:val="de-CH"/>
                                  </w:rPr>
                                  <w:t>Beteiligter Personenkreis</w:t>
                                </w:r>
                              </w:p>
                            </w:tc>
                          </w:tr>
                          <w:tr w:rsidR="003E7657" w:rsidRPr="00F83A0D" w14:paraId="33EC70B3" w14:textId="77777777" w:rsidTr="00483C1C">
                            <w:tc>
                              <w:tcPr>
                                <w:tcW w:w="5954" w:type="dxa"/>
                                <w:shd w:val="clear" w:color="auto" w:fill="auto"/>
                              </w:tcPr>
                              <w:p w14:paraId="19F8AE5C" w14:textId="77777777" w:rsidR="003E7657" w:rsidRPr="00F83A0D" w:rsidRDefault="003E7657" w:rsidP="00483C1C">
                                <w:pPr>
                                  <w:pStyle w:val="NoSpacing"/>
                                  <w:jc w:val="right"/>
                                  <w:rPr>
                                    <w:color w:val="4F81BD" w:themeColor="accent1"/>
                                    <w:sz w:val="24"/>
                                    <w:szCs w:val="24"/>
                                    <w:lang w:val="de-CH"/>
                                  </w:rPr>
                                </w:pPr>
                                <w:r w:rsidRPr="00F83A0D">
                                  <w:rPr>
                                    <w:color w:val="4F81BD" w:themeColor="accent1"/>
                                    <w:sz w:val="24"/>
                                    <w:szCs w:val="24"/>
                                    <w:lang w:val="de-CH"/>
                                  </w:rPr>
                                  <w:t>Hauptexperte</w:t>
                                </w:r>
                                <w:r>
                                  <w:rPr>
                                    <w:color w:val="4F81BD" w:themeColor="accent1"/>
                                    <w:sz w:val="24"/>
                                    <w:szCs w:val="24"/>
                                    <w:lang w:val="de-CH"/>
                                  </w:rPr>
                                  <w:t xml:space="preserve"> :</w:t>
                                </w:r>
                              </w:p>
                            </w:tc>
                            <w:tc>
                              <w:tcPr>
                                <w:tcW w:w="3037" w:type="dxa"/>
                                <w:shd w:val="clear" w:color="auto" w:fill="auto"/>
                              </w:tcPr>
                              <w:p w14:paraId="7445C6E7" w14:textId="77777777" w:rsidR="003E7657" w:rsidRPr="00F83A0D" w:rsidRDefault="003E7657" w:rsidP="00483C1C">
                                <w:pPr>
                                  <w:pStyle w:val="NoSpacing"/>
                                  <w:jc w:val="right"/>
                                  <w:rPr>
                                    <w:color w:val="4F81BD" w:themeColor="accent1"/>
                                    <w:sz w:val="24"/>
                                    <w:szCs w:val="24"/>
                                    <w:lang w:val="de-CH"/>
                                  </w:rPr>
                                </w:pPr>
                                <w:r w:rsidRPr="00F83A0D">
                                  <w:rPr>
                                    <w:color w:val="4F81BD" w:themeColor="accent1"/>
                                    <w:sz w:val="24"/>
                                    <w:szCs w:val="24"/>
                                    <w:lang w:val="de-CH"/>
                                  </w:rPr>
                                  <w:t>Iwan Kalbermatten</w:t>
                                </w:r>
                              </w:p>
                            </w:tc>
                          </w:tr>
                          <w:tr w:rsidR="003E7657" w:rsidRPr="00F83A0D" w14:paraId="4FFCEFE2" w14:textId="77777777" w:rsidTr="00483C1C">
                            <w:tc>
                              <w:tcPr>
                                <w:tcW w:w="5954" w:type="dxa"/>
                                <w:shd w:val="clear" w:color="auto" w:fill="auto"/>
                              </w:tcPr>
                              <w:p w14:paraId="10AC4258" w14:textId="77777777" w:rsidR="003E7657" w:rsidRPr="00F83A0D" w:rsidRDefault="003E7657" w:rsidP="00483C1C">
                                <w:pPr>
                                  <w:pStyle w:val="NoSpacing"/>
                                  <w:jc w:val="right"/>
                                  <w:rPr>
                                    <w:color w:val="4F81BD" w:themeColor="accent1"/>
                                    <w:sz w:val="24"/>
                                    <w:szCs w:val="24"/>
                                    <w:lang w:val="de-CH"/>
                                  </w:rPr>
                                </w:pPr>
                                <w:r w:rsidRPr="00F83A0D">
                                  <w:rPr>
                                    <w:color w:val="4F81BD" w:themeColor="accent1"/>
                                    <w:sz w:val="24"/>
                                    <w:szCs w:val="24"/>
                                    <w:lang w:val="de-CH"/>
                                  </w:rPr>
                                  <w:t>Nebenexperte</w:t>
                                </w:r>
                                <w:r>
                                  <w:rPr>
                                    <w:color w:val="4F81BD" w:themeColor="accent1"/>
                                    <w:sz w:val="24"/>
                                    <w:szCs w:val="24"/>
                                    <w:lang w:val="de-CH"/>
                                  </w:rPr>
                                  <w:t xml:space="preserve"> :</w:t>
                                </w:r>
                              </w:p>
                            </w:tc>
                            <w:tc>
                              <w:tcPr>
                                <w:tcW w:w="3037" w:type="dxa"/>
                                <w:shd w:val="clear" w:color="auto" w:fill="auto"/>
                              </w:tcPr>
                              <w:p w14:paraId="3B79F01A" w14:textId="77777777" w:rsidR="003E7657" w:rsidRPr="00F83A0D" w:rsidRDefault="003E7657" w:rsidP="00483C1C">
                                <w:pPr>
                                  <w:pStyle w:val="NoSpacing"/>
                                  <w:jc w:val="right"/>
                                  <w:rPr>
                                    <w:color w:val="4F81BD" w:themeColor="accent1"/>
                                    <w:sz w:val="24"/>
                                    <w:szCs w:val="24"/>
                                    <w:lang w:val="de-CH"/>
                                  </w:rPr>
                                </w:pPr>
                                <w:r w:rsidRPr="00F83A0D">
                                  <w:rPr>
                                    <w:color w:val="4F81BD" w:themeColor="accent1"/>
                                    <w:sz w:val="24"/>
                                    <w:szCs w:val="24"/>
                                    <w:lang w:val="de-CH"/>
                                  </w:rPr>
                                  <w:t>Nils Weibel</w:t>
                                </w:r>
                              </w:p>
                            </w:tc>
                          </w:tr>
                          <w:tr w:rsidR="003E7657" w:rsidRPr="00F83A0D" w14:paraId="409C71A6" w14:textId="77777777" w:rsidTr="00483C1C">
                            <w:tc>
                              <w:tcPr>
                                <w:tcW w:w="5954" w:type="dxa"/>
                                <w:shd w:val="clear" w:color="auto" w:fill="auto"/>
                              </w:tcPr>
                              <w:p w14:paraId="358B9428" w14:textId="77777777" w:rsidR="003E7657" w:rsidRPr="00F83A0D" w:rsidRDefault="003E7657" w:rsidP="00483C1C">
                                <w:pPr>
                                  <w:pStyle w:val="NoSpacing"/>
                                  <w:jc w:val="right"/>
                                  <w:rPr>
                                    <w:color w:val="4F81BD" w:themeColor="accent1"/>
                                    <w:sz w:val="24"/>
                                    <w:szCs w:val="24"/>
                                    <w:lang w:val="de-CH"/>
                                  </w:rPr>
                                </w:pPr>
                                <w:r>
                                  <w:rPr>
                                    <w:color w:val="4F81BD" w:themeColor="accent1"/>
                                    <w:sz w:val="24"/>
                                    <w:szCs w:val="24"/>
                                    <w:lang w:val="de-CH"/>
                                  </w:rPr>
                                  <w:t>Valid-Experte :</w:t>
                                </w:r>
                              </w:p>
                            </w:tc>
                            <w:tc>
                              <w:tcPr>
                                <w:tcW w:w="3037" w:type="dxa"/>
                                <w:shd w:val="clear" w:color="auto" w:fill="auto"/>
                              </w:tcPr>
                              <w:p w14:paraId="46BFA151" w14:textId="7A1FA1F7" w:rsidR="003E7657" w:rsidRPr="00F83A0D" w:rsidRDefault="003E7657" w:rsidP="00483C1C">
                                <w:pPr>
                                  <w:pStyle w:val="NoSpacing"/>
                                  <w:jc w:val="right"/>
                                  <w:rPr>
                                    <w:color w:val="4F81BD" w:themeColor="accent1"/>
                                    <w:sz w:val="24"/>
                                    <w:szCs w:val="24"/>
                                    <w:lang w:val="de-CH"/>
                                  </w:rPr>
                                </w:pPr>
                                <w:r>
                                  <w:rPr>
                                    <w:color w:val="4F81BD" w:themeColor="accent1"/>
                                    <w:sz w:val="24"/>
                                    <w:szCs w:val="24"/>
                                    <w:lang w:val="de-CH"/>
                                  </w:rPr>
                                  <w:t>Michel Patrick</w:t>
                                </w:r>
                              </w:p>
                            </w:tc>
                          </w:tr>
                          <w:tr w:rsidR="003E7657" w:rsidRPr="00F83A0D" w14:paraId="5384B79C" w14:textId="77777777" w:rsidTr="00483C1C">
                            <w:tc>
                              <w:tcPr>
                                <w:tcW w:w="5954" w:type="dxa"/>
                                <w:shd w:val="clear" w:color="auto" w:fill="auto"/>
                              </w:tcPr>
                              <w:p w14:paraId="4CC0C33F" w14:textId="77777777" w:rsidR="003E7657" w:rsidRPr="00F83A0D" w:rsidRDefault="003E7657" w:rsidP="00483C1C">
                                <w:pPr>
                                  <w:pStyle w:val="NoSpacing"/>
                                  <w:jc w:val="right"/>
                                  <w:rPr>
                                    <w:color w:val="4F81BD" w:themeColor="accent1"/>
                                    <w:sz w:val="24"/>
                                    <w:szCs w:val="24"/>
                                    <w:lang w:val="de-CH"/>
                                  </w:rPr>
                                </w:pPr>
                                <w:r w:rsidRPr="00F83A0D">
                                  <w:rPr>
                                    <w:color w:val="4F81BD" w:themeColor="accent1"/>
                                    <w:sz w:val="24"/>
                                    <w:szCs w:val="24"/>
                                    <w:lang w:val="de-CH"/>
                                  </w:rPr>
                                  <w:t>Verantwortliche Fachkraft</w:t>
                                </w:r>
                                <w:r>
                                  <w:rPr>
                                    <w:color w:val="4F81BD" w:themeColor="accent1"/>
                                    <w:sz w:val="24"/>
                                    <w:szCs w:val="24"/>
                                    <w:lang w:val="de-CH"/>
                                  </w:rPr>
                                  <w:t xml:space="preserve"> :</w:t>
                                </w:r>
                              </w:p>
                            </w:tc>
                            <w:tc>
                              <w:tcPr>
                                <w:tcW w:w="3037" w:type="dxa"/>
                                <w:shd w:val="clear" w:color="auto" w:fill="auto"/>
                              </w:tcPr>
                              <w:p w14:paraId="1A0F2ED7" w14:textId="77777777" w:rsidR="003E7657" w:rsidRPr="00F83A0D" w:rsidRDefault="003E7657" w:rsidP="00483C1C">
                                <w:pPr>
                                  <w:pStyle w:val="NoSpacing"/>
                                  <w:jc w:val="right"/>
                                  <w:rPr>
                                    <w:color w:val="4F81BD" w:themeColor="accent1"/>
                                    <w:sz w:val="24"/>
                                    <w:szCs w:val="24"/>
                                    <w:lang w:val="de-CH"/>
                                  </w:rPr>
                                </w:pPr>
                                <w:r w:rsidRPr="00F83A0D">
                                  <w:rPr>
                                    <w:color w:val="4F81BD" w:themeColor="accent1"/>
                                    <w:sz w:val="24"/>
                                    <w:szCs w:val="24"/>
                                    <w:lang w:val="de-CH"/>
                                  </w:rPr>
                                  <w:t>Fehmi Raqipi</w:t>
                                </w:r>
                              </w:p>
                            </w:tc>
                          </w:tr>
                          <w:tr w:rsidR="003E7657" w:rsidRPr="00F83A0D" w14:paraId="0973E721" w14:textId="77777777" w:rsidTr="00483C1C">
                            <w:tc>
                              <w:tcPr>
                                <w:tcW w:w="5954" w:type="dxa"/>
                                <w:shd w:val="clear" w:color="auto" w:fill="auto"/>
                              </w:tcPr>
                              <w:p w14:paraId="2584BCC8" w14:textId="77777777" w:rsidR="003E7657" w:rsidRPr="00F83A0D" w:rsidRDefault="003E7657" w:rsidP="00483C1C">
                                <w:pPr>
                                  <w:pStyle w:val="NoSpacing"/>
                                  <w:jc w:val="right"/>
                                  <w:rPr>
                                    <w:color w:val="4F81BD" w:themeColor="accent1"/>
                                    <w:sz w:val="24"/>
                                    <w:szCs w:val="24"/>
                                    <w:lang w:val="de-CH"/>
                                  </w:rPr>
                                </w:pPr>
                                <w:r>
                                  <w:rPr>
                                    <w:color w:val="4F81BD" w:themeColor="accent1"/>
                                    <w:sz w:val="24"/>
                                    <w:szCs w:val="24"/>
                                    <w:lang w:val="de-CH"/>
                                  </w:rPr>
                                  <w:t>Berufsbildner :</w:t>
                                </w:r>
                              </w:p>
                            </w:tc>
                            <w:tc>
                              <w:tcPr>
                                <w:tcW w:w="3037" w:type="dxa"/>
                                <w:shd w:val="clear" w:color="auto" w:fill="auto"/>
                              </w:tcPr>
                              <w:p w14:paraId="704B07B7" w14:textId="77777777" w:rsidR="003E7657" w:rsidRPr="006F2804" w:rsidRDefault="003E7657" w:rsidP="00483C1C">
                                <w:pPr>
                                  <w:pStyle w:val="NoSpacing"/>
                                  <w:jc w:val="right"/>
                                  <w:rPr>
                                    <w:color w:val="4F81BD" w:themeColor="accent1"/>
                                    <w:sz w:val="24"/>
                                    <w:szCs w:val="24"/>
                                    <w:lang w:val="de-CH"/>
                                  </w:rPr>
                                </w:pPr>
                                <w:r w:rsidRPr="006F2804">
                                  <w:rPr>
                                    <w:color w:val="4F81BD" w:themeColor="accent1"/>
                                    <w:sz w:val="24"/>
                                    <w:szCs w:val="24"/>
                                    <w:lang w:val="de-CH"/>
                                  </w:rPr>
                                  <w:t>Michael Peter</w:t>
                                </w:r>
                              </w:p>
                            </w:tc>
                          </w:tr>
                          <w:tr w:rsidR="003E7657" w:rsidRPr="00F83A0D" w14:paraId="03C7A16E" w14:textId="77777777" w:rsidTr="00483C1C">
                            <w:tc>
                              <w:tcPr>
                                <w:tcW w:w="5954" w:type="dxa"/>
                                <w:shd w:val="clear" w:color="auto" w:fill="auto"/>
                              </w:tcPr>
                              <w:p w14:paraId="3E7682FA" w14:textId="77777777" w:rsidR="003E7657" w:rsidRPr="00F83A0D" w:rsidRDefault="003E7657" w:rsidP="00483C1C">
                                <w:pPr>
                                  <w:pStyle w:val="NoSpacing"/>
                                  <w:jc w:val="right"/>
                                  <w:rPr>
                                    <w:color w:val="4F81BD" w:themeColor="accent1"/>
                                    <w:sz w:val="24"/>
                                    <w:szCs w:val="24"/>
                                    <w:lang w:val="de-CH"/>
                                  </w:rPr>
                                </w:pPr>
                                <w:r>
                                  <w:rPr>
                                    <w:color w:val="4F81BD" w:themeColor="accent1"/>
                                    <w:sz w:val="24"/>
                                    <w:szCs w:val="24"/>
                                    <w:lang w:val="de-CH"/>
                                  </w:rPr>
                                  <w:t>Auftraggeber</w:t>
                                </w:r>
                              </w:p>
                            </w:tc>
                            <w:tc>
                              <w:tcPr>
                                <w:tcW w:w="3037" w:type="dxa"/>
                                <w:shd w:val="clear" w:color="auto" w:fill="auto"/>
                              </w:tcPr>
                              <w:p w14:paraId="638B8E2E" w14:textId="77777777" w:rsidR="003E7657" w:rsidRDefault="003E7657" w:rsidP="00483C1C">
                                <w:pPr>
                                  <w:pStyle w:val="NoSpacing"/>
                                  <w:jc w:val="right"/>
                                  <w:rPr>
                                    <w:color w:val="4F81BD" w:themeColor="accent1"/>
                                    <w:sz w:val="24"/>
                                    <w:szCs w:val="24"/>
                                    <w:lang w:val="de-CH"/>
                                  </w:rPr>
                                </w:pPr>
                                <w:r>
                                  <w:rPr>
                                    <w:color w:val="4F81BD" w:themeColor="accent1"/>
                                    <w:sz w:val="24"/>
                                    <w:szCs w:val="24"/>
                                    <w:lang w:val="de-CH"/>
                                  </w:rPr>
                                  <w:t>Probst-</w:t>
                                </w:r>
                                <w:proofErr w:type="spellStart"/>
                                <w:r>
                                  <w:rPr>
                                    <w:color w:val="4F81BD" w:themeColor="accent1"/>
                                    <w:sz w:val="24"/>
                                    <w:szCs w:val="24"/>
                                    <w:lang w:val="de-CH"/>
                                  </w:rPr>
                                  <w:t>Maveg</w:t>
                                </w:r>
                                <w:proofErr w:type="spellEnd"/>
                                <w:r>
                                  <w:rPr>
                                    <w:color w:val="4F81BD" w:themeColor="accent1"/>
                                    <w:sz w:val="24"/>
                                    <w:szCs w:val="24"/>
                                    <w:lang w:val="de-CH"/>
                                  </w:rPr>
                                  <w:t xml:space="preserve"> AG</w:t>
                                </w:r>
                              </w:p>
                              <w:p w14:paraId="7BDA60FC" w14:textId="77777777" w:rsidR="003E7657" w:rsidRPr="00F83A0D" w:rsidRDefault="003E7657" w:rsidP="00483C1C">
                                <w:pPr>
                                  <w:pStyle w:val="NoSpacing"/>
                                  <w:jc w:val="right"/>
                                  <w:rPr>
                                    <w:color w:val="4F81BD" w:themeColor="accent1"/>
                                    <w:sz w:val="24"/>
                                    <w:szCs w:val="24"/>
                                    <w:lang w:val="de-CH"/>
                                  </w:rPr>
                                </w:pPr>
                              </w:p>
                            </w:tc>
                          </w:tr>
                          <w:tr w:rsidR="003E7657" w:rsidRPr="00F83A0D" w14:paraId="7203B810" w14:textId="77777777" w:rsidTr="00483C1C">
                            <w:tc>
                              <w:tcPr>
                                <w:tcW w:w="5954" w:type="dxa"/>
                                <w:shd w:val="clear" w:color="auto" w:fill="auto"/>
                              </w:tcPr>
                              <w:p w14:paraId="1C88B26F" w14:textId="77777777" w:rsidR="003E7657" w:rsidRPr="00F83A0D" w:rsidRDefault="003E7657" w:rsidP="00483C1C">
                                <w:pPr>
                                  <w:pStyle w:val="NoSpacing"/>
                                  <w:jc w:val="right"/>
                                  <w:rPr>
                                    <w:color w:val="4F81BD" w:themeColor="accent1"/>
                                    <w:sz w:val="24"/>
                                    <w:szCs w:val="24"/>
                                    <w:lang w:val="de-CH"/>
                                  </w:rPr>
                                </w:pPr>
                              </w:p>
                            </w:tc>
                            <w:tc>
                              <w:tcPr>
                                <w:tcW w:w="3037" w:type="dxa"/>
                                <w:shd w:val="clear" w:color="auto" w:fill="auto"/>
                              </w:tcPr>
                              <w:p w14:paraId="43320C03" w14:textId="77777777" w:rsidR="003E7657" w:rsidRPr="006F2804" w:rsidRDefault="003E7657" w:rsidP="00483C1C">
                                <w:pPr>
                                  <w:pStyle w:val="NoSpacing"/>
                                  <w:jc w:val="right"/>
                                  <w:rPr>
                                    <w:color w:val="4F81BD" w:themeColor="accent1"/>
                                    <w:sz w:val="24"/>
                                    <w:szCs w:val="24"/>
                                    <w:lang w:val="de-CH"/>
                                  </w:rPr>
                                </w:pPr>
                                <w:r w:rsidRPr="006F2804">
                                  <w:rPr>
                                    <w:color w:val="000000" w:themeColor="text1"/>
                                    <w:sz w:val="24"/>
                                    <w:szCs w:val="24"/>
                                    <w:lang w:val="de-CH"/>
                                  </w:rPr>
                                  <w:t>IPA-Daten</w:t>
                                </w:r>
                              </w:p>
                            </w:tc>
                          </w:tr>
                          <w:tr w:rsidR="003E7657" w:rsidRPr="00F83A0D" w14:paraId="6A9AC135" w14:textId="77777777" w:rsidTr="00483C1C">
                            <w:tc>
                              <w:tcPr>
                                <w:tcW w:w="5954" w:type="dxa"/>
                                <w:shd w:val="clear" w:color="auto" w:fill="auto"/>
                              </w:tcPr>
                              <w:p w14:paraId="13B92A03" w14:textId="77777777" w:rsidR="003E7657" w:rsidRPr="00F83A0D" w:rsidRDefault="003E7657" w:rsidP="00483C1C">
                                <w:pPr>
                                  <w:pStyle w:val="NoSpacing"/>
                                  <w:jc w:val="right"/>
                                  <w:rPr>
                                    <w:color w:val="95B3D7" w:themeColor="accent1" w:themeTint="99"/>
                                    <w:sz w:val="24"/>
                                    <w:szCs w:val="24"/>
                                    <w:lang w:val="de-CH"/>
                                  </w:rPr>
                                </w:pPr>
                                <w:r w:rsidRPr="00E106B7">
                                  <w:rPr>
                                    <w:color w:val="4F81BD" w:themeColor="accent1"/>
                                    <w:sz w:val="24"/>
                                    <w:szCs w:val="24"/>
                                    <w:lang w:val="de-CH"/>
                                  </w:rPr>
                                  <w:t>Berufsschule</w:t>
                                </w:r>
                                <w:r>
                                  <w:rPr>
                                    <w:color w:val="4F81BD" w:themeColor="accent1"/>
                                    <w:sz w:val="24"/>
                                    <w:szCs w:val="24"/>
                                    <w:lang w:val="de-CH"/>
                                  </w:rPr>
                                  <w:t xml:space="preserve"> :</w:t>
                                </w:r>
                              </w:p>
                            </w:tc>
                            <w:tc>
                              <w:tcPr>
                                <w:tcW w:w="3037" w:type="dxa"/>
                                <w:shd w:val="clear" w:color="auto" w:fill="auto"/>
                              </w:tcPr>
                              <w:p w14:paraId="418D73A8" w14:textId="77777777" w:rsidR="003E7657" w:rsidRPr="00F83A0D" w:rsidRDefault="003E7657" w:rsidP="00483C1C">
                                <w:pPr>
                                  <w:pStyle w:val="NoSpacing"/>
                                  <w:jc w:val="right"/>
                                  <w:rPr>
                                    <w:color w:val="95B3D7" w:themeColor="accent1" w:themeTint="99"/>
                                    <w:sz w:val="24"/>
                                    <w:szCs w:val="24"/>
                                    <w:lang w:val="de-CH"/>
                                  </w:rPr>
                                </w:pPr>
                                <w:r>
                                  <w:rPr>
                                    <w:color w:val="4F81BD" w:themeColor="accent1"/>
                                    <w:sz w:val="24"/>
                                    <w:szCs w:val="24"/>
                                    <w:lang w:val="de-CH"/>
                                  </w:rPr>
                                  <w:t>Gibb</w:t>
                                </w:r>
                              </w:p>
                            </w:tc>
                          </w:tr>
                          <w:tr w:rsidR="003E7657" w:rsidRPr="00E106B7" w14:paraId="517586B0" w14:textId="77777777" w:rsidTr="00483C1C">
                            <w:tc>
                              <w:tcPr>
                                <w:tcW w:w="5954" w:type="dxa"/>
                                <w:shd w:val="clear" w:color="auto" w:fill="auto"/>
                              </w:tcPr>
                              <w:p w14:paraId="4DF2EB8A" w14:textId="77777777" w:rsidR="003E7657" w:rsidRPr="00E106B7" w:rsidRDefault="003E7657" w:rsidP="00483C1C">
                                <w:pPr>
                                  <w:pStyle w:val="NoSpacing"/>
                                  <w:jc w:val="right"/>
                                  <w:rPr>
                                    <w:color w:val="4F81BD" w:themeColor="accent1"/>
                                    <w:sz w:val="24"/>
                                    <w:szCs w:val="24"/>
                                    <w:lang w:val="de-CH"/>
                                  </w:rPr>
                                </w:pPr>
                                <w:r w:rsidRPr="00E106B7">
                                  <w:rPr>
                                    <w:color w:val="4F81BD" w:themeColor="accent1"/>
                                    <w:sz w:val="24"/>
                                    <w:szCs w:val="24"/>
                                    <w:lang w:val="de-CH"/>
                                  </w:rPr>
                                  <w:t>Fachrichtung</w:t>
                                </w:r>
                                <w:r>
                                  <w:rPr>
                                    <w:color w:val="4F81BD" w:themeColor="accent1"/>
                                    <w:sz w:val="24"/>
                                    <w:szCs w:val="24"/>
                                    <w:lang w:val="de-CH"/>
                                  </w:rPr>
                                  <w:t xml:space="preserve"> :</w:t>
                                </w:r>
                              </w:p>
                            </w:tc>
                            <w:tc>
                              <w:tcPr>
                                <w:tcW w:w="3037" w:type="dxa"/>
                                <w:shd w:val="clear" w:color="auto" w:fill="auto"/>
                              </w:tcPr>
                              <w:p w14:paraId="7B42EC70" w14:textId="77777777" w:rsidR="003E7657" w:rsidRPr="00E106B7" w:rsidRDefault="003E7657" w:rsidP="00483C1C">
                                <w:pPr>
                                  <w:pStyle w:val="NoSpacing"/>
                                  <w:jc w:val="right"/>
                                  <w:rPr>
                                    <w:color w:val="4F81BD" w:themeColor="accent1"/>
                                    <w:sz w:val="24"/>
                                    <w:szCs w:val="24"/>
                                    <w:lang w:val="de-CH"/>
                                  </w:rPr>
                                </w:pPr>
                                <w:r w:rsidRPr="00E106B7">
                                  <w:rPr>
                                    <w:color w:val="4F81BD" w:themeColor="accent1"/>
                                    <w:sz w:val="24"/>
                                    <w:szCs w:val="24"/>
                                    <w:lang w:val="de-CH"/>
                                  </w:rPr>
                                  <w:t>Applikationsentwicklung</w:t>
                                </w:r>
                              </w:p>
                            </w:tc>
                          </w:tr>
                          <w:tr w:rsidR="003E7657" w:rsidRPr="00E106B7" w14:paraId="32A4E2D0" w14:textId="77777777" w:rsidTr="00483C1C">
                            <w:tc>
                              <w:tcPr>
                                <w:tcW w:w="5954" w:type="dxa"/>
                                <w:shd w:val="clear" w:color="auto" w:fill="auto"/>
                              </w:tcPr>
                              <w:p w14:paraId="24BCED79" w14:textId="77777777" w:rsidR="003E7657" w:rsidRPr="00E106B7" w:rsidRDefault="003E7657" w:rsidP="00483C1C">
                                <w:pPr>
                                  <w:pStyle w:val="NoSpacing"/>
                                  <w:jc w:val="right"/>
                                  <w:rPr>
                                    <w:color w:val="4F81BD" w:themeColor="accent1"/>
                                    <w:sz w:val="24"/>
                                    <w:szCs w:val="24"/>
                                    <w:lang w:val="de-CH"/>
                                  </w:rPr>
                                </w:pPr>
                                <w:r w:rsidRPr="00E106B7">
                                  <w:rPr>
                                    <w:color w:val="4F81BD" w:themeColor="accent1"/>
                                    <w:sz w:val="24"/>
                                    <w:szCs w:val="24"/>
                                    <w:lang w:val="de-CH"/>
                                  </w:rPr>
                                  <w:t>Projektvorgehensmodell</w:t>
                                </w:r>
                                <w:r>
                                  <w:rPr>
                                    <w:color w:val="4F81BD" w:themeColor="accent1"/>
                                    <w:sz w:val="24"/>
                                    <w:szCs w:val="24"/>
                                    <w:lang w:val="de-CH"/>
                                  </w:rPr>
                                  <w:t xml:space="preserve"> :</w:t>
                                </w:r>
                              </w:p>
                            </w:tc>
                            <w:tc>
                              <w:tcPr>
                                <w:tcW w:w="3037" w:type="dxa"/>
                                <w:shd w:val="clear" w:color="auto" w:fill="auto"/>
                              </w:tcPr>
                              <w:p w14:paraId="7EEF0522" w14:textId="77777777" w:rsidR="003E7657" w:rsidRPr="00E106B7" w:rsidRDefault="003E7657" w:rsidP="00483C1C">
                                <w:pPr>
                                  <w:pStyle w:val="NoSpacing"/>
                                  <w:jc w:val="right"/>
                                  <w:rPr>
                                    <w:color w:val="4F81BD" w:themeColor="accent1"/>
                                    <w:sz w:val="24"/>
                                    <w:szCs w:val="24"/>
                                    <w:lang w:val="de-CH"/>
                                  </w:rPr>
                                </w:pPr>
                                <w:r w:rsidRPr="00E106B7">
                                  <w:rPr>
                                    <w:color w:val="4F81BD" w:themeColor="accent1"/>
                                    <w:sz w:val="24"/>
                                    <w:szCs w:val="24"/>
                                    <w:lang w:val="de-CH"/>
                                  </w:rPr>
                                  <w:t>HERMES</w:t>
                                </w:r>
                                <w:r>
                                  <w:rPr>
                                    <w:color w:val="4F81BD" w:themeColor="accent1"/>
                                    <w:sz w:val="24"/>
                                    <w:szCs w:val="24"/>
                                    <w:lang w:val="de-CH"/>
                                  </w:rPr>
                                  <w:t xml:space="preserve"> 5.1</w:t>
                                </w:r>
                              </w:p>
                            </w:tc>
                          </w:tr>
                          <w:tr w:rsidR="003E7657" w:rsidRPr="00E106B7" w14:paraId="1758F305" w14:textId="77777777" w:rsidTr="00483C1C">
                            <w:tc>
                              <w:tcPr>
                                <w:tcW w:w="5954" w:type="dxa"/>
                                <w:shd w:val="clear" w:color="auto" w:fill="auto"/>
                              </w:tcPr>
                              <w:p w14:paraId="7A9E09F8" w14:textId="77777777" w:rsidR="003E7657" w:rsidRPr="00E106B7" w:rsidRDefault="003E7657" w:rsidP="00483C1C">
                                <w:pPr>
                                  <w:pStyle w:val="NoSpacing"/>
                                  <w:jc w:val="right"/>
                                  <w:rPr>
                                    <w:color w:val="4F81BD" w:themeColor="accent1"/>
                                    <w:sz w:val="24"/>
                                    <w:szCs w:val="24"/>
                                    <w:lang w:val="de-CH"/>
                                  </w:rPr>
                                </w:pPr>
                                <w:r>
                                  <w:rPr>
                                    <w:color w:val="4F81BD" w:themeColor="accent1"/>
                                    <w:sz w:val="24"/>
                                    <w:szCs w:val="24"/>
                                    <w:lang w:val="de-CH"/>
                                  </w:rPr>
                                  <w:t>Version :</w:t>
                                </w:r>
                              </w:p>
                            </w:tc>
                            <w:tc>
                              <w:tcPr>
                                <w:tcW w:w="3037" w:type="dxa"/>
                                <w:shd w:val="clear" w:color="auto" w:fill="auto"/>
                              </w:tcPr>
                              <w:p w14:paraId="1BF16914" w14:textId="77777777" w:rsidR="003E7657" w:rsidRPr="00E106B7" w:rsidRDefault="003E7657" w:rsidP="00483C1C">
                                <w:pPr>
                                  <w:pStyle w:val="NoSpacing"/>
                                  <w:jc w:val="right"/>
                                  <w:rPr>
                                    <w:color w:val="4F81BD" w:themeColor="accent1"/>
                                    <w:sz w:val="24"/>
                                    <w:szCs w:val="24"/>
                                    <w:lang w:val="de-CH"/>
                                  </w:rPr>
                                </w:pPr>
                                <w:r>
                                  <w:rPr>
                                    <w:color w:val="4F81BD" w:themeColor="accent1"/>
                                    <w:sz w:val="24"/>
                                    <w:szCs w:val="24"/>
                                    <w:lang w:val="de-CH"/>
                                  </w:rPr>
                                  <w:t>0.0.1</w:t>
                                </w:r>
                              </w:p>
                            </w:tc>
                          </w:tr>
                        </w:tbl>
                        <w:p w14:paraId="4A6FB69F" w14:textId="77777777" w:rsidR="003E7657" w:rsidRPr="001B79C7" w:rsidRDefault="003E7657" w:rsidP="0076592C">
                          <w:pPr>
                            <w:pStyle w:val="NoSpacing"/>
                            <w:jc w:val="right"/>
                            <w:rPr>
                              <w:color w:val="595959" w:themeColor="text1" w:themeTint="A6"/>
                              <w:sz w:val="20"/>
                              <w:szCs w:val="20"/>
                              <w:lang w:val="de-CH"/>
                            </w:rPr>
                          </w:pPr>
                        </w:p>
                      </w:txbxContent>
                    </v:textbox>
                    <w10:wrap type="square" anchorx="margin" anchory="page"/>
                  </v:shape>
                </w:pict>
              </mc:Fallback>
            </mc:AlternateContent>
          </w:r>
          <w:r>
            <w:rPr>
              <w:noProof/>
            </w:rPr>
            <mc:AlternateContent>
              <mc:Choice Requires="wps">
                <w:drawing>
                  <wp:anchor distT="0" distB="0" distL="114300" distR="114300" simplePos="0" relativeHeight="251676672" behindDoc="0" locked="0" layoutInCell="1" allowOverlap="1" wp14:anchorId="7186474B" wp14:editId="4769F59B">
                    <wp:simplePos x="0" y="0"/>
                    <wp:positionH relativeFrom="page">
                      <wp:posOffset>414334</wp:posOffset>
                    </wp:positionH>
                    <wp:positionV relativeFrom="page">
                      <wp:posOffset>3284975</wp:posOffset>
                    </wp:positionV>
                    <wp:extent cx="8121871" cy="203962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8121871" cy="2039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BDC741" w14:textId="01EB0942" w:rsidR="003E7657" w:rsidRPr="00E106B7" w:rsidRDefault="003E7657" w:rsidP="0076592C">
                                <w:pPr>
                                  <w:rPr>
                                    <w:sz w:val="64"/>
                                    <w:szCs w:val="64"/>
                                  </w:rPr>
                                </w:pPr>
                                <w:sdt>
                                  <w:sdtPr>
                                    <w:rPr>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sz w:val="64"/>
                                        <w:szCs w:val="64"/>
                                      </w:rPr>
                                      <w:t>Produkte-Extension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186474B" id="Text Box 154" o:spid="_x0000_s1028" type="#_x0000_t202" style="position:absolute;margin-left:32.6pt;margin-top:258.65pt;width:639.5pt;height:160.6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" filled="f" stroked="f" strokeweight=".5pt">
                    <v:textbox inset="126pt,0,54pt,0">
                      <w:txbxContent>
                        <w:p w14:paraId="3ABDC741" w14:textId="01EB0942" w:rsidR="003E7657" w:rsidRPr="00E106B7" w:rsidRDefault="003E7657" w:rsidP="0076592C">
                          <w:pPr>
                            <w:rPr>
                              <w:sz w:val="64"/>
                              <w:szCs w:val="64"/>
                            </w:rPr>
                          </w:pPr>
                          <w:sdt>
                            <w:sdtPr>
                              <w:rPr>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sz w:val="64"/>
                                  <w:szCs w:val="64"/>
                                </w:rPr>
                                <w:t>Produkte-Extension</w:t>
                              </w:r>
                            </w:sdtContent>
                          </w:sdt>
                        </w:p>
                      </w:txbxContent>
                    </v:textbox>
                    <w10:wrap type="square" anchorx="page" anchory="page"/>
                  </v:shape>
                </w:pict>
              </mc:Fallback>
            </mc:AlternateContent>
          </w:r>
          <w:r w:rsidRPr="00F83A0D">
            <w:rPr>
              <w:noProof/>
              <w:lang w:val="en-GB"/>
            </w:rPr>
            <mc:AlternateContent>
              <mc:Choice Requires="wps">
                <w:drawing>
                  <wp:anchor distT="91440" distB="91440" distL="91440" distR="91440" simplePos="0" relativeHeight="251682816" behindDoc="1" locked="0" layoutInCell="1" allowOverlap="1" wp14:anchorId="47000603" wp14:editId="576A6341">
                    <wp:simplePos x="0" y="0"/>
                    <wp:positionH relativeFrom="margin">
                      <wp:posOffset>4092575</wp:posOffset>
                    </wp:positionH>
                    <wp:positionV relativeFrom="margin">
                      <wp:posOffset>8623935</wp:posOffset>
                    </wp:positionV>
                    <wp:extent cx="1812925" cy="1307465"/>
                    <wp:effectExtent l="0" t="0" r="0" b="0"/>
                    <wp:wrapSquare wrapText="bothSides"/>
                    <wp:docPr id="135" name="Text Box 135"/>
                    <wp:cNvGraphicFramePr/>
                    <a:graphic xmlns:a="http://schemas.openxmlformats.org/drawingml/2006/main">
                      <a:graphicData uri="http://schemas.microsoft.com/office/word/2010/wordprocessingShape">
                        <wps:wsp>
                          <wps:cNvSpPr txBox="1"/>
                          <wps:spPr>
                            <a:xfrm>
                              <a:off x="0" y="0"/>
                              <a:ext cx="1812925" cy="1307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91EC1F" w14:textId="77777777" w:rsidR="003E7657" w:rsidRPr="00E92CF5" w:rsidRDefault="003E7657" w:rsidP="0076592C">
                                <w:pPr>
                                  <w:pStyle w:val="NoSpacing"/>
                                  <w:jc w:val="right"/>
                                  <w:rPr>
                                    <w:color w:val="595959" w:themeColor="text1" w:themeTint="A6"/>
                                  </w:rPr>
                                </w:pPr>
                                <w:r w:rsidRPr="00E92CF5">
                                  <w:rPr>
                                    <w:color w:val="595959" w:themeColor="text1" w:themeTint="A6"/>
                                  </w:rPr>
                                  <w:t>IPA 2021, Kanton Bern</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7000603" id="Text Box 135" o:spid="_x0000_s1029" type="#_x0000_t202" style="position:absolute;margin-left:322.25pt;margin-top:679.05pt;width:142.75pt;height:102.95pt;z-index:-251633664;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" filled="f" stroked="f" strokeweight=".5pt">
                    <v:textbox style="mso-fit-shape-to-text:t" inset=",7.2pt,,7.2pt">
                      <w:txbxContent>
                        <w:p w14:paraId="1D91EC1F" w14:textId="77777777" w:rsidR="003E7657" w:rsidRPr="00E92CF5" w:rsidRDefault="003E7657" w:rsidP="0076592C">
                          <w:pPr>
                            <w:pStyle w:val="NoSpacing"/>
                            <w:jc w:val="right"/>
                            <w:rPr>
                              <w:color w:val="595959" w:themeColor="text1" w:themeTint="A6"/>
                            </w:rPr>
                          </w:pPr>
                          <w:r w:rsidRPr="00E92CF5">
                            <w:rPr>
                              <w:color w:val="595959" w:themeColor="text1" w:themeTint="A6"/>
                            </w:rPr>
                            <w:t>IPA 2021, Kanton Bern</w:t>
                          </w:r>
                        </w:p>
                      </w:txbxContent>
                    </v:textbox>
                    <w10:wrap type="square" anchorx="margin" anchory="margin"/>
                  </v:shape>
                </w:pict>
              </mc:Fallback>
            </mc:AlternateContent>
          </w:r>
          <w:r>
            <w:rPr>
              <w:noProof/>
            </w:rPr>
            <mc:AlternateContent>
              <mc:Choice Requires="wps">
                <w:drawing>
                  <wp:anchor distT="0" distB="0" distL="114300" distR="114300" simplePos="0" relativeHeight="251677696" behindDoc="0" locked="0" layoutInCell="1" allowOverlap="1" wp14:anchorId="2CBDEC30" wp14:editId="3CA5B452">
                    <wp:simplePos x="0" y="0"/>
                    <wp:positionH relativeFrom="page">
                      <wp:align>right</wp:align>
                    </wp:positionH>
                    <wp:positionV relativeFrom="page">
                      <wp:posOffset>8598397</wp:posOffset>
                    </wp:positionV>
                    <wp:extent cx="7299298"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299298"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21C1D22" w14:textId="2D7FB612" w:rsidR="003E7657" w:rsidRPr="00E92CF5" w:rsidRDefault="003E7657" w:rsidP="0076592C">
                                    <w:pPr>
                                      <w:pStyle w:val="NoSpacing"/>
                                      <w:jc w:val="right"/>
                                      <w:rPr>
                                        <w:color w:val="595959" w:themeColor="text1" w:themeTint="A6"/>
                                      </w:rPr>
                                    </w:pPr>
                                    <w:r>
                                      <w:rPr>
                                        <w:color w:val="595959" w:themeColor="text1" w:themeTint="A6"/>
                                      </w:rPr>
                                      <w:t>Autor: Moritz Burn</w:t>
                                    </w:r>
                                  </w:p>
                                </w:sdtContent>
                              </w:sdt>
                              <w:p w14:paraId="0B9659DA" w14:textId="77777777" w:rsidR="003E7657" w:rsidRPr="00E92CF5" w:rsidRDefault="003E7657" w:rsidP="0076592C">
                                <w:pPr>
                                  <w:pStyle w:val="NoSpacing"/>
                                  <w:jc w:val="right"/>
                                  <w:rPr>
                                    <w:color w:val="595959" w:themeColor="text1" w:themeTint="A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2CBDEC30" id="Text Box 152" o:spid="_x0000_s1030" type="#_x0000_t202" style="position:absolute;margin-left:523.55pt;margin-top:677.05pt;width:574.75pt;height:1in;z-index:251677696;visibility:visible;mso-wrap-style:square;mso-width-percent:0;mso-height-percent:92;mso-wrap-distance-left:9pt;mso-wrap-distance-top:0;mso-wrap-distance-right:9pt;mso-wrap-distance-bottom:0;mso-position-horizontal:right;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" filled="f" stroked="f" strokeweight=".5pt">
                    <v:textbox inset="126pt,0,54pt,0">
                      <w:txbxContent>
                        <w:sdt>
                          <w:sdtPr>
                            <w:rPr>
                              <w:color w:val="595959" w:themeColor="text1" w:themeTint="A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21C1D22" w14:textId="2D7FB612" w:rsidR="003E7657" w:rsidRPr="00E92CF5" w:rsidRDefault="003E7657" w:rsidP="0076592C">
                              <w:pPr>
                                <w:pStyle w:val="NoSpacing"/>
                                <w:jc w:val="right"/>
                                <w:rPr>
                                  <w:color w:val="595959" w:themeColor="text1" w:themeTint="A6"/>
                                </w:rPr>
                              </w:pPr>
                              <w:r>
                                <w:rPr>
                                  <w:color w:val="595959" w:themeColor="text1" w:themeTint="A6"/>
                                </w:rPr>
                                <w:t>Autor: Moritz Burn</w:t>
                              </w:r>
                            </w:p>
                          </w:sdtContent>
                        </w:sdt>
                        <w:p w14:paraId="0B9659DA" w14:textId="77777777" w:rsidR="003E7657" w:rsidRPr="00E92CF5" w:rsidRDefault="003E7657" w:rsidP="0076592C">
                          <w:pPr>
                            <w:pStyle w:val="NoSpacing"/>
                            <w:jc w:val="right"/>
                            <w:rPr>
                              <w:color w:val="595959" w:themeColor="text1" w:themeTint="A6"/>
                            </w:rPr>
                          </w:pPr>
                        </w:p>
                      </w:txbxContent>
                    </v:textbox>
                    <w10:wrap type="square" anchorx="page" anchory="page"/>
                  </v:shape>
                </w:pict>
              </mc:Fallback>
            </mc:AlternateContent>
          </w:r>
          <w:r>
            <w:rPr>
              <w:lang w:val="en-GB"/>
            </w:rPr>
            <w:br w:type="page"/>
          </w:r>
        </w:p>
      </w:sdtContent>
    </w:sdt>
    <w:p w14:paraId="30484B03" w14:textId="77777777" w:rsidR="0076592C" w:rsidRDefault="0076592C" w:rsidP="00496F8F">
      <w:pPr>
        <w:pStyle w:val="IPA-HinweistexteTextkanngelschtwerden"/>
      </w:pPr>
    </w:p>
    <w:p w14:paraId="017EF5A6" w14:textId="20B032E0" w:rsidR="004C5F99" w:rsidRDefault="004C5F99" w:rsidP="004C5F99">
      <w:pPr>
        <w:pStyle w:val="Title"/>
      </w:pPr>
      <w:bookmarkStart w:id="0" w:name="_Toc68694809"/>
      <w:r>
        <w:t>Inhaltsverzeichnis</w:t>
      </w:r>
      <w:bookmarkEnd w:id="0"/>
    </w:p>
    <w:p w14:paraId="229C7539" w14:textId="77777777" w:rsidR="00C253C0" w:rsidRPr="00C253C0" w:rsidRDefault="00C253C0" w:rsidP="00C253C0">
      <w:pPr>
        <w:rPr>
          <w:lang w:eastAsia="de-DE"/>
        </w:rPr>
      </w:pPr>
    </w:p>
    <w:p w14:paraId="5A00BB49" w14:textId="3B040C08" w:rsidR="0076592C" w:rsidRDefault="00F3126B">
      <w:pPr>
        <w:pStyle w:val="TOC1"/>
        <w:rPr>
          <w:rFonts w:asciiTheme="minorHAnsi" w:eastAsiaTheme="minorEastAsia" w:hAnsiTheme="minorHAnsi" w:cstheme="minorBidi"/>
          <w:b w:val="0"/>
          <w:bCs w:val="0"/>
          <w:noProof/>
          <w:szCs w:val="22"/>
          <w:lang w:eastAsia="de-CH"/>
        </w:rPr>
      </w:pPr>
      <w:r>
        <w:fldChar w:fldCharType="begin"/>
      </w:r>
      <w:r>
        <w:instrText xml:space="preserve"> TOC \o "1-3" \h \z \u </w:instrText>
      </w:r>
      <w:r>
        <w:fldChar w:fldCharType="separate"/>
      </w:r>
      <w:hyperlink w:anchor="_Toc68694809" w:history="1">
        <w:r w:rsidR="0076592C" w:rsidRPr="00A35C60">
          <w:rPr>
            <w:rStyle w:val="Hyperlink"/>
            <w:noProof/>
          </w:rPr>
          <w:t>Inhaltsverzeichnis</w:t>
        </w:r>
        <w:r w:rsidR="0076592C">
          <w:rPr>
            <w:noProof/>
            <w:webHidden/>
          </w:rPr>
          <w:tab/>
        </w:r>
        <w:r w:rsidR="0076592C">
          <w:rPr>
            <w:noProof/>
            <w:webHidden/>
          </w:rPr>
          <w:fldChar w:fldCharType="begin"/>
        </w:r>
        <w:r w:rsidR="0076592C">
          <w:rPr>
            <w:noProof/>
            <w:webHidden/>
          </w:rPr>
          <w:instrText xml:space="preserve"> PAGEREF _Toc68694809 \h </w:instrText>
        </w:r>
        <w:r w:rsidR="0076592C">
          <w:rPr>
            <w:noProof/>
            <w:webHidden/>
          </w:rPr>
        </w:r>
        <w:r w:rsidR="0076592C">
          <w:rPr>
            <w:noProof/>
            <w:webHidden/>
          </w:rPr>
          <w:fldChar w:fldCharType="separate"/>
        </w:r>
        <w:r w:rsidR="0076592C">
          <w:rPr>
            <w:noProof/>
            <w:webHidden/>
          </w:rPr>
          <w:t>2</w:t>
        </w:r>
        <w:r w:rsidR="0076592C">
          <w:rPr>
            <w:noProof/>
            <w:webHidden/>
          </w:rPr>
          <w:fldChar w:fldCharType="end"/>
        </w:r>
      </w:hyperlink>
    </w:p>
    <w:p w14:paraId="691DB490" w14:textId="30003100" w:rsidR="0076592C" w:rsidRDefault="003E7657">
      <w:pPr>
        <w:pStyle w:val="TOC1"/>
        <w:rPr>
          <w:rFonts w:asciiTheme="minorHAnsi" w:eastAsiaTheme="minorEastAsia" w:hAnsiTheme="minorHAnsi" w:cstheme="minorBidi"/>
          <w:b w:val="0"/>
          <w:bCs w:val="0"/>
          <w:noProof/>
          <w:szCs w:val="22"/>
          <w:lang w:eastAsia="de-CH"/>
        </w:rPr>
      </w:pPr>
      <w:hyperlink w:anchor="_Toc68694810" w:history="1">
        <w:r w:rsidR="0076592C" w:rsidRPr="00A35C60">
          <w:rPr>
            <w:rStyle w:val="Hyperlink"/>
            <w:noProof/>
          </w:rPr>
          <w:t>Abbildungsverzeichnis</w:t>
        </w:r>
        <w:r w:rsidR="0076592C">
          <w:rPr>
            <w:noProof/>
            <w:webHidden/>
          </w:rPr>
          <w:tab/>
        </w:r>
        <w:r w:rsidR="0076592C">
          <w:rPr>
            <w:noProof/>
            <w:webHidden/>
          </w:rPr>
          <w:fldChar w:fldCharType="begin"/>
        </w:r>
        <w:r w:rsidR="0076592C">
          <w:rPr>
            <w:noProof/>
            <w:webHidden/>
          </w:rPr>
          <w:instrText xml:space="preserve"> PAGEREF _Toc68694810 \h </w:instrText>
        </w:r>
        <w:r w:rsidR="0076592C">
          <w:rPr>
            <w:noProof/>
            <w:webHidden/>
          </w:rPr>
        </w:r>
        <w:r w:rsidR="0076592C">
          <w:rPr>
            <w:noProof/>
            <w:webHidden/>
          </w:rPr>
          <w:fldChar w:fldCharType="separate"/>
        </w:r>
        <w:r w:rsidR="0076592C">
          <w:rPr>
            <w:noProof/>
            <w:webHidden/>
          </w:rPr>
          <w:t>3</w:t>
        </w:r>
        <w:r w:rsidR="0076592C">
          <w:rPr>
            <w:noProof/>
            <w:webHidden/>
          </w:rPr>
          <w:fldChar w:fldCharType="end"/>
        </w:r>
      </w:hyperlink>
    </w:p>
    <w:p w14:paraId="33A4D85F" w14:textId="7C5B5182" w:rsidR="0076592C" w:rsidRDefault="003E7657">
      <w:pPr>
        <w:pStyle w:val="TOC1"/>
        <w:rPr>
          <w:rFonts w:asciiTheme="minorHAnsi" w:eastAsiaTheme="minorEastAsia" w:hAnsiTheme="minorHAnsi" w:cstheme="minorBidi"/>
          <w:b w:val="0"/>
          <w:bCs w:val="0"/>
          <w:noProof/>
          <w:szCs w:val="22"/>
          <w:lang w:eastAsia="de-CH"/>
        </w:rPr>
      </w:pPr>
      <w:hyperlink w:anchor="_Toc68694811" w:history="1">
        <w:r w:rsidR="0076592C" w:rsidRPr="00A35C60">
          <w:rPr>
            <w:rStyle w:val="Hyperlink"/>
            <w:noProof/>
          </w:rPr>
          <w:t>Tabellenverzeichnis</w:t>
        </w:r>
        <w:r w:rsidR="0076592C">
          <w:rPr>
            <w:noProof/>
            <w:webHidden/>
          </w:rPr>
          <w:tab/>
        </w:r>
        <w:r w:rsidR="0076592C">
          <w:rPr>
            <w:noProof/>
            <w:webHidden/>
          </w:rPr>
          <w:fldChar w:fldCharType="begin"/>
        </w:r>
        <w:r w:rsidR="0076592C">
          <w:rPr>
            <w:noProof/>
            <w:webHidden/>
          </w:rPr>
          <w:instrText xml:space="preserve"> PAGEREF _Toc68694811 \h </w:instrText>
        </w:r>
        <w:r w:rsidR="0076592C">
          <w:rPr>
            <w:noProof/>
            <w:webHidden/>
          </w:rPr>
        </w:r>
        <w:r w:rsidR="0076592C">
          <w:rPr>
            <w:noProof/>
            <w:webHidden/>
          </w:rPr>
          <w:fldChar w:fldCharType="separate"/>
        </w:r>
        <w:r w:rsidR="0076592C">
          <w:rPr>
            <w:noProof/>
            <w:webHidden/>
          </w:rPr>
          <w:t>3</w:t>
        </w:r>
        <w:r w:rsidR="0076592C">
          <w:rPr>
            <w:noProof/>
            <w:webHidden/>
          </w:rPr>
          <w:fldChar w:fldCharType="end"/>
        </w:r>
      </w:hyperlink>
    </w:p>
    <w:p w14:paraId="560D891B" w14:textId="30581024" w:rsidR="0076592C" w:rsidRDefault="003E7657">
      <w:pPr>
        <w:pStyle w:val="TOC1"/>
        <w:rPr>
          <w:rFonts w:asciiTheme="minorHAnsi" w:eastAsiaTheme="minorEastAsia" w:hAnsiTheme="minorHAnsi" w:cstheme="minorBidi"/>
          <w:b w:val="0"/>
          <w:bCs w:val="0"/>
          <w:noProof/>
          <w:szCs w:val="22"/>
          <w:lang w:eastAsia="de-CH"/>
        </w:rPr>
      </w:pPr>
      <w:hyperlink w:anchor="_Toc68694812" w:history="1">
        <w:r w:rsidR="0076592C" w:rsidRPr="00A35C60">
          <w:rPr>
            <w:rStyle w:val="Hyperlink"/>
            <w:noProof/>
          </w:rPr>
          <w:t>Teil 1: Ablauf Organisation und Umfeld</w:t>
        </w:r>
        <w:r w:rsidR="0076592C">
          <w:rPr>
            <w:noProof/>
            <w:webHidden/>
          </w:rPr>
          <w:tab/>
        </w:r>
        <w:r w:rsidR="0076592C">
          <w:rPr>
            <w:noProof/>
            <w:webHidden/>
          </w:rPr>
          <w:fldChar w:fldCharType="begin"/>
        </w:r>
        <w:r w:rsidR="0076592C">
          <w:rPr>
            <w:noProof/>
            <w:webHidden/>
          </w:rPr>
          <w:instrText xml:space="preserve"> PAGEREF _Toc68694812 \h </w:instrText>
        </w:r>
        <w:r w:rsidR="0076592C">
          <w:rPr>
            <w:noProof/>
            <w:webHidden/>
          </w:rPr>
        </w:r>
        <w:r w:rsidR="0076592C">
          <w:rPr>
            <w:noProof/>
            <w:webHidden/>
          </w:rPr>
          <w:fldChar w:fldCharType="separate"/>
        </w:r>
        <w:r w:rsidR="0076592C">
          <w:rPr>
            <w:noProof/>
            <w:webHidden/>
          </w:rPr>
          <w:t>6</w:t>
        </w:r>
        <w:r w:rsidR="0076592C">
          <w:rPr>
            <w:noProof/>
            <w:webHidden/>
          </w:rPr>
          <w:fldChar w:fldCharType="end"/>
        </w:r>
      </w:hyperlink>
    </w:p>
    <w:p w14:paraId="6051AD6B" w14:textId="5E6085F4" w:rsidR="0076592C" w:rsidRDefault="003E7657">
      <w:pPr>
        <w:pStyle w:val="TOC1"/>
        <w:rPr>
          <w:rFonts w:asciiTheme="minorHAnsi" w:eastAsiaTheme="minorEastAsia" w:hAnsiTheme="minorHAnsi" w:cstheme="minorBidi"/>
          <w:b w:val="0"/>
          <w:bCs w:val="0"/>
          <w:noProof/>
          <w:szCs w:val="22"/>
          <w:lang w:eastAsia="de-CH"/>
        </w:rPr>
      </w:pPr>
      <w:hyperlink w:anchor="_Toc68694813" w:history="1">
        <w:r w:rsidR="0076592C" w:rsidRPr="00A35C60">
          <w:rPr>
            <w:rStyle w:val="Hyperlink"/>
            <w:noProof/>
          </w:rPr>
          <w:t>1.</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Aufgabenstellung</w:t>
        </w:r>
        <w:r w:rsidR="0076592C">
          <w:rPr>
            <w:noProof/>
            <w:webHidden/>
          </w:rPr>
          <w:tab/>
        </w:r>
        <w:r w:rsidR="0076592C">
          <w:rPr>
            <w:noProof/>
            <w:webHidden/>
          </w:rPr>
          <w:fldChar w:fldCharType="begin"/>
        </w:r>
        <w:r w:rsidR="0076592C">
          <w:rPr>
            <w:noProof/>
            <w:webHidden/>
          </w:rPr>
          <w:instrText xml:space="preserve"> PAGEREF _Toc68694813 \h </w:instrText>
        </w:r>
        <w:r w:rsidR="0076592C">
          <w:rPr>
            <w:noProof/>
            <w:webHidden/>
          </w:rPr>
        </w:r>
        <w:r w:rsidR="0076592C">
          <w:rPr>
            <w:noProof/>
            <w:webHidden/>
          </w:rPr>
          <w:fldChar w:fldCharType="separate"/>
        </w:r>
        <w:r w:rsidR="0076592C">
          <w:rPr>
            <w:noProof/>
            <w:webHidden/>
          </w:rPr>
          <w:t>7</w:t>
        </w:r>
        <w:r w:rsidR="0076592C">
          <w:rPr>
            <w:noProof/>
            <w:webHidden/>
          </w:rPr>
          <w:fldChar w:fldCharType="end"/>
        </w:r>
      </w:hyperlink>
    </w:p>
    <w:p w14:paraId="3876CF31" w14:textId="569AA742" w:rsidR="0076592C" w:rsidRDefault="003E7657">
      <w:pPr>
        <w:pStyle w:val="TOC2"/>
        <w:rPr>
          <w:rFonts w:asciiTheme="minorHAnsi" w:eastAsiaTheme="minorEastAsia" w:hAnsiTheme="minorHAnsi" w:cstheme="minorBidi"/>
          <w:szCs w:val="22"/>
          <w:lang w:eastAsia="de-CH"/>
        </w:rPr>
      </w:pPr>
      <w:hyperlink w:anchor="_Toc68694814" w:history="1">
        <w:r w:rsidR="0076592C" w:rsidRPr="00A35C60">
          <w:rPr>
            <w:rStyle w:val="Hyperlink"/>
          </w:rPr>
          <w:t>1.1</w:t>
        </w:r>
        <w:r w:rsidR="0076592C">
          <w:rPr>
            <w:rFonts w:asciiTheme="minorHAnsi" w:eastAsiaTheme="minorEastAsia" w:hAnsiTheme="minorHAnsi" w:cstheme="minorBidi"/>
            <w:szCs w:val="22"/>
            <w:lang w:eastAsia="de-CH"/>
          </w:rPr>
          <w:tab/>
        </w:r>
        <w:r w:rsidR="0076592C" w:rsidRPr="00A35C60">
          <w:rPr>
            <w:rStyle w:val="Hyperlink"/>
          </w:rPr>
          <w:t>Titel der Arbeit</w:t>
        </w:r>
        <w:r w:rsidR="0076592C">
          <w:rPr>
            <w:webHidden/>
          </w:rPr>
          <w:tab/>
        </w:r>
        <w:r w:rsidR="0076592C">
          <w:rPr>
            <w:webHidden/>
          </w:rPr>
          <w:fldChar w:fldCharType="begin"/>
        </w:r>
        <w:r w:rsidR="0076592C">
          <w:rPr>
            <w:webHidden/>
          </w:rPr>
          <w:instrText xml:space="preserve"> PAGEREF _Toc68694814 \h </w:instrText>
        </w:r>
        <w:r w:rsidR="0076592C">
          <w:rPr>
            <w:webHidden/>
          </w:rPr>
        </w:r>
        <w:r w:rsidR="0076592C">
          <w:rPr>
            <w:webHidden/>
          </w:rPr>
          <w:fldChar w:fldCharType="separate"/>
        </w:r>
        <w:r w:rsidR="0076592C">
          <w:rPr>
            <w:webHidden/>
          </w:rPr>
          <w:t>7</w:t>
        </w:r>
        <w:r w:rsidR="0076592C">
          <w:rPr>
            <w:webHidden/>
          </w:rPr>
          <w:fldChar w:fldCharType="end"/>
        </w:r>
      </w:hyperlink>
    </w:p>
    <w:p w14:paraId="40F7652A" w14:textId="03E9312A" w:rsidR="0076592C" w:rsidRDefault="003E7657">
      <w:pPr>
        <w:pStyle w:val="TOC2"/>
        <w:rPr>
          <w:rFonts w:asciiTheme="minorHAnsi" w:eastAsiaTheme="minorEastAsia" w:hAnsiTheme="minorHAnsi" w:cstheme="minorBidi"/>
          <w:szCs w:val="22"/>
          <w:lang w:eastAsia="de-CH"/>
        </w:rPr>
      </w:pPr>
      <w:hyperlink w:anchor="_Toc68694815" w:history="1">
        <w:r w:rsidR="0076592C" w:rsidRPr="00A35C60">
          <w:rPr>
            <w:rStyle w:val="Hyperlink"/>
          </w:rPr>
          <w:t>1.2</w:t>
        </w:r>
        <w:r w:rsidR="0076592C">
          <w:rPr>
            <w:rFonts w:asciiTheme="minorHAnsi" w:eastAsiaTheme="minorEastAsia" w:hAnsiTheme="minorHAnsi" w:cstheme="minorBidi"/>
            <w:szCs w:val="22"/>
            <w:lang w:eastAsia="de-CH"/>
          </w:rPr>
          <w:tab/>
        </w:r>
        <w:r w:rsidR="0076592C" w:rsidRPr="00A35C60">
          <w:rPr>
            <w:rStyle w:val="Hyperlink"/>
          </w:rPr>
          <w:t>Thematik</w:t>
        </w:r>
        <w:r w:rsidR="0076592C">
          <w:rPr>
            <w:webHidden/>
          </w:rPr>
          <w:tab/>
        </w:r>
        <w:r w:rsidR="0076592C">
          <w:rPr>
            <w:webHidden/>
          </w:rPr>
          <w:fldChar w:fldCharType="begin"/>
        </w:r>
        <w:r w:rsidR="0076592C">
          <w:rPr>
            <w:webHidden/>
          </w:rPr>
          <w:instrText xml:space="preserve"> PAGEREF _Toc68694815 \h </w:instrText>
        </w:r>
        <w:r w:rsidR="0076592C">
          <w:rPr>
            <w:webHidden/>
          </w:rPr>
        </w:r>
        <w:r w:rsidR="0076592C">
          <w:rPr>
            <w:webHidden/>
          </w:rPr>
          <w:fldChar w:fldCharType="separate"/>
        </w:r>
        <w:r w:rsidR="0076592C">
          <w:rPr>
            <w:webHidden/>
          </w:rPr>
          <w:t>7</w:t>
        </w:r>
        <w:r w:rsidR="0076592C">
          <w:rPr>
            <w:webHidden/>
          </w:rPr>
          <w:fldChar w:fldCharType="end"/>
        </w:r>
      </w:hyperlink>
    </w:p>
    <w:p w14:paraId="6DF0D858" w14:textId="37F68A5E" w:rsidR="0076592C" w:rsidRDefault="003E7657">
      <w:pPr>
        <w:pStyle w:val="TOC2"/>
        <w:rPr>
          <w:rFonts w:asciiTheme="minorHAnsi" w:eastAsiaTheme="minorEastAsia" w:hAnsiTheme="minorHAnsi" w:cstheme="minorBidi"/>
          <w:szCs w:val="22"/>
          <w:lang w:eastAsia="de-CH"/>
        </w:rPr>
      </w:pPr>
      <w:hyperlink w:anchor="_Toc68694816" w:history="1">
        <w:r w:rsidR="0076592C" w:rsidRPr="00A35C60">
          <w:rPr>
            <w:rStyle w:val="Hyperlink"/>
          </w:rPr>
          <w:t>1.3</w:t>
        </w:r>
        <w:r w:rsidR="0076592C">
          <w:rPr>
            <w:rFonts w:asciiTheme="minorHAnsi" w:eastAsiaTheme="minorEastAsia" w:hAnsiTheme="minorHAnsi" w:cstheme="minorBidi"/>
            <w:szCs w:val="22"/>
            <w:lang w:eastAsia="de-CH"/>
          </w:rPr>
          <w:tab/>
        </w:r>
        <w:r w:rsidR="0076592C" w:rsidRPr="00A35C60">
          <w:rPr>
            <w:rStyle w:val="Hyperlink"/>
          </w:rPr>
          <w:t>Ausgangslage</w:t>
        </w:r>
        <w:r w:rsidR="0076592C">
          <w:rPr>
            <w:webHidden/>
          </w:rPr>
          <w:tab/>
        </w:r>
        <w:r w:rsidR="0076592C">
          <w:rPr>
            <w:webHidden/>
          </w:rPr>
          <w:fldChar w:fldCharType="begin"/>
        </w:r>
        <w:r w:rsidR="0076592C">
          <w:rPr>
            <w:webHidden/>
          </w:rPr>
          <w:instrText xml:space="preserve"> PAGEREF _Toc68694816 \h </w:instrText>
        </w:r>
        <w:r w:rsidR="0076592C">
          <w:rPr>
            <w:webHidden/>
          </w:rPr>
        </w:r>
        <w:r w:rsidR="0076592C">
          <w:rPr>
            <w:webHidden/>
          </w:rPr>
          <w:fldChar w:fldCharType="separate"/>
        </w:r>
        <w:r w:rsidR="0076592C">
          <w:rPr>
            <w:webHidden/>
          </w:rPr>
          <w:t>7</w:t>
        </w:r>
        <w:r w:rsidR="0076592C">
          <w:rPr>
            <w:webHidden/>
          </w:rPr>
          <w:fldChar w:fldCharType="end"/>
        </w:r>
      </w:hyperlink>
    </w:p>
    <w:p w14:paraId="4BA88AE0" w14:textId="25BA4E9E" w:rsidR="0076592C" w:rsidRDefault="003E7657">
      <w:pPr>
        <w:pStyle w:val="TOC2"/>
        <w:rPr>
          <w:rFonts w:asciiTheme="minorHAnsi" w:eastAsiaTheme="minorEastAsia" w:hAnsiTheme="minorHAnsi" w:cstheme="minorBidi"/>
          <w:szCs w:val="22"/>
          <w:lang w:eastAsia="de-CH"/>
        </w:rPr>
      </w:pPr>
      <w:hyperlink w:anchor="_Toc68694817" w:history="1">
        <w:r w:rsidR="0076592C" w:rsidRPr="00A35C60">
          <w:rPr>
            <w:rStyle w:val="Hyperlink"/>
          </w:rPr>
          <w:t>1.4</w:t>
        </w:r>
        <w:r w:rsidR="0076592C">
          <w:rPr>
            <w:rFonts w:asciiTheme="minorHAnsi" w:eastAsiaTheme="minorEastAsia" w:hAnsiTheme="minorHAnsi" w:cstheme="minorBidi"/>
            <w:szCs w:val="22"/>
            <w:lang w:eastAsia="de-CH"/>
          </w:rPr>
          <w:tab/>
        </w:r>
        <w:r w:rsidR="0076592C" w:rsidRPr="00A35C60">
          <w:rPr>
            <w:rStyle w:val="Hyperlink"/>
          </w:rPr>
          <w:t>Detaillierte Aufgabenstellung</w:t>
        </w:r>
        <w:r w:rsidR="0076592C">
          <w:rPr>
            <w:webHidden/>
          </w:rPr>
          <w:tab/>
        </w:r>
        <w:r w:rsidR="0076592C">
          <w:rPr>
            <w:webHidden/>
          </w:rPr>
          <w:fldChar w:fldCharType="begin"/>
        </w:r>
        <w:r w:rsidR="0076592C">
          <w:rPr>
            <w:webHidden/>
          </w:rPr>
          <w:instrText xml:space="preserve"> PAGEREF _Toc68694817 \h </w:instrText>
        </w:r>
        <w:r w:rsidR="0076592C">
          <w:rPr>
            <w:webHidden/>
          </w:rPr>
        </w:r>
        <w:r w:rsidR="0076592C">
          <w:rPr>
            <w:webHidden/>
          </w:rPr>
          <w:fldChar w:fldCharType="separate"/>
        </w:r>
        <w:r w:rsidR="0076592C">
          <w:rPr>
            <w:webHidden/>
          </w:rPr>
          <w:t>7</w:t>
        </w:r>
        <w:r w:rsidR="0076592C">
          <w:rPr>
            <w:webHidden/>
          </w:rPr>
          <w:fldChar w:fldCharType="end"/>
        </w:r>
      </w:hyperlink>
    </w:p>
    <w:p w14:paraId="1BE4843A" w14:textId="55132EAD" w:rsidR="0076592C" w:rsidRDefault="003E7657">
      <w:pPr>
        <w:pStyle w:val="TOC1"/>
        <w:rPr>
          <w:rFonts w:asciiTheme="minorHAnsi" w:eastAsiaTheme="minorEastAsia" w:hAnsiTheme="minorHAnsi" w:cstheme="minorBidi"/>
          <w:b w:val="0"/>
          <w:bCs w:val="0"/>
          <w:noProof/>
          <w:szCs w:val="22"/>
          <w:lang w:eastAsia="de-CH"/>
        </w:rPr>
      </w:pPr>
      <w:hyperlink w:anchor="_Toc68694818" w:history="1">
        <w:r w:rsidR="0076592C" w:rsidRPr="00A35C60">
          <w:rPr>
            <w:rStyle w:val="Hyperlink"/>
            <w:noProof/>
          </w:rPr>
          <w:t>2.</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Organisation der IPA</w:t>
        </w:r>
        <w:r w:rsidR="0076592C">
          <w:rPr>
            <w:noProof/>
            <w:webHidden/>
          </w:rPr>
          <w:tab/>
        </w:r>
        <w:r w:rsidR="0076592C">
          <w:rPr>
            <w:noProof/>
            <w:webHidden/>
          </w:rPr>
          <w:fldChar w:fldCharType="begin"/>
        </w:r>
        <w:r w:rsidR="0076592C">
          <w:rPr>
            <w:noProof/>
            <w:webHidden/>
          </w:rPr>
          <w:instrText xml:space="preserve"> PAGEREF _Toc68694818 \h </w:instrText>
        </w:r>
        <w:r w:rsidR="0076592C">
          <w:rPr>
            <w:noProof/>
            <w:webHidden/>
          </w:rPr>
        </w:r>
        <w:r w:rsidR="0076592C">
          <w:rPr>
            <w:noProof/>
            <w:webHidden/>
          </w:rPr>
          <w:fldChar w:fldCharType="separate"/>
        </w:r>
        <w:r w:rsidR="0076592C">
          <w:rPr>
            <w:noProof/>
            <w:webHidden/>
          </w:rPr>
          <w:t>8</w:t>
        </w:r>
        <w:r w:rsidR="0076592C">
          <w:rPr>
            <w:noProof/>
            <w:webHidden/>
          </w:rPr>
          <w:fldChar w:fldCharType="end"/>
        </w:r>
      </w:hyperlink>
    </w:p>
    <w:p w14:paraId="28B1582C" w14:textId="73644C67" w:rsidR="0076592C" w:rsidRDefault="003E7657">
      <w:pPr>
        <w:pStyle w:val="TOC2"/>
        <w:rPr>
          <w:rFonts w:asciiTheme="minorHAnsi" w:eastAsiaTheme="minorEastAsia" w:hAnsiTheme="minorHAnsi" w:cstheme="minorBidi"/>
          <w:szCs w:val="22"/>
          <w:lang w:eastAsia="de-CH"/>
        </w:rPr>
      </w:pPr>
      <w:hyperlink w:anchor="_Toc68694819" w:history="1">
        <w:r w:rsidR="0076592C" w:rsidRPr="00A35C60">
          <w:rPr>
            <w:rStyle w:val="Hyperlink"/>
          </w:rPr>
          <w:t>2.1</w:t>
        </w:r>
        <w:r w:rsidR="0076592C">
          <w:rPr>
            <w:rFonts w:asciiTheme="minorHAnsi" w:eastAsiaTheme="minorEastAsia" w:hAnsiTheme="minorHAnsi" w:cstheme="minorBidi"/>
            <w:szCs w:val="22"/>
            <w:lang w:eastAsia="de-CH"/>
          </w:rPr>
          <w:tab/>
        </w:r>
        <w:r w:rsidR="0076592C" w:rsidRPr="00A35C60">
          <w:rPr>
            <w:rStyle w:val="Hyperlink"/>
          </w:rPr>
          <w:t>Datensicherung der IPA</w:t>
        </w:r>
        <w:r w:rsidR="0076592C">
          <w:rPr>
            <w:webHidden/>
          </w:rPr>
          <w:tab/>
        </w:r>
        <w:r w:rsidR="0076592C">
          <w:rPr>
            <w:webHidden/>
          </w:rPr>
          <w:fldChar w:fldCharType="begin"/>
        </w:r>
        <w:r w:rsidR="0076592C">
          <w:rPr>
            <w:webHidden/>
          </w:rPr>
          <w:instrText xml:space="preserve"> PAGEREF _Toc68694819 \h </w:instrText>
        </w:r>
        <w:r w:rsidR="0076592C">
          <w:rPr>
            <w:webHidden/>
          </w:rPr>
        </w:r>
        <w:r w:rsidR="0076592C">
          <w:rPr>
            <w:webHidden/>
          </w:rPr>
          <w:fldChar w:fldCharType="separate"/>
        </w:r>
        <w:r w:rsidR="0076592C">
          <w:rPr>
            <w:webHidden/>
          </w:rPr>
          <w:t>8</w:t>
        </w:r>
        <w:r w:rsidR="0076592C">
          <w:rPr>
            <w:webHidden/>
          </w:rPr>
          <w:fldChar w:fldCharType="end"/>
        </w:r>
      </w:hyperlink>
    </w:p>
    <w:p w14:paraId="3690652E" w14:textId="340D0346" w:rsidR="0076592C" w:rsidRDefault="003E7657">
      <w:pPr>
        <w:pStyle w:val="TOC1"/>
        <w:rPr>
          <w:rFonts w:asciiTheme="minorHAnsi" w:eastAsiaTheme="minorEastAsia" w:hAnsiTheme="minorHAnsi" w:cstheme="minorBidi"/>
          <w:b w:val="0"/>
          <w:bCs w:val="0"/>
          <w:noProof/>
          <w:szCs w:val="22"/>
          <w:lang w:eastAsia="de-CH"/>
        </w:rPr>
      </w:pPr>
      <w:hyperlink w:anchor="_Toc68694820" w:history="1">
        <w:r w:rsidR="0076592C" w:rsidRPr="00A35C60">
          <w:rPr>
            <w:rStyle w:val="Hyperlink"/>
            <w:noProof/>
          </w:rPr>
          <w:t>3.</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Planung</w:t>
        </w:r>
        <w:r w:rsidR="0076592C">
          <w:rPr>
            <w:noProof/>
            <w:webHidden/>
          </w:rPr>
          <w:tab/>
        </w:r>
        <w:r w:rsidR="0076592C">
          <w:rPr>
            <w:noProof/>
            <w:webHidden/>
          </w:rPr>
          <w:fldChar w:fldCharType="begin"/>
        </w:r>
        <w:r w:rsidR="0076592C">
          <w:rPr>
            <w:noProof/>
            <w:webHidden/>
          </w:rPr>
          <w:instrText xml:space="preserve"> PAGEREF _Toc68694820 \h </w:instrText>
        </w:r>
        <w:r w:rsidR="0076592C">
          <w:rPr>
            <w:noProof/>
            <w:webHidden/>
          </w:rPr>
        </w:r>
        <w:r w:rsidR="0076592C">
          <w:rPr>
            <w:noProof/>
            <w:webHidden/>
          </w:rPr>
          <w:fldChar w:fldCharType="separate"/>
        </w:r>
        <w:r w:rsidR="0076592C">
          <w:rPr>
            <w:noProof/>
            <w:webHidden/>
          </w:rPr>
          <w:t>9</w:t>
        </w:r>
        <w:r w:rsidR="0076592C">
          <w:rPr>
            <w:noProof/>
            <w:webHidden/>
          </w:rPr>
          <w:fldChar w:fldCharType="end"/>
        </w:r>
      </w:hyperlink>
    </w:p>
    <w:p w14:paraId="5C865D57" w14:textId="2AB5178A" w:rsidR="0076592C" w:rsidRDefault="003E7657">
      <w:pPr>
        <w:pStyle w:val="TOC3"/>
        <w:tabs>
          <w:tab w:val="left" w:pos="1320"/>
          <w:tab w:val="right" w:leader="dot" w:pos="9061"/>
        </w:tabs>
        <w:rPr>
          <w:rFonts w:asciiTheme="minorHAnsi" w:eastAsiaTheme="minorEastAsia" w:hAnsiTheme="minorHAnsi"/>
          <w:noProof/>
          <w:lang w:eastAsia="de-CH"/>
        </w:rPr>
      </w:pPr>
      <w:hyperlink w:anchor="_Toc68694821" w:history="1">
        <w:r w:rsidR="0076592C" w:rsidRPr="00A35C60">
          <w:rPr>
            <w:rStyle w:val="Hyperlink"/>
            <w:noProof/>
          </w:rPr>
          <w:t>3.1.1</w:t>
        </w:r>
        <w:r w:rsidR="0076592C">
          <w:rPr>
            <w:rFonts w:asciiTheme="minorHAnsi" w:eastAsiaTheme="minorEastAsia" w:hAnsiTheme="minorHAnsi"/>
            <w:noProof/>
            <w:lang w:eastAsia="de-CH"/>
          </w:rPr>
          <w:tab/>
        </w:r>
        <w:r w:rsidR="0076592C" w:rsidRPr="00A35C60">
          <w:rPr>
            <w:rStyle w:val="Hyperlink"/>
            <w:noProof/>
          </w:rPr>
          <w:t>Phasen</w:t>
        </w:r>
        <w:r w:rsidR="0076592C">
          <w:rPr>
            <w:noProof/>
            <w:webHidden/>
          </w:rPr>
          <w:tab/>
        </w:r>
        <w:r w:rsidR="0076592C">
          <w:rPr>
            <w:noProof/>
            <w:webHidden/>
          </w:rPr>
          <w:fldChar w:fldCharType="begin"/>
        </w:r>
        <w:r w:rsidR="0076592C">
          <w:rPr>
            <w:noProof/>
            <w:webHidden/>
          </w:rPr>
          <w:instrText xml:space="preserve"> PAGEREF _Toc68694821 \h </w:instrText>
        </w:r>
        <w:r w:rsidR="0076592C">
          <w:rPr>
            <w:noProof/>
            <w:webHidden/>
          </w:rPr>
        </w:r>
        <w:r w:rsidR="0076592C">
          <w:rPr>
            <w:noProof/>
            <w:webHidden/>
          </w:rPr>
          <w:fldChar w:fldCharType="separate"/>
        </w:r>
        <w:r w:rsidR="0076592C">
          <w:rPr>
            <w:noProof/>
            <w:webHidden/>
          </w:rPr>
          <w:t>9</w:t>
        </w:r>
        <w:r w:rsidR="0076592C">
          <w:rPr>
            <w:noProof/>
            <w:webHidden/>
          </w:rPr>
          <w:fldChar w:fldCharType="end"/>
        </w:r>
      </w:hyperlink>
    </w:p>
    <w:p w14:paraId="29B7C553" w14:textId="2C3467A3" w:rsidR="0076592C" w:rsidRDefault="003E7657">
      <w:pPr>
        <w:pStyle w:val="TOC3"/>
        <w:tabs>
          <w:tab w:val="left" w:pos="1320"/>
          <w:tab w:val="right" w:leader="dot" w:pos="9061"/>
        </w:tabs>
        <w:rPr>
          <w:rFonts w:asciiTheme="minorHAnsi" w:eastAsiaTheme="minorEastAsia" w:hAnsiTheme="minorHAnsi"/>
          <w:noProof/>
          <w:lang w:eastAsia="de-CH"/>
        </w:rPr>
      </w:pPr>
      <w:hyperlink w:anchor="_Toc68694822" w:history="1">
        <w:r w:rsidR="0076592C" w:rsidRPr="00A35C60">
          <w:rPr>
            <w:rStyle w:val="Hyperlink"/>
            <w:noProof/>
          </w:rPr>
          <w:t>3.1.2</w:t>
        </w:r>
        <w:r w:rsidR="0076592C">
          <w:rPr>
            <w:rFonts w:asciiTheme="minorHAnsi" w:eastAsiaTheme="minorEastAsia" w:hAnsiTheme="minorHAnsi"/>
            <w:noProof/>
            <w:lang w:eastAsia="de-CH"/>
          </w:rPr>
          <w:tab/>
        </w:r>
        <w:r w:rsidR="0076592C" w:rsidRPr="00A35C60">
          <w:rPr>
            <w:rStyle w:val="Hyperlink"/>
            <w:noProof/>
          </w:rPr>
          <w:t>Module:</w:t>
        </w:r>
        <w:r w:rsidR="0076592C">
          <w:rPr>
            <w:noProof/>
            <w:webHidden/>
          </w:rPr>
          <w:tab/>
        </w:r>
        <w:r w:rsidR="0076592C">
          <w:rPr>
            <w:noProof/>
            <w:webHidden/>
          </w:rPr>
          <w:fldChar w:fldCharType="begin"/>
        </w:r>
        <w:r w:rsidR="0076592C">
          <w:rPr>
            <w:noProof/>
            <w:webHidden/>
          </w:rPr>
          <w:instrText xml:space="preserve"> PAGEREF _Toc68694822 \h </w:instrText>
        </w:r>
        <w:r w:rsidR="0076592C">
          <w:rPr>
            <w:noProof/>
            <w:webHidden/>
          </w:rPr>
        </w:r>
        <w:r w:rsidR="0076592C">
          <w:rPr>
            <w:noProof/>
            <w:webHidden/>
          </w:rPr>
          <w:fldChar w:fldCharType="separate"/>
        </w:r>
        <w:r w:rsidR="0076592C">
          <w:rPr>
            <w:noProof/>
            <w:webHidden/>
          </w:rPr>
          <w:t>10</w:t>
        </w:r>
        <w:r w:rsidR="0076592C">
          <w:rPr>
            <w:noProof/>
            <w:webHidden/>
          </w:rPr>
          <w:fldChar w:fldCharType="end"/>
        </w:r>
      </w:hyperlink>
    </w:p>
    <w:p w14:paraId="0A19B827" w14:textId="2C8796FA" w:rsidR="0076592C" w:rsidRDefault="003E7657">
      <w:pPr>
        <w:pStyle w:val="TOC2"/>
        <w:rPr>
          <w:rFonts w:asciiTheme="minorHAnsi" w:eastAsiaTheme="minorEastAsia" w:hAnsiTheme="minorHAnsi" w:cstheme="minorBidi"/>
          <w:szCs w:val="22"/>
          <w:lang w:eastAsia="de-CH"/>
        </w:rPr>
      </w:pPr>
      <w:hyperlink w:anchor="_Toc68694823" w:history="1">
        <w:r w:rsidR="0076592C" w:rsidRPr="00A35C60">
          <w:rPr>
            <w:rStyle w:val="Hyperlink"/>
          </w:rPr>
          <w:t>3.2</w:t>
        </w:r>
        <w:r w:rsidR="0076592C">
          <w:rPr>
            <w:rFonts w:asciiTheme="minorHAnsi" w:eastAsiaTheme="minorEastAsia" w:hAnsiTheme="minorHAnsi" w:cstheme="minorBidi"/>
            <w:szCs w:val="22"/>
            <w:lang w:eastAsia="de-CH"/>
          </w:rPr>
          <w:tab/>
        </w:r>
        <w:r w:rsidR="0076592C" w:rsidRPr="00A35C60">
          <w:rPr>
            <w:rStyle w:val="Hyperlink"/>
          </w:rPr>
          <w:t>Projektorganisation</w:t>
        </w:r>
        <w:r w:rsidR="0076592C">
          <w:rPr>
            <w:webHidden/>
          </w:rPr>
          <w:tab/>
        </w:r>
        <w:r w:rsidR="0076592C">
          <w:rPr>
            <w:webHidden/>
          </w:rPr>
          <w:fldChar w:fldCharType="begin"/>
        </w:r>
        <w:r w:rsidR="0076592C">
          <w:rPr>
            <w:webHidden/>
          </w:rPr>
          <w:instrText xml:space="preserve"> PAGEREF _Toc68694823 \h </w:instrText>
        </w:r>
        <w:r w:rsidR="0076592C">
          <w:rPr>
            <w:webHidden/>
          </w:rPr>
        </w:r>
        <w:r w:rsidR="0076592C">
          <w:rPr>
            <w:webHidden/>
          </w:rPr>
          <w:fldChar w:fldCharType="separate"/>
        </w:r>
        <w:r w:rsidR="0076592C">
          <w:rPr>
            <w:webHidden/>
          </w:rPr>
          <w:t>10</w:t>
        </w:r>
        <w:r w:rsidR="0076592C">
          <w:rPr>
            <w:webHidden/>
          </w:rPr>
          <w:fldChar w:fldCharType="end"/>
        </w:r>
      </w:hyperlink>
    </w:p>
    <w:p w14:paraId="17BA7016" w14:textId="272AF4FA" w:rsidR="0076592C" w:rsidRDefault="003E7657">
      <w:pPr>
        <w:pStyle w:val="TOC3"/>
        <w:tabs>
          <w:tab w:val="left" w:pos="1320"/>
          <w:tab w:val="right" w:leader="dot" w:pos="9061"/>
        </w:tabs>
        <w:rPr>
          <w:rFonts w:asciiTheme="minorHAnsi" w:eastAsiaTheme="minorEastAsia" w:hAnsiTheme="minorHAnsi"/>
          <w:noProof/>
          <w:lang w:eastAsia="de-CH"/>
        </w:rPr>
      </w:pPr>
      <w:hyperlink w:anchor="_Toc68694824" w:history="1">
        <w:r w:rsidR="0076592C" w:rsidRPr="00A35C60">
          <w:rPr>
            <w:rStyle w:val="Hyperlink"/>
            <w:noProof/>
          </w:rPr>
          <w:t>3.2.1</w:t>
        </w:r>
        <w:r w:rsidR="0076592C">
          <w:rPr>
            <w:rFonts w:asciiTheme="minorHAnsi" w:eastAsiaTheme="minorEastAsia" w:hAnsiTheme="minorHAnsi"/>
            <w:noProof/>
            <w:lang w:eastAsia="de-CH"/>
          </w:rPr>
          <w:tab/>
        </w:r>
        <w:r w:rsidR="0076592C" w:rsidRPr="00A35C60">
          <w:rPr>
            <w:rStyle w:val="Hyperlink"/>
            <w:noProof/>
          </w:rPr>
          <w:t>Projektrollen</w:t>
        </w:r>
        <w:r w:rsidR="0076592C">
          <w:rPr>
            <w:noProof/>
            <w:webHidden/>
          </w:rPr>
          <w:tab/>
        </w:r>
        <w:r w:rsidR="0076592C">
          <w:rPr>
            <w:noProof/>
            <w:webHidden/>
          </w:rPr>
          <w:fldChar w:fldCharType="begin"/>
        </w:r>
        <w:r w:rsidR="0076592C">
          <w:rPr>
            <w:noProof/>
            <w:webHidden/>
          </w:rPr>
          <w:instrText xml:space="preserve"> PAGEREF _Toc68694824 \h </w:instrText>
        </w:r>
        <w:r w:rsidR="0076592C">
          <w:rPr>
            <w:noProof/>
            <w:webHidden/>
          </w:rPr>
        </w:r>
        <w:r w:rsidR="0076592C">
          <w:rPr>
            <w:noProof/>
            <w:webHidden/>
          </w:rPr>
          <w:fldChar w:fldCharType="separate"/>
        </w:r>
        <w:r w:rsidR="0076592C">
          <w:rPr>
            <w:noProof/>
            <w:webHidden/>
          </w:rPr>
          <w:t>10</w:t>
        </w:r>
        <w:r w:rsidR="0076592C">
          <w:rPr>
            <w:noProof/>
            <w:webHidden/>
          </w:rPr>
          <w:fldChar w:fldCharType="end"/>
        </w:r>
      </w:hyperlink>
    </w:p>
    <w:p w14:paraId="666AAD25" w14:textId="1F93336C" w:rsidR="0076592C" w:rsidRDefault="003E7657">
      <w:pPr>
        <w:pStyle w:val="TOC1"/>
        <w:rPr>
          <w:rFonts w:asciiTheme="minorHAnsi" w:eastAsiaTheme="minorEastAsia" w:hAnsiTheme="minorHAnsi" w:cstheme="minorBidi"/>
          <w:b w:val="0"/>
          <w:bCs w:val="0"/>
          <w:noProof/>
          <w:szCs w:val="22"/>
          <w:lang w:eastAsia="de-CH"/>
        </w:rPr>
      </w:pPr>
      <w:hyperlink w:anchor="_Toc68694825" w:history="1">
        <w:r w:rsidR="0076592C" w:rsidRPr="00A35C60">
          <w:rPr>
            <w:rStyle w:val="Hyperlink"/>
            <w:noProof/>
          </w:rPr>
          <w:t>4.</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Zeitplan (s. Excel)</w:t>
        </w:r>
        <w:r w:rsidR="0076592C">
          <w:rPr>
            <w:noProof/>
            <w:webHidden/>
          </w:rPr>
          <w:tab/>
        </w:r>
        <w:r w:rsidR="0076592C">
          <w:rPr>
            <w:noProof/>
            <w:webHidden/>
          </w:rPr>
          <w:fldChar w:fldCharType="begin"/>
        </w:r>
        <w:r w:rsidR="0076592C">
          <w:rPr>
            <w:noProof/>
            <w:webHidden/>
          </w:rPr>
          <w:instrText xml:space="preserve"> PAGEREF _Toc68694825 \h </w:instrText>
        </w:r>
        <w:r w:rsidR="0076592C">
          <w:rPr>
            <w:noProof/>
            <w:webHidden/>
          </w:rPr>
        </w:r>
        <w:r w:rsidR="0076592C">
          <w:rPr>
            <w:noProof/>
            <w:webHidden/>
          </w:rPr>
          <w:fldChar w:fldCharType="separate"/>
        </w:r>
        <w:r w:rsidR="0076592C">
          <w:rPr>
            <w:noProof/>
            <w:webHidden/>
          </w:rPr>
          <w:t>11</w:t>
        </w:r>
        <w:r w:rsidR="0076592C">
          <w:rPr>
            <w:noProof/>
            <w:webHidden/>
          </w:rPr>
          <w:fldChar w:fldCharType="end"/>
        </w:r>
      </w:hyperlink>
    </w:p>
    <w:p w14:paraId="25814447" w14:textId="61D6A6D0" w:rsidR="0076592C" w:rsidRDefault="003E7657">
      <w:pPr>
        <w:pStyle w:val="TOC1"/>
        <w:rPr>
          <w:rFonts w:asciiTheme="minorHAnsi" w:eastAsiaTheme="minorEastAsia" w:hAnsiTheme="minorHAnsi" w:cstheme="minorBidi"/>
          <w:b w:val="0"/>
          <w:bCs w:val="0"/>
          <w:noProof/>
          <w:szCs w:val="22"/>
          <w:lang w:eastAsia="de-CH"/>
        </w:rPr>
      </w:pPr>
      <w:hyperlink w:anchor="_Toc68694826" w:history="1">
        <w:r w:rsidR="0076592C" w:rsidRPr="00A35C60">
          <w:rPr>
            <w:rStyle w:val="Hyperlink"/>
            <w:noProof/>
          </w:rPr>
          <w:t>5.</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Firmenstandards</w:t>
        </w:r>
        <w:r w:rsidR="0076592C">
          <w:rPr>
            <w:noProof/>
            <w:webHidden/>
          </w:rPr>
          <w:tab/>
        </w:r>
        <w:r w:rsidR="0076592C">
          <w:rPr>
            <w:noProof/>
            <w:webHidden/>
          </w:rPr>
          <w:fldChar w:fldCharType="begin"/>
        </w:r>
        <w:r w:rsidR="0076592C">
          <w:rPr>
            <w:noProof/>
            <w:webHidden/>
          </w:rPr>
          <w:instrText xml:space="preserve"> PAGEREF _Toc68694826 \h </w:instrText>
        </w:r>
        <w:r w:rsidR="0076592C">
          <w:rPr>
            <w:noProof/>
            <w:webHidden/>
          </w:rPr>
        </w:r>
        <w:r w:rsidR="0076592C">
          <w:rPr>
            <w:noProof/>
            <w:webHidden/>
          </w:rPr>
          <w:fldChar w:fldCharType="separate"/>
        </w:r>
        <w:r w:rsidR="0076592C">
          <w:rPr>
            <w:noProof/>
            <w:webHidden/>
          </w:rPr>
          <w:t>12</w:t>
        </w:r>
        <w:r w:rsidR="0076592C">
          <w:rPr>
            <w:noProof/>
            <w:webHidden/>
          </w:rPr>
          <w:fldChar w:fldCharType="end"/>
        </w:r>
      </w:hyperlink>
    </w:p>
    <w:p w14:paraId="6B25177B" w14:textId="0F17F793" w:rsidR="0076592C" w:rsidRDefault="003E7657">
      <w:pPr>
        <w:pStyle w:val="TOC1"/>
        <w:rPr>
          <w:rFonts w:asciiTheme="minorHAnsi" w:eastAsiaTheme="minorEastAsia" w:hAnsiTheme="minorHAnsi" w:cstheme="minorBidi"/>
          <w:b w:val="0"/>
          <w:bCs w:val="0"/>
          <w:noProof/>
          <w:szCs w:val="22"/>
          <w:lang w:eastAsia="de-CH"/>
        </w:rPr>
      </w:pPr>
      <w:hyperlink w:anchor="_Toc68694827" w:history="1">
        <w:r w:rsidR="0076592C" w:rsidRPr="00A35C60">
          <w:rPr>
            <w:rStyle w:val="Hyperlink"/>
            <w:noProof/>
          </w:rPr>
          <w:t>6.</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Arbeitsjournal</w:t>
        </w:r>
        <w:r w:rsidR="0076592C">
          <w:rPr>
            <w:noProof/>
            <w:webHidden/>
          </w:rPr>
          <w:tab/>
        </w:r>
        <w:r w:rsidR="0076592C">
          <w:rPr>
            <w:noProof/>
            <w:webHidden/>
          </w:rPr>
          <w:fldChar w:fldCharType="begin"/>
        </w:r>
        <w:r w:rsidR="0076592C">
          <w:rPr>
            <w:noProof/>
            <w:webHidden/>
          </w:rPr>
          <w:instrText xml:space="preserve"> PAGEREF _Toc68694827 \h </w:instrText>
        </w:r>
        <w:r w:rsidR="0076592C">
          <w:rPr>
            <w:noProof/>
            <w:webHidden/>
          </w:rPr>
        </w:r>
        <w:r w:rsidR="0076592C">
          <w:rPr>
            <w:noProof/>
            <w:webHidden/>
          </w:rPr>
          <w:fldChar w:fldCharType="separate"/>
        </w:r>
        <w:r w:rsidR="0076592C">
          <w:rPr>
            <w:noProof/>
            <w:webHidden/>
          </w:rPr>
          <w:t>13</w:t>
        </w:r>
        <w:r w:rsidR="0076592C">
          <w:rPr>
            <w:noProof/>
            <w:webHidden/>
          </w:rPr>
          <w:fldChar w:fldCharType="end"/>
        </w:r>
      </w:hyperlink>
    </w:p>
    <w:p w14:paraId="0902B2A9" w14:textId="37F8D60F" w:rsidR="0076592C" w:rsidRDefault="003E7657">
      <w:pPr>
        <w:pStyle w:val="TOC1"/>
        <w:rPr>
          <w:rFonts w:asciiTheme="minorHAnsi" w:eastAsiaTheme="minorEastAsia" w:hAnsiTheme="minorHAnsi" w:cstheme="minorBidi"/>
          <w:b w:val="0"/>
          <w:bCs w:val="0"/>
          <w:noProof/>
          <w:szCs w:val="22"/>
          <w:lang w:eastAsia="de-CH"/>
        </w:rPr>
      </w:pPr>
      <w:hyperlink w:anchor="_Toc68694828" w:history="1">
        <w:r w:rsidR="0076592C" w:rsidRPr="00A35C60">
          <w:rPr>
            <w:rStyle w:val="Hyperlink"/>
            <w:noProof/>
          </w:rPr>
          <w:t>7.</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Abschlussbericht</w:t>
        </w:r>
        <w:r w:rsidR="0076592C">
          <w:rPr>
            <w:noProof/>
            <w:webHidden/>
          </w:rPr>
          <w:tab/>
        </w:r>
        <w:r w:rsidR="0076592C">
          <w:rPr>
            <w:noProof/>
            <w:webHidden/>
          </w:rPr>
          <w:fldChar w:fldCharType="begin"/>
        </w:r>
        <w:r w:rsidR="0076592C">
          <w:rPr>
            <w:noProof/>
            <w:webHidden/>
          </w:rPr>
          <w:instrText xml:space="preserve"> PAGEREF _Toc68694828 \h </w:instrText>
        </w:r>
        <w:r w:rsidR="0076592C">
          <w:rPr>
            <w:noProof/>
            <w:webHidden/>
          </w:rPr>
        </w:r>
        <w:r w:rsidR="0076592C">
          <w:rPr>
            <w:noProof/>
            <w:webHidden/>
          </w:rPr>
          <w:fldChar w:fldCharType="separate"/>
        </w:r>
        <w:r w:rsidR="0076592C">
          <w:rPr>
            <w:noProof/>
            <w:webHidden/>
          </w:rPr>
          <w:t>14</w:t>
        </w:r>
        <w:r w:rsidR="0076592C">
          <w:rPr>
            <w:noProof/>
            <w:webHidden/>
          </w:rPr>
          <w:fldChar w:fldCharType="end"/>
        </w:r>
      </w:hyperlink>
    </w:p>
    <w:p w14:paraId="478CC34D" w14:textId="41833555" w:rsidR="0076592C" w:rsidRDefault="003E7657">
      <w:pPr>
        <w:pStyle w:val="TOC2"/>
        <w:rPr>
          <w:rFonts w:asciiTheme="minorHAnsi" w:eastAsiaTheme="minorEastAsia" w:hAnsiTheme="minorHAnsi" w:cstheme="minorBidi"/>
          <w:szCs w:val="22"/>
          <w:lang w:eastAsia="de-CH"/>
        </w:rPr>
      </w:pPr>
      <w:hyperlink w:anchor="_Toc68694829" w:history="1">
        <w:r w:rsidR="0076592C" w:rsidRPr="00A35C60">
          <w:rPr>
            <w:rStyle w:val="Hyperlink"/>
          </w:rPr>
          <w:t>7.1</w:t>
        </w:r>
        <w:r w:rsidR="0076592C">
          <w:rPr>
            <w:rFonts w:asciiTheme="minorHAnsi" w:eastAsiaTheme="minorEastAsia" w:hAnsiTheme="minorHAnsi" w:cstheme="minorBidi"/>
            <w:szCs w:val="22"/>
            <w:lang w:eastAsia="de-CH"/>
          </w:rPr>
          <w:tab/>
        </w:r>
        <w:r w:rsidR="0076592C" w:rsidRPr="00A35C60">
          <w:rPr>
            <w:rStyle w:val="Hyperlink"/>
          </w:rPr>
          <w:t>Vergleich Ist/Soll</w:t>
        </w:r>
        <w:r w:rsidR="0076592C">
          <w:rPr>
            <w:webHidden/>
          </w:rPr>
          <w:tab/>
        </w:r>
        <w:r w:rsidR="0076592C">
          <w:rPr>
            <w:webHidden/>
          </w:rPr>
          <w:fldChar w:fldCharType="begin"/>
        </w:r>
        <w:r w:rsidR="0076592C">
          <w:rPr>
            <w:webHidden/>
          </w:rPr>
          <w:instrText xml:space="preserve"> PAGEREF _Toc68694829 \h </w:instrText>
        </w:r>
        <w:r w:rsidR="0076592C">
          <w:rPr>
            <w:webHidden/>
          </w:rPr>
        </w:r>
        <w:r w:rsidR="0076592C">
          <w:rPr>
            <w:webHidden/>
          </w:rPr>
          <w:fldChar w:fldCharType="separate"/>
        </w:r>
        <w:r w:rsidR="0076592C">
          <w:rPr>
            <w:webHidden/>
          </w:rPr>
          <w:t>14</w:t>
        </w:r>
        <w:r w:rsidR="0076592C">
          <w:rPr>
            <w:webHidden/>
          </w:rPr>
          <w:fldChar w:fldCharType="end"/>
        </w:r>
      </w:hyperlink>
    </w:p>
    <w:p w14:paraId="7E2D4CDE" w14:textId="3EF66B72" w:rsidR="0076592C" w:rsidRDefault="003E7657">
      <w:pPr>
        <w:pStyle w:val="TOC2"/>
        <w:rPr>
          <w:rFonts w:asciiTheme="minorHAnsi" w:eastAsiaTheme="minorEastAsia" w:hAnsiTheme="minorHAnsi" w:cstheme="minorBidi"/>
          <w:szCs w:val="22"/>
          <w:lang w:eastAsia="de-CH"/>
        </w:rPr>
      </w:pPr>
      <w:hyperlink w:anchor="_Toc68694830" w:history="1">
        <w:r w:rsidR="0076592C" w:rsidRPr="00A35C60">
          <w:rPr>
            <w:rStyle w:val="Hyperlink"/>
          </w:rPr>
          <w:t>7.2</w:t>
        </w:r>
        <w:r w:rsidR="0076592C">
          <w:rPr>
            <w:rFonts w:asciiTheme="minorHAnsi" w:eastAsiaTheme="minorEastAsia" w:hAnsiTheme="minorHAnsi" w:cstheme="minorBidi"/>
            <w:szCs w:val="22"/>
            <w:lang w:eastAsia="de-CH"/>
          </w:rPr>
          <w:tab/>
        </w:r>
        <w:r w:rsidR="0076592C" w:rsidRPr="00A35C60">
          <w:rPr>
            <w:rStyle w:val="Hyperlink"/>
          </w:rPr>
          <w:t>Mittelbedarf</w:t>
        </w:r>
        <w:r w:rsidR="0076592C">
          <w:rPr>
            <w:webHidden/>
          </w:rPr>
          <w:tab/>
        </w:r>
        <w:r w:rsidR="0076592C">
          <w:rPr>
            <w:webHidden/>
          </w:rPr>
          <w:fldChar w:fldCharType="begin"/>
        </w:r>
        <w:r w:rsidR="0076592C">
          <w:rPr>
            <w:webHidden/>
          </w:rPr>
          <w:instrText xml:space="preserve"> PAGEREF _Toc68694830 \h </w:instrText>
        </w:r>
        <w:r w:rsidR="0076592C">
          <w:rPr>
            <w:webHidden/>
          </w:rPr>
        </w:r>
        <w:r w:rsidR="0076592C">
          <w:rPr>
            <w:webHidden/>
          </w:rPr>
          <w:fldChar w:fldCharType="separate"/>
        </w:r>
        <w:r w:rsidR="0076592C">
          <w:rPr>
            <w:webHidden/>
          </w:rPr>
          <w:t>14</w:t>
        </w:r>
        <w:r w:rsidR="0076592C">
          <w:rPr>
            <w:webHidden/>
          </w:rPr>
          <w:fldChar w:fldCharType="end"/>
        </w:r>
      </w:hyperlink>
    </w:p>
    <w:p w14:paraId="2AEAD012" w14:textId="2C34770E" w:rsidR="0076592C" w:rsidRDefault="003E7657">
      <w:pPr>
        <w:pStyle w:val="TOC2"/>
        <w:rPr>
          <w:rFonts w:asciiTheme="minorHAnsi" w:eastAsiaTheme="minorEastAsia" w:hAnsiTheme="minorHAnsi" w:cstheme="minorBidi"/>
          <w:szCs w:val="22"/>
          <w:lang w:eastAsia="de-CH"/>
        </w:rPr>
      </w:pPr>
      <w:hyperlink w:anchor="_Toc68694831" w:history="1">
        <w:r w:rsidR="0076592C" w:rsidRPr="00A35C60">
          <w:rPr>
            <w:rStyle w:val="Hyperlink"/>
          </w:rPr>
          <w:t>7.3</w:t>
        </w:r>
        <w:r w:rsidR="0076592C">
          <w:rPr>
            <w:rFonts w:asciiTheme="minorHAnsi" w:eastAsiaTheme="minorEastAsia" w:hAnsiTheme="minorHAnsi" w:cstheme="minorBidi"/>
            <w:szCs w:val="22"/>
            <w:lang w:eastAsia="de-CH"/>
          </w:rPr>
          <w:tab/>
        </w:r>
        <w:r w:rsidR="0076592C" w:rsidRPr="00A35C60">
          <w:rPr>
            <w:rStyle w:val="Hyperlink"/>
          </w:rPr>
          <w:t>Realisierungsbericht</w:t>
        </w:r>
        <w:r w:rsidR="0076592C">
          <w:rPr>
            <w:webHidden/>
          </w:rPr>
          <w:tab/>
        </w:r>
        <w:r w:rsidR="0076592C">
          <w:rPr>
            <w:webHidden/>
          </w:rPr>
          <w:fldChar w:fldCharType="begin"/>
        </w:r>
        <w:r w:rsidR="0076592C">
          <w:rPr>
            <w:webHidden/>
          </w:rPr>
          <w:instrText xml:space="preserve"> PAGEREF _Toc68694831 \h </w:instrText>
        </w:r>
        <w:r w:rsidR="0076592C">
          <w:rPr>
            <w:webHidden/>
          </w:rPr>
        </w:r>
        <w:r w:rsidR="0076592C">
          <w:rPr>
            <w:webHidden/>
          </w:rPr>
          <w:fldChar w:fldCharType="separate"/>
        </w:r>
        <w:r w:rsidR="0076592C">
          <w:rPr>
            <w:webHidden/>
          </w:rPr>
          <w:t>14</w:t>
        </w:r>
        <w:r w:rsidR="0076592C">
          <w:rPr>
            <w:webHidden/>
          </w:rPr>
          <w:fldChar w:fldCharType="end"/>
        </w:r>
      </w:hyperlink>
    </w:p>
    <w:p w14:paraId="0D3CF9EA" w14:textId="5B08B57C" w:rsidR="0076592C" w:rsidRDefault="003E7657">
      <w:pPr>
        <w:pStyle w:val="TOC2"/>
        <w:rPr>
          <w:rFonts w:asciiTheme="minorHAnsi" w:eastAsiaTheme="minorEastAsia" w:hAnsiTheme="minorHAnsi" w:cstheme="minorBidi"/>
          <w:szCs w:val="22"/>
          <w:lang w:eastAsia="de-CH"/>
        </w:rPr>
      </w:pPr>
      <w:hyperlink w:anchor="_Toc68694832" w:history="1">
        <w:r w:rsidR="0076592C" w:rsidRPr="00A35C60">
          <w:rPr>
            <w:rStyle w:val="Hyperlink"/>
          </w:rPr>
          <w:t>7.4</w:t>
        </w:r>
        <w:r w:rsidR="0076592C">
          <w:rPr>
            <w:rFonts w:asciiTheme="minorHAnsi" w:eastAsiaTheme="minorEastAsia" w:hAnsiTheme="minorHAnsi" w:cstheme="minorBidi"/>
            <w:szCs w:val="22"/>
            <w:lang w:eastAsia="de-CH"/>
          </w:rPr>
          <w:tab/>
        </w:r>
        <w:r w:rsidR="0076592C" w:rsidRPr="00A35C60">
          <w:rPr>
            <w:rStyle w:val="Hyperlink"/>
          </w:rPr>
          <w:t>Testbericht</w:t>
        </w:r>
        <w:r w:rsidR="0076592C">
          <w:rPr>
            <w:webHidden/>
          </w:rPr>
          <w:tab/>
        </w:r>
        <w:r w:rsidR="0076592C">
          <w:rPr>
            <w:webHidden/>
          </w:rPr>
          <w:fldChar w:fldCharType="begin"/>
        </w:r>
        <w:r w:rsidR="0076592C">
          <w:rPr>
            <w:webHidden/>
          </w:rPr>
          <w:instrText xml:space="preserve"> PAGEREF _Toc68694832 \h </w:instrText>
        </w:r>
        <w:r w:rsidR="0076592C">
          <w:rPr>
            <w:webHidden/>
          </w:rPr>
        </w:r>
        <w:r w:rsidR="0076592C">
          <w:rPr>
            <w:webHidden/>
          </w:rPr>
          <w:fldChar w:fldCharType="separate"/>
        </w:r>
        <w:r w:rsidR="0076592C">
          <w:rPr>
            <w:webHidden/>
          </w:rPr>
          <w:t>14</w:t>
        </w:r>
        <w:r w:rsidR="0076592C">
          <w:rPr>
            <w:webHidden/>
          </w:rPr>
          <w:fldChar w:fldCharType="end"/>
        </w:r>
      </w:hyperlink>
    </w:p>
    <w:p w14:paraId="774C4266" w14:textId="61665703" w:rsidR="0076592C" w:rsidRDefault="003E7657">
      <w:pPr>
        <w:pStyle w:val="TOC2"/>
        <w:rPr>
          <w:rFonts w:asciiTheme="minorHAnsi" w:eastAsiaTheme="minorEastAsia" w:hAnsiTheme="minorHAnsi" w:cstheme="minorBidi"/>
          <w:szCs w:val="22"/>
          <w:lang w:eastAsia="de-CH"/>
        </w:rPr>
      </w:pPr>
      <w:hyperlink w:anchor="_Toc68694833" w:history="1">
        <w:r w:rsidR="0076592C" w:rsidRPr="00A35C60">
          <w:rPr>
            <w:rStyle w:val="Hyperlink"/>
          </w:rPr>
          <w:t>7.5</w:t>
        </w:r>
        <w:r w:rsidR="0076592C">
          <w:rPr>
            <w:rFonts w:asciiTheme="minorHAnsi" w:eastAsiaTheme="minorEastAsia" w:hAnsiTheme="minorHAnsi" w:cstheme="minorBidi"/>
            <w:szCs w:val="22"/>
            <w:lang w:eastAsia="de-CH"/>
          </w:rPr>
          <w:tab/>
        </w:r>
        <w:r w:rsidR="0076592C" w:rsidRPr="00A35C60">
          <w:rPr>
            <w:rStyle w:val="Hyperlink"/>
          </w:rPr>
          <w:t>Fazit zum IPA (Projekt)</w:t>
        </w:r>
        <w:r w:rsidR="0076592C">
          <w:rPr>
            <w:webHidden/>
          </w:rPr>
          <w:tab/>
        </w:r>
        <w:r w:rsidR="0076592C">
          <w:rPr>
            <w:webHidden/>
          </w:rPr>
          <w:fldChar w:fldCharType="begin"/>
        </w:r>
        <w:r w:rsidR="0076592C">
          <w:rPr>
            <w:webHidden/>
          </w:rPr>
          <w:instrText xml:space="preserve"> PAGEREF _Toc68694833 \h </w:instrText>
        </w:r>
        <w:r w:rsidR="0076592C">
          <w:rPr>
            <w:webHidden/>
          </w:rPr>
        </w:r>
        <w:r w:rsidR="0076592C">
          <w:rPr>
            <w:webHidden/>
          </w:rPr>
          <w:fldChar w:fldCharType="separate"/>
        </w:r>
        <w:r w:rsidR="0076592C">
          <w:rPr>
            <w:webHidden/>
          </w:rPr>
          <w:t>14</w:t>
        </w:r>
        <w:r w:rsidR="0076592C">
          <w:rPr>
            <w:webHidden/>
          </w:rPr>
          <w:fldChar w:fldCharType="end"/>
        </w:r>
      </w:hyperlink>
    </w:p>
    <w:p w14:paraId="439C2C54" w14:textId="1C72A8CD" w:rsidR="0076592C" w:rsidRDefault="003E7657">
      <w:pPr>
        <w:pStyle w:val="TOC2"/>
        <w:rPr>
          <w:rFonts w:asciiTheme="minorHAnsi" w:eastAsiaTheme="minorEastAsia" w:hAnsiTheme="minorHAnsi" w:cstheme="minorBidi"/>
          <w:szCs w:val="22"/>
          <w:lang w:eastAsia="de-CH"/>
        </w:rPr>
      </w:pPr>
      <w:hyperlink w:anchor="_Toc68694834" w:history="1">
        <w:r w:rsidR="0076592C" w:rsidRPr="00A35C60">
          <w:rPr>
            <w:rStyle w:val="Hyperlink"/>
          </w:rPr>
          <w:t>7.6</w:t>
        </w:r>
        <w:r w:rsidR="0076592C">
          <w:rPr>
            <w:rFonts w:asciiTheme="minorHAnsi" w:eastAsiaTheme="minorEastAsia" w:hAnsiTheme="minorHAnsi" w:cstheme="minorBidi"/>
            <w:szCs w:val="22"/>
            <w:lang w:eastAsia="de-CH"/>
          </w:rPr>
          <w:tab/>
        </w:r>
        <w:r w:rsidR="0076592C" w:rsidRPr="00A35C60">
          <w:rPr>
            <w:rStyle w:val="Hyperlink"/>
          </w:rPr>
          <w:t>Persönliches Fazit</w:t>
        </w:r>
        <w:r w:rsidR="0076592C">
          <w:rPr>
            <w:webHidden/>
          </w:rPr>
          <w:tab/>
        </w:r>
        <w:r w:rsidR="0076592C">
          <w:rPr>
            <w:webHidden/>
          </w:rPr>
          <w:fldChar w:fldCharType="begin"/>
        </w:r>
        <w:r w:rsidR="0076592C">
          <w:rPr>
            <w:webHidden/>
          </w:rPr>
          <w:instrText xml:space="preserve"> PAGEREF _Toc68694834 \h </w:instrText>
        </w:r>
        <w:r w:rsidR="0076592C">
          <w:rPr>
            <w:webHidden/>
          </w:rPr>
        </w:r>
        <w:r w:rsidR="0076592C">
          <w:rPr>
            <w:webHidden/>
          </w:rPr>
          <w:fldChar w:fldCharType="separate"/>
        </w:r>
        <w:r w:rsidR="0076592C">
          <w:rPr>
            <w:webHidden/>
          </w:rPr>
          <w:t>14</w:t>
        </w:r>
        <w:r w:rsidR="0076592C">
          <w:rPr>
            <w:webHidden/>
          </w:rPr>
          <w:fldChar w:fldCharType="end"/>
        </w:r>
      </w:hyperlink>
    </w:p>
    <w:p w14:paraId="595D744C" w14:textId="6AC69A52" w:rsidR="0076592C" w:rsidRDefault="003E7657">
      <w:pPr>
        <w:pStyle w:val="TOC2"/>
        <w:rPr>
          <w:rFonts w:asciiTheme="minorHAnsi" w:eastAsiaTheme="minorEastAsia" w:hAnsiTheme="minorHAnsi" w:cstheme="minorBidi"/>
          <w:szCs w:val="22"/>
          <w:lang w:eastAsia="de-CH"/>
        </w:rPr>
      </w:pPr>
      <w:hyperlink w:anchor="_Toc68694835" w:history="1">
        <w:r w:rsidR="0076592C" w:rsidRPr="00A35C60">
          <w:rPr>
            <w:rStyle w:val="Hyperlink"/>
          </w:rPr>
          <w:t>7.7</w:t>
        </w:r>
        <w:r w:rsidR="0076592C">
          <w:rPr>
            <w:rFonts w:asciiTheme="minorHAnsi" w:eastAsiaTheme="minorEastAsia" w:hAnsiTheme="minorHAnsi" w:cstheme="minorBidi"/>
            <w:szCs w:val="22"/>
            <w:lang w:eastAsia="de-CH"/>
          </w:rPr>
          <w:tab/>
        </w:r>
        <w:r w:rsidR="0076592C" w:rsidRPr="00A35C60">
          <w:rPr>
            <w:rStyle w:val="Hyperlink"/>
          </w:rPr>
          <w:t>Schlussreflexion</w:t>
        </w:r>
        <w:r w:rsidR="0076592C">
          <w:rPr>
            <w:webHidden/>
          </w:rPr>
          <w:tab/>
        </w:r>
        <w:r w:rsidR="0076592C">
          <w:rPr>
            <w:webHidden/>
          </w:rPr>
          <w:fldChar w:fldCharType="begin"/>
        </w:r>
        <w:r w:rsidR="0076592C">
          <w:rPr>
            <w:webHidden/>
          </w:rPr>
          <w:instrText xml:space="preserve"> PAGEREF _Toc68694835 \h </w:instrText>
        </w:r>
        <w:r w:rsidR="0076592C">
          <w:rPr>
            <w:webHidden/>
          </w:rPr>
        </w:r>
        <w:r w:rsidR="0076592C">
          <w:rPr>
            <w:webHidden/>
          </w:rPr>
          <w:fldChar w:fldCharType="separate"/>
        </w:r>
        <w:r w:rsidR="0076592C">
          <w:rPr>
            <w:webHidden/>
          </w:rPr>
          <w:t>14</w:t>
        </w:r>
        <w:r w:rsidR="0076592C">
          <w:rPr>
            <w:webHidden/>
          </w:rPr>
          <w:fldChar w:fldCharType="end"/>
        </w:r>
      </w:hyperlink>
    </w:p>
    <w:p w14:paraId="71436305" w14:textId="65A525D0" w:rsidR="0076592C" w:rsidRDefault="003E7657">
      <w:pPr>
        <w:pStyle w:val="TOC1"/>
        <w:rPr>
          <w:rFonts w:asciiTheme="minorHAnsi" w:eastAsiaTheme="minorEastAsia" w:hAnsiTheme="minorHAnsi" w:cstheme="minorBidi"/>
          <w:b w:val="0"/>
          <w:bCs w:val="0"/>
          <w:noProof/>
          <w:szCs w:val="22"/>
          <w:lang w:eastAsia="de-CH"/>
        </w:rPr>
      </w:pPr>
      <w:hyperlink w:anchor="_Toc68694836" w:history="1">
        <w:r w:rsidR="0076592C" w:rsidRPr="00A35C60">
          <w:rPr>
            <w:rStyle w:val="Hyperlink"/>
            <w:noProof/>
          </w:rPr>
          <w:t>8.</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Unterschriften und Abnahmeprotokoll</w:t>
        </w:r>
        <w:r w:rsidR="0076592C">
          <w:rPr>
            <w:noProof/>
            <w:webHidden/>
          </w:rPr>
          <w:tab/>
        </w:r>
        <w:r w:rsidR="0076592C">
          <w:rPr>
            <w:noProof/>
            <w:webHidden/>
          </w:rPr>
          <w:fldChar w:fldCharType="begin"/>
        </w:r>
        <w:r w:rsidR="0076592C">
          <w:rPr>
            <w:noProof/>
            <w:webHidden/>
          </w:rPr>
          <w:instrText xml:space="preserve"> PAGEREF _Toc68694836 \h </w:instrText>
        </w:r>
        <w:r w:rsidR="0076592C">
          <w:rPr>
            <w:noProof/>
            <w:webHidden/>
          </w:rPr>
        </w:r>
        <w:r w:rsidR="0076592C">
          <w:rPr>
            <w:noProof/>
            <w:webHidden/>
          </w:rPr>
          <w:fldChar w:fldCharType="separate"/>
        </w:r>
        <w:r w:rsidR="0076592C">
          <w:rPr>
            <w:noProof/>
            <w:webHidden/>
          </w:rPr>
          <w:t>15</w:t>
        </w:r>
        <w:r w:rsidR="0076592C">
          <w:rPr>
            <w:noProof/>
            <w:webHidden/>
          </w:rPr>
          <w:fldChar w:fldCharType="end"/>
        </w:r>
      </w:hyperlink>
    </w:p>
    <w:p w14:paraId="413AA7BC" w14:textId="587B35AF" w:rsidR="0076592C" w:rsidRDefault="003E7657">
      <w:pPr>
        <w:pStyle w:val="TOC1"/>
        <w:rPr>
          <w:rFonts w:asciiTheme="minorHAnsi" w:eastAsiaTheme="minorEastAsia" w:hAnsiTheme="minorHAnsi" w:cstheme="minorBidi"/>
          <w:b w:val="0"/>
          <w:bCs w:val="0"/>
          <w:noProof/>
          <w:szCs w:val="22"/>
          <w:lang w:eastAsia="de-CH"/>
        </w:rPr>
      </w:pPr>
      <w:hyperlink w:anchor="_Toc68694837" w:history="1">
        <w:r w:rsidR="0076592C" w:rsidRPr="00A35C60">
          <w:rPr>
            <w:rStyle w:val="Hyperlink"/>
            <w:noProof/>
          </w:rPr>
          <w:t>Teil 2: Projektdokumentation</w:t>
        </w:r>
        <w:r w:rsidR="0076592C">
          <w:rPr>
            <w:noProof/>
            <w:webHidden/>
          </w:rPr>
          <w:tab/>
        </w:r>
        <w:r w:rsidR="0076592C">
          <w:rPr>
            <w:noProof/>
            <w:webHidden/>
          </w:rPr>
          <w:fldChar w:fldCharType="begin"/>
        </w:r>
        <w:r w:rsidR="0076592C">
          <w:rPr>
            <w:noProof/>
            <w:webHidden/>
          </w:rPr>
          <w:instrText xml:space="preserve"> PAGEREF _Toc68694837 \h </w:instrText>
        </w:r>
        <w:r w:rsidR="0076592C">
          <w:rPr>
            <w:noProof/>
            <w:webHidden/>
          </w:rPr>
        </w:r>
        <w:r w:rsidR="0076592C">
          <w:rPr>
            <w:noProof/>
            <w:webHidden/>
          </w:rPr>
          <w:fldChar w:fldCharType="separate"/>
        </w:r>
        <w:r w:rsidR="0076592C">
          <w:rPr>
            <w:noProof/>
            <w:webHidden/>
          </w:rPr>
          <w:t>16</w:t>
        </w:r>
        <w:r w:rsidR="0076592C">
          <w:rPr>
            <w:noProof/>
            <w:webHidden/>
          </w:rPr>
          <w:fldChar w:fldCharType="end"/>
        </w:r>
      </w:hyperlink>
    </w:p>
    <w:p w14:paraId="0241A6F3" w14:textId="04F61BD1" w:rsidR="0076592C" w:rsidRDefault="003E7657">
      <w:pPr>
        <w:pStyle w:val="TOC1"/>
        <w:rPr>
          <w:rFonts w:asciiTheme="minorHAnsi" w:eastAsiaTheme="minorEastAsia" w:hAnsiTheme="minorHAnsi" w:cstheme="minorBidi"/>
          <w:b w:val="0"/>
          <w:bCs w:val="0"/>
          <w:noProof/>
          <w:szCs w:val="22"/>
          <w:lang w:eastAsia="de-CH"/>
        </w:rPr>
      </w:pPr>
      <w:hyperlink w:anchor="_Toc68694838" w:history="1">
        <w:r w:rsidR="0076592C" w:rsidRPr="00A35C60">
          <w:rPr>
            <w:rStyle w:val="Hyperlink"/>
            <w:noProof/>
          </w:rPr>
          <w:t>9.</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Initialisierung</w:t>
        </w:r>
        <w:r w:rsidR="0076592C">
          <w:rPr>
            <w:noProof/>
            <w:webHidden/>
          </w:rPr>
          <w:tab/>
        </w:r>
        <w:r w:rsidR="0076592C">
          <w:rPr>
            <w:noProof/>
            <w:webHidden/>
          </w:rPr>
          <w:fldChar w:fldCharType="begin"/>
        </w:r>
        <w:r w:rsidR="0076592C">
          <w:rPr>
            <w:noProof/>
            <w:webHidden/>
          </w:rPr>
          <w:instrText xml:space="preserve"> PAGEREF _Toc68694838 \h </w:instrText>
        </w:r>
        <w:r w:rsidR="0076592C">
          <w:rPr>
            <w:noProof/>
            <w:webHidden/>
          </w:rPr>
        </w:r>
        <w:r w:rsidR="0076592C">
          <w:rPr>
            <w:noProof/>
            <w:webHidden/>
          </w:rPr>
          <w:fldChar w:fldCharType="separate"/>
        </w:r>
        <w:r w:rsidR="0076592C">
          <w:rPr>
            <w:noProof/>
            <w:webHidden/>
          </w:rPr>
          <w:t>17</w:t>
        </w:r>
        <w:r w:rsidR="0076592C">
          <w:rPr>
            <w:noProof/>
            <w:webHidden/>
          </w:rPr>
          <w:fldChar w:fldCharType="end"/>
        </w:r>
      </w:hyperlink>
    </w:p>
    <w:p w14:paraId="2BAE6EFA" w14:textId="547938AF" w:rsidR="0076592C" w:rsidRDefault="003E7657">
      <w:pPr>
        <w:pStyle w:val="TOC2"/>
        <w:rPr>
          <w:rFonts w:asciiTheme="minorHAnsi" w:eastAsiaTheme="minorEastAsia" w:hAnsiTheme="minorHAnsi" w:cstheme="minorBidi"/>
          <w:szCs w:val="22"/>
          <w:lang w:eastAsia="de-CH"/>
        </w:rPr>
      </w:pPr>
      <w:hyperlink w:anchor="_Toc68694839" w:history="1">
        <w:r w:rsidR="0076592C" w:rsidRPr="00A35C60">
          <w:rPr>
            <w:rStyle w:val="Hyperlink"/>
          </w:rPr>
          <w:t>9.1</w:t>
        </w:r>
        <w:r w:rsidR="0076592C">
          <w:rPr>
            <w:rFonts w:asciiTheme="minorHAnsi" w:eastAsiaTheme="minorEastAsia" w:hAnsiTheme="minorHAnsi" w:cstheme="minorBidi"/>
            <w:szCs w:val="22"/>
            <w:lang w:eastAsia="de-CH"/>
          </w:rPr>
          <w:tab/>
        </w:r>
        <w:r w:rsidR="0076592C" w:rsidRPr="00A35C60">
          <w:rPr>
            <w:rStyle w:val="Hyperlink"/>
          </w:rPr>
          <w:t>Ist-Zustand</w:t>
        </w:r>
        <w:r w:rsidR="0076592C">
          <w:rPr>
            <w:webHidden/>
          </w:rPr>
          <w:tab/>
        </w:r>
        <w:r w:rsidR="0076592C">
          <w:rPr>
            <w:webHidden/>
          </w:rPr>
          <w:fldChar w:fldCharType="begin"/>
        </w:r>
        <w:r w:rsidR="0076592C">
          <w:rPr>
            <w:webHidden/>
          </w:rPr>
          <w:instrText xml:space="preserve"> PAGEREF _Toc68694839 \h </w:instrText>
        </w:r>
        <w:r w:rsidR="0076592C">
          <w:rPr>
            <w:webHidden/>
          </w:rPr>
        </w:r>
        <w:r w:rsidR="0076592C">
          <w:rPr>
            <w:webHidden/>
          </w:rPr>
          <w:fldChar w:fldCharType="separate"/>
        </w:r>
        <w:r w:rsidR="0076592C">
          <w:rPr>
            <w:webHidden/>
          </w:rPr>
          <w:t>17</w:t>
        </w:r>
        <w:r w:rsidR="0076592C">
          <w:rPr>
            <w:webHidden/>
          </w:rPr>
          <w:fldChar w:fldCharType="end"/>
        </w:r>
      </w:hyperlink>
    </w:p>
    <w:p w14:paraId="5DE4373A" w14:textId="329024DD" w:rsidR="0076592C" w:rsidRDefault="003E7657">
      <w:pPr>
        <w:pStyle w:val="TOC2"/>
        <w:rPr>
          <w:rFonts w:asciiTheme="minorHAnsi" w:eastAsiaTheme="minorEastAsia" w:hAnsiTheme="minorHAnsi" w:cstheme="minorBidi"/>
          <w:szCs w:val="22"/>
          <w:lang w:eastAsia="de-CH"/>
        </w:rPr>
      </w:pPr>
      <w:hyperlink w:anchor="_Toc68694840" w:history="1">
        <w:r w:rsidR="0076592C" w:rsidRPr="00A35C60">
          <w:rPr>
            <w:rStyle w:val="Hyperlink"/>
          </w:rPr>
          <w:t>9.2</w:t>
        </w:r>
        <w:r w:rsidR="0076592C">
          <w:rPr>
            <w:rFonts w:asciiTheme="minorHAnsi" w:eastAsiaTheme="minorEastAsia" w:hAnsiTheme="minorHAnsi" w:cstheme="minorBidi"/>
            <w:szCs w:val="22"/>
            <w:lang w:eastAsia="de-CH"/>
          </w:rPr>
          <w:tab/>
        </w:r>
        <w:r w:rsidR="0076592C" w:rsidRPr="00A35C60">
          <w:rPr>
            <w:rStyle w:val="Hyperlink"/>
          </w:rPr>
          <w:t>Projektziele</w:t>
        </w:r>
        <w:r w:rsidR="0076592C">
          <w:rPr>
            <w:webHidden/>
          </w:rPr>
          <w:tab/>
        </w:r>
        <w:r w:rsidR="0076592C">
          <w:rPr>
            <w:webHidden/>
          </w:rPr>
          <w:fldChar w:fldCharType="begin"/>
        </w:r>
        <w:r w:rsidR="0076592C">
          <w:rPr>
            <w:webHidden/>
          </w:rPr>
          <w:instrText xml:space="preserve"> PAGEREF _Toc68694840 \h </w:instrText>
        </w:r>
        <w:r w:rsidR="0076592C">
          <w:rPr>
            <w:webHidden/>
          </w:rPr>
        </w:r>
        <w:r w:rsidR="0076592C">
          <w:rPr>
            <w:webHidden/>
          </w:rPr>
          <w:fldChar w:fldCharType="separate"/>
        </w:r>
        <w:r w:rsidR="0076592C">
          <w:rPr>
            <w:webHidden/>
          </w:rPr>
          <w:t>17</w:t>
        </w:r>
        <w:r w:rsidR="0076592C">
          <w:rPr>
            <w:webHidden/>
          </w:rPr>
          <w:fldChar w:fldCharType="end"/>
        </w:r>
      </w:hyperlink>
    </w:p>
    <w:p w14:paraId="172784B7" w14:textId="732AD248" w:rsidR="0076592C" w:rsidRDefault="003E7657">
      <w:pPr>
        <w:pStyle w:val="TOC2"/>
        <w:rPr>
          <w:rFonts w:asciiTheme="minorHAnsi" w:eastAsiaTheme="minorEastAsia" w:hAnsiTheme="minorHAnsi" w:cstheme="minorBidi"/>
          <w:szCs w:val="22"/>
          <w:lang w:eastAsia="de-CH"/>
        </w:rPr>
      </w:pPr>
      <w:hyperlink w:anchor="_Toc68694841" w:history="1">
        <w:r w:rsidR="0076592C" w:rsidRPr="00A35C60">
          <w:rPr>
            <w:rStyle w:val="Hyperlink"/>
          </w:rPr>
          <w:t>9.3</w:t>
        </w:r>
        <w:r w:rsidR="0076592C">
          <w:rPr>
            <w:rFonts w:asciiTheme="minorHAnsi" w:eastAsiaTheme="minorEastAsia" w:hAnsiTheme="minorHAnsi" w:cstheme="minorBidi"/>
            <w:szCs w:val="22"/>
            <w:lang w:eastAsia="de-CH"/>
          </w:rPr>
          <w:tab/>
        </w:r>
        <w:r w:rsidR="0076592C" w:rsidRPr="00A35C60">
          <w:rPr>
            <w:rStyle w:val="Hyperlink"/>
          </w:rPr>
          <w:t>Anforderungen</w:t>
        </w:r>
        <w:r w:rsidR="0076592C">
          <w:rPr>
            <w:webHidden/>
          </w:rPr>
          <w:tab/>
        </w:r>
        <w:r w:rsidR="0076592C">
          <w:rPr>
            <w:webHidden/>
          </w:rPr>
          <w:fldChar w:fldCharType="begin"/>
        </w:r>
        <w:r w:rsidR="0076592C">
          <w:rPr>
            <w:webHidden/>
          </w:rPr>
          <w:instrText xml:space="preserve"> PAGEREF _Toc68694841 \h </w:instrText>
        </w:r>
        <w:r w:rsidR="0076592C">
          <w:rPr>
            <w:webHidden/>
          </w:rPr>
        </w:r>
        <w:r w:rsidR="0076592C">
          <w:rPr>
            <w:webHidden/>
          </w:rPr>
          <w:fldChar w:fldCharType="separate"/>
        </w:r>
        <w:r w:rsidR="0076592C">
          <w:rPr>
            <w:webHidden/>
          </w:rPr>
          <w:t>18</w:t>
        </w:r>
        <w:r w:rsidR="0076592C">
          <w:rPr>
            <w:webHidden/>
          </w:rPr>
          <w:fldChar w:fldCharType="end"/>
        </w:r>
      </w:hyperlink>
    </w:p>
    <w:p w14:paraId="621B0F62" w14:textId="15DCDB92" w:rsidR="0076592C" w:rsidRDefault="003E7657">
      <w:pPr>
        <w:pStyle w:val="TOC3"/>
        <w:tabs>
          <w:tab w:val="left" w:pos="1320"/>
          <w:tab w:val="right" w:leader="dot" w:pos="9061"/>
        </w:tabs>
        <w:rPr>
          <w:rFonts w:asciiTheme="minorHAnsi" w:eastAsiaTheme="minorEastAsia" w:hAnsiTheme="minorHAnsi"/>
          <w:noProof/>
          <w:lang w:eastAsia="de-CH"/>
        </w:rPr>
      </w:pPr>
      <w:hyperlink w:anchor="_Toc68694842" w:history="1">
        <w:r w:rsidR="0076592C" w:rsidRPr="00A35C60">
          <w:rPr>
            <w:rStyle w:val="Hyperlink"/>
            <w:noProof/>
          </w:rPr>
          <w:t>9.3.1</w:t>
        </w:r>
        <w:r w:rsidR="0076592C">
          <w:rPr>
            <w:rFonts w:asciiTheme="minorHAnsi" w:eastAsiaTheme="minorEastAsia" w:hAnsiTheme="minorHAnsi"/>
            <w:noProof/>
            <w:lang w:eastAsia="de-CH"/>
          </w:rPr>
          <w:tab/>
        </w:r>
        <w:r w:rsidR="0076592C" w:rsidRPr="00A35C60">
          <w:rPr>
            <w:rStyle w:val="Hyperlink"/>
            <w:noProof/>
          </w:rPr>
          <w:t>Funktionale Anforderungen</w:t>
        </w:r>
        <w:r w:rsidR="0076592C">
          <w:rPr>
            <w:noProof/>
            <w:webHidden/>
          </w:rPr>
          <w:tab/>
        </w:r>
        <w:r w:rsidR="0076592C">
          <w:rPr>
            <w:noProof/>
            <w:webHidden/>
          </w:rPr>
          <w:fldChar w:fldCharType="begin"/>
        </w:r>
        <w:r w:rsidR="0076592C">
          <w:rPr>
            <w:noProof/>
            <w:webHidden/>
          </w:rPr>
          <w:instrText xml:space="preserve"> PAGEREF _Toc68694842 \h </w:instrText>
        </w:r>
        <w:r w:rsidR="0076592C">
          <w:rPr>
            <w:noProof/>
            <w:webHidden/>
          </w:rPr>
        </w:r>
        <w:r w:rsidR="0076592C">
          <w:rPr>
            <w:noProof/>
            <w:webHidden/>
          </w:rPr>
          <w:fldChar w:fldCharType="separate"/>
        </w:r>
        <w:r w:rsidR="0076592C">
          <w:rPr>
            <w:noProof/>
            <w:webHidden/>
          </w:rPr>
          <w:t>18</w:t>
        </w:r>
        <w:r w:rsidR="0076592C">
          <w:rPr>
            <w:noProof/>
            <w:webHidden/>
          </w:rPr>
          <w:fldChar w:fldCharType="end"/>
        </w:r>
      </w:hyperlink>
    </w:p>
    <w:p w14:paraId="432A1791" w14:textId="1CEDABE9" w:rsidR="0076592C" w:rsidRDefault="003E7657">
      <w:pPr>
        <w:pStyle w:val="TOC3"/>
        <w:tabs>
          <w:tab w:val="left" w:pos="1320"/>
          <w:tab w:val="right" w:leader="dot" w:pos="9061"/>
        </w:tabs>
        <w:rPr>
          <w:rFonts w:asciiTheme="minorHAnsi" w:eastAsiaTheme="minorEastAsia" w:hAnsiTheme="minorHAnsi"/>
          <w:noProof/>
          <w:lang w:eastAsia="de-CH"/>
        </w:rPr>
      </w:pPr>
      <w:hyperlink w:anchor="_Toc68694843" w:history="1">
        <w:r w:rsidR="0076592C" w:rsidRPr="00A35C60">
          <w:rPr>
            <w:rStyle w:val="Hyperlink"/>
            <w:noProof/>
          </w:rPr>
          <w:t>9.3.2</w:t>
        </w:r>
        <w:r w:rsidR="0076592C">
          <w:rPr>
            <w:rFonts w:asciiTheme="minorHAnsi" w:eastAsiaTheme="minorEastAsia" w:hAnsiTheme="minorHAnsi"/>
            <w:noProof/>
            <w:lang w:eastAsia="de-CH"/>
          </w:rPr>
          <w:tab/>
        </w:r>
        <w:r w:rsidR="0076592C" w:rsidRPr="00A35C60">
          <w:rPr>
            <w:rStyle w:val="Hyperlink"/>
            <w:noProof/>
          </w:rPr>
          <w:t>Nicht funktionale Anforderungen</w:t>
        </w:r>
        <w:r w:rsidR="0076592C">
          <w:rPr>
            <w:noProof/>
            <w:webHidden/>
          </w:rPr>
          <w:tab/>
        </w:r>
        <w:r w:rsidR="0076592C">
          <w:rPr>
            <w:noProof/>
            <w:webHidden/>
          </w:rPr>
          <w:fldChar w:fldCharType="begin"/>
        </w:r>
        <w:r w:rsidR="0076592C">
          <w:rPr>
            <w:noProof/>
            <w:webHidden/>
          </w:rPr>
          <w:instrText xml:space="preserve"> PAGEREF _Toc68694843 \h </w:instrText>
        </w:r>
        <w:r w:rsidR="0076592C">
          <w:rPr>
            <w:noProof/>
            <w:webHidden/>
          </w:rPr>
        </w:r>
        <w:r w:rsidR="0076592C">
          <w:rPr>
            <w:noProof/>
            <w:webHidden/>
          </w:rPr>
          <w:fldChar w:fldCharType="separate"/>
        </w:r>
        <w:r w:rsidR="0076592C">
          <w:rPr>
            <w:noProof/>
            <w:webHidden/>
          </w:rPr>
          <w:t>18</w:t>
        </w:r>
        <w:r w:rsidR="0076592C">
          <w:rPr>
            <w:noProof/>
            <w:webHidden/>
          </w:rPr>
          <w:fldChar w:fldCharType="end"/>
        </w:r>
      </w:hyperlink>
    </w:p>
    <w:p w14:paraId="40D6DDE8" w14:textId="7D04F4FF" w:rsidR="0076592C" w:rsidRDefault="003E7657">
      <w:pPr>
        <w:pStyle w:val="TOC2"/>
        <w:rPr>
          <w:rFonts w:asciiTheme="minorHAnsi" w:eastAsiaTheme="minorEastAsia" w:hAnsiTheme="minorHAnsi" w:cstheme="minorBidi"/>
          <w:szCs w:val="22"/>
          <w:lang w:eastAsia="de-CH"/>
        </w:rPr>
      </w:pPr>
      <w:hyperlink w:anchor="_Toc68694844" w:history="1">
        <w:r w:rsidR="0076592C" w:rsidRPr="00A35C60">
          <w:rPr>
            <w:rStyle w:val="Hyperlink"/>
          </w:rPr>
          <w:t>9.4</w:t>
        </w:r>
        <w:r w:rsidR="0076592C">
          <w:rPr>
            <w:rFonts w:asciiTheme="minorHAnsi" w:eastAsiaTheme="minorEastAsia" w:hAnsiTheme="minorHAnsi" w:cstheme="minorBidi"/>
            <w:szCs w:val="22"/>
            <w:lang w:eastAsia="de-CH"/>
          </w:rPr>
          <w:tab/>
        </w:r>
        <w:r w:rsidR="0076592C" w:rsidRPr="00A35C60">
          <w:rPr>
            <w:rStyle w:val="Hyperlink"/>
          </w:rPr>
          <w:t>Risikoanalyse</w:t>
        </w:r>
        <w:r w:rsidR="0076592C">
          <w:rPr>
            <w:webHidden/>
          </w:rPr>
          <w:tab/>
        </w:r>
        <w:r w:rsidR="0076592C">
          <w:rPr>
            <w:webHidden/>
          </w:rPr>
          <w:fldChar w:fldCharType="begin"/>
        </w:r>
        <w:r w:rsidR="0076592C">
          <w:rPr>
            <w:webHidden/>
          </w:rPr>
          <w:instrText xml:space="preserve"> PAGEREF _Toc68694844 \h </w:instrText>
        </w:r>
        <w:r w:rsidR="0076592C">
          <w:rPr>
            <w:webHidden/>
          </w:rPr>
        </w:r>
        <w:r w:rsidR="0076592C">
          <w:rPr>
            <w:webHidden/>
          </w:rPr>
          <w:fldChar w:fldCharType="separate"/>
        </w:r>
        <w:r w:rsidR="0076592C">
          <w:rPr>
            <w:webHidden/>
          </w:rPr>
          <w:t>19</w:t>
        </w:r>
        <w:r w:rsidR="0076592C">
          <w:rPr>
            <w:webHidden/>
          </w:rPr>
          <w:fldChar w:fldCharType="end"/>
        </w:r>
      </w:hyperlink>
    </w:p>
    <w:p w14:paraId="0E0BEB05" w14:textId="74949491" w:rsidR="0076592C" w:rsidRDefault="003E7657">
      <w:pPr>
        <w:pStyle w:val="TOC2"/>
        <w:rPr>
          <w:rFonts w:asciiTheme="minorHAnsi" w:eastAsiaTheme="minorEastAsia" w:hAnsiTheme="minorHAnsi" w:cstheme="minorBidi"/>
          <w:szCs w:val="22"/>
          <w:lang w:eastAsia="de-CH"/>
        </w:rPr>
      </w:pPr>
      <w:hyperlink w:anchor="_Toc68694845" w:history="1">
        <w:r w:rsidR="0076592C" w:rsidRPr="00A35C60">
          <w:rPr>
            <w:rStyle w:val="Hyperlink"/>
          </w:rPr>
          <w:t>9.5</w:t>
        </w:r>
        <w:r w:rsidR="0076592C">
          <w:rPr>
            <w:rFonts w:asciiTheme="minorHAnsi" w:eastAsiaTheme="minorEastAsia" w:hAnsiTheme="minorHAnsi" w:cstheme="minorBidi"/>
            <w:szCs w:val="22"/>
            <w:lang w:eastAsia="de-CH"/>
          </w:rPr>
          <w:tab/>
        </w:r>
        <w:r w:rsidR="0076592C" w:rsidRPr="00A35C60">
          <w:rPr>
            <w:rStyle w:val="Hyperlink"/>
          </w:rPr>
          <w:t>Risikograph</w:t>
        </w:r>
        <w:r w:rsidR="0076592C">
          <w:rPr>
            <w:webHidden/>
          </w:rPr>
          <w:tab/>
        </w:r>
        <w:r w:rsidR="0076592C">
          <w:rPr>
            <w:webHidden/>
          </w:rPr>
          <w:fldChar w:fldCharType="begin"/>
        </w:r>
        <w:r w:rsidR="0076592C">
          <w:rPr>
            <w:webHidden/>
          </w:rPr>
          <w:instrText xml:space="preserve"> PAGEREF _Toc68694845 \h </w:instrText>
        </w:r>
        <w:r w:rsidR="0076592C">
          <w:rPr>
            <w:webHidden/>
          </w:rPr>
        </w:r>
        <w:r w:rsidR="0076592C">
          <w:rPr>
            <w:webHidden/>
          </w:rPr>
          <w:fldChar w:fldCharType="separate"/>
        </w:r>
        <w:r w:rsidR="0076592C">
          <w:rPr>
            <w:webHidden/>
          </w:rPr>
          <w:t>20</w:t>
        </w:r>
        <w:r w:rsidR="0076592C">
          <w:rPr>
            <w:webHidden/>
          </w:rPr>
          <w:fldChar w:fldCharType="end"/>
        </w:r>
      </w:hyperlink>
    </w:p>
    <w:p w14:paraId="7A43DB35" w14:textId="41AA508E" w:rsidR="0076592C" w:rsidRDefault="003E7657">
      <w:pPr>
        <w:pStyle w:val="TOC3"/>
        <w:tabs>
          <w:tab w:val="left" w:pos="1320"/>
          <w:tab w:val="right" w:leader="dot" w:pos="9061"/>
        </w:tabs>
        <w:rPr>
          <w:rFonts w:asciiTheme="minorHAnsi" w:eastAsiaTheme="minorEastAsia" w:hAnsiTheme="minorHAnsi"/>
          <w:noProof/>
          <w:lang w:eastAsia="de-CH"/>
        </w:rPr>
      </w:pPr>
      <w:hyperlink w:anchor="_Toc68694846" w:history="1">
        <w:r w:rsidR="0076592C" w:rsidRPr="00A35C60">
          <w:rPr>
            <w:rStyle w:val="Hyperlink"/>
            <w:noProof/>
          </w:rPr>
          <w:t>9.5.1</w:t>
        </w:r>
        <w:r w:rsidR="0076592C">
          <w:rPr>
            <w:rFonts w:asciiTheme="minorHAnsi" w:eastAsiaTheme="minorEastAsia" w:hAnsiTheme="minorHAnsi"/>
            <w:noProof/>
            <w:lang w:eastAsia="de-CH"/>
          </w:rPr>
          <w:tab/>
        </w:r>
        <w:r w:rsidR="0076592C" w:rsidRPr="00A35C60">
          <w:rPr>
            <w:rStyle w:val="Hyperlink"/>
            <w:noProof/>
          </w:rPr>
          <w:t>Kurze Stellungnahmen zu den Risiken</w:t>
        </w:r>
        <w:r w:rsidR="0076592C">
          <w:rPr>
            <w:noProof/>
            <w:webHidden/>
          </w:rPr>
          <w:tab/>
        </w:r>
        <w:r w:rsidR="0076592C">
          <w:rPr>
            <w:noProof/>
            <w:webHidden/>
          </w:rPr>
          <w:fldChar w:fldCharType="begin"/>
        </w:r>
        <w:r w:rsidR="0076592C">
          <w:rPr>
            <w:noProof/>
            <w:webHidden/>
          </w:rPr>
          <w:instrText xml:space="preserve"> PAGEREF _Toc68694846 \h </w:instrText>
        </w:r>
        <w:r w:rsidR="0076592C">
          <w:rPr>
            <w:noProof/>
            <w:webHidden/>
          </w:rPr>
        </w:r>
        <w:r w:rsidR="0076592C">
          <w:rPr>
            <w:noProof/>
            <w:webHidden/>
          </w:rPr>
          <w:fldChar w:fldCharType="separate"/>
        </w:r>
        <w:r w:rsidR="0076592C">
          <w:rPr>
            <w:noProof/>
            <w:webHidden/>
          </w:rPr>
          <w:t>20</w:t>
        </w:r>
        <w:r w:rsidR="0076592C">
          <w:rPr>
            <w:noProof/>
            <w:webHidden/>
          </w:rPr>
          <w:fldChar w:fldCharType="end"/>
        </w:r>
      </w:hyperlink>
    </w:p>
    <w:p w14:paraId="183D6988" w14:textId="1A34FEC4" w:rsidR="0076592C" w:rsidRDefault="003E7657">
      <w:pPr>
        <w:pStyle w:val="TOC2"/>
        <w:rPr>
          <w:rFonts w:asciiTheme="minorHAnsi" w:eastAsiaTheme="minorEastAsia" w:hAnsiTheme="minorHAnsi" w:cstheme="minorBidi"/>
          <w:szCs w:val="22"/>
          <w:lang w:eastAsia="de-CH"/>
        </w:rPr>
      </w:pPr>
      <w:hyperlink w:anchor="_Toc68694847" w:history="1">
        <w:r w:rsidR="0076592C" w:rsidRPr="00A35C60">
          <w:rPr>
            <w:rStyle w:val="Hyperlink"/>
          </w:rPr>
          <w:t>9.6</w:t>
        </w:r>
        <w:r w:rsidR="0076592C">
          <w:rPr>
            <w:rFonts w:asciiTheme="minorHAnsi" w:eastAsiaTheme="minorEastAsia" w:hAnsiTheme="minorHAnsi" w:cstheme="minorBidi"/>
            <w:szCs w:val="22"/>
            <w:lang w:eastAsia="de-CH"/>
          </w:rPr>
          <w:tab/>
        </w:r>
        <w:r w:rsidR="0076592C" w:rsidRPr="00A35C60">
          <w:rPr>
            <w:rStyle w:val="Hyperlink"/>
          </w:rPr>
          <w:t>Lösungen suchen</w:t>
        </w:r>
        <w:r w:rsidR="0076592C">
          <w:rPr>
            <w:webHidden/>
          </w:rPr>
          <w:tab/>
        </w:r>
        <w:r w:rsidR="0076592C">
          <w:rPr>
            <w:webHidden/>
          </w:rPr>
          <w:fldChar w:fldCharType="begin"/>
        </w:r>
        <w:r w:rsidR="0076592C">
          <w:rPr>
            <w:webHidden/>
          </w:rPr>
          <w:instrText xml:space="preserve"> PAGEREF _Toc68694847 \h </w:instrText>
        </w:r>
        <w:r w:rsidR="0076592C">
          <w:rPr>
            <w:webHidden/>
          </w:rPr>
        </w:r>
        <w:r w:rsidR="0076592C">
          <w:rPr>
            <w:webHidden/>
          </w:rPr>
          <w:fldChar w:fldCharType="separate"/>
        </w:r>
        <w:r w:rsidR="0076592C">
          <w:rPr>
            <w:webHidden/>
          </w:rPr>
          <w:t>20</w:t>
        </w:r>
        <w:r w:rsidR="0076592C">
          <w:rPr>
            <w:webHidden/>
          </w:rPr>
          <w:fldChar w:fldCharType="end"/>
        </w:r>
      </w:hyperlink>
    </w:p>
    <w:p w14:paraId="070641D4" w14:textId="3847473E" w:rsidR="0076592C" w:rsidRDefault="003E7657">
      <w:pPr>
        <w:pStyle w:val="TOC2"/>
        <w:rPr>
          <w:rFonts w:asciiTheme="minorHAnsi" w:eastAsiaTheme="minorEastAsia" w:hAnsiTheme="minorHAnsi" w:cstheme="minorBidi"/>
          <w:szCs w:val="22"/>
          <w:lang w:eastAsia="de-CH"/>
        </w:rPr>
      </w:pPr>
      <w:hyperlink w:anchor="_Toc68694848" w:history="1">
        <w:r w:rsidR="0076592C" w:rsidRPr="00A35C60">
          <w:rPr>
            <w:rStyle w:val="Hyperlink"/>
          </w:rPr>
          <w:t>9.7</w:t>
        </w:r>
        <w:r w:rsidR="0076592C">
          <w:rPr>
            <w:rFonts w:asciiTheme="minorHAnsi" w:eastAsiaTheme="minorEastAsia" w:hAnsiTheme="minorHAnsi" w:cstheme="minorBidi"/>
            <w:szCs w:val="22"/>
            <w:lang w:eastAsia="de-CH"/>
          </w:rPr>
          <w:tab/>
        </w:r>
        <w:r w:rsidR="0076592C" w:rsidRPr="00A35C60">
          <w:rPr>
            <w:rStyle w:val="Hyperlink"/>
          </w:rPr>
          <w:t>Schutzbedarfsanalyse</w:t>
        </w:r>
        <w:r w:rsidR="0076592C">
          <w:rPr>
            <w:webHidden/>
          </w:rPr>
          <w:tab/>
        </w:r>
        <w:r w:rsidR="0076592C">
          <w:rPr>
            <w:webHidden/>
          </w:rPr>
          <w:fldChar w:fldCharType="begin"/>
        </w:r>
        <w:r w:rsidR="0076592C">
          <w:rPr>
            <w:webHidden/>
          </w:rPr>
          <w:instrText xml:space="preserve"> PAGEREF _Toc68694848 \h </w:instrText>
        </w:r>
        <w:r w:rsidR="0076592C">
          <w:rPr>
            <w:webHidden/>
          </w:rPr>
        </w:r>
        <w:r w:rsidR="0076592C">
          <w:rPr>
            <w:webHidden/>
          </w:rPr>
          <w:fldChar w:fldCharType="separate"/>
        </w:r>
        <w:r w:rsidR="0076592C">
          <w:rPr>
            <w:webHidden/>
          </w:rPr>
          <w:t>20</w:t>
        </w:r>
        <w:r w:rsidR="0076592C">
          <w:rPr>
            <w:webHidden/>
          </w:rPr>
          <w:fldChar w:fldCharType="end"/>
        </w:r>
      </w:hyperlink>
    </w:p>
    <w:p w14:paraId="16181711" w14:textId="55DC96C9" w:rsidR="0076592C" w:rsidRDefault="003E7657">
      <w:pPr>
        <w:pStyle w:val="TOC2"/>
        <w:rPr>
          <w:rFonts w:asciiTheme="minorHAnsi" w:eastAsiaTheme="minorEastAsia" w:hAnsiTheme="minorHAnsi" w:cstheme="minorBidi"/>
          <w:szCs w:val="22"/>
          <w:lang w:eastAsia="de-CH"/>
        </w:rPr>
      </w:pPr>
      <w:hyperlink w:anchor="_Toc68694849" w:history="1">
        <w:r w:rsidR="0076592C" w:rsidRPr="00A35C60">
          <w:rPr>
            <w:rStyle w:val="Hyperlink"/>
          </w:rPr>
          <w:t>9.8</w:t>
        </w:r>
        <w:r w:rsidR="0076592C">
          <w:rPr>
            <w:rFonts w:asciiTheme="minorHAnsi" w:eastAsiaTheme="minorEastAsia" w:hAnsiTheme="minorHAnsi" w:cstheme="minorBidi"/>
            <w:szCs w:val="22"/>
            <w:lang w:eastAsia="de-CH"/>
          </w:rPr>
          <w:tab/>
        </w:r>
        <w:r w:rsidR="0076592C" w:rsidRPr="00A35C60">
          <w:rPr>
            <w:rStyle w:val="Hyperlink"/>
          </w:rPr>
          <w:t>Varianten</w:t>
        </w:r>
        <w:r w:rsidR="0076592C">
          <w:rPr>
            <w:webHidden/>
          </w:rPr>
          <w:tab/>
        </w:r>
        <w:r w:rsidR="0076592C">
          <w:rPr>
            <w:webHidden/>
          </w:rPr>
          <w:fldChar w:fldCharType="begin"/>
        </w:r>
        <w:r w:rsidR="0076592C">
          <w:rPr>
            <w:webHidden/>
          </w:rPr>
          <w:instrText xml:space="preserve"> PAGEREF _Toc68694849 \h </w:instrText>
        </w:r>
        <w:r w:rsidR="0076592C">
          <w:rPr>
            <w:webHidden/>
          </w:rPr>
        </w:r>
        <w:r w:rsidR="0076592C">
          <w:rPr>
            <w:webHidden/>
          </w:rPr>
          <w:fldChar w:fldCharType="separate"/>
        </w:r>
        <w:r w:rsidR="0076592C">
          <w:rPr>
            <w:webHidden/>
          </w:rPr>
          <w:t>21</w:t>
        </w:r>
        <w:r w:rsidR="0076592C">
          <w:rPr>
            <w:webHidden/>
          </w:rPr>
          <w:fldChar w:fldCharType="end"/>
        </w:r>
      </w:hyperlink>
    </w:p>
    <w:p w14:paraId="3539B1BB" w14:textId="3809B3C0" w:rsidR="0076592C" w:rsidRDefault="003E7657">
      <w:pPr>
        <w:pStyle w:val="TOC2"/>
        <w:rPr>
          <w:rFonts w:asciiTheme="minorHAnsi" w:eastAsiaTheme="minorEastAsia" w:hAnsiTheme="minorHAnsi" w:cstheme="minorBidi"/>
          <w:szCs w:val="22"/>
          <w:lang w:eastAsia="de-CH"/>
        </w:rPr>
      </w:pPr>
      <w:hyperlink w:anchor="_Toc68694850" w:history="1">
        <w:r w:rsidR="0076592C" w:rsidRPr="00A35C60">
          <w:rPr>
            <w:rStyle w:val="Hyperlink"/>
          </w:rPr>
          <w:t>9.9</w:t>
        </w:r>
        <w:r w:rsidR="0076592C">
          <w:rPr>
            <w:rFonts w:asciiTheme="minorHAnsi" w:eastAsiaTheme="minorEastAsia" w:hAnsiTheme="minorHAnsi" w:cstheme="minorBidi"/>
            <w:szCs w:val="22"/>
            <w:lang w:eastAsia="de-CH"/>
          </w:rPr>
          <w:tab/>
        </w:r>
        <w:r w:rsidR="0076592C" w:rsidRPr="00A35C60">
          <w:rPr>
            <w:rStyle w:val="Hyperlink"/>
          </w:rPr>
          <w:t>Variantenentscheid</w:t>
        </w:r>
        <w:r w:rsidR="0076592C">
          <w:rPr>
            <w:webHidden/>
          </w:rPr>
          <w:tab/>
        </w:r>
        <w:r w:rsidR="0076592C">
          <w:rPr>
            <w:webHidden/>
          </w:rPr>
          <w:fldChar w:fldCharType="begin"/>
        </w:r>
        <w:r w:rsidR="0076592C">
          <w:rPr>
            <w:webHidden/>
          </w:rPr>
          <w:instrText xml:space="preserve"> PAGEREF _Toc68694850 \h </w:instrText>
        </w:r>
        <w:r w:rsidR="0076592C">
          <w:rPr>
            <w:webHidden/>
          </w:rPr>
        </w:r>
        <w:r w:rsidR="0076592C">
          <w:rPr>
            <w:webHidden/>
          </w:rPr>
          <w:fldChar w:fldCharType="separate"/>
        </w:r>
        <w:r w:rsidR="0076592C">
          <w:rPr>
            <w:webHidden/>
          </w:rPr>
          <w:t>21</w:t>
        </w:r>
        <w:r w:rsidR="0076592C">
          <w:rPr>
            <w:webHidden/>
          </w:rPr>
          <w:fldChar w:fldCharType="end"/>
        </w:r>
      </w:hyperlink>
    </w:p>
    <w:p w14:paraId="01642283" w14:textId="650EE4D9" w:rsidR="0076592C" w:rsidRDefault="003E7657">
      <w:pPr>
        <w:pStyle w:val="TOC1"/>
        <w:rPr>
          <w:rFonts w:asciiTheme="minorHAnsi" w:eastAsiaTheme="minorEastAsia" w:hAnsiTheme="minorHAnsi" w:cstheme="minorBidi"/>
          <w:b w:val="0"/>
          <w:bCs w:val="0"/>
          <w:noProof/>
          <w:szCs w:val="22"/>
          <w:lang w:eastAsia="de-CH"/>
        </w:rPr>
      </w:pPr>
      <w:hyperlink w:anchor="_Toc68694851" w:history="1">
        <w:r w:rsidR="0076592C" w:rsidRPr="00A35C60">
          <w:rPr>
            <w:rStyle w:val="Hyperlink"/>
            <w:noProof/>
          </w:rPr>
          <w:t>10.</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Konzept</w:t>
        </w:r>
        <w:r w:rsidR="0076592C">
          <w:rPr>
            <w:noProof/>
            <w:webHidden/>
          </w:rPr>
          <w:tab/>
        </w:r>
        <w:r w:rsidR="0076592C">
          <w:rPr>
            <w:noProof/>
            <w:webHidden/>
          </w:rPr>
          <w:fldChar w:fldCharType="begin"/>
        </w:r>
        <w:r w:rsidR="0076592C">
          <w:rPr>
            <w:noProof/>
            <w:webHidden/>
          </w:rPr>
          <w:instrText xml:space="preserve"> PAGEREF _Toc68694851 \h </w:instrText>
        </w:r>
        <w:r w:rsidR="0076592C">
          <w:rPr>
            <w:noProof/>
            <w:webHidden/>
          </w:rPr>
        </w:r>
        <w:r w:rsidR="0076592C">
          <w:rPr>
            <w:noProof/>
            <w:webHidden/>
          </w:rPr>
          <w:fldChar w:fldCharType="separate"/>
        </w:r>
        <w:r w:rsidR="0076592C">
          <w:rPr>
            <w:noProof/>
            <w:webHidden/>
          </w:rPr>
          <w:t>22</w:t>
        </w:r>
        <w:r w:rsidR="0076592C">
          <w:rPr>
            <w:noProof/>
            <w:webHidden/>
          </w:rPr>
          <w:fldChar w:fldCharType="end"/>
        </w:r>
      </w:hyperlink>
    </w:p>
    <w:p w14:paraId="798CAB51" w14:textId="33103819" w:rsidR="0076592C" w:rsidRDefault="003E7657">
      <w:pPr>
        <w:pStyle w:val="TOC2"/>
        <w:rPr>
          <w:rFonts w:asciiTheme="minorHAnsi" w:eastAsiaTheme="minorEastAsia" w:hAnsiTheme="minorHAnsi" w:cstheme="minorBidi"/>
          <w:szCs w:val="22"/>
          <w:lang w:eastAsia="de-CH"/>
        </w:rPr>
      </w:pPr>
      <w:hyperlink w:anchor="_Toc68694852" w:history="1">
        <w:r w:rsidR="0076592C" w:rsidRPr="00A35C60">
          <w:rPr>
            <w:rStyle w:val="Hyperlink"/>
          </w:rPr>
          <w:t>10.1</w:t>
        </w:r>
        <w:r w:rsidR="0076592C">
          <w:rPr>
            <w:rFonts w:asciiTheme="minorHAnsi" w:eastAsiaTheme="minorEastAsia" w:hAnsiTheme="minorHAnsi" w:cstheme="minorBidi"/>
            <w:szCs w:val="22"/>
            <w:lang w:eastAsia="de-CH"/>
          </w:rPr>
          <w:tab/>
        </w:r>
        <w:r w:rsidR="0076592C" w:rsidRPr="00A35C60">
          <w:rPr>
            <w:rStyle w:val="Hyperlink"/>
          </w:rPr>
          <w:t>Konzept entwickeln</w:t>
        </w:r>
        <w:r w:rsidR="0076592C">
          <w:rPr>
            <w:webHidden/>
          </w:rPr>
          <w:tab/>
        </w:r>
        <w:r w:rsidR="0076592C">
          <w:rPr>
            <w:webHidden/>
          </w:rPr>
          <w:fldChar w:fldCharType="begin"/>
        </w:r>
        <w:r w:rsidR="0076592C">
          <w:rPr>
            <w:webHidden/>
          </w:rPr>
          <w:instrText xml:space="preserve"> PAGEREF _Toc68694852 \h </w:instrText>
        </w:r>
        <w:r w:rsidR="0076592C">
          <w:rPr>
            <w:webHidden/>
          </w:rPr>
        </w:r>
        <w:r w:rsidR="0076592C">
          <w:rPr>
            <w:webHidden/>
          </w:rPr>
          <w:fldChar w:fldCharType="separate"/>
        </w:r>
        <w:r w:rsidR="0076592C">
          <w:rPr>
            <w:webHidden/>
          </w:rPr>
          <w:t>22</w:t>
        </w:r>
        <w:r w:rsidR="0076592C">
          <w:rPr>
            <w:webHidden/>
          </w:rPr>
          <w:fldChar w:fldCharType="end"/>
        </w:r>
      </w:hyperlink>
    </w:p>
    <w:p w14:paraId="24953751" w14:textId="0C02AA69" w:rsidR="0076592C" w:rsidRDefault="003E7657">
      <w:pPr>
        <w:pStyle w:val="TOC2"/>
        <w:rPr>
          <w:rFonts w:asciiTheme="minorHAnsi" w:eastAsiaTheme="minorEastAsia" w:hAnsiTheme="minorHAnsi" w:cstheme="minorBidi"/>
          <w:szCs w:val="22"/>
          <w:lang w:eastAsia="de-CH"/>
        </w:rPr>
      </w:pPr>
      <w:hyperlink w:anchor="_Toc68694853" w:history="1">
        <w:r w:rsidR="0076592C" w:rsidRPr="00A35C60">
          <w:rPr>
            <w:rStyle w:val="Hyperlink"/>
          </w:rPr>
          <w:t>10.2</w:t>
        </w:r>
        <w:r w:rsidR="0076592C">
          <w:rPr>
            <w:rFonts w:asciiTheme="minorHAnsi" w:eastAsiaTheme="minorEastAsia" w:hAnsiTheme="minorHAnsi" w:cstheme="minorBidi"/>
            <w:szCs w:val="22"/>
            <w:lang w:eastAsia="de-CH"/>
          </w:rPr>
          <w:tab/>
        </w:r>
        <w:r w:rsidR="0076592C" w:rsidRPr="00A35C60">
          <w:rPr>
            <w:rStyle w:val="Hyperlink"/>
          </w:rPr>
          <w:t>Testkonzept</w:t>
        </w:r>
        <w:r w:rsidR="0076592C">
          <w:rPr>
            <w:webHidden/>
          </w:rPr>
          <w:tab/>
        </w:r>
        <w:r w:rsidR="0076592C">
          <w:rPr>
            <w:webHidden/>
          </w:rPr>
          <w:fldChar w:fldCharType="begin"/>
        </w:r>
        <w:r w:rsidR="0076592C">
          <w:rPr>
            <w:webHidden/>
          </w:rPr>
          <w:instrText xml:space="preserve"> PAGEREF _Toc68694853 \h </w:instrText>
        </w:r>
        <w:r w:rsidR="0076592C">
          <w:rPr>
            <w:webHidden/>
          </w:rPr>
        </w:r>
        <w:r w:rsidR="0076592C">
          <w:rPr>
            <w:webHidden/>
          </w:rPr>
          <w:fldChar w:fldCharType="separate"/>
        </w:r>
        <w:r w:rsidR="0076592C">
          <w:rPr>
            <w:webHidden/>
          </w:rPr>
          <w:t>22</w:t>
        </w:r>
        <w:r w:rsidR="0076592C">
          <w:rPr>
            <w:webHidden/>
          </w:rPr>
          <w:fldChar w:fldCharType="end"/>
        </w:r>
      </w:hyperlink>
    </w:p>
    <w:p w14:paraId="0B77EB3B" w14:textId="3D2DC306" w:rsidR="0076592C" w:rsidRDefault="003E7657">
      <w:pPr>
        <w:pStyle w:val="TOC1"/>
        <w:rPr>
          <w:rFonts w:asciiTheme="minorHAnsi" w:eastAsiaTheme="minorEastAsia" w:hAnsiTheme="minorHAnsi" w:cstheme="minorBidi"/>
          <w:b w:val="0"/>
          <w:bCs w:val="0"/>
          <w:noProof/>
          <w:szCs w:val="22"/>
          <w:lang w:eastAsia="de-CH"/>
        </w:rPr>
      </w:pPr>
      <w:hyperlink w:anchor="_Toc68694854" w:history="1">
        <w:r w:rsidR="0076592C" w:rsidRPr="00A35C60">
          <w:rPr>
            <w:rStyle w:val="Hyperlink"/>
            <w:noProof/>
          </w:rPr>
          <w:t>11.</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Realisierung</w:t>
        </w:r>
        <w:r w:rsidR="0076592C">
          <w:rPr>
            <w:noProof/>
            <w:webHidden/>
          </w:rPr>
          <w:tab/>
        </w:r>
        <w:r w:rsidR="0076592C">
          <w:rPr>
            <w:noProof/>
            <w:webHidden/>
          </w:rPr>
          <w:fldChar w:fldCharType="begin"/>
        </w:r>
        <w:r w:rsidR="0076592C">
          <w:rPr>
            <w:noProof/>
            <w:webHidden/>
          </w:rPr>
          <w:instrText xml:space="preserve"> PAGEREF _Toc68694854 \h </w:instrText>
        </w:r>
        <w:r w:rsidR="0076592C">
          <w:rPr>
            <w:noProof/>
            <w:webHidden/>
          </w:rPr>
        </w:r>
        <w:r w:rsidR="0076592C">
          <w:rPr>
            <w:noProof/>
            <w:webHidden/>
          </w:rPr>
          <w:fldChar w:fldCharType="separate"/>
        </w:r>
        <w:r w:rsidR="0076592C">
          <w:rPr>
            <w:noProof/>
            <w:webHidden/>
          </w:rPr>
          <w:t>23</w:t>
        </w:r>
        <w:r w:rsidR="0076592C">
          <w:rPr>
            <w:noProof/>
            <w:webHidden/>
          </w:rPr>
          <w:fldChar w:fldCharType="end"/>
        </w:r>
      </w:hyperlink>
    </w:p>
    <w:p w14:paraId="1287F0E1" w14:textId="14A0F548" w:rsidR="0076592C" w:rsidRDefault="003E7657">
      <w:pPr>
        <w:pStyle w:val="TOC2"/>
        <w:rPr>
          <w:rFonts w:asciiTheme="minorHAnsi" w:eastAsiaTheme="minorEastAsia" w:hAnsiTheme="minorHAnsi" w:cstheme="minorBidi"/>
          <w:szCs w:val="22"/>
          <w:lang w:eastAsia="de-CH"/>
        </w:rPr>
      </w:pPr>
      <w:hyperlink w:anchor="_Toc68694855" w:history="1">
        <w:r w:rsidR="0076592C" w:rsidRPr="00A35C60">
          <w:rPr>
            <w:rStyle w:val="Hyperlink"/>
            <w:rFonts w:eastAsia="Calibri"/>
          </w:rPr>
          <w:t>11.1</w:t>
        </w:r>
        <w:r w:rsidR="0076592C">
          <w:rPr>
            <w:rFonts w:asciiTheme="minorHAnsi" w:eastAsiaTheme="minorEastAsia" w:hAnsiTheme="minorHAnsi" w:cstheme="minorBidi"/>
            <w:szCs w:val="22"/>
            <w:lang w:eastAsia="de-CH"/>
          </w:rPr>
          <w:tab/>
        </w:r>
        <w:r w:rsidR="0076592C" w:rsidRPr="00A35C60">
          <w:rPr>
            <w:rStyle w:val="Hyperlink"/>
            <w:rFonts w:eastAsia="Calibri"/>
          </w:rPr>
          <w:t>Domainmodel erstellen</w:t>
        </w:r>
        <w:r w:rsidR="0076592C">
          <w:rPr>
            <w:webHidden/>
          </w:rPr>
          <w:tab/>
        </w:r>
        <w:r w:rsidR="0076592C">
          <w:rPr>
            <w:webHidden/>
          </w:rPr>
          <w:fldChar w:fldCharType="begin"/>
        </w:r>
        <w:r w:rsidR="0076592C">
          <w:rPr>
            <w:webHidden/>
          </w:rPr>
          <w:instrText xml:space="preserve"> PAGEREF _Toc68694855 \h </w:instrText>
        </w:r>
        <w:r w:rsidR="0076592C">
          <w:rPr>
            <w:webHidden/>
          </w:rPr>
        </w:r>
        <w:r w:rsidR="0076592C">
          <w:rPr>
            <w:webHidden/>
          </w:rPr>
          <w:fldChar w:fldCharType="separate"/>
        </w:r>
        <w:r w:rsidR="0076592C">
          <w:rPr>
            <w:webHidden/>
          </w:rPr>
          <w:t>23</w:t>
        </w:r>
        <w:r w:rsidR="0076592C">
          <w:rPr>
            <w:webHidden/>
          </w:rPr>
          <w:fldChar w:fldCharType="end"/>
        </w:r>
      </w:hyperlink>
    </w:p>
    <w:p w14:paraId="0430B54B" w14:textId="2B0F2140" w:rsidR="0076592C" w:rsidRDefault="003E7657">
      <w:pPr>
        <w:pStyle w:val="TOC2"/>
        <w:rPr>
          <w:rFonts w:asciiTheme="minorHAnsi" w:eastAsiaTheme="minorEastAsia" w:hAnsiTheme="minorHAnsi" w:cstheme="minorBidi"/>
          <w:szCs w:val="22"/>
          <w:lang w:eastAsia="de-CH"/>
        </w:rPr>
      </w:pPr>
      <w:hyperlink w:anchor="_Toc68694856" w:history="1">
        <w:r w:rsidR="0076592C" w:rsidRPr="00A35C60">
          <w:rPr>
            <w:rStyle w:val="Hyperlink"/>
            <w:rFonts w:eastAsia="Calibri"/>
          </w:rPr>
          <w:t>11.2</w:t>
        </w:r>
        <w:r w:rsidR="0076592C">
          <w:rPr>
            <w:rFonts w:asciiTheme="minorHAnsi" w:eastAsiaTheme="minorEastAsia" w:hAnsiTheme="minorHAnsi" w:cstheme="minorBidi"/>
            <w:szCs w:val="22"/>
            <w:lang w:eastAsia="de-CH"/>
          </w:rPr>
          <w:tab/>
        </w:r>
        <w:r w:rsidR="0076592C" w:rsidRPr="00A35C60">
          <w:rPr>
            <w:rStyle w:val="Hyperlink"/>
            <w:rFonts w:eastAsia="Calibri"/>
          </w:rPr>
          <w:t>Erweiterung installieren</w:t>
        </w:r>
        <w:r w:rsidR="0076592C">
          <w:rPr>
            <w:webHidden/>
          </w:rPr>
          <w:tab/>
        </w:r>
        <w:r w:rsidR="0076592C">
          <w:rPr>
            <w:webHidden/>
          </w:rPr>
          <w:fldChar w:fldCharType="begin"/>
        </w:r>
        <w:r w:rsidR="0076592C">
          <w:rPr>
            <w:webHidden/>
          </w:rPr>
          <w:instrText xml:space="preserve"> PAGEREF _Toc68694856 \h </w:instrText>
        </w:r>
        <w:r w:rsidR="0076592C">
          <w:rPr>
            <w:webHidden/>
          </w:rPr>
        </w:r>
        <w:r w:rsidR="0076592C">
          <w:rPr>
            <w:webHidden/>
          </w:rPr>
          <w:fldChar w:fldCharType="separate"/>
        </w:r>
        <w:r w:rsidR="0076592C">
          <w:rPr>
            <w:webHidden/>
          </w:rPr>
          <w:t>23</w:t>
        </w:r>
        <w:r w:rsidR="0076592C">
          <w:rPr>
            <w:webHidden/>
          </w:rPr>
          <w:fldChar w:fldCharType="end"/>
        </w:r>
      </w:hyperlink>
    </w:p>
    <w:p w14:paraId="5BA7B1A5" w14:textId="5B6526A7" w:rsidR="0076592C" w:rsidRDefault="003E7657">
      <w:pPr>
        <w:pStyle w:val="TOC2"/>
        <w:rPr>
          <w:rFonts w:asciiTheme="minorHAnsi" w:eastAsiaTheme="minorEastAsia" w:hAnsiTheme="minorHAnsi" w:cstheme="minorBidi"/>
          <w:szCs w:val="22"/>
          <w:lang w:eastAsia="de-CH"/>
        </w:rPr>
      </w:pPr>
      <w:hyperlink w:anchor="_Toc68694857" w:history="1">
        <w:r w:rsidR="0076592C" w:rsidRPr="00A35C60">
          <w:rPr>
            <w:rStyle w:val="Hyperlink"/>
          </w:rPr>
          <w:t>11.4</w:t>
        </w:r>
        <w:r w:rsidR="0076592C">
          <w:rPr>
            <w:rFonts w:asciiTheme="minorHAnsi" w:eastAsiaTheme="minorEastAsia" w:hAnsiTheme="minorHAnsi" w:cstheme="minorBidi"/>
            <w:szCs w:val="22"/>
            <w:lang w:eastAsia="de-CH"/>
          </w:rPr>
          <w:tab/>
        </w:r>
        <w:r w:rsidR="0076592C" w:rsidRPr="00A35C60">
          <w:rPr>
            <w:rStyle w:val="Hyperlink"/>
          </w:rPr>
          <w:t>Testprotokoll</w:t>
        </w:r>
        <w:r w:rsidR="0076592C">
          <w:rPr>
            <w:webHidden/>
          </w:rPr>
          <w:tab/>
        </w:r>
        <w:r w:rsidR="0076592C">
          <w:rPr>
            <w:webHidden/>
          </w:rPr>
          <w:fldChar w:fldCharType="begin"/>
        </w:r>
        <w:r w:rsidR="0076592C">
          <w:rPr>
            <w:webHidden/>
          </w:rPr>
          <w:instrText xml:space="preserve"> PAGEREF _Toc68694857 \h </w:instrText>
        </w:r>
        <w:r w:rsidR="0076592C">
          <w:rPr>
            <w:webHidden/>
          </w:rPr>
        </w:r>
        <w:r w:rsidR="0076592C">
          <w:rPr>
            <w:webHidden/>
          </w:rPr>
          <w:fldChar w:fldCharType="separate"/>
        </w:r>
        <w:r w:rsidR="0076592C">
          <w:rPr>
            <w:webHidden/>
          </w:rPr>
          <w:t>24</w:t>
        </w:r>
        <w:r w:rsidR="0076592C">
          <w:rPr>
            <w:webHidden/>
          </w:rPr>
          <w:fldChar w:fldCharType="end"/>
        </w:r>
      </w:hyperlink>
    </w:p>
    <w:p w14:paraId="4B56F802" w14:textId="0548B730" w:rsidR="0076592C" w:rsidRDefault="003E7657">
      <w:pPr>
        <w:pStyle w:val="TOC3"/>
        <w:tabs>
          <w:tab w:val="left" w:pos="1320"/>
          <w:tab w:val="right" w:leader="dot" w:pos="9061"/>
        </w:tabs>
        <w:rPr>
          <w:rFonts w:asciiTheme="minorHAnsi" w:eastAsiaTheme="minorEastAsia" w:hAnsiTheme="minorHAnsi"/>
          <w:noProof/>
          <w:lang w:eastAsia="de-CH"/>
        </w:rPr>
      </w:pPr>
      <w:hyperlink w:anchor="_Toc68694858" w:history="1">
        <w:r w:rsidR="0076592C" w:rsidRPr="00A35C60">
          <w:rPr>
            <w:rStyle w:val="Hyperlink"/>
            <w:noProof/>
          </w:rPr>
          <w:t>11.4.1</w:t>
        </w:r>
        <w:r w:rsidR="0076592C">
          <w:rPr>
            <w:rFonts w:asciiTheme="minorHAnsi" w:eastAsiaTheme="minorEastAsia" w:hAnsiTheme="minorHAnsi"/>
            <w:noProof/>
            <w:lang w:eastAsia="de-CH"/>
          </w:rPr>
          <w:tab/>
        </w:r>
        <w:r w:rsidR="0076592C" w:rsidRPr="00A35C60">
          <w:rPr>
            <w:rStyle w:val="Hyperlink"/>
            <w:noProof/>
          </w:rPr>
          <w:t>Testfall</w:t>
        </w:r>
        <w:r w:rsidR="0076592C">
          <w:rPr>
            <w:noProof/>
            <w:webHidden/>
          </w:rPr>
          <w:tab/>
        </w:r>
        <w:r w:rsidR="0076592C">
          <w:rPr>
            <w:noProof/>
            <w:webHidden/>
          </w:rPr>
          <w:fldChar w:fldCharType="begin"/>
        </w:r>
        <w:r w:rsidR="0076592C">
          <w:rPr>
            <w:noProof/>
            <w:webHidden/>
          </w:rPr>
          <w:instrText xml:space="preserve"> PAGEREF _Toc68694858 \h </w:instrText>
        </w:r>
        <w:r w:rsidR="0076592C">
          <w:rPr>
            <w:noProof/>
            <w:webHidden/>
          </w:rPr>
        </w:r>
        <w:r w:rsidR="0076592C">
          <w:rPr>
            <w:noProof/>
            <w:webHidden/>
          </w:rPr>
          <w:fldChar w:fldCharType="separate"/>
        </w:r>
        <w:r w:rsidR="0076592C">
          <w:rPr>
            <w:noProof/>
            <w:webHidden/>
          </w:rPr>
          <w:t>24</w:t>
        </w:r>
        <w:r w:rsidR="0076592C">
          <w:rPr>
            <w:noProof/>
            <w:webHidden/>
          </w:rPr>
          <w:fldChar w:fldCharType="end"/>
        </w:r>
      </w:hyperlink>
    </w:p>
    <w:p w14:paraId="6275423C" w14:textId="5B6E7934" w:rsidR="0076592C" w:rsidRDefault="003E7657">
      <w:pPr>
        <w:pStyle w:val="TOC3"/>
        <w:tabs>
          <w:tab w:val="left" w:pos="1320"/>
          <w:tab w:val="right" w:leader="dot" w:pos="9061"/>
        </w:tabs>
        <w:rPr>
          <w:rFonts w:asciiTheme="minorHAnsi" w:eastAsiaTheme="minorEastAsia" w:hAnsiTheme="minorHAnsi"/>
          <w:noProof/>
          <w:lang w:eastAsia="de-CH"/>
        </w:rPr>
      </w:pPr>
      <w:hyperlink w:anchor="_Toc68694859" w:history="1">
        <w:r w:rsidR="0076592C" w:rsidRPr="00A35C60">
          <w:rPr>
            <w:rStyle w:val="Hyperlink"/>
            <w:noProof/>
          </w:rPr>
          <w:t>11.4.2</w:t>
        </w:r>
        <w:r w:rsidR="0076592C">
          <w:rPr>
            <w:rFonts w:asciiTheme="minorHAnsi" w:eastAsiaTheme="minorEastAsia" w:hAnsiTheme="minorHAnsi"/>
            <w:noProof/>
            <w:lang w:eastAsia="de-CH"/>
          </w:rPr>
          <w:tab/>
        </w:r>
        <w:r w:rsidR="0076592C" w:rsidRPr="00A35C60">
          <w:rPr>
            <w:rStyle w:val="Hyperlink"/>
            <w:noProof/>
          </w:rPr>
          <w:t>Testdurchführung und Testergebnis</w:t>
        </w:r>
        <w:r w:rsidR="0076592C">
          <w:rPr>
            <w:noProof/>
            <w:webHidden/>
          </w:rPr>
          <w:tab/>
        </w:r>
        <w:r w:rsidR="0076592C">
          <w:rPr>
            <w:noProof/>
            <w:webHidden/>
          </w:rPr>
          <w:fldChar w:fldCharType="begin"/>
        </w:r>
        <w:r w:rsidR="0076592C">
          <w:rPr>
            <w:noProof/>
            <w:webHidden/>
          </w:rPr>
          <w:instrText xml:space="preserve"> PAGEREF _Toc68694859 \h </w:instrText>
        </w:r>
        <w:r w:rsidR="0076592C">
          <w:rPr>
            <w:noProof/>
            <w:webHidden/>
          </w:rPr>
        </w:r>
        <w:r w:rsidR="0076592C">
          <w:rPr>
            <w:noProof/>
            <w:webHidden/>
          </w:rPr>
          <w:fldChar w:fldCharType="separate"/>
        </w:r>
        <w:r w:rsidR="0076592C">
          <w:rPr>
            <w:noProof/>
            <w:webHidden/>
          </w:rPr>
          <w:t>24</w:t>
        </w:r>
        <w:r w:rsidR="0076592C">
          <w:rPr>
            <w:noProof/>
            <w:webHidden/>
          </w:rPr>
          <w:fldChar w:fldCharType="end"/>
        </w:r>
      </w:hyperlink>
    </w:p>
    <w:p w14:paraId="477AEC03" w14:textId="50D606DE" w:rsidR="0076592C" w:rsidRDefault="003E7657">
      <w:pPr>
        <w:pStyle w:val="TOC3"/>
        <w:tabs>
          <w:tab w:val="left" w:pos="1320"/>
          <w:tab w:val="right" w:leader="dot" w:pos="9061"/>
        </w:tabs>
        <w:rPr>
          <w:rFonts w:asciiTheme="minorHAnsi" w:eastAsiaTheme="minorEastAsia" w:hAnsiTheme="minorHAnsi"/>
          <w:noProof/>
          <w:lang w:eastAsia="de-CH"/>
        </w:rPr>
      </w:pPr>
      <w:hyperlink w:anchor="_Toc68694860" w:history="1">
        <w:r w:rsidR="0076592C" w:rsidRPr="00A35C60">
          <w:rPr>
            <w:rStyle w:val="Hyperlink"/>
            <w:noProof/>
          </w:rPr>
          <w:t>11.4.3</w:t>
        </w:r>
        <w:r w:rsidR="0076592C">
          <w:rPr>
            <w:rFonts w:asciiTheme="minorHAnsi" w:eastAsiaTheme="minorEastAsia" w:hAnsiTheme="minorHAnsi"/>
            <w:noProof/>
            <w:lang w:eastAsia="de-CH"/>
          </w:rPr>
          <w:tab/>
        </w:r>
        <w:r w:rsidR="0076592C" w:rsidRPr="00A35C60">
          <w:rPr>
            <w:rStyle w:val="Hyperlink"/>
            <w:noProof/>
          </w:rPr>
          <w:t>Testwürdigung</w:t>
        </w:r>
        <w:r w:rsidR="0076592C">
          <w:rPr>
            <w:noProof/>
            <w:webHidden/>
          </w:rPr>
          <w:tab/>
        </w:r>
        <w:r w:rsidR="0076592C">
          <w:rPr>
            <w:noProof/>
            <w:webHidden/>
          </w:rPr>
          <w:fldChar w:fldCharType="begin"/>
        </w:r>
        <w:r w:rsidR="0076592C">
          <w:rPr>
            <w:noProof/>
            <w:webHidden/>
          </w:rPr>
          <w:instrText xml:space="preserve"> PAGEREF _Toc68694860 \h </w:instrText>
        </w:r>
        <w:r w:rsidR="0076592C">
          <w:rPr>
            <w:noProof/>
            <w:webHidden/>
          </w:rPr>
        </w:r>
        <w:r w:rsidR="0076592C">
          <w:rPr>
            <w:noProof/>
            <w:webHidden/>
          </w:rPr>
          <w:fldChar w:fldCharType="separate"/>
        </w:r>
        <w:r w:rsidR="0076592C">
          <w:rPr>
            <w:noProof/>
            <w:webHidden/>
          </w:rPr>
          <w:t>25</w:t>
        </w:r>
        <w:r w:rsidR="0076592C">
          <w:rPr>
            <w:noProof/>
            <w:webHidden/>
          </w:rPr>
          <w:fldChar w:fldCharType="end"/>
        </w:r>
      </w:hyperlink>
    </w:p>
    <w:p w14:paraId="51BCFE5D" w14:textId="66A1B2C1" w:rsidR="0076592C" w:rsidRDefault="003E7657">
      <w:pPr>
        <w:pStyle w:val="TOC3"/>
        <w:tabs>
          <w:tab w:val="left" w:pos="1320"/>
          <w:tab w:val="right" w:leader="dot" w:pos="9061"/>
        </w:tabs>
        <w:rPr>
          <w:rFonts w:asciiTheme="minorHAnsi" w:eastAsiaTheme="minorEastAsia" w:hAnsiTheme="minorHAnsi"/>
          <w:noProof/>
          <w:lang w:eastAsia="de-CH"/>
        </w:rPr>
      </w:pPr>
      <w:hyperlink w:anchor="_Toc68694861" w:history="1">
        <w:r w:rsidR="0076592C" w:rsidRPr="00A35C60">
          <w:rPr>
            <w:rStyle w:val="Hyperlink"/>
            <w:noProof/>
          </w:rPr>
          <w:t>11.4.4</w:t>
        </w:r>
        <w:r w:rsidR="0076592C">
          <w:rPr>
            <w:rFonts w:asciiTheme="minorHAnsi" w:eastAsiaTheme="minorEastAsia" w:hAnsiTheme="minorHAnsi"/>
            <w:noProof/>
            <w:lang w:eastAsia="de-CH"/>
          </w:rPr>
          <w:tab/>
        </w:r>
        <w:r w:rsidR="0076592C" w:rsidRPr="00A35C60">
          <w:rPr>
            <w:rStyle w:val="Hyperlink"/>
            <w:noProof/>
          </w:rPr>
          <w:t>Testfazit</w:t>
        </w:r>
        <w:r w:rsidR="0076592C">
          <w:rPr>
            <w:noProof/>
            <w:webHidden/>
          </w:rPr>
          <w:tab/>
        </w:r>
        <w:r w:rsidR="0076592C">
          <w:rPr>
            <w:noProof/>
            <w:webHidden/>
          </w:rPr>
          <w:fldChar w:fldCharType="begin"/>
        </w:r>
        <w:r w:rsidR="0076592C">
          <w:rPr>
            <w:noProof/>
            <w:webHidden/>
          </w:rPr>
          <w:instrText xml:space="preserve"> PAGEREF _Toc68694861 \h </w:instrText>
        </w:r>
        <w:r w:rsidR="0076592C">
          <w:rPr>
            <w:noProof/>
            <w:webHidden/>
          </w:rPr>
        </w:r>
        <w:r w:rsidR="0076592C">
          <w:rPr>
            <w:noProof/>
            <w:webHidden/>
          </w:rPr>
          <w:fldChar w:fldCharType="separate"/>
        </w:r>
        <w:r w:rsidR="0076592C">
          <w:rPr>
            <w:noProof/>
            <w:webHidden/>
          </w:rPr>
          <w:t>25</w:t>
        </w:r>
        <w:r w:rsidR="0076592C">
          <w:rPr>
            <w:noProof/>
            <w:webHidden/>
          </w:rPr>
          <w:fldChar w:fldCharType="end"/>
        </w:r>
      </w:hyperlink>
    </w:p>
    <w:p w14:paraId="5A77165E" w14:textId="17AE30B4" w:rsidR="0076592C" w:rsidRDefault="003E7657">
      <w:pPr>
        <w:pStyle w:val="TOC3"/>
        <w:tabs>
          <w:tab w:val="left" w:pos="1320"/>
          <w:tab w:val="right" w:leader="dot" w:pos="9061"/>
        </w:tabs>
        <w:rPr>
          <w:rFonts w:asciiTheme="minorHAnsi" w:eastAsiaTheme="minorEastAsia" w:hAnsiTheme="minorHAnsi"/>
          <w:noProof/>
          <w:lang w:eastAsia="de-CH"/>
        </w:rPr>
      </w:pPr>
      <w:hyperlink w:anchor="_Toc68694862" w:history="1">
        <w:r w:rsidR="0076592C" w:rsidRPr="00A35C60">
          <w:rPr>
            <w:rStyle w:val="Hyperlink"/>
            <w:noProof/>
          </w:rPr>
          <w:t>11.4.5</w:t>
        </w:r>
        <w:r w:rsidR="0076592C">
          <w:rPr>
            <w:rFonts w:asciiTheme="minorHAnsi" w:eastAsiaTheme="minorEastAsia" w:hAnsiTheme="minorHAnsi"/>
            <w:noProof/>
            <w:lang w:eastAsia="de-CH"/>
          </w:rPr>
          <w:tab/>
        </w:r>
        <w:r w:rsidR="0076592C" w:rsidRPr="00A35C60">
          <w:rPr>
            <w:rStyle w:val="Hyperlink"/>
            <w:noProof/>
          </w:rPr>
          <w:t>Weiteres Vorgehen</w:t>
        </w:r>
        <w:r w:rsidR="0076592C">
          <w:rPr>
            <w:noProof/>
            <w:webHidden/>
          </w:rPr>
          <w:tab/>
        </w:r>
        <w:r w:rsidR="0076592C">
          <w:rPr>
            <w:noProof/>
            <w:webHidden/>
          </w:rPr>
          <w:fldChar w:fldCharType="begin"/>
        </w:r>
        <w:r w:rsidR="0076592C">
          <w:rPr>
            <w:noProof/>
            <w:webHidden/>
          </w:rPr>
          <w:instrText xml:space="preserve"> PAGEREF _Toc68694862 \h </w:instrText>
        </w:r>
        <w:r w:rsidR="0076592C">
          <w:rPr>
            <w:noProof/>
            <w:webHidden/>
          </w:rPr>
        </w:r>
        <w:r w:rsidR="0076592C">
          <w:rPr>
            <w:noProof/>
            <w:webHidden/>
          </w:rPr>
          <w:fldChar w:fldCharType="separate"/>
        </w:r>
        <w:r w:rsidR="0076592C">
          <w:rPr>
            <w:noProof/>
            <w:webHidden/>
          </w:rPr>
          <w:t>25</w:t>
        </w:r>
        <w:r w:rsidR="0076592C">
          <w:rPr>
            <w:noProof/>
            <w:webHidden/>
          </w:rPr>
          <w:fldChar w:fldCharType="end"/>
        </w:r>
      </w:hyperlink>
    </w:p>
    <w:p w14:paraId="25A1F329" w14:textId="77A7FA3D" w:rsidR="0076592C" w:rsidRDefault="003E7657">
      <w:pPr>
        <w:pStyle w:val="TOC2"/>
        <w:rPr>
          <w:rFonts w:asciiTheme="minorHAnsi" w:eastAsiaTheme="minorEastAsia" w:hAnsiTheme="minorHAnsi" w:cstheme="minorBidi"/>
          <w:szCs w:val="22"/>
          <w:lang w:eastAsia="de-CH"/>
        </w:rPr>
      </w:pPr>
      <w:hyperlink w:anchor="_Toc68694863" w:history="1">
        <w:r w:rsidR="0076592C" w:rsidRPr="00A35C60">
          <w:rPr>
            <w:rStyle w:val="Hyperlink"/>
          </w:rPr>
          <w:t>11.5</w:t>
        </w:r>
        <w:r w:rsidR="0076592C">
          <w:rPr>
            <w:rFonts w:asciiTheme="minorHAnsi" w:eastAsiaTheme="minorEastAsia" w:hAnsiTheme="minorHAnsi" w:cstheme="minorBidi"/>
            <w:szCs w:val="22"/>
            <w:lang w:eastAsia="de-CH"/>
          </w:rPr>
          <w:tab/>
        </w:r>
        <w:r w:rsidR="0076592C" w:rsidRPr="00A35C60">
          <w:rPr>
            <w:rStyle w:val="Hyperlink"/>
          </w:rPr>
          <w:t>Einführung vorbereiten</w:t>
        </w:r>
        <w:r w:rsidR="0076592C">
          <w:rPr>
            <w:webHidden/>
          </w:rPr>
          <w:tab/>
        </w:r>
        <w:r w:rsidR="0076592C">
          <w:rPr>
            <w:webHidden/>
          </w:rPr>
          <w:fldChar w:fldCharType="begin"/>
        </w:r>
        <w:r w:rsidR="0076592C">
          <w:rPr>
            <w:webHidden/>
          </w:rPr>
          <w:instrText xml:space="preserve"> PAGEREF _Toc68694863 \h </w:instrText>
        </w:r>
        <w:r w:rsidR="0076592C">
          <w:rPr>
            <w:webHidden/>
          </w:rPr>
        </w:r>
        <w:r w:rsidR="0076592C">
          <w:rPr>
            <w:webHidden/>
          </w:rPr>
          <w:fldChar w:fldCharType="separate"/>
        </w:r>
        <w:r w:rsidR="0076592C">
          <w:rPr>
            <w:webHidden/>
          </w:rPr>
          <w:t>26</w:t>
        </w:r>
        <w:r w:rsidR="0076592C">
          <w:rPr>
            <w:webHidden/>
          </w:rPr>
          <w:fldChar w:fldCharType="end"/>
        </w:r>
      </w:hyperlink>
    </w:p>
    <w:p w14:paraId="50FA2BA8" w14:textId="6C67520C" w:rsidR="0076592C" w:rsidRDefault="003E7657">
      <w:pPr>
        <w:pStyle w:val="TOC2"/>
        <w:rPr>
          <w:rFonts w:asciiTheme="minorHAnsi" w:eastAsiaTheme="minorEastAsia" w:hAnsiTheme="minorHAnsi" w:cstheme="minorBidi"/>
          <w:szCs w:val="22"/>
          <w:lang w:eastAsia="de-CH"/>
        </w:rPr>
      </w:pPr>
      <w:hyperlink w:anchor="_Toc68694864" w:history="1">
        <w:r w:rsidR="0076592C" w:rsidRPr="00A35C60">
          <w:rPr>
            <w:rStyle w:val="Hyperlink"/>
          </w:rPr>
          <w:t>11.6</w:t>
        </w:r>
        <w:r w:rsidR="0076592C">
          <w:rPr>
            <w:rFonts w:asciiTheme="minorHAnsi" w:eastAsiaTheme="minorEastAsia" w:hAnsiTheme="minorHAnsi" w:cstheme="minorBidi"/>
            <w:szCs w:val="22"/>
            <w:lang w:eastAsia="de-CH"/>
          </w:rPr>
          <w:tab/>
        </w:r>
        <w:r w:rsidR="0076592C" w:rsidRPr="00A35C60">
          <w:rPr>
            <w:rStyle w:val="Hyperlink"/>
          </w:rPr>
          <w:t>Schutzmassnahmen umsetzen</w:t>
        </w:r>
        <w:r w:rsidR="0076592C">
          <w:rPr>
            <w:webHidden/>
          </w:rPr>
          <w:tab/>
        </w:r>
        <w:r w:rsidR="0076592C">
          <w:rPr>
            <w:webHidden/>
          </w:rPr>
          <w:fldChar w:fldCharType="begin"/>
        </w:r>
        <w:r w:rsidR="0076592C">
          <w:rPr>
            <w:webHidden/>
          </w:rPr>
          <w:instrText xml:space="preserve"> PAGEREF _Toc68694864 \h </w:instrText>
        </w:r>
        <w:r w:rsidR="0076592C">
          <w:rPr>
            <w:webHidden/>
          </w:rPr>
        </w:r>
        <w:r w:rsidR="0076592C">
          <w:rPr>
            <w:webHidden/>
          </w:rPr>
          <w:fldChar w:fldCharType="separate"/>
        </w:r>
        <w:r w:rsidR="0076592C">
          <w:rPr>
            <w:webHidden/>
          </w:rPr>
          <w:t>26</w:t>
        </w:r>
        <w:r w:rsidR="0076592C">
          <w:rPr>
            <w:webHidden/>
          </w:rPr>
          <w:fldChar w:fldCharType="end"/>
        </w:r>
      </w:hyperlink>
    </w:p>
    <w:p w14:paraId="2869BBFA" w14:textId="4233376F" w:rsidR="0076592C" w:rsidRDefault="003E7657">
      <w:pPr>
        <w:pStyle w:val="TOC1"/>
        <w:rPr>
          <w:rFonts w:asciiTheme="minorHAnsi" w:eastAsiaTheme="minorEastAsia" w:hAnsiTheme="minorHAnsi" w:cstheme="minorBidi"/>
          <w:b w:val="0"/>
          <w:bCs w:val="0"/>
          <w:noProof/>
          <w:szCs w:val="22"/>
          <w:lang w:eastAsia="de-CH"/>
        </w:rPr>
      </w:pPr>
      <w:hyperlink w:anchor="_Toc68694865" w:history="1">
        <w:r w:rsidR="0076592C" w:rsidRPr="00A35C60">
          <w:rPr>
            <w:rStyle w:val="Hyperlink"/>
            <w:noProof/>
          </w:rPr>
          <w:t>12.</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Glossar</w:t>
        </w:r>
        <w:r w:rsidR="0076592C">
          <w:rPr>
            <w:noProof/>
            <w:webHidden/>
          </w:rPr>
          <w:tab/>
        </w:r>
        <w:r w:rsidR="0076592C">
          <w:rPr>
            <w:noProof/>
            <w:webHidden/>
          </w:rPr>
          <w:fldChar w:fldCharType="begin"/>
        </w:r>
        <w:r w:rsidR="0076592C">
          <w:rPr>
            <w:noProof/>
            <w:webHidden/>
          </w:rPr>
          <w:instrText xml:space="preserve"> PAGEREF _Toc68694865 \h </w:instrText>
        </w:r>
        <w:r w:rsidR="0076592C">
          <w:rPr>
            <w:noProof/>
            <w:webHidden/>
          </w:rPr>
        </w:r>
        <w:r w:rsidR="0076592C">
          <w:rPr>
            <w:noProof/>
            <w:webHidden/>
          </w:rPr>
          <w:fldChar w:fldCharType="separate"/>
        </w:r>
        <w:r w:rsidR="0076592C">
          <w:rPr>
            <w:noProof/>
            <w:webHidden/>
          </w:rPr>
          <w:t>27</w:t>
        </w:r>
        <w:r w:rsidR="0076592C">
          <w:rPr>
            <w:noProof/>
            <w:webHidden/>
          </w:rPr>
          <w:fldChar w:fldCharType="end"/>
        </w:r>
      </w:hyperlink>
    </w:p>
    <w:p w14:paraId="7B5D2787" w14:textId="173CEF69" w:rsidR="0076592C" w:rsidRDefault="003E7657">
      <w:pPr>
        <w:pStyle w:val="TOC1"/>
        <w:rPr>
          <w:rFonts w:asciiTheme="minorHAnsi" w:eastAsiaTheme="minorEastAsia" w:hAnsiTheme="minorHAnsi" w:cstheme="minorBidi"/>
          <w:b w:val="0"/>
          <w:bCs w:val="0"/>
          <w:noProof/>
          <w:szCs w:val="22"/>
          <w:lang w:eastAsia="de-CH"/>
        </w:rPr>
      </w:pPr>
      <w:hyperlink w:anchor="_Toc68694866" w:history="1">
        <w:r w:rsidR="0076592C" w:rsidRPr="00A35C60">
          <w:rPr>
            <w:rStyle w:val="Hyperlink"/>
            <w:noProof/>
          </w:rPr>
          <w:t>13.</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Literatur- und Quellenverzeichnis</w:t>
        </w:r>
        <w:r w:rsidR="0076592C">
          <w:rPr>
            <w:noProof/>
            <w:webHidden/>
          </w:rPr>
          <w:tab/>
        </w:r>
        <w:r w:rsidR="0076592C">
          <w:rPr>
            <w:noProof/>
            <w:webHidden/>
          </w:rPr>
          <w:fldChar w:fldCharType="begin"/>
        </w:r>
        <w:r w:rsidR="0076592C">
          <w:rPr>
            <w:noProof/>
            <w:webHidden/>
          </w:rPr>
          <w:instrText xml:space="preserve"> PAGEREF _Toc68694866 \h </w:instrText>
        </w:r>
        <w:r w:rsidR="0076592C">
          <w:rPr>
            <w:noProof/>
            <w:webHidden/>
          </w:rPr>
        </w:r>
        <w:r w:rsidR="0076592C">
          <w:rPr>
            <w:noProof/>
            <w:webHidden/>
          </w:rPr>
          <w:fldChar w:fldCharType="separate"/>
        </w:r>
        <w:r w:rsidR="0076592C">
          <w:rPr>
            <w:noProof/>
            <w:webHidden/>
          </w:rPr>
          <w:t>28</w:t>
        </w:r>
        <w:r w:rsidR="0076592C">
          <w:rPr>
            <w:noProof/>
            <w:webHidden/>
          </w:rPr>
          <w:fldChar w:fldCharType="end"/>
        </w:r>
      </w:hyperlink>
    </w:p>
    <w:p w14:paraId="3FC271B6" w14:textId="699FC4EB" w:rsidR="0076592C" w:rsidRDefault="003E7657">
      <w:pPr>
        <w:pStyle w:val="TOC1"/>
        <w:rPr>
          <w:rFonts w:asciiTheme="minorHAnsi" w:eastAsiaTheme="minorEastAsia" w:hAnsiTheme="minorHAnsi" w:cstheme="minorBidi"/>
          <w:b w:val="0"/>
          <w:bCs w:val="0"/>
          <w:noProof/>
          <w:szCs w:val="22"/>
          <w:lang w:eastAsia="de-CH"/>
        </w:rPr>
      </w:pPr>
      <w:hyperlink w:anchor="_Toc68694867" w:history="1">
        <w:r w:rsidR="0076592C" w:rsidRPr="00A35C60">
          <w:rPr>
            <w:rStyle w:val="Hyperlink"/>
            <w:noProof/>
          </w:rPr>
          <w:t>14.</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Anhang</w:t>
        </w:r>
        <w:r w:rsidR="0076592C">
          <w:rPr>
            <w:noProof/>
            <w:webHidden/>
          </w:rPr>
          <w:tab/>
        </w:r>
        <w:r w:rsidR="0076592C">
          <w:rPr>
            <w:noProof/>
            <w:webHidden/>
          </w:rPr>
          <w:fldChar w:fldCharType="begin"/>
        </w:r>
        <w:r w:rsidR="0076592C">
          <w:rPr>
            <w:noProof/>
            <w:webHidden/>
          </w:rPr>
          <w:instrText xml:space="preserve"> PAGEREF _Toc68694867 \h </w:instrText>
        </w:r>
        <w:r w:rsidR="0076592C">
          <w:rPr>
            <w:noProof/>
            <w:webHidden/>
          </w:rPr>
        </w:r>
        <w:r w:rsidR="0076592C">
          <w:rPr>
            <w:noProof/>
            <w:webHidden/>
          </w:rPr>
          <w:fldChar w:fldCharType="separate"/>
        </w:r>
        <w:r w:rsidR="0076592C">
          <w:rPr>
            <w:noProof/>
            <w:webHidden/>
          </w:rPr>
          <w:t>29</w:t>
        </w:r>
        <w:r w:rsidR="0076592C">
          <w:rPr>
            <w:noProof/>
            <w:webHidden/>
          </w:rPr>
          <w:fldChar w:fldCharType="end"/>
        </w:r>
      </w:hyperlink>
    </w:p>
    <w:p w14:paraId="2C7B38C2" w14:textId="21911CC6" w:rsidR="004C5F99" w:rsidRDefault="00F3126B" w:rsidP="004C5F99">
      <w:pPr>
        <w:tabs>
          <w:tab w:val="left" w:pos="5573"/>
        </w:tabs>
        <w:rPr>
          <w:rFonts w:eastAsia="Times New Roman" w:cs="Times New Roman"/>
          <w:szCs w:val="24"/>
          <w:lang w:eastAsia="de-DE"/>
        </w:rPr>
      </w:pPr>
      <w:r>
        <w:rPr>
          <w:rFonts w:eastAsia="Times New Roman" w:cs="Times New Roman"/>
          <w:szCs w:val="24"/>
          <w:lang w:eastAsia="de-DE"/>
        </w:rPr>
        <w:fldChar w:fldCharType="end"/>
      </w:r>
    </w:p>
    <w:p w14:paraId="0E3D40F2" w14:textId="77777777" w:rsidR="00F3126B" w:rsidRDefault="00F3126B" w:rsidP="00F3126B">
      <w:pPr>
        <w:pStyle w:val="IPA-HinweistexteTextkanngelschtwerden"/>
      </w:pPr>
      <w:r>
        <w:t>Tipp: nicht mehr als maximal drei Stufen gliedern</w:t>
      </w:r>
    </w:p>
    <w:p w14:paraId="6A6D6064" w14:textId="77777777" w:rsidR="004C5F99" w:rsidRDefault="004C5F99" w:rsidP="004C5F99">
      <w:pPr>
        <w:pStyle w:val="Title"/>
      </w:pPr>
      <w:bookmarkStart w:id="1" w:name="_Toc68694810"/>
      <w:r>
        <w:t>Abbildungsverzeichnis</w:t>
      </w:r>
      <w:bookmarkEnd w:id="1"/>
    </w:p>
    <w:p w14:paraId="0117C010" w14:textId="77777777" w:rsidR="004C5F99" w:rsidRPr="004C5F99" w:rsidRDefault="004C5F99" w:rsidP="004C5F99">
      <w:pPr>
        <w:pStyle w:val="IPA-HinweistexteTextkanngelschtwerden"/>
        <w:rPr>
          <w:i w:val="0"/>
          <w:vanish w:val="0"/>
        </w:rPr>
      </w:pPr>
      <w:r w:rsidRPr="004C5F99">
        <w:t xml:space="preserve">Hinweis: An dieser Stelle kann ein Abbildungsverzeichnis eingefügt werden. </w:t>
      </w:r>
    </w:p>
    <w:p w14:paraId="072FD03A" w14:textId="77777777" w:rsidR="004C5F99" w:rsidRPr="00243C69" w:rsidRDefault="004C5F99" w:rsidP="004C5F99"/>
    <w:p w14:paraId="5078B286" w14:textId="628B94D3" w:rsidR="0013665A" w:rsidRDefault="004C5F99">
      <w:pPr>
        <w:pStyle w:val="TableofFigures"/>
        <w:tabs>
          <w:tab w:val="right" w:leader="dot" w:pos="9061"/>
        </w:tabs>
        <w:rPr>
          <w:rFonts w:asciiTheme="minorHAnsi" w:eastAsiaTheme="minorEastAsia" w:hAnsiTheme="minorHAnsi" w:cstheme="minorBidi"/>
          <w:noProof/>
          <w:sz w:val="22"/>
          <w:szCs w:val="22"/>
          <w:lang w:eastAsia="de-CH"/>
        </w:rPr>
      </w:pPr>
      <w:r w:rsidRPr="00243C69">
        <w:rPr>
          <w:sz w:val="22"/>
          <w:szCs w:val="22"/>
          <w:lang w:val="de-DE"/>
        </w:rPr>
        <w:fldChar w:fldCharType="begin"/>
      </w:r>
      <w:r w:rsidRPr="00243C69">
        <w:rPr>
          <w:sz w:val="22"/>
          <w:szCs w:val="22"/>
          <w:lang w:val="de-DE"/>
        </w:rPr>
        <w:instrText xml:space="preserve"> TOC \h \z \c "Abbildung" </w:instrText>
      </w:r>
      <w:r w:rsidRPr="00243C69">
        <w:rPr>
          <w:sz w:val="22"/>
          <w:szCs w:val="22"/>
          <w:lang w:val="de-DE"/>
        </w:rPr>
        <w:fldChar w:fldCharType="separate"/>
      </w:r>
      <w:hyperlink w:anchor="_Toc68698169" w:history="1">
        <w:r w:rsidR="0013665A" w:rsidRPr="00E622E9">
          <w:rPr>
            <w:rStyle w:val="Hyperlink"/>
            <w:noProof/>
          </w:rPr>
          <w:t>Abbildung 1, Arbeitsplatz</w:t>
        </w:r>
        <w:r w:rsidR="0013665A">
          <w:rPr>
            <w:noProof/>
            <w:webHidden/>
          </w:rPr>
          <w:tab/>
        </w:r>
        <w:r w:rsidR="0013665A">
          <w:rPr>
            <w:noProof/>
            <w:webHidden/>
          </w:rPr>
          <w:fldChar w:fldCharType="begin"/>
        </w:r>
        <w:r w:rsidR="0013665A">
          <w:rPr>
            <w:noProof/>
            <w:webHidden/>
          </w:rPr>
          <w:instrText xml:space="preserve"> PAGEREF _Toc68698169 \h </w:instrText>
        </w:r>
        <w:r w:rsidR="0013665A">
          <w:rPr>
            <w:noProof/>
            <w:webHidden/>
          </w:rPr>
        </w:r>
        <w:r w:rsidR="0013665A">
          <w:rPr>
            <w:noProof/>
            <w:webHidden/>
          </w:rPr>
          <w:fldChar w:fldCharType="separate"/>
        </w:r>
        <w:r w:rsidR="0013665A">
          <w:rPr>
            <w:noProof/>
            <w:webHidden/>
          </w:rPr>
          <w:t>6</w:t>
        </w:r>
        <w:r w:rsidR="0013665A">
          <w:rPr>
            <w:noProof/>
            <w:webHidden/>
          </w:rPr>
          <w:fldChar w:fldCharType="end"/>
        </w:r>
      </w:hyperlink>
    </w:p>
    <w:p w14:paraId="41659A3E" w14:textId="7946D686" w:rsidR="0013665A" w:rsidRDefault="003E7657">
      <w:pPr>
        <w:pStyle w:val="TableofFigures"/>
        <w:tabs>
          <w:tab w:val="right" w:leader="dot" w:pos="9061"/>
        </w:tabs>
        <w:rPr>
          <w:rFonts w:asciiTheme="minorHAnsi" w:eastAsiaTheme="minorEastAsia" w:hAnsiTheme="minorHAnsi" w:cstheme="minorBidi"/>
          <w:noProof/>
          <w:sz w:val="22"/>
          <w:szCs w:val="22"/>
          <w:lang w:eastAsia="de-CH"/>
        </w:rPr>
      </w:pPr>
      <w:hyperlink w:anchor="_Toc68698170" w:history="1">
        <w:r w:rsidR="0013665A" w:rsidRPr="00E622E9">
          <w:rPr>
            <w:rStyle w:val="Hyperlink"/>
            <w:noProof/>
          </w:rPr>
          <w:t>Abbildung 2, Demo Hermes 5.1 IPA</w:t>
        </w:r>
        <w:r w:rsidR="0013665A">
          <w:rPr>
            <w:noProof/>
            <w:webHidden/>
          </w:rPr>
          <w:tab/>
        </w:r>
        <w:r w:rsidR="0013665A">
          <w:rPr>
            <w:noProof/>
            <w:webHidden/>
          </w:rPr>
          <w:fldChar w:fldCharType="begin"/>
        </w:r>
        <w:r w:rsidR="0013665A">
          <w:rPr>
            <w:noProof/>
            <w:webHidden/>
          </w:rPr>
          <w:instrText xml:space="preserve"> PAGEREF _Toc68698170 \h </w:instrText>
        </w:r>
        <w:r w:rsidR="0013665A">
          <w:rPr>
            <w:noProof/>
            <w:webHidden/>
          </w:rPr>
        </w:r>
        <w:r w:rsidR="0013665A">
          <w:rPr>
            <w:noProof/>
            <w:webHidden/>
          </w:rPr>
          <w:fldChar w:fldCharType="separate"/>
        </w:r>
        <w:r w:rsidR="0013665A">
          <w:rPr>
            <w:noProof/>
            <w:webHidden/>
          </w:rPr>
          <w:t>13</w:t>
        </w:r>
        <w:r w:rsidR="0013665A">
          <w:rPr>
            <w:noProof/>
            <w:webHidden/>
          </w:rPr>
          <w:fldChar w:fldCharType="end"/>
        </w:r>
      </w:hyperlink>
    </w:p>
    <w:p w14:paraId="71DB1503" w14:textId="7B118E9A" w:rsidR="0013665A" w:rsidRDefault="003E7657">
      <w:pPr>
        <w:pStyle w:val="TableofFigures"/>
        <w:tabs>
          <w:tab w:val="right" w:leader="dot" w:pos="9061"/>
        </w:tabs>
        <w:rPr>
          <w:rFonts w:asciiTheme="minorHAnsi" w:eastAsiaTheme="minorEastAsia" w:hAnsiTheme="minorHAnsi" w:cstheme="minorBidi"/>
          <w:noProof/>
          <w:sz w:val="22"/>
          <w:szCs w:val="22"/>
          <w:lang w:eastAsia="de-CH"/>
        </w:rPr>
      </w:pPr>
      <w:hyperlink w:anchor="_Toc68698171" w:history="1">
        <w:r w:rsidR="0013665A" w:rsidRPr="00E622E9">
          <w:rPr>
            <w:rStyle w:val="Hyperlink"/>
            <w:noProof/>
          </w:rPr>
          <w:t>Abbildung 3, Risikoportfolio</w:t>
        </w:r>
        <w:r w:rsidR="0013665A">
          <w:rPr>
            <w:noProof/>
            <w:webHidden/>
          </w:rPr>
          <w:tab/>
        </w:r>
        <w:r w:rsidR="0013665A">
          <w:rPr>
            <w:noProof/>
            <w:webHidden/>
          </w:rPr>
          <w:fldChar w:fldCharType="begin"/>
        </w:r>
        <w:r w:rsidR="0013665A">
          <w:rPr>
            <w:noProof/>
            <w:webHidden/>
          </w:rPr>
          <w:instrText xml:space="preserve"> PAGEREF _Toc68698171 \h </w:instrText>
        </w:r>
        <w:r w:rsidR="0013665A">
          <w:rPr>
            <w:noProof/>
            <w:webHidden/>
          </w:rPr>
        </w:r>
        <w:r w:rsidR="0013665A">
          <w:rPr>
            <w:noProof/>
            <w:webHidden/>
          </w:rPr>
          <w:fldChar w:fldCharType="separate"/>
        </w:r>
        <w:r w:rsidR="0013665A">
          <w:rPr>
            <w:noProof/>
            <w:webHidden/>
          </w:rPr>
          <w:t>24</w:t>
        </w:r>
        <w:r w:rsidR="0013665A">
          <w:rPr>
            <w:noProof/>
            <w:webHidden/>
          </w:rPr>
          <w:fldChar w:fldCharType="end"/>
        </w:r>
      </w:hyperlink>
    </w:p>
    <w:p w14:paraId="7A42BCBE" w14:textId="7CC201C8" w:rsidR="004C5F99" w:rsidRPr="00243C69" w:rsidRDefault="004C5F99" w:rsidP="004C5F99">
      <w:pPr>
        <w:pStyle w:val="TableofFigures"/>
        <w:tabs>
          <w:tab w:val="right" w:leader="dot" w:pos="9061"/>
        </w:tabs>
        <w:rPr>
          <w:sz w:val="22"/>
          <w:szCs w:val="22"/>
        </w:rPr>
      </w:pPr>
      <w:r w:rsidRPr="00243C69">
        <w:rPr>
          <w:sz w:val="22"/>
          <w:szCs w:val="22"/>
          <w:lang w:val="de-DE"/>
        </w:rPr>
        <w:fldChar w:fldCharType="end"/>
      </w:r>
    </w:p>
    <w:p w14:paraId="6D4FB903" w14:textId="77777777" w:rsidR="004C5F99" w:rsidRDefault="004C5F99" w:rsidP="004C5F99">
      <w:pPr>
        <w:pStyle w:val="Title"/>
      </w:pPr>
      <w:bookmarkStart w:id="2" w:name="_Toc68694811"/>
      <w:r w:rsidRPr="00E10423">
        <w:t>Tabellenverzeichnis</w:t>
      </w:r>
      <w:bookmarkEnd w:id="2"/>
    </w:p>
    <w:p w14:paraId="267988D3" w14:textId="77777777" w:rsidR="004C5F99" w:rsidRPr="004C5F99" w:rsidRDefault="004C5F99" w:rsidP="004C5F99">
      <w:pPr>
        <w:pStyle w:val="IPA-HinweistexteTextkanngelschtwerden"/>
        <w:rPr>
          <w:i w:val="0"/>
          <w:vanish w:val="0"/>
        </w:rPr>
      </w:pPr>
      <w:r w:rsidRPr="004C5F99">
        <w:t xml:space="preserve">Hinweis: An dieser Stelle kann ein Tabellenverzeichnis eingefügt werden. </w:t>
      </w:r>
    </w:p>
    <w:p w14:paraId="1F82CD50" w14:textId="77777777" w:rsidR="004C5F99" w:rsidRPr="00243C69" w:rsidRDefault="004C5F99" w:rsidP="004C5F99"/>
    <w:p w14:paraId="780B348D" w14:textId="77777777" w:rsidR="005E3477" w:rsidRDefault="004C5F99">
      <w:pPr>
        <w:pStyle w:val="TableofFigures"/>
        <w:tabs>
          <w:tab w:val="right" w:leader="dot" w:pos="9061"/>
        </w:tabs>
        <w:rPr>
          <w:rFonts w:asciiTheme="minorHAnsi" w:eastAsiaTheme="minorEastAsia" w:hAnsiTheme="minorHAnsi" w:cstheme="minorBidi"/>
          <w:noProof/>
          <w:sz w:val="22"/>
          <w:szCs w:val="22"/>
          <w:lang w:eastAsia="de-CH"/>
        </w:rPr>
      </w:pPr>
      <w:r w:rsidRPr="00243C69">
        <w:rPr>
          <w:sz w:val="22"/>
          <w:szCs w:val="22"/>
        </w:rPr>
        <w:fldChar w:fldCharType="begin"/>
      </w:r>
      <w:r w:rsidRPr="00243C69">
        <w:rPr>
          <w:sz w:val="22"/>
          <w:szCs w:val="22"/>
        </w:rPr>
        <w:instrText xml:space="preserve"> TOC \h \z \c "Tabelle" </w:instrText>
      </w:r>
      <w:r w:rsidRPr="00243C69">
        <w:rPr>
          <w:sz w:val="22"/>
          <w:szCs w:val="22"/>
        </w:rPr>
        <w:fldChar w:fldCharType="separate"/>
      </w:r>
      <w:hyperlink w:anchor="_Toc499228397" w:history="1">
        <w:r w:rsidR="005E3477" w:rsidRPr="003C2908">
          <w:rPr>
            <w:rStyle w:val="Hyperlink"/>
            <w:noProof/>
          </w:rPr>
          <w:t>Tabelle 1: Projektrollen</w:t>
        </w:r>
        <w:r w:rsidR="005E3477">
          <w:rPr>
            <w:noProof/>
            <w:webHidden/>
          </w:rPr>
          <w:tab/>
        </w:r>
        <w:r w:rsidR="005E3477">
          <w:rPr>
            <w:noProof/>
            <w:webHidden/>
          </w:rPr>
          <w:fldChar w:fldCharType="begin"/>
        </w:r>
        <w:r w:rsidR="005E3477">
          <w:rPr>
            <w:noProof/>
            <w:webHidden/>
          </w:rPr>
          <w:instrText xml:space="preserve"> PAGEREF _Toc499228397 \h </w:instrText>
        </w:r>
        <w:r w:rsidR="005E3477">
          <w:rPr>
            <w:noProof/>
            <w:webHidden/>
          </w:rPr>
        </w:r>
        <w:r w:rsidR="005E3477">
          <w:rPr>
            <w:noProof/>
            <w:webHidden/>
          </w:rPr>
          <w:fldChar w:fldCharType="separate"/>
        </w:r>
        <w:r w:rsidR="005E3477">
          <w:rPr>
            <w:noProof/>
            <w:webHidden/>
          </w:rPr>
          <w:t>9</w:t>
        </w:r>
        <w:r w:rsidR="005E3477">
          <w:rPr>
            <w:noProof/>
            <w:webHidden/>
          </w:rPr>
          <w:fldChar w:fldCharType="end"/>
        </w:r>
      </w:hyperlink>
    </w:p>
    <w:p w14:paraId="60EBF1CB" w14:textId="77777777" w:rsidR="005E3477" w:rsidRDefault="003E7657">
      <w:pPr>
        <w:pStyle w:val="TableofFigures"/>
        <w:tabs>
          <w:tab w:val="right" w:leader="dot" w:pos="9061"/>
        </w:tabs>
        <w:rPr>
          <w:rFonts w:asciiTheme="minorHAnsi" w:eastAsiaTheme="minorEastAsia" w:hAnsiTheme="minorHAnsi" w:cstheme="minorBidi"/>
          <w:noProof/>
          <w:sz w:val="22"/>
          <w:szCs w:val="22"/>
          <w:lang w:eastAsia="de-CH"/>
        </w:rPr>
      </w:pPr>
      <w:hyperlink w:anchor="_Toc499228398" w:history="1">
        <w:r w:rsidR="005E3477" w:rsidRPr="003C2908">
          <w:rPr>
            <w:rStyle w:val="Hyperlink"/>
            <w:noProof/>
          </w:rPr>
          <w:t>Tabelle 2, Unterschriften</w:t>
        </w:r>
        <w:r w:rsidR="005E3477">
          <w:rPr>
            <w:noProof/>
            <w:webHidden/>
          </w:rPr>
          <w:tab/>
        </w:r>
        <w:r w:rsidR="005E3477">
          <w:rPr>
            <w:noProof/>
            <w:webHidden/>
          </w:rPr>
          <w:fldChar w:fldCharType="begin"/>
        </w:r>
        <w:r w:rsidR="005E3477">
          <w:rPr>
            <w:noProof/>
            <w:webHidden/>
          </w:rPr>
          <w:instrText xml:space="preserve"> PAGEREF _Toc499228398 \h </w:instrText>
        </w:r>
        <w:r w:rsidR="005E3477">
          <w:rPr>
            <w:noProof/>
            <w:webHidden/>
          </w:rPr>
        </w:r>
        <w:r w:rsidR="005E3477">
          <w:rPr>
            <w:noProof/>
            <w:webHidden/>
          </w:rPr>
          <w:fldChar w:fldCharType="separate"/>
        </w:r>
        <w:r w:rsidR="005E3477">
          <w:rPr>
            <w:noProof/>
            <w:webHidden/>
          </w:rPr>
          <w:t>17</w:t>
        </w:r>
        <w:r w:rsidR="005E3477">
          <w:rPr>
            <w:noProof/>
            <w:webHidden/>
          </w:rPr>
          <w:fldChar w:fldCharType="end"/>
        </w:r>
      </w:hyperlink>
    </w:p>
    <w:p w14:paraId="56A7DA3A" w14:textId="2BD11363" w:rsidR="005E3477" w:rsidRDefault="003E7657">
      <w:pPr>
        <w:pStyle w:val="TableofFigures"/>
        <w:tabs>
          <w:tab w:val="right" w:leader="dot" w:pos="9061"/>
        </w:tabs>
        <w:rPr>
          <w:rFonts w:asciiTheme="minorHAnsi" w:eastAsiaTheme="minorEastAsia" w:hAnsiTheme="minorHAnsi" w:cstheme="minorBidi"/>
          <w:noProof/>
          <w:sz w:val="22"/>
          <w:szCs w:val="22"/>
          <w:lang w:eastAsia="de-CH"/>
        </w:rPr>
      </w:pPr>
      <w:hyperlink w:anchor="_Toc499228399" w:history="1">
        <w:r w:rsidR="005E3477" w:rsidRPr="003C2908">
          <w:rPr>
            <w:rStyle w:val="Hyperlink"/>
            <w:noProof/>
          </w:rPr>
          <w:t>Tabelle 3, Risikoanalys</w:t>
        </w:r>
        <w:r w:rsidR="00C253C0">
          <w:rPr>
            <w:rStyle w:val="Hyperlink"/>
            <w:noProof/>
          </w:rPr>
          <w:t>e</w:t>
        </w:r>
        <w:r w:rsidR="005E3477">
          <w:rPr>
            <w:noProof/>
            <w:webHidden/>
          </w:rPr>
          <w:tab/>
        </w:r>
        <w:r w:rsidR="005E3477">
          <w:rPr>
            <w:noProof/>
            <w:webHidden/>
          </w:rPr>
          <w:fldChar w:fldCharType="begin"/>
        </w:r>
        <w:r w:rsidR="005E3477">
          <w:rPr>
            <w:noProof/>
            <w:webHidden/>
          </w:rPr>
          <w:instrText xml:space="preserve"> PAGEREF _Toc499228399 \h </w:instrText>
        </w:r>
        <w:r w:rsidR="005E3477">
          <w:rPr>
            <w:noProof/>
            <w:webHidden/>
          </w:rPr>
        </w:r>
        <w:r w:rsidR="005E3477">
          <w:rPr>
            <w:noProof/>
            <w:webHidden/>
          </w:rPr>
          <w:fldChar w:fldCharType="separate"/>
        </w:r>
        <w:r w:rsidR="005E3477">
          <w:rPr>
            <w:noProof/>
            <w:webHidden/>
          </w:rPr>
          <w:t>21</w:t>
        </w:r>
        <w:r w:rsidR="005E3477">
          <w:rPr>
            <w:noProof/>
            <w:webHidden/>
          </w:rPr>
          <w:fldChar w:fldCharType="end"/>
        </w:r>
      </w:hyperlink>
    </w:p>
    <w:p w14:paraId="006BC8FA" w14:textId="77777777" w:rsidR="005E3477" w:rsidRDefault="003E7657">
      <w:pPr>
        <w:pStyle w:val="TableofFigures"/>
        <w:tabs>
          <w:tab w:val="right" w:leader="dot" w:pos="9061"/>
        </w:tabs>
        <w:rPr>
          <w:rFonts w:asciiTheme="minorHAnsi" w:eastAsiaTheme="minorEastAsia" w:hAnsiTheme="minorHAnsi" w:cstheme="minorBidi"/>
          <w:noProof/>
          <w:sz w:val="22"/>
          <w:szCs w:val="22"/>
          <w:lang w:eastAsia="de-CH"/>
        </w:rPr>
      </w:pPr>
      <w:hyperlink w:anchor="_Toc499228400" w:history="1">
        <w:r w:rsidR="005E3477" w:rsidRPr="003C2908">
          <w:rPr>
            <w:rStyle w:val="Hyperlink"/>
            <w:noProof/>
          </w:rPr>
          <w:t>Tabelle 4: Risikoanalyse Tabelle</w:t>
        </w:r>
        <w:r w:rsidR="005E3477">
          <w:rPr>
            <w:noProof/>
            <w:webHidden/>
          </w:rPr>
          <w:tab/>
        </w:r>
        <w:r w:rsidR="005E3477">
          <w:rPr>
            <w:noProof/>
            <w:webHidden/>
          </w:rPr>
          <w:fldChar w:fldCharType="begin"/>
        </w:r>
        <w:r w:rsidR="005E3477">
          <w:rPr>
            <w:noProof/>
            <w:webHidden/>
          </w:rPr>
          <w:instrText xml:space="preserve"> PAGEREF _Toc499228400 \h </w:instrText>
        </w:r>
        <w:r w:rsidR="005E3477">
          <w:rPr>
            <w:noProof/>
            <w:webHidden/>
          </w:rPr>
        </w:r>
        <w:r w:rsidR="005E3477">
          <w:rPr>
            <w:noProof/>
            <w:webHidden/>
          </w:rPr>
          <w:fldChar w:fldCharType="separate"/>
        </w:r>
        <w:r w:rsidR="005E3477">
          <w:rPr>
            <w:noProof/>
            <w:webHidden/>
          </w:rPr>
          <w:t>21</w:t>
        </w:r>
        <w:r w:rsidR="005E3477">
          <w:rPr>
            <w:noProof/>
            <w:webHidden/>
          </w:rPr>
          <w:fldChar w:fldCharType="end"/>
        </w:r>
      </w:hyperlink>
    </w:p>
    <w:p w14:paraId="4209D37F" w14:textId="77777777" w:rsidR="005E3477" w:rsidRDefault="003E7657">
      <w:pPr>
        <w:pStyle w:val="TableofFigures"/>
        <w:tabs>
          <w:tab w:val="right" w:leader="dot" w:pos="9061"/>
        </w:tabs>
        <w:rPr>
          <w:rFonts w:asciiTheme="minorHAnsi" w:eastAsiaTheme="minorEastAsia" w:hAnsiTheme="minorHAnsi" w:cstheme="minorBidi"/>
          <w:noProof/>
          <w:sz w:val="22"/>
          <w:szCs w:val="22"/>
          <w:lang w:eastAsia="de-CH"/>
        </w:rPr>
      </w:pPr>
      <w:hyperlink w:anchor="_Toc499228401" w:history="1">
        <w:r w:rsidR="005E3477" w:rsidRPr="003C2908">
          <w:rPr>
            <w:rStyle w:val="Hyperlink"/>
            <w:noProof/>
          </w:rPr>
          <w:t>Tabelle 5: NWA, Nutzwertanalyse</w:t>
        </w:r>
        <w:r w:rsidR="005E3477">
          <w:rPr>
            <w:noProof/>
            <w:webHidden/>
          </w:rPr>
          <w:tab/>
        </w:r>
        <w:r w:rsidR="005E3477">
          <w:rPr>
            <w:noProof/>
            <w:webHidden/>
          </w:rPr>
          <w:fldChar w:fldCharType="begin"/>
        </w:r>
        <w:r w:rsidR="005E3477">
          <w:rPr>
            <w:noProof/>
            <w:webHidden/>
          </w:rPr>
          <w:instrText xml:space="preserve"> PAGEREF _Toc499228401 \h </w:instrText>
        </w:r>
        <w:r w:rsidR="005E3477">
          <w:rPr>
            <w:noProof/>
            <w:webHidden/>
          </w:rPr>
        </w:r>
        <w:r w:rsidR="005E3477">
          <w:rPr>
            <w:noProof/>
            <w:webHidden/>
          </w:rPr>
          <w:fldChar w:fldCharType="separate"/>
        </w:r>
        <w:r w:rsidR="005E3477">
          <w:rPr>
            <w:noProof/>
            <w:webHidden/>
          </w:rPr>
          <w:t>24</w:t>
        </w:r>
        <w:r w:rsidR="005E3477">
          <w:rPr>
            <w:noProof/>
            <w:webHidden/>
          </w:rPr>
          <w:fldChar w:fldCharType="end"/>
        </w:r>
      </w:hyperlink>
    </w:p>
    <w:p w14:paraId="0E037D37" w14:textId="73FF0AA7" w:rsidR="004C5F99" w:rsidRDefault="004C5F99" w:rsidP="004C5F99">
      <w:pPr>
        <w:tabs>
          <w:tab w:val="left" w:pos="5573"/>
        </w:tabs>
      </w:pPr>
      <w:r w:rsidRPr="00243C69">
        <w:fldChar w:fldCharType="end"/>
      </w:r>
    </w:p>
    <w:p w14:paraId="6EB199B5" w14:textId="77777777" w:rsidR="00496F8F" w:rsidRDefault="00496F8F" w:rsidP="00496F8F">
      <w:pPr>
        <w:pStyle w:val="Verzeichnisberschrift2"/>
      </w:pPr>
      <w:r>
        <w:t>Änderungskontrolle, Prüfung, Genehmigung</w:t>
      </w:r>
    </w:p>
    <w:tbl>
      <w:tblPr>
        <w:tblW w:w="9070" w:type="dxa"/>
        <w:tblLayout w:type="fixed"/>
        <w:tblCellMar>
          <w:left w:w="70" w:type="dxa"/>
          <w:right w:w="70" w:type="dxa"/>
        </w:tblCellMar>
        <w:tblLook w:val="0000" w:firstRow="0" w:lastRow="0" w:firstColumn="0" w:lastColumn="0" w:noHBand="0" w:noVBand="0"/>
      </w:tblPr>
      <w:tblGrid>
        <w:gridCol w:w="1150"/>
        <w:gridCol w:w="1800"/>
        <w:gridCol w:w="1980"/>
        <w:gridCol w:w="4140"/>
      </w:tblGrid>
      <w:tr w:rsidR="00496F8F" w:rsidRPr="00E10423" w14:paraId="194F6900" w14:textId="77777777" w:rsidTr="00483C1C">
        <w:trPr>
          <w:tblHeader/>
        </w:trPr>
        <w:tc>
          <w:tcPr>
            <w:tcW w:w="9070" w:type="dxa"/>
            <w:gridSpan w:val="4"/>
            <w:shd w:val="clear" w:color="auto" w:fill="4BACC6" w:themeFill="accent5"/>
          </w:tcPr>
          <w:p w14:paraId="2E62A48C" w14:textId="77777777" w:rsidR="00496F8F" w:rsidRPr="00E10423" w:rsidRDefault="00496F8F" w:rsidP="00483C1C">
            <w:pPr>
              <w:pStyle w:val="IPA-Tabellentitel"/>
              <w:rPr>
                <w:sz w:val="22"/>
                <w:szCs w:val="22"/>
              </w:rPr>
            </w:pPr>
          </w:p>
        </w:tc>
      </w:tr>
      <w:tr w:rsidR="00496F8F" w:rsidRPr="00E10423" w14:paraId="5B066258" w14:textId="77777777" w:rsidTr="00483C1C">
        <w:tc>
          <w:tcPr>
            <w:tcW w:w="1150" w:type="dxa"/>
            <w:tcBorders>
              <w:right w:val="single" w:sz="4" w:space="0" w:color="auto"/>
            </w:tcBorders>
            <w:shd w:val="clear" w:color="auto" w:fill="4BACC6" w:themeFill="accent5"/>
          </w:tcPr>
          <w:p w14:paraId="167BEC2F" w14:textId="77777777" w:rsidR="00496F8F" w:rsidRPr="00E10423" w:rsidRDefault="00496F8F" w:rsidP="00483C1C">
            <w:pPr>
              <w:pStyle w:val="IPA-Tabellentitel"/>
              <w:rPr>
                <w:sz w:val="22"/>
                <w:szCs w:val="22"/>
              </w:rPr>
            </w:pPr>
            <w:r w:rsidRPr="00E10423">
              <w:rPr>
                <w:sz w:val="22"/>
                <w:szCs w:val="22"/>
              </w:rPr>
              <w:t>Version</w:t>
            </w:r>
          </w:p>
        </w:tc>
        <w:tc>
          <w:tcPr>
            <w:tcW w:w="1800" w:type="dxa"/>
            <w:tcBorders>
              <w:left w:val="single" w:sz="4" w:space="0" w:color="auto"/>
              <w:right w:val="single" w:sz="4" w:space="0" w:color="auto"/>
            </w:tcBorders>
            <w:shd w:val="clear" w:color="auto" w:fill="4BACC6" w:themeFill="accent5"/>
          </w:tcPr>
          <w:p w14:paraId="2B208FFB" w14:textId="77777777" w:rsidR="00496F8F" w:rsidRPr="00E10423" w:rsidRDefault="00496F8F" w:rsidP="00483C1C">
            <w:pPr>
              <w:pStyle w:val="IPA-Tabellentitel"/>
              <w:rPr>
                <w:sz w:val="22"/>
                <w:szCs w:val="22"/>
              </w:rPr>
            </w:pPr>
            <w:r w:rsidRPr="00E10423">
              <w:rPr>
                <w:sz w:val="22"/>
                <w:szCs w:val="22"/>
              </w:rPr>
              <w:t>Datum</w:t>
            </w:r>
          </w:p>
        </w:tc>
        <w:tc>
          <w:tcPr>
            <w:tcW w:w="1980" w:type="dxa"/>
            <w:tcBorders>
              <w:left w:val="single" w:sz="4" w:space="0" w:color="auto"/>
              <w:right w:val="single" w:sz="4" w:space="0" w:color="auto"/>
            </w:tcBorders>
            <w:shd w:val="clear" w:color="auto" w:fill="4BACC6" w:themeFill="accent5"/>
          </w:tcPr>
          <w:p w14:paraId="1B405FE9" w14:textId="77777777" w:rsidR="00496F8F" w:rsidRPr="00E10423" w:rsidRDefault="00496F8F" w:rsidP="00483C1C">
            <w:pPr>
              <w:pStyle w:val="IPA-Tabellentitel"/>
              <w:rPr>
                <w:sz w:val="22"/>
                <w:szCs w:val="22"/>
              </w:rPr>
            </w:pPr>
            <w:r w:rsidRPr="00E10423">
              <w:rPr>
                <w:sz w:val="22"/>
                <w:szCs w:val="22"/>
              </w:rPr>
              <w:t xml:space="preserve">Name </w:t>
            </w:r>
          </w:p>
        </w:tc>
        <w:tc>
          <w:tcPr>
            <w:tcW w:w="4140" w:type="dxa"/>
            <w:tcBorders>
              <w:left w:val="single" w:sz="4" w:space="0" w:color="auto"/>
            </w:tcBorders>
            <w:shd w:val="clear" w:color="auto" w:fill="4BACC6" w:themeFill="accent5"/>
          </w:tcPr>
          <w:p w14:paraId="0FAC2B50" w14:textId="77777777" w:rsidR="00496F8F" w:rsidRPr="00E10423" w:rsidRDefault="00496F8F" w:rsidP="00483C1C">
            <w:pPr>
              <w:pStyle w:val="IPA-Tabellentitel"/>
              <w:rPr>
                <w:sz w:val="22"/>
                <w:szCs w:val="22"/>
              </w:rPr>
            </w:pPr>
            <w:r w:rsidRPr="00E10423">
              <w:rPr>
                <w:sz w:val="22"/>
                <w:szCs w:val="22"/>
              </w:rPr>
              <w:t>Beschreibung</w:t>
            </w:r>
          </w:p>
        </w:tc>
      </w:tr>
      <w:tr w:rsidR="00496F8F" w:rsidRPr="00E10423" w14:paraId="5AAC8947" w14:textId="77777777" w:rsidTr="00483C1C">
        <w:tc>
          <w:tcPr>
            <w:tcW w:w="1150" w:type="dxa"/>
            <w:tcBorders>
              <w:right w:val="single" w:sz="4" w:space="0" w:color="auto"/>
            </w:tcBorders>
          </w:tcPr>
          <w:p w14:paraId="1EF7B259" w14:textId="77777777" w:rsidR="00496F8F" w:rsidRPr="00E10423" w:rsidRDefault="00496F8F" w:rsidP="00483C1C">
            <w:pPr>
              <w:pStyle w:val="IPA-Tabelle"/>
              <w:rPr>
                <w:sz w:val="22"/>
                <w:szCs w:val="22"/>
              </w:rPr>
            </w:pPr>
            <w:r>
              <w:rPr>
                <w:sz w:val="22"/>
                <w:szCs w:val="22"/>
              </w:rPr>
              <w:t>0.0.1</w:t>
            </w:r>
          </w:p>
        </w:tc>
        <w:tc>
          <w:tcPr>
            <w:tcW w:w="1800" w:type="dxa"/>
            <w:tcBorders>
              <w:left w:val="single" w:sz="4" w:space="0" w:color="auto"/>
              <w:right w:val="single" w:sz="4" w:space="0" w:color="auto"/>
            </w:tcBorders>
          </w:tcPr>
          <w:p w14:paraId="1F81B4C9" w14:textId="77777777" w:rsidR="00496F8F" w:rsidRPr="00E10423" w:rsidRDefault="00496F8F" w:rsidP="00483C1C">
            <w:pPr>
              <w:pStyle w:val="IPA-Tabelle"/>
              <w:rPr>
                <w:sz w:val="22"/>
                <w:szCs w:val="22"/>
              </w:rPr>
            </w:pPr>
            <w:r>
              <w:rPr>
                <w:sz w:val="22"/>
                <w:szCs w:val="22"/>
              </w:rPr>
              <w:t>28.02.2021</w:t>
            </w:r>
          </w:p>
        </w:tc>
        <w:tc>
          <w:tcPr>
            <w:tcW w:w="1980" w:type="dxa"/>
            <w:tcBorders>
              <w:left w:val="single" w:sz="4" w:space="0" w:color="auto"/>
              <w:right w:val="single" w:sz="4" w:space="0" w:color="auto"/>
            </w:tcBorders>
          </w:tcPr>
          <w:p w14:paraId="4E013C30" w14:textId="77777777" w:rsidR="00496F8F" w:rsidRPr="00E10423" w:rsidRDefault="00496F8F" w:rsidP="00483C1C">
            <w:pPr>
              <w:pStyle w:val="IPA-Tabelle"/>
              <w:rPr>
                <w:sz w:val="22"/>
                <w:szCs w:val="22"/>
              </w:rPr>
            </w:pPr>
            <w:r>
              <w:rPr>
                <w:sz w:val="22"/>
                <w:szCs w:val="22"/>
              </w:rPr>
              <w:t>M. Burn</w:t>
            </w:r>
          </w:p>
        </w:tc>
        <w:tc>
          <w:tcPr>
            <w:tcW w:w="4140" w:type="dxa"/>
            <w:tcBorders>
              <w:left w:val="single" w:sz="4" w:space="0" w:color="auto"/>
            </w:tcBorders>
          </w:tcPr>
          <w:p w14:paraId="206EEDFB" w14:textId="1818CA27" w:rsidR="00496F8F" w:rsidRPr="00E10423" w:rsidRDefault="00034F9E" w:rsidP="00483C1C">
            <w:pPr>
              <w:pStyle w:val="IPA-Tabelle"/>
              <w:rPr>
                <w:sz w:val="22"/>
                <w:szCs w:val="22"/>
              </w:rPr>
            </w:pPr>
            <w:r>
              <w:rPr>
                <w:sz w:val="22"/>
                <w:szCs w:val="22"/>
              </w:rPr>
              <w:t>Vorlage erstellen</w:t>
            </w:r>
          </w:p>
        </w:tc>
      </w:tr>
      <w:tr w:rsidR="00496F8F" w:rsidRPr="00E10423" w14:paraId="7F022CFA" w14:textId="77777777" w:rsidTr="00483C1C">
        <w:tc>
          <w:tcPr>
            <w:tcW w:w="1150" w:type="dxa"/>
            <w:tcBorders>
              <w:right w:val="single" w:sz="4" w:space="0" w:color="auto"/>
            </w:tcBorders>
          </w:tcPr>
          <w:p w14:paraId="281B537E" w14:textId="77777777" w:rsidR="00496F8F" w:rsidRPr="00E10423" w:rsidRDefault="00496F8F" w:rsidP="00483C1C">
            <w:pPr>
              <w:pStyle w:val="IPA-Tabelle"/>
              <w:rPr>
                <w:sz w:val="22"/>
                <w:szCs w:val="22"/>
              </w:rPr>
            </w:pPr>
          </w:p>
        </w:tc>
        <w:tc>
          <w:tcPr>
            <w:tcW w:w="1800" w:type="dxa"/>
            <w:tcBorders>
              <w:left w:val="single" w:sz="4" w:space="0" w:color="auto"/>
              <w:right w:val="single" w:sz="4" w:space="0" w:color="auto"/>
            </w:tcBorders>
          </w:tcPr>
          <w:p w14:paraId="3B5ED56D" w14:textId="77777777" w:rsidR="00496F8F" w:rsidRPr="00E10423" w:rsidRDefault="00496F8F" w:rsidP="00483C1C">
            <w:pPr>
              <w:pStyle w:val="IPA-Tabelle"/>
              <w:rPr>
                <w:sz w:val="22"/>
                <w:szCs w:val="22"/>
              </w:rPr>
            </w:pPr>
          </w:p>
        </w:tc>
        <w:tc>
          <w:tcPr>
            <w:tcW w:w="1980" w:type="dxa"/>
            <w:tcBorders>
              <w:left w:val="single" w:sz="4" w:space="0" w:color="auto"/>
              <w:right w:val="single" w:sz="4" w:space="0" w:color="auto"/>
            </w:tcBorders>
          </w:tcPr>
          <w:p w14:paraId="402E8978" w14:textId="77777777" w:rsidR="00496F8F" w:rsidRPr="00E10423" w:rsidRDefault="00496F8F" w:rsidP="00483C1C">
            <w:pPr>
              <w:pStyle w:val="IPA-Tabelle"/>
              <w:rPr>
                <w:sz w:val="22"/>
                <w:szCs w:val="22"/>
              </w:rPr>
            </w:pPr>
          </w:p>
        </w:tc>
        <w:tc>
          <w:tcPr>
            <w:tcW w:w="4140" w:type="dxa"/>
            <w:tcBorders>
              <w:left w:val="single" w:sz="4" w:space="0" w:color="auto"/>
            </w:tcBorders>
          </w:tcPr>
          <w:p w14:paraId="545C9663" w14:textId="77777777" w:rsidR="00496F8F" w:rsidRPr="004612C6" w:rsidRDefault="00496F8F" w:rsidP="00483C1C">
            <w:pPr>
              <w:pStyle w:val="IPA-HinweistexteTextkanngelschtwerden"/>
            </w:pPr>
          </w:p>
        </w:tc>
      </w:tr>
      <w:tr w:rsidR="00496F8F" w:rsidRPr="00E10423" w14:paraId="62EF14F2" w14:textId="77777777" w:rsidTr="00483C1C">
        <w:tc>
          <w:tcPr>
            <w:tcW w:w="1150" w:type="dxa"/>
            <w:tcBorders>
              <w:right w:val="single" w:sz="4" w:space="0" w:color="auto"/>
            </w:tcBorders>
          </w:tcPr>
          <w:p w14:paraId="11846AEF" w14:textId="77777777" w:rsidR="00496F8F" w:rsidRPr="00E10423" w:rsidRDefault="00496F8F" w:rsidP="00483C1C">
            <w:pPr>
              <w:pStyle w:val="IPA-Tabelle"/>
              <w:rPr>
                <w:sz w:val="22"/>
                <w:szCs w:val="22"/>
              </w:rPr>
            </w:pPr>
          </w:p>
        </w:tc>
        <w:tc>
          <w:tcPr>
            <w:tcW w:w="1800" w:type="dxa"/>
            <w:tcBorders>
              <w:left w:val="single" w:sz="4" w:space="0" w:color="auto"/>
              <w:right w:val="single" w:sz="4" w:space="0" w:color="auto"/>
            </w:tcBorders>
          </w:tcPr>
          <w:p w14:paraId="20070CE5" w14:textId="77777777" w:rsidR="00496F8F" w:rsidRPr="00E10423" w:rsidRDefault="00496F8F" w:rsidP="00483C1C">
            <w:pPr>
              <w:pStyle w:val="IPA-Tabelle"/>
              <w:rPr>
                <w:sz w:val="22"/>
                <w:szCs w:val="22"/>
              </w:rPr>
            </w:pPr>
          </w:p>
        </w:tc>
        <w:tc>
          <w:tcPr>
            <w:tcW w:w="1980" w:type="dxa"/>
            <w:tcBorders>
              <w:left w:val="single" w:sz="4" w:space="0" w:color="auto"/>
              <w:right w:val="single" w:sz="4" w:space="0" w:color="auto"/>
            </w:tcBorders>
          </w:tcPr>
          <w:p w14:paraId="49867E43" w14:textId="77777777" w:rsidR="00496F8F" w:rsidRPr="00E10423" w:rsidRDefault="00496F8F" w:rsidP="00483C1C">
            <w:pPr>
              <w:pStyle w:val="IPA-Tabelle"/>
              <w:rPr>
                <w:sz w:val="22"/>
                <w:szCs w:val="22"/>
              </w:rPr>
            </w:pPr>
          </w:p>
        </w:tc>
        <w:tc>
          <w:tcPr>
            <w:tcW w:w="4140" w:type="dxa"/>
            <w:tcBorders>
              <w:left w:val="single" w:sz="4" w:space="0" w:color="auto"/>
            </w:tcBorders>
          </w:tcPr>
          <w:p w14:paraId="47A6BEB6" w14:textId="77777777" w:rsidR="00496F8F" w:rsidRPr="00E10423" w:rsidRDefault="00496F8F" w:rsidP="00483C1C">
            <w:pPr>
              <w:pStyle w:val="IPA-Tabelle"/>
              <w:rPr>
                <w:sz w:val="22"/>
                <w:szCs w:val="22"/>
              </w:rPr>
            </w:pPr>
          </w:p>
        </w:tc>
      </w:tr>
    </w:tbl>
    <w:p w14:paraId="09037709" w14:textId="77777777" w:rsidR="00496F8F" w:rsidRPr="004612C6" w:rsidRDefault="00496F8F" w:rsidP="00496F8F">
      <w:pPr>
        <w:pStyle w:val="Verzeichnisberschrift2"/>
        <w:ind w:left="0" w:firstLine="0"/>
        <w:rPr>
          <w:sz w:val="20"/>
          <w:szCs w:val="20"/>
        </w:rPr>
      </w:pPr>
    </w:p>
    <w:p w14:paraId="64FA560E" w14:textId="77777777" w:rsidR="00496F8F" w:rsidRDefault="00496F8F" w:rsidP="00496F8F">
      <w:pPr>
        <w:pStyle w:val="Verzeichnisberschrift2"/>
      </w:pPr>
      <w:r>
        <w:t>Verwendete Abkürzungen</w:t>
      </w:r>
    </w:p>
    <w:p w14:paraId="72C4435B" w14:textId="77777777" w:rsidR="00496F8F" w:rsidRPr="004612C6" w:rsidRDefault="00496F8F" w:rsidP="00496F8F">
      <w:pPr>
        <w:pStyle w:val="IPA-HinweistexteTextkanngelschtwerden"/>
      </w:pPr>
      <w:r w:rsidRPr="004612C6">
        <w:t>Nur Abkürzungen, keine Begriffserklärungen. Diese gehören in ein Glossar. Alphabetisch sortiert.</w:t>
      </w:r>
    </w:p>
    <w:tbl>
      <w:tblPr>
        <w:tblW w:w="9073" w:type="dxa"/>
        <w:tblLayout w:type="fixed"/>
        <w:tblCellMar>
          <w:left w:w="70" w:type="dxa"/>
          <w:right w:w="70" w:type="dxa"/>
        </w:tblCellMar>
        <w:tblLook w:val="0000" w:firstRow="0" w:lastRow="0" w:firstColumn="0" w:lastColumn="0" w:noHBand="0" w:noVBand="0"/>
      </w:tblPr>
      <w:tblGrid>
        <w:gridCol w:w="2950"/>
        <w:gridCol w:w="6123"/>
      </w:tblGrid>
      <w:tr w:rsidR="00496F8F" w:rsidRPr="00E10423" w14:paraId="74E76A2E" w14:textId="77777777" w:rsidTr="009C73B5">
        <w:trPr>
          <w:tblHeader/>
        </w:trPr>
        <w:tc>
          <w:tcPr>
            <w:tcW w:w="2950" w:type="dxa"/>
            <w:shd w:val="clear" w:color="auto" w:fill="4BACC6" w:themeFill="accent5"/>
          </w:tcPr>
          <w:p w14:paraId="6E58E5F4" w14:textId="77777777" w:rsidR="00496F8F" w:rsidRPr="00E10423" w:rsidRDefault="00496F8F" w:rsidP="00483C1C">
            <w:pPr>
              <w:pStyle w:val="IPA-Tabellentitel"/>
              <w:rPr>
                <w:sz w:val="22"/>
                <w:szCs w:val="22"/>
              </w:rPr>
            </w:pPr>
            <w:r w:rsidRPr="00E10423">
              <w:rPr>
                <w:sz w:val="22"/>
                <w:szCs w:val="22"/>
              </w:rPr>
              <w:t>Abkürzung</w:t>
            </w:r>
          </w:p>
        </w:tc>
        <w:tc>
          <w:tcPr>
            <w:tcW w:w="6123" w:type="dxa"/>
            <w:shd w:val="clear" w:color="auto" w:fill="4BACC6" w:themeFill="accent5"/>
          </w:tcPr>
          <w:p w14:paraId="637AB10F" w14:textId="77777777" w:rsidR="00496F8F" w:rsidRPr="00E10423" w:rsidRDefault="00496F8F" w:rsidP="00483C1C">
            <w:pPr>
              <w:pStyle w:val="IPA-Tabellentitel"/>
              <w:rPr>
                <w:sz w:val="22"/>
                <w:szCs w:val="22"/>
              </w:rPr>
            </w:pPr>
            <w:r w:rsidRPr="00E10423">
              <w:rPr>
                <w:sz w:val="22"/>
                <w:szCs w:val="22"/>
              </w:rPr>
              <w:t>Bedeutung</w:t>
            </w:r>
          </w:p>
        </w:tc>
      </w:tr>
      <w:tr w:rsidR="00496F8F" w:rsidRPr="00E10423" w14:paraId="59201568" w14:textId="77777777" w:rsidTr="009C73B5">
        <w:tc>
          <w:tcPr>
            <w:tcW w:w="2950" w:type="dxa"/>
          </w:tcPr>
          <w:p w14:paraId="6CE16FD4" w14:textId="77777777" w:rsidR="00496F8F" w:rsidRPr="00E10423" w:rsidRDefault="00496F8F" w:rsidP="00483C1C">
            <w:pPr>
              <w:pStyle w:val="IPA-Tabelle"/>
              <w:rPr>
                <w:sz w:val="22"/>
                <w:szCs w:val="22"/>
              </w:rPr>
            </w:pPr>
            <w:r w:rsidRPr="00E10423">
              <w:rPr>
                <w:sz w:val="22"/>
                <w:szCs w:val="22"/>
              </w:rPr>
              <w:t>IPA</w:t>
            </w:r>
          </w:p>
        </w:tc>
        <w:tc>
          <w:tcPr>
            <w:tcW w:w="6123" w:type="dxa"/>
          </w:tcPr>
          <w:p w14:paraId="1F8C0171" w14:textId="77777777" w:rsidR="00496F8F" w:rsidRPr="00E10423" w:rsidRDefault="00496F8F" w:rsidP="00483C1C">
            <w:pPr>
              <w:pStyle w:val="IPA-Tabelle"/>
              <w:rPr>
                <w:sz w:val="22"/>
                <w:szCs w:val="22"/>
              </w:rPr>
            </w:pPr>
            <w:r w:rsidRPr="004612C6">
              <w:rPr>
                <w:sz w:val="22"/>
                <w:szCs w:val="22"/>
              </w:rPr>
              <w:t>Individuelle praktische Arbeit</w:t>
            </w:r>
          </w:p>
        </w:tc>
      </w:tr>
      <w:tr w:rsidR="00496F8F" w:rsidRPr="00E10423" w14:paraId="46BF2C72" w14:textId="77777777" w:rsidTr="009C73B5">
        <w:tc>
          <w:tcPr>
            <w:tcW w:w="2950" w:type="dxa"/>
          </w:tcPr>
          <w:p w14:paraId="3EE209F4" w14:textId="77777777" w:rsidR="00496F8F" w:rsidRPr="00E10423" w:rsidRDefault="00496F8F" w:rsidP="00483C1C">
            <w:pPr>
              <w:pStyle w:val="IPA-Tabelle"/>
              <w:rPr>
                <w:sz w:val="22"/>
                <w:szCs w:val="22"/>
              </w:rPr>
            </w:pPr>
            <w:proofErr w:type="spellStart"/>
            <w:r>
              <w:rPr>
                <w:sz w:val="22"/>
                <w:szCs w:val="22"/>
              </w:rPr>
              <w:t>OdA</w:t>
            </w:r>
            <w:proofErr w:type="spellEnd"/>
          </w:p>
        </w:tc>
        <w:tc>
          <w:tcPr>
            <w:tcW w:w="6123" w:type="dxa"/>
          </w:tcPr>
          <w:p w14:paraId="00A4A0F3" w14:textId="77777777" w:rsidR="00496F8F" w:rsidRPr="00E10423" w:rsidRDefault="00496F8F" w:rsidP="00483C1C">
            <w:pPr>
              <w:pStyle w:val="IPA-Tabelle"/>
              <w:rPr>
                <w:sz w:val="22"/>
                <w:szCs w:val="22"/>
              </w:rPr>
            </w:pPr>
            <w:r>
              <w:rPr>
                <w:sz w:val="22"/>
                <w:szCs w:val="22"/>
              </w:rPr>
              <w:t>Organisation der Arbeitswelt</w:t>
            </w:r>
          </w:p>
        </w:tc>
      </w:tr>
      <w:tr w:rsidR="00496F8F" w:rsidRPr="00E10423" w14:paraId="6C456C50" w14:textId="77777777" w:rsidTr="009C73B5">
        <w:tc>
          <w:tcPr>
            <w:tcW w:w="2950" w:type="dxa"/>
          </w:tcPr>
          <w:p w14:paraId="2F18E4A9" w14:textId="77777777" w:rsidR="00496F8F" w:rsidRDefault="00496F8F" w:rsidP="00483C1C">
            <w:pPr>
              <w:pStyle w:val="IPA-Tabelle"/>
              <w:rPr>
                <w:sz w:val="22"/>
                <w:szCs w:val="22"/>
              </w:rPr>
            </w:pPr>
            <w:r>
              <w:rPr>
                <w:sz w:val="22"/>
                <w:szCs w:val="22"/>
              </w:rPr>
              <w:t>QV</w:t>
            </w:r>
          </w:p>
          <w:p w14:paraId="69090521" w14:textId="77777777" w:rsidR="00496F8F" w:rsidRDefault="00496F8F" w:rsidP="00483C1C">
            <w:pPr>
              <w:pStyle w:val="IPA-Tabelle"/>
              <w:rPr>
                <w:sz w:val="22"/>
                <w:szCs w:val="22"/>
              </w:rPr>
            </w:pPr>
            <w:r w:rsidRPr="00CE3320">
              <w:rPr>
                <w:sz w:val="22"/>
                <w:szCs w:val="22"/>
              </w:rPr>
              <w:t>VP</w:t>
            </w:r>
          </w:p>
        </w:tc>
        <w:tc>
          <w:tcPr>
            <w:tcW w:w="6123" w:type="dxa"/>
          </w:tcPr>
          <w:p w14:paraId="1A16A5BF" w14:textId="77777777" w:rsidR="00496F8F" w:rsidRDefault="00496F8F" w:rsidP="00483C1C">
            <w:pPr>
              <w:pStyle w:val="IPA-Tabelle"/>
              <w:rPr>
                <w:sz w:val="22"/>
                <w:szCs w:val="22"/>
              </w:rPr>
            </w:pPr>
            <w:r>
              <w:rPr>
                <w:sz w:val="22"/>
                <w:szCs w:val="22"/>
              </w:rPr>
              <w:t>Qualifikationsverfahren</w:t>
            </w:r>
          </w:p>
          <w:p w14:paraId="71E1534C" w14:textId="77777777" w:rsidR="00496F8F" w:rsidRDefault="00496F8F" w:rsidP="00483C1C">
            <w:pPr>
              <w:pStyle w:val="IPA-Tabelle"/>
              <w:rPr>
                <w:sz w:val="22"/>
                <w:szCs w:val="22"/>
              </w:rPr>
            </w:pPr>
            <w:r w:rsidRPr="00CE3320">
              <w:rPr>
                <w:sz w:val="22"/>
                <w:szCs w:val="22"/>
              </w:rPr>
              <w:t>Verantwortliche Fachkraft</w:t>
            </w:r>
          </w:p>
        </w:tc>
      </w:tr>
      <w:tr w:rsidR="00496F8F" w:rsidRPr="00E10423" w14:paraId="3DCBE897" w14:textId="77777777" w:rsidTr="009C73B5">
        <w:tc>
          <w:tcPr>
            <w:tcW w:w="2950" w:type="dxa"/>
          </w:tcPr>
          <w:p w14:paraId="7F27C0C2" w14:textId="1CC5EA84" w:rsidR="00496F8F" w:rsidRDefault="00496F8F" w:rsidP="0013665A">
            <w:pPr>
              <w:pStyle w:val="IPA-Tabelle"/>
              <w:rPr>
                <w:sz w:val="22"/>
                <w:szCs w:val="22"/>
              </w:rPr>
            </w:pPr>
            <w:r>
              <w:rPr>
                <w:sz w:val="22"/>
                <w:szCs w:val="22"/>
              </w:rPr>
              <w:t>VZ</w:t>
            </w:r>
          </w:p>
        </w:tc>
        <w:tc>
          <w:tcPr>
            <w:tcW w:w="6123" w:type="dxa"/>
          </w:tcPr>
          <w:p w14:paraId="2684555F" w14:textId="7A55A4CB" w:rsidR="00496F8F" w:rsidRDefault="00496F8F" w:rsidP="0013665A">
            <w:pPr>
              <w:pStyle w:val="IPA-Tabelle"/>
              <w:rPr>
                <w:sz w:val="22"/>
                <w:szCs w:val="22"/>
              </w:rPr>
            </w:pPr>
            <w:r>
              <w:rPr>
                <w:sz w:val="22"/>
                <w:szCs w:val="22"/>
              </w:rPr>
              <w:t>Verzeichnis</w:t>
            </w:r>
          </w:p>
        </w:tc>
      </w:tr>
      <w:tr w:rsidR="0013665A" w:rsidRPr="00E10423" w14:paraId="4899D299" w14:textId="77777777" w:rsidTr="009C73B5">
        <w:tc>
          <w:tcPr>
            <w:tcW w:w="2950" w:type="dxa"/>
          </w:tcPr>
          <w:p w14:paraId="1E955017" w14:textId="2E2A031B" w:rsidR="0013665A" w:rsidRDefault="0013665A" w:rsidP="00483C1C">
            <w:pPr>
              <w:pStyle w:val="IPA-Tabelle"/>
              <w:rPr>
                <w:sz w:val="22"/>
                <w:szCs w:val="22"/>
              </w:rPr>
            </w:pPr>
            <w:r>
              <w:rPr>
                <w:sz w:val="22"/>
                <w:szCs w:val="22"/>
              </w:rPr>
              <w:t>CMS</w:t>
            </w:r>
          </w:p>
        </w:tc>
        <w:tc>
          <w:tcPr>
            <w:tcW w:w="6123" w:type="dxa"/>
          </w:tcPr>
          <w:p w14:paraId="612E4F01" w14:textId="0C61FF1A" w:rsidR="0013665A" w:rsidRDefault="0013665A" w:rsidP="0013665A">
            <w:pPr>
              <w:pStyle w:val="IPA-Tabelle"/>
              <w:rPr>
                <w:sz w:val="22"/>
                <w:szCs w:val="22"/>
              </w:rPr>
            </w:pPr>
            <w:r>
              <w:rPr>
                <w:sz w:val="22"/>
                <w:szCs w:val="22"/>
              </w:rPr>
              <w:t>Content Management System</w:t>
            </w:r>
          </w:p>
        </w:tc>
      </w:tr>
    </w:tbl>
    <w:p w14:paraId="52A6C2D8" w14:textId="77777777" w:rsidR="00496F8F" w:rsidRDefault="00496F8F" w:rsidP="00496F8F">
      <w:pPr>
        <w:tabs>
          <w:tab w:val="left" w:pos="5573"/>
        </w:tabs>
      </w:pPr>
    </w:p>
    <w:p w14:paraId="1A489CBC" w14:textId="77777777" w:rsidR="00496F8F" w:rsidRDefault="00496F8F" w:rsidP="004C5F99">
      <w:pPr>
        <w:tabs>
          <w:tab w:val="left" w:pos="5573"/>
        </w:tabs>
      </w:pPr>
    </w:p>
    <w:p w14:paraId="36E77043" w14:textId="77777777" w:rsidR="004C5F99" w:rsidRDefault="004C5F99">
      <w:pPr>
        <w:spacing w:after="200"/>
      </w:pPr>
      <w:r>
        <w:br w:type="page"/>
      </w:r>
    </w:p>
    <w:p w14:paraId="27DE519D" w14:textId="38E36EAF" w:rsidR="00E92CF5" w:rsidRPr="00E92CF5" w:rsidRDefault="00E92CF5" w:rsidP="00E92CF5">
      <w:pPr>
        <w:rPr>
          <w:lang w:val="en-GB"/>
        </w:rPr>
      </w:pPr>
    </w:p>
    <w:p w14:paraId="128F0B99" w14:textId="4C25800B" w:rsidR="004C5F99" w:rsidRPr="005021EF" w:rsidRDefault="00985B08" w:rsidP="005021EF">
      <w:pPr>
        <w:pStyle w:val="IPA-HinweistexteTextkanngelschtwerden"/>
        <w:rPr>
          <w:rFonts w:cs="Arial"/>
          <w:b/>
          <w:bCs/>
          <w:i w:val="0"/>
          <w:vanish w:val="0"/>
          <w:color w:val="auto"/>
          <w:kern w:val="28"/>
          <w:sz w:val="42"/>
          <w:szCs w:val="32"/>
          <w:lang w:eastAsia="de-DE"/>
        </w:rPr>
      </w:pPr>
      <w:r w:rsidRPr="00985B08">
        <w:rPr>
          <w:rFonts w:cs="Arial"/>
          <w:b/>
          <w:bCs/>
          <w:i w:val="0"/>
          <w:vanish w:val="0"/>
          <w:color w:val="auto"/>
          <w:kern w:val="28"/>
          <w:sz w:val="42"/>
          <w:szCs w:val="32"/>
          <w:lang w:eastAsia="de-DE"/>
        </w:rPr>
        <w:t>Kurzfassung des IPA-Berichtes</w:t>
      </w:r>
    </w:p>
    <w:p w14:paraId="14BCAD40" w14:textId="5D54A787" w:rsidR="004C5F99" w:rsidRDefault="004C5F99" w:rsidP="004C5F99">
      <w:pPr>
        <w:pStyle w:val="Verzeichnisberschrift2"/>
        <w:rPr>
          <w:color w:val="000000" w:themeColor="text1"/>
        </w:rPr>
      </w:pPr>
      <w:bookmarkStart w:id="3" w:name="_Toc114965586"/>
      <w:r w:rsidRPr="004C5F99">
        <w:rPr>
          <w:color w:val="000000" w:themeColor="text1"/>
        </w:rPr>
        <w:t>Ausgangssituation</w:t>
      </w:r>
    </w:p>
    <w:p w14:paraId="678146E4" w14:textId="77777777" w:rsidR="00BC55CC" w:rsidRDefault="00BC55CC" w:rsidP="00BC55CC">
      <w:r>
        <w:t xml:space="preserve">Die Design &amp; Webagentur Terminal8 in Bern entwickelt kreative Webanwendungen und setzt diese mit aktuellen Technologien um. Der Fokus liegt im Design und der Entwicklung von responsive Websites und Applikationen mit dem CMS TYPO3.  </w:t>
      </w:r>
    </w:p>
    <w:p w14:paraId="65898F4A" w14:textId="77777777" w:rsidR="00BC55CC" w:rsidRDefault="00BC55CC" w:rsidP="00BC55CC"/>
    <w:p w14:paraId="694AEA63" w14:textId="6F2A36D8" w:rsidR="00BC55CC" w:rsidRDefault="00BC55CC" w:rsidP="00BC55CC">
      <w:r>
        <w:t xml:space="preserve">Für </w:t>
      </w:r>
      <w:r w:rsidR="00FF5AB2">
        <w:t>den</w:t>
      </w:r>
      <w:r>
        <w:t xml:space="preserve"> Kunden, die PROBST MAVEG AG, einen der führenden Anbieter von Baumaschinen und Baugeräten in der Schweiz, soll die alte, in die Jahre gekommen Website abgelöst werden. Hierfür hat Terminal8 den Gesamtauftrag erhalten: Konzeption, Design &amp; Entwicklung. Einen wesentlichen Bestandteil der neuen Website stellt die “Produktdatenbank” dar, in welcher die wichtigsten Produkte dargestellt werden. Die aktuelle Lösung ist nicht zufriedenstellend und ist mit sehr grossem administrativem Aufwand verbunden, wenn neue Produkte hinzugefügt werden. </w:t>
      </w:r>
    </w:p>
    <w:bookmarkEnd w:id="3"/>
    <w:p w14:paraId="254F1A5D" w14:textId="70E69B61" w:rsidR="004C5F99" w:rsidRDefault="004C5F99" w:rsidP="005021EF">
      <w:pPr>
        <w:pStyle w:val="Verzeichnisberschrift2"/>
        <w:ind w:left="0" w:firstLine="0"/>
        <w:rPr>
          <w:color w:val="000000" w:themeColor="text1"/>
        </w:rPr>
      </w:pPr>
      <w:r w:rsidRPr="004C5F99">
        <w:rPr>
          <w:color w:val="000000" w:themeColor="text1"/>
        </w:rPr>
        <w:t>Umsetzung</w:t>
      </w:r>
    </w:p>
    <w:p w14:paraId="4DAA1800" w14:textId="6AF5C184" w:rsidR="00BC55CC" w:rsidRDefault="00BC55CC" w:rsidP="00BC55CC">
      <w:r>
        <w:t>Die neue Website wird durch Terminal8 mit dem CMS TYPO3 entwickelt, welche mit einer selbstentwickelten Produktdatenbank</w:t>
      </w:r>
      <w:r w:rsidR="00FF5AB2">
        <w:t xml:space="preserve">, einer </w:t>
      </w:r>
      <w:r w:rsidR="009D1B1B">
        <w:t>sog «Extension»</w:t>
      </w:r>
      <w:r>
        <w:t xml:space="preserve"> ergänzt wird. Zusätzlich werden eigens von Terminal8 entwickelte </w:t>
      </w:r>
      <w:r w:rsidR="009D1B1B">
        <w:t>Erweiterungen</w:t>
      </w:r>
      <w:r>
        <w:t xml:space="preserve"> (t8_Jetpack und t8_Custom) eingesetzt, die die Entwicklung</w:t>
      </w:r>
      <w:r w:rsidR="005876AC">
        <w:t xml:space="preserve"> um ein Gewisses </w:t>
      </w:r>
      <w:r>
        <w:t xml:space="preserve">erleichtern. </w:t>
      </w:r>
    </w:p>
    <w:p w14:paraId="11678674" w14:textId="77777777" w:rsidR="00BC55CC" w:rsidRDefault="00BC55CC" w:rsidP="00BC55CC"/>
    <w:p w14:paraId="4B9DCA6F" w14:textId="77777777" w:rsidR="00BC55CC" w:rsidRDefault="00BC55CC" w:rsidP="00BC55CC">
      <w:r>
        <w:t>Das Datenbankmodell wird mit einer Hilfs-extension namens «</w:t>
      </w:r>
      <w:proofErr w:type="spellStart"/>
      <w:r>
        <w:t>Extensionbuilder</w:t>
      </w:r>
      <w:proofErr w:type="spellEnd"/>
      <w:r>
        <w:t xml:space="preserve">» erstellt, welche die in PHP nötigen Getter, Setter und die Datenbankanbindung kreiert. </w:t>
      </w:r>
    </w:p>
    <w:p w14:paraId="7F6BEA4C" w14:textId="2F17079F" w:rsidR="00BC55CC" w:rsidRDefault="00BC55CC" w:rsidP="00BC55CC">
      <w:r>
        <w:t xml:space="preserve">Für den Produkte-Filter wird ein Ajax-Call gemacht, der die nötigen Daten per URL-Parameter aus der Datenbank ausliest und an die View übergibt. </w:t>
      </w:r>
    </w:p>
    <w:p w14:paraId="218C32E9" w14:textId="1A89C773" w:rsidR="005876AC" w:rsidRDefault="005876AC" w:rsidP="00BC55CC"/>
    <w:p w14:paraId="6A086DFA" w14:textId="18054568" w:rsidR="00BC55CC" w:rsidRDefault="005876AC" w:rsidP="0013665A">
      <w:r>
        <w:t xml:space="preserve">Es soll zudem möglich sein, Produkte in eine Merkliste hinzuzufügen, um z.B deren Preise oder andere Eigenschaften zu vergleichen. </w:t>
      </w:r>
    </w:p>
    <w:p w14:paraId="1D44717D" w14:textId="77777777" w:rsidR="0013665A" w:rsidRDefault="0013665A" w:rsidP="0013665A"/>
    <w:p w14:paraId="59E3BFA3" w14:textId="180F0575" w:rsidR="00BC55CC" w:rsidRPr="00BC55CC" w:rsidRDefault="00BC55CC" w:rsidP="00BC55CC">
      <w:r>
        <w:t>Um das Ganze abzurunden werden die Eigenschaften der Produkte mit HTML strukturiert und mit SCSS verschönert. Wo nötig, werden Elemente mit JavaScript und CSS-Klassen animiert.</w:t>
      </w:r>
    </w:p>
    <w:p w14:paraId="66B31868" w14:textId="2BD691B3" w:rsidR="004C5F99" w:rsidRDefault="00BC65CA" w:rsidP="004C5F99">
      <w:pPr>
        <w:pStyle w:val="Verzeichnisberschrift2"/>
        <w:rPr>
          <w:color w:val="000000" w:themeColor="text1"/>
        </w:rPr>
      </w:pPr>
      <w:r>
        <w:rPr>
          <w:color w:val="000000" w:themeColor="text1"/>
        </w:rPr>
        <w:t>Ergebnis</w:t>
      </w:r>
    </w:p>
    <w:p w14:paraId="5FFD874F" w14:textId="7AEF768F" w:rsidR="00BC55CC" w:rsidRDefault="00BC55CC" w:rsidP="00BC55CC">
      <w:r>
        <w:t>Der Kunde kann eigenständig Produkte erfassen, löschen und nach Belieben anpassen. Alles ist übersichtlich und sinnvoll platziert, die Bedienung ist einfach, im Backend wie im Frontend. Produkte können nach Kategorien gefiltert werden, ohne dass die Seite neu geladen werden muss. Die Produkte werden in einer Listenansicht dargestellt</w:t>
      </w:r>
      <w:r w:rsidR="005876AC">
        <w:t xml:space="preserve"> und </w:t>
      </w:r>
      <w:r>
        <w:t xml:space="preserve">man kann über einen Link auf die Detailseite des jeweiligen Produkts gelangen. </w:t>
      </w:r>
    </w:p>
    <w:p w14:paraId="26806BA4" w14:textId="27AE34BE" w:rsidR="005876AC" w:rsidRDefault="005876AC" w:rsidP="00BC55CC"/>
    <w:p w14:paraId="612A1F69" w14:textId="5D381E94" w:rsidR="005876AC" w:rsidRDefault="005876AC" w:rsidP="00BC55CC">
      <w:r>
        <w:t xml:space="preserve">Pro Produkt gibt es einen Button, mit dem man das Produkt in die Merkliste aufnehmen kann. Die Merkliste kann über einen separaten Button eingesehen werden. </w:t>
      </w:r>
    </w:p>
    <w:p w14:paraId="4CF9F9BE" w14:textId="77777777" w:rsidR="005876AC" w:rsidRDefault="005876AC" w:rsidP="00BC55CC"/>
    <w:p w14:paraId="64BC2338" w14:textId="77777777" w:rsidR="00BC55CC" w:rsidRPr="00324D7A" w:rsidRDefault="00BC55CC" w:rsidP="00BC55CC">
      <w:r>
        <w:t xml:space="preserve">Das Ganze soll natürlich auch auf Smartphones und Tablets reibungslos funktionieren, Stichwort «Responsive». </w:t>
      </w:r>
    </w:p>
    <w:p w14:paraId="7FBC3794" w14:textId="2CEED008" w:rsidR="004C5F99" w:rsidRDefault="004C5F99">
      <w:pPr>
        <w:spacing w:after="200"/>
      </w:pPr>
    </w:p>
    <w:p w14:paraId="72AD14E2" w14:textId="60DDE147" w:rsidR="004C5F99" w:rsidRDefault="004C5F99" w:rsidP="004C5F99">
      <w:pPr>
        <w:pStyle w:val="Title"/>
        <w:pageBreakBefore/>
      </w:pPr>
      <w:bookmarkStart w:id="4" w:name="_Toc68694812"/>
      <w:r>
        <w:lastRenderedPageBreak/>
        <w:t>Ablauf</w:t>
      </w:r>
      <w:r w:rsidR="00284E17">
        <w:t xml:space="preserve"> </w:t>
      </w:r>
      <w:r w:rsidR="00B91690">
        <w:t>Organisation</w:t>
      </w:r>
      <w:r>
        <w:t xml:space="preserve"> und Umfeld</w:t>
      </w:r>
      <w:bookmarkEnd w:id="4"/>
    </w:p>
    <w:p w14:paraId="1BE015E9" w14:textId="1A4D69A0" w:rsidR="00284E17" w:rsidRDefault="00284E17" w:rsidP="00284E17">
      <w:pPr>
        <w:rPr>
          <w:lang w:eastAsia="de-DE"/>
        </w:rPr>
      </w:pPr>
    </w:p>
    <w:p w14:paraId="1391FE43" w14:textId="77777777" w:rsidR="00284E17" w:rsidRPr="00284E17" w:rsidRDefault="00284E17" w:rsidP="00284E17">
      <w:pPr>
        <w:rPr>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969"/>
        <w:gridCol w:w="4962"/>
      </w:tblGrid>
      <w:tr w:rsidR="00284E17" w:rsidRPr="00284E17" w14:paraId="26A6EE33" w14:textId="77777777" w:rsidTr="00284E17">
        <w:tc>
          <w:tcPr>
            <w:tcW w:w="3969" w:type="dxa"/>
            <w:shd w:val="clear" w:color="auto" w:fill="FFFFFF" w:themeFill="background1"/>
          </w:tcPr>
          <w:p w14:paraId="7225BB7D" w14:textId="77777777" w:rsidR="00284E17" w:rsidRPr="00284E17" w:rsidRDefault="00284E17" w:rsidP="003E7657">
            <w:pPr>
              <w:rPr>
                <w:b/>
                <w:bCs/>
              </w:rPr>
            </w:pPr>
            <w:r w:rsidRPr="00284E17">
              <w:rPr>
                <w:b/>
                <w:bCs/>
              </w:rPr>
              <w:t>Autor</w:t>
            </w:r>
          </w:p>
        </w:tc>
        <w:tc>
          <w:tcPr>
            <w:tcW w:w="4962" w:type="dxa"/>
            <w:shd w:val="clear" w:color="auto" w:fill="FFFFFF" w:themeFill="background1"/>
          </w:tcPr>
          <w:p w14:paraId="2C968CDE" w14:textId="77777777" w:rsidR="00284E17" w:rsidRPr="00284E17" w:rsidRDefault="00284E17" w:rsidP="003E7657">
            <w:r w:rsidRPr="00284E17">
              <w:t xml:space="preserve">Moritz Burn </w:t>
            </w:r>
          </w:p>
        </w:tc>
      </w:tr>
      <w:tr w:rsidR="00284E17" w:rsidRPr="00284E17" w14:paraId="3F4566DD" w14:textId="77777777" w:rsidTr="00284E17">
        <w:tc>
          <w:tcPr>
            <w:tcW w:w="3969" w:type="dxa"/>
            <w:shd w:val="clear" w:color="auto" w:fill="FFFFFF" w:themeFill="background1"/>
          </w:tcPr>
          <w:p w14:paraId="6D0CF44A" w14:textId="5C32F314" w:rsidR="00284E17" w:rsidRPr="00284E17" w:rsidRDefault="00284E17" w:rsidP="003E7657">
            <w:pPr>
              <w:rPr>
                <w:b/>
                <w:bCs/>
              </w:rPr>
            </w:pPr>
            <w:r w:rsidRPr="00284E17">
              <w:rPr>
                <w:b/>
                <w:bCs/>
              </w:rPr>
              <w:t>Jahr</w:t>
            </w:r>
            <w:r>
              <w:rPr>
                <w:b/>
                <w:bCs/>
              </w:rPr>
              <w:t xml:space="preserve"> der Durchführung</w:t>
            </w:r>
          </w:p>
        </w:tc>
        <w:tc>
          <w:tcPr>
            <w:tcW w:w="4962" w:type="dxa"/>
            <w:shd w:val="clear" w:color="auto" w:fill="FFFFFF" w:themeFill="background1"/>
          </w:tcPr>
          <w:p w14:paraId="2504ABF4" w14:textId="77777777" w:rsidR="00284E17" w:rsidRPr="00284E17" w:rsidRDefault="00284E17" w:rsidP="003E7657">
            <w:r w:rsidRPr="00284E17">
              <w:t>2021</w:t>
            </w:r>
          </w:p>
        </w:tc>
      </w:tr>
      <w:tr w:rsidR="00284E17" w:rsidRPr="00284E17" w14:paraId="06994554" w14:textId="77777777" w:rsidTr="00284E17">
        <w:tc>
          <w:tcPr>
            <w:tcW w:w="3969" w:type="dxa"/>
            <w:shd w:val="clear" w:color="auto" w:fill="FFFFFF" w:themeFill="background1"/>
          </w:tcPr>
          <w:p w14:paraId="6488011A" w14:textId="77777777" w:rsidR="00284E17" w:rsidRPr="00284E17" w:rsidRDefault="00284E17" w:rsidP="003E7657">
            <w:pPr>
              <w:rPr>
                <w:b/>
                <w:bCs/>
              </w:rPr>
            </w:pPr>
            <w:r w:rsidRPr="00284E17">
              <w:rPr>
                <w:b/>
                <w:bCs/>
              </w:rPr>
              <w:t>Projektvorgehensmodell</w:t>
            </w:r>
          </w:p>
        </w:tc>
        <w:tc>
          <w:tcPr>
            <w:tcW w:w="4962" w:type="dxa"/>
            <w:shd w:val="clear" w:color="auto" w:fill="FFFFFF" w:themeFill="background1"/>
          </w:tcPr>
          <w:p w14:paraId="509F33F6" w14:textId="77777777" w:rsidR="00284E17" w:rsidRPr="00284E17" w:rsidRDefault="00284E17" w:rsidP="003E7657">
            <w:r w:rsidRPr="00284E17">
              <w:t>HERMES 5.1</w:t>
            </w:r>
          </w:p>
        </w:tc>
      </w:tr>
    </w:tbl>
    <w:p w14:paraId="41055CA4" w14:textId="77777777" w:rsidR="00284E17" w:rsidRDefault="00284E17" w:rsidP="00284E17">
      <w:pPr>
        <w:pStyle w:val="IPA-HinweistexteTextkanngelschtwerden"/>
      </w:pPr>
      <w:r>
        <w:t xml:space="preserve">Ev. Firmen-/ Projektlogo hinzufügen </w:t>
      </w:r>
    </w:p>
    <w:p w14:paraId="05BFD11B" w14:textId="77777777" w:rsidR="00284E17" w:rsidRDefault="00284E17" w:rsidP="00284E17">
      <w:pPr>
        <w:pStyle w:val="IPA-HinweistexteTextkanngelschtwerden"/>
      </w:pPr>
      <w:r>
        <w:t xml:space="preserve">Etwas spannend gestalten… das Auge liest mit </w:t>
      </w:r>
      <w:r>
        <w:sym w:font="Wingdings" w:char="F04A"/>
      </w:r>
    </w:p>
    <w:p w14:paraId="5DC537B7" w14:textId="71F75998" w:rsidR="00284E17" w:rsidRDefault="00284E17" w:rsidP="0013665A">
      <w:pPr>
        <w:rPr>
          <w:lang w:eastAsia="de-DE"/>
        </w:rPr>
      </w:pPr>
    </w:p>
    <w:p w14:paraId="5C043808" w14:textId="28E65FCD" w:rsidR="00284E17" w:rsidRDefault="00284E17" w:rsidP="0013665A">
      <w:pPr>
        <w:rPr>
          <w:lang w:eastAsia="de-DE"/>
        </w:rPr>
      </w:pPr>
    </w:p>
    <w:p w14:paraId="4522BDF3" w14:textId="77777777" w:rsidR="00284E17" w:rsidRDefault="00284E17" w:rsidP="0013665A">
      <w:pPr>
        <w:rPr>
          <w:lang w:eastAsia="de-DE"/>
        </w:rPr>
      </w:pPr>
    </w:p>
    <w:p w14:paraId="58551F7E" w14:textId="5AAF4CC7" w:rsidR="0013665A" w:rsidRPr="0013665A" w:rsidRDefault="0013665A" w:rsidP="0013665A">
      <w:pPr>
        <w:rPr>
          <w:lang w:eastAsia="de-DE"/>
        </w:rPr>
      </w:pPr>
      <w:r>
        <w:rPr>
          <w:lang w:eastAsia="de-DE"/>
        </w:rPr>
        <w:t xml:space="preserve">Die IPA findet im Sitzungszimmer von Terminal8 statt. </w:t>
      </w:r>
      <w:r w:rsidR="009C73B5">
        <w:rPr>
          <w:lang w:eastAsia="de-DE"/>
        </w:rPr>
        <w:t>Untenstehend ein Bild von besagter Räumlichkeit und dessen Einrichtung</w:t>
      </w:r>
      <w:r w:rsidR="00284E17">
        <w:rPr>
          <w:lang w:eastAsia="de-DE"/>
        </w:rPr>
        <w:t>.</w:t>
      </w:r>
    </w:p>
    <w:p w14:paraId="20A3D50D" w14:textId="77777777" w:rsidR="0013665A" w:rsidRPr="0013665A" w:rsidRDefault="0013665A" w:rsidP="0013665A">
      <w:pPr>
        <w:rPr>
          <w:lang w:eastAsia="de-DE"/>
        </w:rPr>
      </w:pPr>
    </w:p>
    <w:p w14:paraId="05BBC567" w14:textId="77777777" w:rsidR="0013665A" w:rsidRDefault="0013665A" w:rsidP="0013665A">
      <w:pPr>
        <w:pStyle w:val="IPA-TextkrperStandart"/>
        <w:keepNext/>
        <w:tabs>
          <w:tab w:val="left" w:pos="2127"/>
        </w:tabs>
      </w:pPr>
      <w:r>
        <w:rPr>
          <w:noProof/>
        </w:rPr>
        <w:drawing>
          <wp:inline distT="0" distB="0" distL="0" distR="0" wp14:anchorId="61029651" wp14:editId="278730B9">
            <wp:extent cx="5760085" cy="42716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4271645"/>
                    </a:xfrm>
                    <a:prstGeom prst="rect">
                      <a:avLst/>
                    </a:prstGeom>
                  </pic:spPr>
                </pic:pic>
              </a:graphicData>
            </a:graphic>
          </wp:inline>
        </w:drawing>
      </w:r>
    </w:p>
    <w:p w14:paraId="3A5E1BF0" w14:textId="4F7A05D0" w:rsidR="00260B13" w:rsidRDefault="00C6169A" w:rsidP="0013665A">
      <w:pPr>
        <w:pStyle w:val="Caption"/>
      </w:pPr>
      <w:bookmarkStart w:id="5" w:name="_Toc68698169"/>
      <w:r>
        <w:rPr>
          <w:noProof/>
        </w:rPr>
        <w:drawing>
          <wp:anchor distT="0" distB="0" distL="114300" distR="114300" simplePos="0" relativeHeight="251684864" behindDoc="1" locked="0" layoutInCell="1" allowOverlap="1" wp14:anchorId="173BE0A5" wp14:editId="7AF75846">
            <wp:simplePos x="0" y="0"/>
            <wp:positionH relativeFrom="margin">
              <wp:align>center</wp:align>
            </wp:positionH>
            <wp:positionV relativeFrom="paragraph">
              <wp:posOffset>148470</wp:posOffset>
            </wp:positionV>
            <wp:extent cx="2777490" cy="1856105"/>
            <wp:effectExtent l="0" t="0" r="0" b="0"/>
            <wp:wrapTight wrapText="bothSides">
              <wp:wrapPolygon edited="0">
                <wp:start x="10370" y="1330"/>
                <wp:lineTo x="7111" y="4655"/>
                <wp:lineTo x="7111" y="10198"/>
                <wp:lineTo x="8444" y="12415"/>
                <wp:lineTo x="9333" y="12415"/>
                <wp:lineTo x="10667" y="15962"/>
                <wp:lineTo x="1185" y="16183"/>
                <wp:lineTo x="593" y="16405"/>
                <wp:lineTo x="1333" y="19509"/>
                <wp:lineTo x="1333" y="19952"/>
                <wp:lineTo x="6815" y="20395"/>
                <wp:lineTo x="19852" y="20395"/>
                <wp:lineTo x="20444" y="19509"/>
                <wp:lineTo x="20889" y="16627"/>
                <wp:lineTo x="19704" y="16183"/>
                <wp:lineTo x="10963" y="15962"/>
                <wp:lineTo x="12148" y="12415"/>
                <wp:lineTo x="12889" y="12415"/>
                <wp:lineTo x="14519" y="9976"/>
                <wp:lineTo x="14519" y="5099"/>
                <wp:lineTo x="13778" y="3990"/>
                <wp:lineTo x="11111" y="1330"/>
                <wp:lineTo x="10370" y="1330"/>
              </wp:wrapPolygon>
            </wp:wrapTight>
            <wp:docPr id="20" name="Picture 20" descr="Impressum - Bruno Kernen – ehemaliger Schweizer Skirennfah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ressum - Bruno Kernen – ehemaliger Schweizer Skirennfahrer"/>
                    <pic:cNvPicPr>
                      <a:picLocks noChangeAspect="1" noChangeArrowheads="1"/>
                    </pic:cNvPicPr>
                  </pic:nvPicPr>
                  <pic:blipFill rotWithShape="1">
                    <a:blip r:embed="rId10">
                      <a:extLst>
                        <a:ext uri="{28A0092B-C50C-407E-A947-70E740481C1C}">
                          <a14:useLocalDpi xmlns:a14="http://schemas.microsoft.com/office/drawing/2010/main" val="0"/>
                        </a:ext>
                      </a:extLst>
                    </a:blip>
                    <a:srcRect l="18313" t="28240" r="17690" b="28984"/>
                    <a:stretch/>
                  </pic:blipFill>
                  <pic:spPr bwMode="auto">
                    <a:xfrm>
                      <a:off x="0" y="0"/>
                      <a:ext cx="2777490" cy="18561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3665A">
        <w:t xml:space="preserve">Abbildung </w:t>
      </w:r>
      <w:r w:rsidR="00D449AE">
        <w:fldChar w:fldCharType="begin"/>
      </w:r>
      <w:r w:rsidR="00D449AE">
        <w:instrText xml:space="preserve"> SEQ Abbildung \* ARABIC </w:instrText>
      </w:r>
      <w:r w:rsidR="00D449AE">
        <w:fldChar w:fldCharType="separate"/>
      </w:r>
      <w:r w:rsidR="00E1617D">
        <w:rPr>
          <w:noProof/>
        </w:rPr>
        <w:t>1</w:t>
      </w:r>
      <w:r w:rsidR="00D449AE">
        <w:rPr>
          <w:noProof/>
        </w:rPr>
        <w:fldChar w:fldCharType="end"/>
      </w:r>
      <w:r w:rsidR="0013665A" w:rsidRPr="0013665A">
        <w:t>, Arbeitsplatz</w:t>
      </w:r>
      <w:bookmarkEnd w:id="5"/>
    </w:p>
    <w:p w14:paraId="60848E62" w14:textId="4D3BBDD9" w:rsidR="00284E17" w:rsidRDefault="00284E17" w:rsidP="00347888"/>
    <w:p w14:paraId="7ABFED73" w14:textId="1940DB88" w:rsidR="00347888" w:rsidRDefault="00C6169A" w:rsidP="00284E17">
      <w:r>
        <w:rPr>
          <w:noProof/>
        </w:rPr>
        <mc:AlternateContent>
          <mc:Choice Requires="wps">
            <w:drawing>
              <wp:anchor distT="0" distB="0" distL="114300" distR="114300" simplePos="0" relativeHeight="251686912" behindDoc="1" locked="0" layoutInCell="1" allowOverlap="1" wp14:anchorId="15C1842A" wp14:editId="76975607">
                <wp:simplePos x="0" y="0"/>
                <wp:positionH relativeFrom="margin">
                  <wp:align>center</wp:align>
                </wp:positionH>
                <wp:positionV relativeFrom="paragraph">
                  <wp:posOffset>1558230</wp:posOffset>
                </wp:positionV>
                <wp:extent cx="2440305" cy="635"/>
                <wp:effectExtent l="0" t="0" r="0" b="8255"/>
                <wp:wrapTight wrapText="bothSides">
                  <wp:wrapPolygon edited="0">
                    <wp:start x="0" y="0"/>
                    <wp:lineTo x="0" y="20698"/>
                    <wp:lineTo x="21415" y="20698"/>
                    <wp:lineTo x="21415"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440305" cy="635"/>
                        </a:xfrm>
                        <a:prstGeom prst="rect">
                          <a:avLst/>
                        </a:prstGeom>
                        <a:solidFill>
                          <a:prstClr val="white"/>
                        </a:solidFill>
                        <a:ln>
                          <a:noFill/>
                        </a:ln>
                      </wps:spPr>
                      <wps:txbx>
                        <w:txbxContent>
                          <w:p w14:paraId="0E497DE5" w14:textId="2CCC2C7F" w:rsidR="003E7657" w:rsidRPr="00553259" w:rsidRDefault="003E7657" w:rsidP="00C6169A">
                            <w:pPr>
                              <w:pStyle w:val="Caption"/>
                              <w:rPr>
                                <w:noProof/>
                              </w:rPr>
                            </w:pPr>
                            <w:r>
                              <w:t xml:space="preserve">Abbildung </w:t>
                            </w:r>
                            <w:r>
                              <w:fldChar w:fldCharType="begin"/>
                            </w:r>
                            <w:r>
                              <w:instrText xml:space="preserve"> SEQ Abbildung \* ARABIC </w:instrText>
                            </w:r>
                            <w:r>
                              <w:fldChar w:fldCharType="separate"/>
                            </w:r>
                            <w:r>
                              <w:rPr>
                                <w:noProof/>
                              </w:rPr>
                              <w:t>2</w:t>
                            </w:r>
                            <w:r>
                              <w:rPr>
                                <w:noProof/>
                              </w:rPr>
                              <w:fldChar w:fldCharType="end"/>
                            </w:r>
                            <w:r>
                              <w:rPr>
                                <w:lang w:val="en-GB"/>
                              </w:rPr>
                              <w:t>, Logo 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C1842A" id="Text Box 1" o:spid="_x0000_s1031" type="#_x0000_t202" style="position:absolute;margin-left:0;margin-top:122.7pt;width:192.15pt;height:.05pt;z-index:-2516295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" stroked="f">
                <v:textbox style="mso-fit-shape-to-text:t" inset="0,0,0,0">
                  <w:txbxContent>
                    <w:p w14:paraId="0E497DE5" w14:textId="2CCC2C7F" w:rsidR="003E7657" w:rsidRPr="00553259" w:rsidRDefault="003E7657" w:rsidP="00C6169A">
                      <w:pPr>
                        <w:pStyle w:val="Caption"/>
                        <w:rPr>
                          <w:noProof/>
                        </w:rPr>
                      </w:pPr>
                      <w:r>
                        <w:t xml:space="preserve">Abbildung </w:t>
                      </w:r>
                      <w:r>
                        <w:fldChar w:fldCharType="begin"/>
                      </w:r>
                      <w:r>
                        <w:instrText xml:space="preserve"> SEQ Abbildung \* ARABIC </w:instrText>
                      </w:r>
                      <w:r>
                        <w:fldChar w:fldCharType="separate"/>
                      </w:r>
                      <w:r>
                        <w:rPr>
                          <w:noProof/>
                        </w:rPr>
                        <w:t>2</w:t>
                      </w:r>
                      <w:r>
                        <w:rPr>
                          <w:noProof/>
                        </w:rPr>
                        <w:fldChar w:fldCharType="end"/>
                      </w:r>
                      <w:r>
                        <w:rPr>
                          <w:lang w:val="en-GB"/>
                        </w:rPr>
                        <w:t>, Logo T8</w:t>
                      </w:r>
                    </w:p>
                  </w:txbxContent>
                </v:textbox>
                <w10:wrap type="tight" anchorx="margin"/>
              </v:shape>
            </w:pict>
          </mc:Fallback>
        </mc:AlternateContent>
      </w:r>
    </w:p>
    <w:p w14:paraId="1B7BE4CA" w14:textId="77777777" w:rsidR="0032174A" w:rsidRDefault="0032174A" w:rsidP="0032174A">
      <w:pPr>
        <w:pStyle w:val="Heading1"/>
      </w:pPr>
      <w:bookmarkStart w:id="6" w:name="_Toc497306144"/>
      <w:bookmarkStart w:id="7" w:name="_Toc68694813"/>
      <w:r>
        <w:lastRenderedPageBreak/>
        <w:t>Aufgabenstellung</w:t>
      </w:r>
      <w:bookmarkEnd w:id="6"/>
      <w:bookmarkEnd w:id="7"/>
    </w:p>
    <w:p w14:paraId="239F4AF6" w14:textId="7196C5BC" w:rsidR="00F6157C" w:rsidRDefault="0032174A" w:rsidP="00F6157C">
      <w:pPr>
        <w:pStyle w:val="Heading2"/>
      </w:pPr>
      <w:bookmarkStart w:id="8" w:name="_Toc497306145"/>
      <w:bookmarkStart w:id="9" w:name="_Toc68694814"/>
      <w:bookmarkStart w:id="10" w:name="OLE_LINK1"/>
      <w:r w:rsidRPr="002C1882">
        <w:t xml:space="preserve">Titel der </w:t>
      </w:r>
      <w:bookmarkEnd w:id="8"/>
      <w:r>
        <w:t>Arbeit</w:t>
      </w:r>
      <w:bookmarkEnd w:id="9"/>
    </w:p>
    <w:p w14:paraId="402CB0C3" w14:textId="1BA45745" w:rsidR="00D468CB" w:rsidRPr="00D468CB" w:rsidRDefault="00D468CB" w:rsidP="00D468CB">
      <w:r w:rsidRPr="00E708F8">
        <w:t>Erweiterung bestehende TYPO3 CMS Website mit Produktdatenbank</w:t>
      </w:r>
      <w:r>
        <w:t>.</w:t>
      </w:r>
    </w:p>
    <w:p w14:paraId="6863858B" w14:textId="5DA5E8E9" w:rsidR="0032174A" w:rsidRDefault="0032174A" w:rsidP="0032174A">
      <w:pPr>
        <w:pStyle w:val="Heading2"/>
      </w:pPr>
      <w:bookmarkStart w:id="11" w:name="_Toc497306146"/>
      <w:bookmarkStart w:id="12" w:name="_Toc68694815"/>
      <w:r>
        <w:t>Thematik</w:t>
      </w:r>
      <w:bookmarkEnd w:id="11"/>
      <w:bookmarkEnd w:id="12"/>
    </w:p>
    <w:p w14:paraId="0F89A5A0" w14:textId="1BCC3EA5" w:rsidR="00D468CB" w:rsidRDefault="00D468CB" w:rsidP="00D468CB">
      <w:r>
        <w:t xml:space="preserve">Das Projekt befasst sich mit TYPO3 CMS, welches einen unter Anderem ermöglicht, eigene Software-Erweiterungen zu entwickeln, zu installieren und zu verwenden. Das Herz der Applikation besteht aus PHP und einer Datenbank, in der die Produkte, respektive deren Eigenschaften gespeichert und ausgelesen werden können. Zusätzlich werden für eine Merkliste Cookies verwendet, um die jeweiligen Benutzer bei erneutem Besuch der Website wiederzuerkennen und anschliessend die richtigen Produkte in der Merkliste auszugeben. </w:t>
      </w:r>
    </w:p>
    <w:p w14:paraId="01F9DEB0" w14:textId="77777777" w:rsidR="008B697F" w:rsidRPr="00580326" w:rsidRDefault="008B697F" w:rsidP="00E708F8">
      <w:pPr>
        <w:pStyle w:val="Default"/>
      </w:pPr>
    </w:p>
    <w:p w14:paraId="4D07197C" w14:textId="5DC07137" w:rsidR="00C05624" w:rsidRDefault="0032174A" w:rsidP="0032174A">
      <w:pPr>
        <w:pStyle w:val="Heading2"/>
      </w:pPr>
      <w:bookmarkStart w:id="13" w:name="_Toc497306147"/>
      <w:bookmarkStart w:id="14" w:name="_Toc68694816"/>
      <w:bookmarkEnd w:id="10"/>
      <w:r>
        <w:t>Ausgangslage</w:t>
      </w:r>
      <w:bookmarkEnd w:id="13"/>
      <w:bookmarkEnd w:id="14"/>
    </w:p>
    <w:p w14:paraId="3AC4226C" w14:textId="7C64C95F" w:rsidR="00D468CB" w:rsidRDefault="00D468CB" w:rsidP="00D468CB">
      <w:r>
        <w:t>Probst-</w:t>
      </w:r>
      <w:proofErr w:type="spellStart"/>
      <w:r>
        <w:t>Maveg</w:t>
      </w:r>
      <w:proofErr w:type="spellEnd"/>
      <w:r>
        <w:t xml:space="preserve"> ist einer der führenden Anbieter von Baumaschinen und Baugeräten aller Art und benötigt für den Verkauf ihrer Produkte eine elegantere Lösung. Die aktuelle Lösung ist mit grossem administrativem Aufwand verbunden und </w:t>
      </w:r>
      <w:r w:rsidR="00903FC3">
        <w:t xml:space="preserve">ist </w:t>
      </w:r>
      <w:r>
        <w:t>darum nicht zufriedenstellen</w:t>
      </w:r>
      <w:r w:rsidR="00903FC3">
        <w:t>d</w:t>
      </w:r>
      <w:r>
        <w:t xml:space="preserve">. </w:t>
      </w:r>
    </w:p>
    <w:p w14:paraId="418E4563" w14:textId="0A08B4D2" w:rsidR="00903FC3" w:rsidRDefault="00903FC3" w:rsidP="00D468CB"/>
    <w:p w14:paraId="5B5B939C" w14:textId="77777777" w:rsidR="00903FC3" w:rsidRPr="00E708F8" w:rsidRDefault="00903FC3" w:rsidP="00903FC3">
      <w:r>
        <w:t>Die Webagentur Terminal8 in Bern hat von Probst-</w:t>
      </w:r>
      <w:proofErr w:type="spellStart"/>
      <w:r>
        <w:t>Maveg</w:t>
      </w:r>
      <w:proofErr w:type="spellEnd"/>
      <w:r>
        <w:t xml:space="preserve"> AG den Gesamtauftrag für die Neuentwicklung der alten Website erhalten. </w:t>
      </w:r>
      <w:r w:rsidRPr="00E708F8">
        <w:t xml:space="preserve">Die neue Website wird durch Terminal8 mit dem CMS TYPO3 entwickelt, welche mit einer selbstentwickelten Produktdatenbank ergänzt wird. </w:t>
      </w:r>
    </w:p>
    <w:p w14:paraId="633AAE9F" w14:textId="77777777" w:rsidR="00903FC3" w:rsidRDefault="00903FC3" w:rsidP="00903FC3">
      <w:r w:rsidRPr="00E708F8">
        <w:t>Das Basis Template der Website und Installation von TYPO3, in welchem die Produktdatenbank integriert wird, werden vor der IPA vorbereitet. Nach der IPA wird die Produktdatenbank vom Kunden getestet und eingeführt. Die restlichen Bestandteile der Website werden nach der IPA in Teamarbeit fertiggestellt.</w:t>
      </w:r>
    </w:p>
    <w:p w14:paraId="0B0D8534" w14:textId="5D49F9A1" w:rsidR="00903FC3" w:rsidRPr="00D468CB" w:rsidRDefault="00903FC3" w:rsidP="00D468CB"/>
    <w:p w14:paraId="78F1699A" w14:textId="5AA06841" w:rsidR="00D468CB" w:rsidRDefault="00C05624" w:rsidP="00D468CB">
      <w:pPr>
        <w:spacing w:after="200"/>
      </w:pPr>
      <w:r>
        <w:br w:type="page"/>
      </w:r>
      <w:bookmarkStart w:id="15" w:name="_Toc497306148"/>
      <w:bookmarkStart w:id="16" w:name="_Toc68694817"/>
    </w:p>
    <w:p w14:paraId="56CC77CE" w14:textId="77777777" w:rsidR="00D468CB" w:rsidRDefault="00D468CB" w:rsidP="00D468CB">
      <w:pPr>
        <w:spacing w:after="200"/>
      </w:pPr>
    </w:p>
    <w:p w14:paraId="24698AC8" w14:textId="2F52075E" w:rsidR="0032174A" w:rsidRDefault="0032174A" w:rsidP="0032174A">
      <w:pPr>
        <w:pStyle w:val="Heading2"/>
      </w:pPr>
      <w:r>
        <w:t>Detaillierte Aufgabenstellung</w:t>
      </w:r>
      <w:bookmarkEnd w:id="15"/>
      <w:bookmarkEnd w:id="16"/>
    </w:p>
    <w:p w14:paraId="1BAF95A8" w14:textId="77777777" w:rsidR="00C05624" w:rsidRDefault="00C05624" w:rsidP="00C05624">
      <w:r>
        <w:t xml:space="preserve">Die IPA besteht aus zwei Teilen: </w:t>
      </w:r>
    </w:p>
    <w:p w14:paraId="3A0D15D0" w14:textId="77777777" w:rsidR="00C05624" w:rsidRDefault="00C05624" w:rsidP="00C05624">
      <w:r>
        <w:t xml:space="preserve">Teil 1 Backend und Teil 2 Frontend. </w:t>
      </w:r>
    </w:p>
    <w:p w14:paraId="230AA6DA" w14:textId="77777777" w:rsidR="00C05624" w:rsidRDefault="00C05624" w:rsidP="00C05624"/>
    <w:p w14:paraId="6AAFCE50" w14:textId="77777777" w:rsidR="00C05624" w:rsidRDefault="00C05624" w:rsidP="00C05624">
      <w:r>
        <w:rPr>
          <w:b/>
          <w:bCs/>
        </w:rPr>
        <w:t xml:space="preserve">Teil 1: (Muss) </w:t>
      </w:r>
    </w:p>
    <w:p w14:paraId="758ABA16" w14:textId="77777777" w:rsidR="00C05624" w:rsidRDefault="00C05624" w:rsidP="00C05624">
      <w:r>
        <w:t xml:space="preserve">Die bestehende TYPO3 Installation soll um eine Extension erweitert werden, welche es dem Redaktor mit einer kleinen Benutzeranleitung erlaubt, Produkte mehrsprachig zu erfassen. Diese können dann mithilfe von Plugins auf verschiedenen Seiten gefiltert und sortiert ausgegeben werden. </w:t>
      </w:r>
    </w:p>
    <w:p w14:paraId="6611D4D4" w14:textId="77777777" w:rsidR="00C05624" w:rsidRDefault="00C05624" w:rsidP="00C05624"/>
    <w:p w14:paraId="551EA627" w14:textId="77777777" w:rsidR="00C05624" w:rsidRDefault="00C05624" w:rsidP="00C05624">
      <w:pPr>
        <w:pStyle w:val="ListParagraph"/>
        <w:numPr>
          <w:ilvl w:val="0"/>
          <w:numId w:val="11"/>
        </w:numPr>
      </w:pPr>
      <w:r>
        <w:t xml:space="preserve">Redaktoren können im CMS neue Produkte erstellen, sowie bestehende bearbeiten oder löschen </w:t>
      </w:r>
    </w:p>
    <w:p w14:paraId="13D8F78B" w14:textId="77777777" w:rsidR="00C05624" w:rsidRDefault="00C05624" w:rsidP="00C05624">
      <w:pPr>
        <w:pStyle w:val="ListParagraph"/>
        <w:numPr>
          <w:ilvl w:val="0"/>
          <w:numId w:val="11"/>
        </w:numPr>
      </w:pPr>
      <w:r>
        <w:t xml:space="preserve">Redaktoren können Produkte in eine zweite Sprache übersetzen </w:t>
      </w:r>
    </w:p>
    <w:p w14:paraId="059D4D04" w14:textId="77777777" w:rsidR="00C05624" w:rsidRDefault="00C05624" w:rsidP="00C05624">
      <w:pPr>
        <w:pStyle w:val="ListParagraph"/>
      </w:pPr>
    </w:p>
    <w:p w14:paraId="7EA04ACC" w14:textId="77777777" w:rsidR="00C05624" w:rsidRDefault="00C05624" w:rsidP="00C05624">
      <w:pPr>
        <w:pStyle w:val="ListParagraph"/>
        <w:numPr>
          <w:ilvl w:val="0"/>
          <w:numId w:val="11"/>
        </w:numPr>
      </w:pPr>
      <w:r>
        <w:t xml:space="preserve">Produkte enthalten folgende Eigenschaften: </w:t>
      </w:r>
    </w:p>
    <w:p w14:paraId="666264B9" w14:textId="77777777" w:rsidR="00C05624" w:rsidRDefault="00C05624" w:rsidP="00C05624">
      <w:pPr>
        <w:pStyle w:val="ListParagraph"/>
        <w:numPr>
          <w:ilvl w:val="1"/>
          <w:numId w:val="11"/>
        </w:numPr>
      </w:pPr>
      <w:r>
        <w:t>Titel</w:t>
      </w:r>
    </w:p>
    <w:p w14:paraId="67BF0DB5" w14:textId="77777777" w:rsidR="00C05624" w:rsidRDefault="00C05624" w:rsidP="00C05624">
      <w:pPr>
        <w:pStyle w:val="ListParagraph"/>
        <w:numPr>
          <w:ilvl w:val="1"/>
          <w:numId w:val="11"/>
        </w:numPr>
      </w:pPr>
      <w:r>
        <w:t xml:space="preserve">Kurz-Beschreibung </w:t>
      </w:r>
    </w:p>
    <w:p w14:paraId="277DC64D" w14:textId="77777777" w:rsidR="00C05624" w:rsidRDefault="00C05624" w:rsidP="00C05624">
      <w:pPr>
        <w:pStyle w:val="ListParagraph"/>
        <w:numPr>
          <w:ilvl w:val="1"/>
          <w:numId w:val="11"/>
        </w:numPr>
      </w:pPr>
      <w:r>
        <w:t>Text</w:t>
      </w:r>
    </w:p>
    <w:p w14:paraId="1F2D40E1" w14:textId="77777777" w:rsidR="00C05624" w:rsidRDefault="00C05624" w:rsidP="00C05624">
      <w:pPr>
        <w:pStyle w:val="ListParagraph"/>
        <w:numPr>
          <w:ilvl w:val="1"/>
          <w:numId w:val="11"/>
        </w:numPr>
      </w:pPr>
      <w:r>
        <w:t xml:space="preserve">Vorschaubild </w:t>
      </w:r>
    </w:p>
    <w:p w14:paraId="261EC777" w14:textId="77777777" w:rsidR="00C05624" w:rsidRDefault="00C05624" w:rsidP="00C05624">
      <w:pPr>
        <w:pStyle w:val="ListParagraph"/>
        <w:numPr>
          <w:ilvl w:val="1"/>
          <w:numId w:val="11"/>
        </w:numPr>
      </w:pPr>
      <w:r>
        <w:t xml:space="preserve">Antrieb (Ohne, Benzin, Elektro, Diesel) </w:t>
      </w:r>
    </w:p>
    <w:p w14:paraId="05D6DDE6" w14:textId="77777777" w:rsidR="00C05624" w:rsidRDefault="00C05624" w:rsidP="00C05624">
      <w:pPr>
        <w:pStyle w:val="ListParagraph"/>
        <w:numPr>
          <w:ilvl w:val="1"/>
          <w:numId w:val="11"/>
        </w:numPr>
      </w:pPr>
      <w:r>
        <w:t xml:space="preserve">Leistung </w:t>
      </w:r>
    </w:p>
    <w:p w14:paraId="1F0B86D7" w14:textId="77777777" w:rsidR="00C05624" w:rsidRDefault="00C05624" w:rsidP="00C05624">
      <w:pPr>
        <w:pStyle w:val="ListParagraph"/>
        <w:numPr>
          <w:ilvl w:val="1"/>
          <w:numId w:val="11"/>
        </w:numPr>
      </w:pPr>
      <w:r>
        <w:t>Preis</w:t>
      </w:r>
    </w:p>
    <w:p w14:paraId="1840A81F" w14:textId="77777777" w:rsidR="00C05624" w:rsidRDefault="00C05624" w:rsidP="00C05624">
      <w:pPr>
        <w:pStyle w:val="ListParagraph"/>
        <w:numPr>
          <w:ilvl w:val="1"/>
          <w:numId w:val="11"/>
        </w:numPr>
      </w:pPr>
      <w:r>
        <w:t>Baujahr</w:t>
      </w:r>
    </w:p>
    <w:p w14:paraId="037E61B7" w14:textId="77777777" w:rsidR="00C05624" w:rsidRDefault="00C05624" w:rsidP="00C05624">
      <w:pPr>
        <w:pStyle w:val="ListParagraph"/>
        <w:numPr>
          <w:ilvl w:val="1"/>
          <w:numId w:val="11"/>
        </w:numPr>
      </w:pPr>
      <w:r>
        <w:t>Status (Neu, Demo, Occasion)</w:t>
      </w:r>
    </w:p>
    <w:p w14:paraId="227762A7" w14:textId="77777777" w:rsidR="00C05624" w:rsidRDefault="00C05624" w:rsidP="00C05624">
      <w:pPr>
        <w:pStyle w:val="ListParagraph"/>
        <w:numPr>
          <w:ilvl w:val="1"/>
          <w:numId w:val="11"/>
        </w:numPr>
      </w:pPr>
      <w:r>
        <w:t xml:space="preserve">weitere Bilder für eine Galerie auf der Detailseite </w:t>
      </w:r>
    </w:p>
    <w:p w14:paraId="59106AD9" w14:textId="77777777" w:rsidR="00C05624" w:rsidRDefault="00C05624" w:rsidP="00C05624">
      <w:pPr>
        <w:pStyle w:val="ListParagraph"/>
        <w:numPr>
          <w:ilvl w:val="1"/>
          <w:numId w:val="11"/>
        </w:numPr>
      </w:pPr>
      <w:r>
        <w:t xml:space="preserve">Angehängte Dateien (PDF &amp; Word, zusätzliche Bilder) </w:t>
      </w:r>
    </w:p>
    <w:p w14:paraId="65DFD9ED" w14:textId="77777777" w:rsidR="00C05624" w:rsidRDefault="00C05624" w:rsidP="00C05624">
      <w:pPr>
        <w:pStyle w:val="ListParagraph"/>
        <w:ind w:left="1440"/>
      </w:pPr>
    </w:p>
    <w:p w14:paraId="57B843CB" w14:textId="77777777" w:rsidR="00C05624" w:rsidRDefault="00C05624" w:rsidP="00C05624">
      <w:pPr>
        <w:pStyle w:val="ListParagraph"/>
        <w:numPr>
          <w:ilvl w:val="0"/>
          <w:numId w:val="11"/>
        </w:numPr>
      </w:pPr>
      <w:r>
        <w:t xml:space="preserve">Kategorien: </w:t>
      </w:r>
    </w:p>
    <w:p w14:paraId="530DB5C3" w14:textId="77777777" w:rsidR="00C05624" w:rsidRDefault="00C05624" w:rsidP="00C05624">
      <w:pPr>
        <w:pStyle w:val="ListParagraph"/>
        <w:numPr>
          <w:ilvl w:val="1"/>
          <w:numId w:val="11"/>
        </w:numPr>
      </w:pPr>
      <w:r>
        <w:t xml:space="preserve">Hauptkategorie (z. B. Marke: Hitachi, </w:t>
      </w:r>
      <w:proofErr w:type="spellStart"/>
      <w:r>
        <w:t>Yanmar</w:t>
      </w:r>
      <w:proofErr w:type="spellEnd"/>
      <w:r>
        <w:t>, CAT)</w:t>
      </w:r>
    </w:p>
    <w:p w14:paraId="5002CCB6" w14:textId="77777777" w:rsidR="00C05624" w:rsidRDefault="00C05624" w:rsidP="00C05624">
      <w:pPr>
        <w:pStyle w:val="ListParagraph"/>
        <w:numPr>
          <w:ilvl w:val="1"/>
          <w:numId w:val="11"/>
        </w:numPr>
      </w:pPr>
      <w:r>
        <w:t xml:space="preserve">Nebenkategorie (z. B. Art: Minibagger, Raupenbagger, Grossbagger, Mobilbagger, Radlader) </w:t>
      </w:r>
    </w:p>
    <w:p w14:paraId="167437EA" w14:textId="77777777" w:rsidR="00C05624" w:rsidRDefault="00C05624" w:rsidP="00C05624">
      <w:pPr>
        <w:pStyle w:val="ListParagraph"/>
        <w:ind w:left="1440"/>
      </w:pPr>
    </w:p>
    <w:p w14:paraId="0391BEAA" w14:textId="76BA2E2B" w:rsidR="00C05624" w:rsidRDefault="00C05624" w:rsidP="00C05624">
      <w:pPr>
        <w:pStyle w:val="ListParagraph"/>
        <w:numPr>
          <w:ilvl w:val="0"/>
          <w:numId w:val="11"/>
        </w:numPr>
      </w:pPr>
      <w:r>
        <w:t xml:space="preserve">auch Kategorien können durch die Redaktoren übersetzt werden </w:t>
      </w:r>
    </w:p>
    <w:p w14:paraId="7B4DE795" w14:textId="71CCAE47" w:rsidR="00C05624" w:rsidRDefault="00C05624" w:rsidP="00C05624">
      <w:pPr>
        <w:spacing w:after="200"/>
      </w:pPr>
      <w:r>
        <w:br w:type="page"/>
      </w:r>
    </w:p>
    <w:p w14:paraId="094C2B25" w14:textId="77777777" w:rsidR="00C05624" w:rsidRDefault="00C05624" w:rsidP="00C05624"/>
    <w:p w14:paraId="4A1FE470" w14:textId="77777777" w:rsidR="00C05624" w:rsidRDefault="00C05624" w:rsidP="00C05624">
      <w:r>
        <w:rPr>
          <w:b/>
          <w:bCs/>
        </w:rPr>
        <w:t xml:space="preserve">Teil 2: (Muss) </w:t>
      </w:r>
    </w:p>
    <w:p w14:paraId="448B66CB" w14:textId="77777777" w:rsidR="00C05624" w:rsidRDefault="00C05624" w:rsidP="00C05624">
      <w:pPr>
        <w:pStyle w:val="ListParagraph"/>
        <w:numPr>
          <w:ilvl w:val="0"/>
          <w:numId w:val="10"/>
        </w:numPr>
      </w:pPr>
      <w:r>
        <w:t xml:space="preserve">Listenansicht mit allen Produkten </w:t>
      </w:r>
    </w:p>
    <w:p w14:paraId="32F345E0" w14:textId="77777777" w:rsidR="00C05624" w:rsidRDefault="00C05624" w:rsidP="00C05624">
      <w:pPr>
        <w:pStyle w:val="ListParagraph"/>
        <w:numPr>
          <w:ilvl w:val="0"/>
          <w:numId w:val="10"/>
        </w:numPr>
      </w:pPr>
      <w:r>
        <w:t xml:space="preserve">Listenansicht ist wie folgt Dynamisch konfigurierbar </w:t>
      </w:r>
    </w:p>
    <w:p w14:paraId="39CC6AD5" w14:textId="77777777" w:rsidR="00C05624" w:rsidRDefault="00C05624" w:rsidP="00C05624">
      <w:pPr>
        <w:pStyle w:val="ListParagraph"/>
        <w:numPr>
          <w:ilvl w:val="0"/>
          <w:numId w:val="12"/>
        </w:numPr>
      </w:pPr>
      <w:r>
        <w:t xml:space="preserve">Sortierung: Alphabetisch oder Reihenfolge des </w:t>
      </w:r>
      <w:proofErr w:type="spellStart"/>
      <w:r>
        <w:t>Backends</w:t>
      </w:r>
      <w:proofErr w:type="spellEnd"/>
      <w:r>
        <w:t xml:space="preserve"> </w:t>
      </w:r>
    </w:p>
    <w:p w14:paraId="722B39A7" w14:textId="77777777" w:rsidR="00C05624" w:rsidRDefault="00C05624" w:rsidP="00C05624">
      <w:pPr>
        <w:pStyle w:val="ListParagraph"/>
        <w:numPr>
          <w:ilvl w:val="0"/>
          <w:numId w:val="12"/>
        </w:numPr>
      </w:pPr>
      <w:r>
        <w:t xml:space="preserve">Anzeigen von Produkten der gewählten Kategorie(n) </w:t>
      </w:r>
    </w:p>
    <w:p w14:paraId="7F4FB86C" w14:textId="77777777" w:rsidR="00C05624" w:rsidRDefault="00C05624" w:rsidP="00C05624">
      <w:pPr>
        <w:pStyle w:val="ListParagraph"/>
        <w:numPr>
          <w:ilvl w:val="0"/>
          <w:numId w:val="12"/>
        </w:numPr>
      </w:pPr>
      <w:r>
        <w:t xml:space="preserve">Anzeigen von Produkten aus gewählten </w:t>
      </w:r>
      <w:proofErr w:type="spellStart"/>
      <w:r>
        <w:t>OrdnernAnzeigen</w:t>
      </w:r>
      <w:proofErr w:type="spellEnd"/>
      <w:r>
        <w:t xml:space="preserve"> von einzeln ausgewählten Produkten</w:t>
      </w:r>
    </w:p>
    <w:p w14:paraId="3062F1B5" w14:textId="77777777" w:rsidR="00C05624" w:rsidRDefault="00C05624" w:rsidP="00C05624">
      <w:pPr>
        <w:pStyle w:val="ListParagraph"/>
        <w:numPr>
          <w:ilvl w:val="0"/>
          <w:numId w:val="12"/>
        </w:numPr>
      </w:pPr>
      <w:r>
        <w:t xml:space="preserve">Auswahl der Kategorie(n) für die Filterung </w:t>
      </w:r>
    </w:p>
    <w:p w14:paraId="5EDF8AF0" w14:textId="77777777" w:rsidR="00C05624" w:rsidRDefault="00C05624" w:rsidP="00C05624">
      <w:pPr>
        <w:pStyle w:val="ListParagraph"/>
        <w:numPr>
          <w:ilvl w:val="0"/>
          <w:numId w:val="12"/>
        </w:numPr>
      </w:pPr>
      <w:r>
        <w:t xml:space="preserve">Merkliste </w:t>
      </w:r>
    </w:p>
    <w:p w14:paraId="40E1FF64" w14:textId="77777777" w:rsidR="00C05624" w:rsidRDefault="00C05624" w:rsidP="00C05624">
      <w:pPr>
        <w:pStyle w:val="ListParagraph"/>
        <w:numPr>
          <w:ilvl w:val="0"/>
          <w:numId w:val="12"/>
        </w:numPr>
      </w:pPr>
      <w:r>
        <w:t>Produkte können einer Merkliste hinzugefügt werden</w:t>
      </w:r>
    </w:p>
    <w:p w14:paraId="390F6FE0" w14:textId="77777777" w:rsidR="00C05624" w:rsidRDefault="00C05624" w:rsidP="00C05624">
      <w:pPr>
        <w:pStyle w:val="ListParagraph"/>
        <w:numPr>
          <w:ilvl w:val="0"/>
          <w:numId w:val="12"/>
        </w:numPr>
      </w:pPr>
      <w:r>
        <w:t xml:space="preserve">In der Merkliste sollen die Eigenschaften der Produkte als Vergleichstabelle angezeigt werden. </w:t>
      </w:r>
    </w:p>
    <w:p w14:paraId="2043C855" w14:textId="77777777" w:rsidR="00C05624" w:rsidRDefault="00C05624" w:rsidP="00C05624">
      <w:pPr>
        <w:pStyle w:val="ListParagraph"/>
        <w:ind w:left="1068"/>
      </w:pPr>
    </w:p>
    <w:p w14:paraId="63692431" w14:textId="77777777" w:rsidR="00C05624" w:rsidRDefault="00C05624" w:rsidP="00C05624">
      <w:pPr>
        <w:pStyle w:val="ListParagraph"/>
        <w:numPr>
          <w:ilvl w:val="0"/>
          <w:numId w:val="10"/>
        </w:numPr>
      </w:pPr>
      <w:r>
        <w:t xml:space="preserve">Detailansicht eines Produkts bei Klick </w:t>
      </w:r>
    </w:p>
    <w:p w14:paraId="539E584C" w14:textId="77777777" w:rsidR="00C05624" w:rsidRDefault="00C05624" w:rsidP="00C05624">
      <w:pPr>
        <w:pStyle w:val="ListParagraph"/>
        <w:numPr>
          <w:ilvl w:val="0"/>
          <w:numId w:val="10"/>
        </w:numPr>
      </w:pPr>
      <w:r>
        <w:t xml:space="preserve">Die Ansicht im Frontend wird getreu einem Design Prototypen umgesetzt </w:t>
      </w:r>
    </w:p>
    <w:p w14:paraId="7CAE360B" w14:textId="77777777" w:rsidR="00C05624" w:rsidRDefault="00C05624" w:rsidP="00C05624">
      <w:pPr>
        <w:pStyle w:val="ListParagraph"/>
        <w:numPr>
          <w:ilvl w:val="0"/>
          <w:numId w:val="10"/>
        </w:numPr>
      </w:pPr>
      <w:r>
        <w:t xml:space="preserve">Das Frontend ist responsiv und auf Mobilen Geräten bedienbar. </w:t>
      </w:r>
    </w:p>
    <w:p w14:paraId="425C4D6A" w14:textId="77777777" w:rsidR="00C05624" w:rsidRDefault="00C05624" w:rsidP="00C05624">
      <w:pPr>
        <w:pStyle w:val="ListParagraph"/>
        <w:numPr>
          <w:ilvl w:val="0"/>
          <w:numId w:val="10"/>
        </w:numPr>
      </w:pPr>
      <w:r>
        <w:t xml:space="preserve">Produktdetailseiten haben eine «sprechende» URL mit dem Titel des Produkts </w:t>
      </w:r>
    </w:p>
    <w:p w14:paraId="6A12BA71" w14:textId="77777777" w:rsidR="00C05624" w:rsidRDefault="00C05624" w:rsidP="00C05624">
      <w:pPr>
        <w:pStyle w:val="ListParagraph"/>
        <w:numPr>
          <w:ilvl w:val="0"/>
          <w:numId w:val="10"/>
        </w:numPr>
      </w:pPr>
      <w:r>
        <w:t xml:space="preserve">Lightbox für die Bilder in der Detailansicht </w:t>
      </w:r>
    </w:p>
    <w:p w14:paraId="6B876035" w14:textId="77777777" w:rsidR="00C05624" w:rsidRDefault="00C05624" w:rsidP="00C05624">
      <w:pPr>
        <w:pStyle w:val="ListParagraph"/>
        <w:numPr>
          <w:ilvl w:val="0"/>
          <w:numId w:val="10"/>
        </w:numPr>
      </w:pPr>
      <w:r>
        <w:t xml:space="preserve">Die Listenansicht muss anhand vordefinierter Kategorien wie folgt filterbar sein: </w:t>
      </w:r>
    </w:p>
    <w:p w14:paraId="4382C551" w14:textId="77777777" w:rsidR="00C05624" w:rsidRDefault="00C05624" w:rsidP="00C05624">
      <w:pPr>
        <w:pStyle w:val="ListParagraph"/>
        <w:numPr>
          <w:ilvl w:val="1"/>
          <w:numId w:val="10"/>
        </w:numPr>
      </w:pPr>
      <w:r>
        <w:t>Eine/mehrere Marken wählen = zeigt alle Produkte, die Marke X ODER Marke Y enthalten</w:t>
      </w:r>
    </w:p>
    <w:p w14:paraId="0AD89C34" w14:textId="77777777" w:rsidR="00C05624" w:rsidRDefault="00C05624" w:rsidP="00C05624">
      <w:pPr>
        <w:pStyle w:val="ListParagraph"/>
        <w:numPr>
          <w:ilvl w:val="1"/>
          <w:numId w:val="10"/>
        </w:numPr>
      </w:pPr>
      <w:r>
        <w:t xml:space="preserve">Eine/mehrere Arten wählen = zeigt alle Produkte, die Art X ODER Art Y enthalten </w:t>
      </w:r>
    </w:p>
    <w:p w14:paraId="32ED4052" w14:textId="77777777" w:rsidR="00C05624" w:rsidRDefault="00C05624" w:rsidP="00C05624">
      <w:pPr>
        <w:pStyle w:val="ListParagraph"/>
        <w:numPr>
          <w:ilvl w:val="0"/>
          <w:numId w:val="10"/>
        </w:numPr>
      </w:pPr>
      <w:r>
        <w:t xml:space="preserve">Ändern der Sprache im Frontend zeigt Produkte in der gewählten Sprache </w:t>
      </w:r>
    </w:p>
    <w:p w14:paraId="52C963ED" w14:textId="77777777" w:rsidR="00C05624" w:rsidRDefault="00C05624" w:rsidP="00C05624"/>
    <w:p w14:paraId="130B68A5" w14:textId="77777777" w:rsidR="00C05624" w:rsidRDefault="00C05624" w:rsidP="00C05624">
      <w:r>
        <w:rPr>
          <w:b/>
          <w:bCs/>
        </w:rPr>
        <w:t xml:space="preserve">Weiteres: (Muss) </w:t>
      </w:r>
    </w:p>
    <w:p w14:paraId="37BA4AD9" w14:textId="77777777" w:rsidR="00C05624" w:rsidRDefault="00C05624" w:rsidP="00C05624">
      <w:r>
        <w:t xml:space="preserve">- Erstellen Backend User mit Berechtigungen zur Erfassung von Produkten </w:t>
      </w:r>
    </w:p>
    <w:p w14:paraId="00D6368F" w14:textId="77777777" w:rsidR="00C05624" w:rsidRDefault="00C05624" w:rsidP="00C05624">
      <w:r>
        <w:t xml:space="preserve">- Benutzeranleitung zur Erfassung der Produkte im Backend </w:t>
      </w:r>
    </w:p>
    <w:p w14:paraId="34F7C99E" w14:textId="77777777" w:rsidR="00C05624" w:rsidRDefault="00C05624" w:rsidP="00C05624">
      <w:r>
        <w:t xml:space="preserve">- Testing - - Erfassung von Produkten von 3. Person - - «Benutzen» des </w:t>
      </w:r>
      <w:proofErr w:type="spellStart"/>
      <w:r>
        <w:t>Frontends</w:t>
      </w:r>
      <w:proofErr w:type="spellEnd"/>
      <w:r>
        <w:t xml:space="preserve"> durch 3. Person </w:t>
      </w:r>
    </w:p>
    <w:p w14:paraId="20FE78AF" w14:textId="77777777" w:rsidR="00C05624" w:rsidRDefault="00C05624" w:rsidP="00C05624"/>
    <w:p w14:paraId="5D689F16" w14:textId="77777777" w:rsidR="00C05624" w:rsidRDefault="00C05624" w:rsidP="00C05624">
      <w:pPr>
        <w:rPr>
          <w:b/>
          <w:bCs/>
        </w:rPr>
      </w:pPr>
      <w:r>
        <w:rPr>
          <w:b/>
          <w:bCs/>
        </w:rPr>
        <w:t xml:space="preserve">Kann Kriterien: </w:t>
      </w:r>
    </w:p>
    <w:p w14:paraId="11ABF875" w14:textId="77777777" w:rsidR="00C05624" w:rsidRPr="00F555D5" w:rsidRDefault="00C05624" w:rsidP="00C05624">
      <w:pPr>
        <w:pStyle w:val="ListParagraph"/>
        <w:numPr>
          <w:ilvl w:val="0"/>
          <w:numId w:val="14"/>
        </w:numPr>
      </w:pPr>
      <w:r w:rsidRPr="00F555D5">
        <w:t xml:space="preserve">Merkliste ist teilbar </w:t>
      </w:r>
    </w:p>
    <w:p w14:paraId="0D675A0D" w14:textId="77777777" w:rsidR="00C05624" w:rsidRDefault="00C05624" w:rsidP="00C05624">
      <w:pPr>
        <w:pStyle w:val="ListParagraph"/>
        <w:numPr>
          <w:ilvl w:val="0"/>
          <w:numId w:val="10"/>
        </w:numPr>
      </w:pPr>
      <w:r>
        <w:t xml:space="preserve">Möglichzeit zur Erfassung und Anzeige von Videos pro Produkt </w:t>
      </w:r>
    </w:p>
    <w:p w14:paraId="50F66B61" w14:textId="77777777" w:rsidR="00C05624" w:rsidRDefault="00C05624" w:rsidP="00C05624">
      <w:pPr>
        <w:pStyle w:val="ListParagraph"/>
        <w:numPr>
          <w:ilvl w:val="0"/>
          <w:numId w:val="13"/>
        </w:numPr>
      </w:pPr>
      <w:r>
        <w:t xml:space="preserve">Produkten können “ähnliche” Produkte zugewiesen werden, welche in der Detailansicht des Produkts empfohlen werden] </w:t>
      </w:r>
    </w:p>
    <w:p w14:paraId="18824D18" w14:textId="77777777" w:rsidR="00C05624" w:rsidRDefault="00C05624" w:rsidP="00C05624">
      <w:pPr>
        <w:pStyle w:val="ListParagraph"/>
        <w:numPr>
          <w:ilvl w:val="0"/>
          <w:numId w:val="13"/>
        </w:numPr>
      </w:pPr>
      <w:r>
        <w:t xml:space="preserve">Filterung erweitern: </w:t>
      </w:r>
    </w:p>
    <w:p w14:paraId="59D457ED" w14:textId="77777777" w:rsidR="00C05624" w:rsidRDefault="00C05624" w:rsidP="00C05624">
      <w:pPr>
        <w:pStyle w:val="ListParagraph"/>
        <w:numPr>
          <w:ilvl w:val="1"/>
          <w:numId w:val="15"/>
        </w:numPr>
      </w:pPr>
      <w:r>
        <w:t xml:space="preserve">Marken + Arten wählen = zeigt alle Produkte, die Art X ODER Art Y, sowie Marke X ODER Marke Y enthalten </w:t>
      </w:r>
    </w:p>
    <w:p w14:paraId="423E0081" w14:textId="77777777" w:rsidR="00C05624" w:rsidRDefault="00C05624" w:rsidP="00C05624">
      <w:pPr>
        <w:pStyle w:val="ListParagraph"/>
        <w:numPr>
          <w:ilvl w:val="0"/>
          <w:numId w:val="13"/>
        </w:numPr>
      </w:pPr>
      <w:r>
        <w:t xml:space="preserve">Pro Produkt können zentral erfasste Ansprechpersonen zugewiesen werden, welche auf der Detailseite ausgegeben werden </w:t>
      </w:r>
    </w:p>
    <w:p w14:paraId="5FA633CC" w14:textId="77777777" w:rsidR="00C05624" w:rsidRDefault="00C05624" w:rsidP="00C05624"/>
    <w:p w14:paraId="061DF846" w14:textId="77777777" w:rsidR="00C05624" w:rsidRDefault="00C05624" w:rsidP="00C05624">
      <w:r>
        <w:rPr>
          <w:b/>
          <w:bCs/>
        </w:rPr>
        <w:t xml:space="preserve">Nicht Bestandteil dieser Arbeit sind: </w:t>
      </w:r>
    </w:p>
    <w:p w14:paraId="46CA3CC4" w14:textId="77777777" w:rsidR="00C05624" w:rsidRDefault="00C05624" w:rsidP="00C05624">
      <w:r>
        <w:t xml:space="preserve">- Installation &amp; Grundkonfiguration TYPO3 </w:t>
      </w:r>
    </w:p>
    <w:p w14:paraId="578A12E7" w14:textId="77777777" w:rsidR="00C05624" w:rsidRDefault="00C05624" w:rsidP="00C05624">
      <w:r>
        <w:t xml:space="preserve">- Bereitstellen des Servers </w:t>
      </w:r>
    </w:p>
    <w:p w14:paraId="670410BE" w14:textId="77777777" w:rsidR="00C05624" w:rsidRDefault="00C05624" w:rsidP="00C05624">
      <w:r>
        <w:t xml:space="preserve">- Abfüllen der Produkte </w:t>
      </w:r>
    </w:p>
    <w:p w14:paraId="22032749" w14:textId="77777777" w:rsidR="00C05624" w:rsidRDefault="00C05624" w:rsidP="00C05624">
      <w:r>
        <w:t xml:space="preserve">- Einführung der Erweiterung </w:t>
      </w:r>
    </w:p>
    <w:p w14:paraId="6E06E253" w14:textId="77777777" w:rsidR="00C05624" w:rsidRDefault="00C05624" w:rsidP="00C05624">
      <w:r>
        <w:t>- Allgemeines Websitelayout (Navigation, Footer)</w:t>
      </w:r>
    </w:p>
    <w:p w14:paraId="3882B2DF" w14:textId="017B25A0" w:rsidR="00C05624" w:rsidRDefault="00C05624" w:rsidP="00C05624">
      <w:pPr>
        <w:spacing w:after="200"/>
      </w:pPr>
      <w:r>
        <w:br w:type="page"/>
      </w:r>
      <w:bookmarkStart w:id="17" w:name="_Toc497306149"/>
      <w:bookmarkStart w:id="18" w:name="_Toc68601240"/>
    </w:p>
    <w:p w14:paraId="6C5F0DE4" w14:textId="77777777" w:rsidR="00C05624" w:rsidRDefault="00C05624" w:rsidP="00C05624">
      <w:pPr>
        <w:spacing w:after="200"/>
      </w:pPr>
    </w:p>
    <w:p w14:paraId="4E370DE1" w14:textId="5446BB0D" w:rsidR="00C05624" w:rsidRDefault="00C05624" w:rsidP="00C05624">
      <w:pPr>
        <w:pStyle w:val="Heading2"/>
      </w:pPr>
      <w:r>
        <w:t>Mittel und Methoden inklusive Projektmethode</w:t>
      </w:r>
      <w:bookmarkEnd w:id="17"/>
      <w:bookmarkEnd w:id="18"/>
    </w:p>
    <w:p w14:paraId="311C52E5" w14:textId="77777777" w:rsidR="00C05624" w:rsidRPr="00580326" w:rsidRDefault="00C05624" w:rsidP="00C05624">
      <w:pPr>
        <w:pStyle w:val="Default"/>
        <w:numPr>
          <w:ilvl w:val="0"/>
          <w:numId w:val="13"/>
        </w:numPr>
      </w:pPr>
      <w:r w:rsidRPr="00580326">
        <w:t xml:space="preserve">Hermes 5.1 als Projektmethode (vereinfacht) </w:t>
      </w:r>
    </w:p>
    <w:p w14:paraId="26A4F316" w14:textId="77777777" w:rsidR="00C05624" w:rsidRPr="00580326" w:rsidRDefault="00C05624" w:rsidP="00C05624">
      <w:pPr>
        <w:pStyle w:val="Default"/>
        <w:numPr>
          <w:ilvl w:val="0"/>
          <w:numId w:val="13"/>
        </w:numPr>
      </w:pPr>
      <w:r w:rsidRPr="00580326">
        <w:t xml:space="preserve">Windows Laptop </w:t>
      </w:r>
    </w:p>
    <w:p w14:paraId="210E48F1" w14:textId="77777777" w:rsidR="00C05624" w:rsidRPr="00580326" w:rsidRDefault="00C05624" w:rsidP="00C05624">
      <w:pPr>
        <w:pStyle w:val="Default"/>
        <w:numPr>
          <w:ilvl w:val="0"/>
          <w:numId w:val="13"/>
        </w:numPr>
      </w:pPr>
      <w:r w:rsidRPr="00580326">
        <w:t xml:space="preserve">VS Code als Editor </w:t>
      </w:r>
    </w:p>
    <w:p w14:paraId="3C111700" w14:textId="77777777" w:rsidR="00C05624" w:rsidRPr="00580326" w:rsidRDefault="00C05624" w:rsidP="00C05624">
      <w:pPr>
        <w:pStyle w:val="Default"/>
        <w:numPr>
          <w:ilvl w:val="0"/>
          <w:numId w:val="13"/>
        </w:numPr>
      </w:pPr>
      <w:r w:rsidRPr="00580326">
        <w:t xml:space="preserve">Eigene Stage-Umgebung auf Server mit SSH Zugang </w:t>
      </w:r>
    </w:p>
    <w:p w14:paraId="76AC1F7B" w14:textId="77777777" w:rsidR="00C05624" w:rsidRPr="00580326" w:rsidRDefault="00C05624" w:rsidP="00C05624">
      <w:pPr>
        <w:pStyle w:val="Default"/>
        <w:numPr>
          <w:ilvl w:val="0"/>
          <w:numId w:val="13"/>
        </w:numPr>
      </w:pPr>
      <w:r w:rsidRPr="00580326">
        <w:t xml:space="preserve">TYPO3 CMS </w:t>
      </w:r>
    </w:p>
    <w:p w14:paraId="4440B2A3" w14:textId="77777777" w:rsidR="00C05624" w:rsidRPr="00580326" w:rsidRDefault="00C05624" w:rsidP="00C05624">
      <w:pPr>
        <w:pStyle w:val="Default"/>
        <w:numPr>
          <w:ilvl w:val="0"/>
          <w:numId w:val="13"/>
        </w:numPr>
      </w:pPr>
      <w:proofErr w:type="spellStart"/>
      <w:r w:rsidRPr="00580326">
        <w:t>TypoScript</w:t>
      </w:r>
      <w:proofErr w:type="spellEnd"/>
      <w:r w:rsidRPr="00580326">
        <w:t xml:space="preserve"> </w:t>
      </w:r>
    </w:p>
    <w:p w14:paraId="0111E1EC" w14:textId="77777777" w:rsidR="00C05624" w:rsidRPr="00580326" w:rsidRDefault="00C05624" w:rsidP="00C05624">
      <w:pPr>
        <w:pStyle w:val="Default"/>
        <w:numPr>
          <w:ilvl w:val="0"/>
          <w:numId w:val="13"/>
        </w:numPr>
      </w:pPr>
      <w:r w:rsidRPr="00580326">
        <w:t xml:space="preserve">PHP </w:t>
      </w:r>
    </w:p>
    <w:p w14:paraId="2614D1E2" w14:textId="77777777" w:rsidR="00C05624" w:rsidRPr="00580326" w:rsidRDefault="00C05624" w:rsidP="00C05624">
      <w:pPr>
        <w:pStyle w:val="Default"/>
        <w:numPr>
          <w:ilvl w:val="0"/>
          <w:numId w:val="13"/>
        </w:numPr>
      </w:pPr>
      <w:r w:rsidRPr="00580326">
        <w:t xml:space="preserve">MySQL </w:t>
      </w:r>
    </w:p>
    <w:p w14:paraId="07C498F5" w14:textId="77777777" w:rsidR="00C05624" w:rsidRPr="00580326" w:rsidRDefault="00C05624" w:rsidP="00C05624">
      <w:pPr>
        <w:pStyle w:val="Default"/>
        <w:numPr>
          <w:ilvl w:val="0"/>
          <w:numId w:val="13"/>
        </w:numPr>
      </w:pPr>
      <w:r w:rsidRPr="00580326">
        <w:t xml:space="preserve">HTML </w:t>
      </w:r>
    </w:p>
    <w:p w14:paraId="1C2CA36B" w14:textId="77777777" w:rsidR="00C05624" w:rsidRPr="00580326" w:rsidRDefault="00C05624" w:rsidP="00C05624">
      <w:pPr>
        <w:pStyle w:val="Default"/>
        <w:numPr>
          <w:ilvl w:val="0"/>
          <w:numId w:val="13"/>
        </w:numPr>
      </w:pPr>
      <w:r w:rsidRPr="00580326">
        <w:t xml:space="preserve">JavaScript </w:t>
      </w:r>
    </w:p>
    <w:p w14:paraId="778608BC" w14:textId="77777777" w:rsidR="00C05624" w:rsidRPr="00580326" w:rsidRDefault="00C05624" w:rsidP="00C05624">
      <w:pPr>
        <w:pStyle w:val="Default"/>
        <w:numPr>
          <w:ilvl w:val="0"/>
          <w:numId w:val="13"/>
        </w:numPr>
      </w:pPr>
      <w:r w:rsidRPr="00580326">
        <w:t xml:space="preserve">(S)CSS </w:t>
      </w:r>
    </w:p>
    <w:p w14:paraId="6C0A1A14" w14:textId="77777777" w:rsidR="00C05624" w:rsidRPr="00580326" w:rsidRDefault="00C05624" w:rsidP="00C05624">
      <w:pPr>
        <w:pStyle w:val="Default"/>
        <w:numPr>
          <w:ilvl w:val="0"/>
          <w:numId w:val="13"/>
        </w:numPr>
      </w:pPr>
      <w:r w:rsidRPr="00580326">
        <w:t xml:space="preserve">TYPO3 Extension </w:t>
      </w:r>
      <w:proofErr w:type="spellStart"/>
      <w:r w:rsidRPr="00580326">
        <w:t>Builder</w:t>
      </w:r>
      <w:proofErr w:type="spellEnd"/>
      <w:r w:rsidRPr="00580326">
        <w:t xml:space="preserve"> </w:t>
      </w:r>
    </w:p>
    <w:p w14:paraId="5A976A93" w14:textId="77777777" w:rsidR="00C05624" w:rsidRPr="00580326" w:rsidRDefault="00C05624" w:rsidP="00C05624">
      <w:pPr>
        <w:pStyle w:val="Default"/>
        <w:numPr>
          <w:ilvl w:val="0"/>
          <w:numId w:val="13"/>
        </w:numPr>
      </w:pPr>
      <w:proofErr w:type="spellStart"/>
      <w:r w:rsidRPr="00580326">
        <w:t>Extbase</w:t>
      </w:r>
      <w:proofErr w:type="spellEnd"/>
      <w:r w:rsidRPr="00580326">
        <w:t xml:space="preserve"> Framework </w:t>
      </w:r>
    </w:p>
    <w:p w14:paraId="7DE0663C" w14:textId="77777777" w:rsidR="00C05624" w:rsidRPr="00580326" w:rsidRDefault="00C05624" w:rsidP="00C05624">
      <w:pPr>
        <w:pStyle w:val="Default"/>
        <w:numPr>
          <w:ilvl w:val="0"/>
          <w:numId w:val="13"/>
        </w:numPr>
      </w:pPr>
      <w:r w:rsidRPr="00580326">
        <w:t xml:space="preserve">TYPO3 Fluid </w:t>
      </w:r>
    </w:p>
    <w:p w14:paraId="24BF0E06" w14:textId="77777777" w:rsidR="00C05624" w:rsidRDefault="00C05624" w:rsidP="00C05624">
      <w:pPr>
        <w:pStyle w:val="Default"/>
        <w:numPr>
          <w:ilvl w:val="0"/>
          <w:numId w:val="13"/>
        </w:numPr>
      </w:pPr>
      <w:r w:rsidRPr="00580326">
        <w:t xml:space="preserve">Terminal8 Frontend Framework </w:t>
      </w:r>
    </w:p>
    <w:p w14:paraId="5089CA54" w14:textId="77777777" w:rsidR="00C05624" w:rsidRPr="00580326" w:rsidRDefault="00C05624" w:rsidP="00C05624">
      <w:pPr>
        <w:pStyle w:val="Default"/>
        <w:ind w:left="720"/>
      </w:pPr>
    </w:p>
    <w:p w14:paraId="5123E3AA" w14:textId="77777777" w:rsidR="00C05624" w:rsidRDefault="00C05624" w:rsidP="00C05624">
      <w:pPr>
        <w:pStyle w:val="Heading2"/>
      </w:pPr>
      <w:bookmarkStart w:id="19" w:name="_Toc497306150"/>
      <w:bookmarkStart w:id="20" w:name="_Toc68601241"/>
      <w:r>
        <w:t>Vorkenntnisse</w:t>
      </w:r>
      <w:bookmarkEnd w:id="19"/>
      <w:bookmarkEnd w:id="20"/>
    </w:p>
    <w:p w14:paraId="68E1C0DB" w14:textId="77777777" w:rsidR="00C05624" w:rsidRDefault="00C05624" w:rsidP="00C05624">
      <w:pPr>
        <w:pStyle w:val="Default"/>
      </w:pPr>
    </w:p>
    <w:p w14:paraId="37B07211" w14:textId="77777777" w:rsidR="00C05624" w:rsidRPr="00580326" w:rsidRDefault="00C05624" w:rsidP="00C05624">
      <w:pPr>
        <w:pStyle w:val="Default"/>
        <w:numPr>
          <w:ilvl w:val="0"/>
          <w:numId w:val="13"/>
        </w:numPr>
      </w:pPr>
      <w:r w:rsidRPr="00580326">
        <w:t xml:space="preserve">TYPO3 </w:t>
      </w:r>
    </w:p>
    <w:p w14:paraId="0714CE38" w14:textId="77777777" w:rsidR="00C05624" w:rsidRPr="00580326" w:rsidRDefault="00C05624" w:rsidP="00C05624">
      <w:pPr>
        <w:pStyle w:val="Default"/>
        <w:numPr>
          <w:ilvl w:val="0"/>
          <w:numId w:val="13"/>
        </w:numPr>
      </w:pPr>
      <w:proofErr w:type="spellStart"/>
      <w:r w:rsidRPr="00580326">
        <w:t>TypoScript</w:t>
      </w:r>
      <w:proofErr w:type="spellEnd"/>
      <w:r w:rsidRPr="00580326">
        <w:t xml:space="preserve"> </w:t>
      </w:r>
    </w:p>
    <w:p w14:paraId="4437FE3B" w14:textId="77777777" w:rsidR="00C05624" w:rsidRPr="00580326" w:rsidRDefault="00C05624" w:rsidP="00C05624">
      <w:pPr>
        <w:pStyle w:val="Default"/>
        <w:numPr>
          <w:ilvl w:val="0"/>
          <w:numId w:val="13"/>
        </w:numPr>
      </w:pPr>
      <w:r w:rsidRPr="00580326">
        <w:t xml:space="preserve">PHP, SQL </w:t>
      </w:r>
    </w:p>
    <w:p w14:paraId="3320E6A4" w14:textId="77777777" w:rsidR="00C05624" w:rsidRPr="00580326" w:rsidRDefault="00C05624" w:rsidP="00C05624">
      <w:pPr>
        <w:pStyle w:val="Default"/>
        <w:numPr>
          <w:ilvl w:val="0"/>
          <w:numId w:val="13"/>
        </w:numPr>
      </w:pPr>
      <w:r w:rsidRPr="00580326">
        <w:t xml:space="preserve">JavaScript, HTML, (S)CSS </w:t>
      </w:r>
    </w:p>
    <w:p w14:paraId="103CE6D1" w14:textId="77777777" w:rsidR="00C05624" w:rsidRPr="00580326" w:rsidRDefault="00C05624" w:rsidP="00C05624">
      <w:pPr>
        <w:pStyle w:val="Default"/>
        <w:numPr>
          <w:ilvl w:val="0"/>
          <w:numId w:val="13"/>
        </w:numPr>
      </w:pPr>
      <w:r w:rsidRPr="00580326">
        <w:t xml:space="preserve">TYPO3 Fluid </w:t>
      </w:r>
    </w:p>
    <w:p w14:paraId="0B6F8D1C" w14:textId="77777777" w:rsidR="00C05624" w:rsidRPr="00580326" w:rsidRDefault="00C05624" w:rsidP="00C05624">
      <w:pPr>
        <w:pStyle w:val="Default"/>
        <w:numPr>
          <w:ilvl w:val="0"/>
          <w:numId w:val="13"/>
        </w:numPr>
      </w:pPr>
      <w:r w:rsidRPr="00580326">
        <w:t xml:space="preserve">Erweitern und bearbeiten von bestehenden und neuen Websites </w:t>
      </w:r>
    </w:p>
    <w:p w14:paraId="518532F4" w14:textId="77777777" w:rsidR="00C05624" w:rsidRPr="00580326" w:rsidRDefault="00C05624" w:rsidP="00C05624">
      <w:pPr>
        <w:pStyle w:val="Default"/>
        <w:numPr>
          <w:ilvl w:val="0"/>
          <w:numId w:val="13"/>
        </w:numPr>
      </w:pPr>
      <w:r w:rsidRPr="00580326">
        <w:t xml:space="preserve">Erweitern und bearbeiten von bestehen TYPO3 Extensions </w:t>
      </w:r>
    </w:p>
    <w:p w14:paraId="7E0094ED" w14:textId="77777777" w:rsidR="00C05624" w:rsidRPr="00580326" w:rsidRDefault="00C05624" w:rsidP="00C05624">
      <w:pPr>
        <w:pStyle w:val="IPA-TextkrperStandart"/>
      </w:pPr>
    </w:p>
    <w:p w14:paraId="775E4394" w14:textId="77777777" w:rsidR="00C05624" w:rsidRDefault="00C05624" w:rsidP="00C05624">
      <w:pPr>
        <w:pStyle w:val="IPA-HinweistexteTextkanngelschtwerden"/>
      </w:pPr>
      <w:r w:rsidRPr="000B569E">
        <w:t>Deklaration der Vorkenntnisse (max. 1/2 Seite). Eine knappe Liste soll aufzeigen, welche Tätigkeiten und Produkte der Lernende in welchem Mass kennt. Der Experte soll daraus erkennen, was Routine und was Neuland ist. Beispiele für die Formulierung: Access: Anfängerkurs, bisher keine eigenen Arbeiten. Windows-Installation: regelmässig bei Kunden. Programmieren: mehrere vergleichbare Programme geschrieben. Kennt alle gebrauchten Komponenten. Gerät X: erst einmal installiert. SW Y: mehrmals installiert, noch nie so konfiguriert.</w:t>
      </w:r>
    </w:p>
    <w:p w14:paraId="76536BCA" w14:textId="77777777" w:rsidR="00C05624" w:rsidRDefault="00C05624" w:rsidP="00C05624">
      <w:pPr>
        <w:pStyle w:val="IPA-HinweistexteTextkanngelschtwerden"/>
      </w:pPr>
    </w:p>
    <w:p w14:paraId="795B1B4A" w14:textId="77777777" w:rsidR="00C05624" w:rsidRDefault="00C05624" w:rsidP="00C05624">
      <w:pPr>
        <w:pStyle w:val="IPA-HinweistexteTextkanngelschtwerden"/>
      </w:pPr>
      <w:r>
        <w:t>Gemäss Eingabe Pkrog. Kann zusätzlich vom Lde ergänz werden! Da der Lernende während der Eingabe der Aufgabenstellung noch Fachwissen aneignen konnte.</w:t>
      </w:r>
    </w:p>
    <w:p w14:paraId="3732F047" w14:textId="77777777" w:rsidR="00C05624" w:rsidRDefault="00C05624" w:rsidP="00C05624">
      <w:pPr>
        <w:pStyle w:val="Heading2"/>
      </w:pPr>
      <w:bookmarkStart w:id="21" w:name="_Toc497306151"/>
      <w:bookmarkStart w:id="22" w:name="_Toc68601242"/>
      <w:r>
        <w:t>Vorarbeiten</w:t>
      </w:r>
      <w:bookmarkEnd w:id="21"/>
      <w:bookmarkEnd w:id="22"/>
    </w:p>
    <w:p w14:paraId="38389A27" w14:textId="77777777" w:rsidR="00C05624" w:rsidRDefault="00C05624" w:rsidP="00C05624">
      <w:pPr>
        <w:pStyle w:val="Default"/>
      </w:pPr>
    </w:p>
    <w:p w14:paraId="6E7E9325" w14:textId="77777777" w:rsidR="00C05624" w:rsidRPr="00580326" w:rsidRDefault="00C05624" w:rsidP="00C05624">
      <w:pPr>
        <w:pStyle w:val="Default"/>
        <w:numPr>
          <w:ilvl w:val="0"/>
          <w:numId w:val="13"/>
        </w:numPr>
      </w:pPr>
      <w:r w:rsidRPr="00580326">
        <w:t xml:space="preserve">Vorbereitung Dokumentation </w:t>
      </w:r>
    </w:p>
    <w:p w14:paraId="08DFEF80" w14:textId="77777777" w:rsidR="00C05624" w:rsidRPr="00580326" w:rsidRDefault="00C05624" w:rsidP="00C05624">
      <w:pPr>
        <w:pStyle w:val="Default"/>
        <w:numPr>
          <w:ilvl w:val="0"/>
          <w:numId w:val="13"/>
        </w:numPr>
      </w:pPr>
      <w:r w:rsidRPr="00580326">
        <w:t xml:space="preserve">Installation TYPO3 Grundkonfiguration TYPO3, </w:t>
      </w:r>
      <w:proofErr w:type="spellStart"/>
      <w:r w:rsidRPr="00580326">
        <w:t>TypoScript</w:t>
      </w:r>
      <w:proofErr w:type="spellEnd"/>
      <w:r w:rsidRPr="00580326">
        <w:t xml:space="preserve"> (SCSS </w:t>
      </w:r>
      <w:proofErr w:type="spellStart"/>
      <w:r w:rsidRPr="00580326">
        <w:t>Compiling</w:t>
      </w:r>
      <w:proofErr w:type="spellEnd"/>
      <w:r w:rsidRPr="00580326">
        <w:t xml:space="preserve">) </w:t>
      </w:r>
    </w:p>
    <w:p w14:paraId="11F3BB1F" w14:textId="77777777" w:rsidR="00C05624" w:rsidRPr="00580326" w:rsidRDefault="00C05624" w:rsidP="00C05624">
      <w:pPr>
        <w:pStyle w:val="Default"/>
        <w:numPr>
          <w:ilvl w:val="0"/>
          <w:numId w:val="13"/>
        </w:numPr>
      </w:pPr>
      <w:r w:rsidRPr="00580326">
        <w:t xml:space="preserve">Basislayout der Seite (Navigation, Footer) </w:t>
      </w:r>
    </w:p>
    <w:p w14:paraId="4E5E61E3" w14:textId="77777777" w:rsidR="00C05624" w:rsidRDefault="00C05624" w:rsidP="00C05624">
      <w:pPr>
        <w:pStyle w:val="IPA-HinweistexteTextkanngelschtwerden"/>
      </w:pPr>
      <w:r w:rsidRPr="000B569E">
        <w:t>Deklaration der Vorarbeiten: Der Fachvorgesetzte kann oder soll sogar die IPA mit dem Lernenden vorbesprechen. Die Deklaration der Vorarbeit soll dem Experten zeigen, was im Hinblick auf die Arbeit bis zum Start alles gemacht wurde. Denkbar sind: Materialbestellungen, vorbereitende Kurse, Selbststudium, Literaturstudium usw.; Kennenlernen der Umgebung (z.B., wenn bestehende Produkte ausgebaut werden sollen); ähnliche Projekte</w:t>
      </w:r>
    </w:p>
    <w:p w14:paraId="15DE2233" w14:textId="77777777" w:rsidR="00C05624" w:rsidRDefault="00C05624" w:rsidP="00C05624">
      <w:pPr>
        <w:pStyle w:val="IPA-HinweistexteTextkanngelschtwerden"/>
      </w:pPr>
    </w:p>
    <w:p w14:paraId="05D2C51D" w14:textId="77777777" w:rsidR="00C05624" w:rsidRDefault="00C05624" w:rsidP="00C05624">
      <w:pPr>
        <w:pStyle w:val="IPA-HinweistexteTextkanngelschtwerden"/>
      </w:pPr>
      <w:r>
        <w:t>Gemäss Eingabe Pkrog.</w:t>
      </w:r>
    </w:p>
    <w:p w14:paraId="01E0A110" w14:textId="77777777" w:rsidR="00C05624" w:rsidRDefault="00C05624" w:rsidP="00C05624">
      <w:pPr>
        <w:pStyle w:val="Default"/>
      </w:pPr>
    </w:p>
    <w:p w14:paraId="218F86C8" w14:textId="77777777" w:rsidR="00C05624" w:rsidRPr="0075662F" w:rsidRDefault="00C05624" w:rsidP="00C05624">
      <w:pPr>
        <w:pStyle w:val="Heading2"/>
      </w:pPr>
      <w:bookmarkStart w:id="23" w:name="_Toc68601243"/>
      <w:r w:rsidRPr="0075662F">
        <w:t>Neue Lerninhalte</w:t>
      </w:r>
      <w:bookmarkStart w:id="24" w:name="_Toc497306152"/>
      <w:r>
        <w:t xml:space="preserve"> /</w:t>
      </w:r>
      <w:r w:rsidRPr="0075662F">
        <w:t xml:space="preserve"> Arbeiten </w:t>
      </w:r>
      <w:bookmarkEnd w:id="24"/>
      <w:r w:rsidRPr="0075662F">
        <w:t>in den letzten 6 Monaten</w:t>
      </w:r>
      <w:bookmarkEnd w:id="23"/>
    </w:p>
    <w:p w14:paraId="1A326155" w14:textId="77777777" w:rsidR="00C05624" w:rsidRPr="00580326" w:rsidRDefault="00C05624" w:rsidP="00C05624">
      <w:pPr>
        <w:pStyle w:val="Default"/>
        <w:numPr>
          <w:ilvl w:val="0"/>
          <w:numId w:val="13"/>
        </w:numPr>
      </w:pPr>
      <w:r w:rsidRPr="00580326">
        <w:t xml:space="preserve">Erstellen TYPO3 Extension von Grund auf mit Extension </w:t>
      </w:r>
      <w:proofErr w:type="spellStart"/>
      <w:r w:rsidRPr="00580326">
        <w:t>Builder</w:t>
      </w:r>
      <w:proofErr w:type="spellEnd"/>
      <w:r w:rsidRPr="00580326">
        <w:t xml:space="preserve"> </w:t>
      </w:r>
    </w:p>
    <w:p w14:paraId="19CCA69D" w14:textId="77777777" w:rsidR="00C05624" w:rsidRPr="00580326" w:rsidRDefault="00C05624" w:rsidP="00C05624">
      <w:pPr>
        <w:pStyle w:val="Default"/>
        <w:numPr>
          <w:ilvl w:val="0"/>
          <w:numId w:val="13"/>
        </w:numPr>
      </w:pPr>
      <w:r w:rsidRPr="00580326">
        <w:t xml:space="preserve">Filterung von Produkten </w:t>
      </w:r>
    </w:p>
    <w:p w14:paraId="5B20995E" w14:textId="77777777" w:rsidR="00C05624" w:rsidRPr="00580326" w:rsidRDefault="00C05624" w:rsidP="00C05624">
      <w:pPr>
        <w:pStyle w:val="Default"/>
        <w:numPr>
          <w:ilvl w:val="0"/>
          <w:numId w:val="13"/>
        </w:numPr>
      </w:pPr>
      <w:r w:rsidRPr="00580326">
        <w:t xml:space="preserve">Merkliste </w:t>
      </w:r>
    </w:p>
    <w:p w14:paraId="0CA89E2B" w14:textId="77777777" w:rsidR="00C05624" w:rsidRPr="00580326" w:rsidRDefault="00C05624" w:rsidP="00C05624">
      <w:pPr>
        <w:pStyle w:val="IPA-TextkrperStandart"/>
      </w:pPr>
    </w:p>
    <w:p w14:paraId="7336D3D7" w14:textId="059FA1A1" w:rsidR="005434E7" w:rsidRPr="005434E7" w:rsidRDefault="00C05624" w:rsidP="00465E89">
      <w:pPr>
        <w:spacing w:after="200"/>
        <w:rPr>
          <w:rFonts w:eastAsia="Times New Roman" w:cs="Times New Roman"/>
          <w:szCs w:val="24"/>
          <w:lang w:eastAsia="de-DE"/>
        </w:rPr>
      </w:pPr>
      <w:r>
        <w:br w:type="page"/>
      </w:r>
    </w:p>
    <w:p w14:paraId="429E64DB" w14:textId="77777777" w:rsidR="00181311" w:rsidRDefault="00181311" w:rsidP="00181311">
      <w:pPr>
        <w:pStyle w:val="Heading1"/>
      </w:pPr>
      <w:bookmarkStart w:id="25" w:name="_Toc68694818"/>
      <w:r>
        <w:lastRenderedPageBreak/>
        <w:t>Organisation der IPA</w:t>
      </w:r>
      <w:bookmarkEnd w:id="25"/>
    </w:p>
    <w:p w14:paraId="518FF19C" w14:textId="77777777" w:rsidR="00181311" w:rsidRDefault="00181311" w:rsidP="00181311">
      <w:pPr>
        <w:pStyle w:val="IPA-HinweistexteTextkanngelschtwerden"/>
      </w:pPr>
      <w:r>
        <w:t>Wie wird die Dokumentablage gemacht? Ein Printscreen oder ein Schema.</w:t>
      </w:r>
    </w:p>
    <w:p w14:paraId="1A34D586" w14:textId="77777777" w:rsidR="00181311" w:rsidRDefault="00181311" w:rsidP="00181311">
      <w:pPr>
        <w:pStyle w:val="IPA-HinweistexteTextkanngelschtwerden"/>
      </w:pPr>
      <w:r>
        <w:t>Arbeitsplatz wo? wie eingerichtet? Fehlte etwas? (Ev. ein Bild vom Arbeitsplatz machen)</w:t>
      </w:r>
    </w:p>
    <w:p w14:paraId="77F04613" w14:textId="77777777" w:rsidR="00181311" w:rsidRPr="00314F25" w:rsidRDefault="00181311" w:rsidP="00181311">
      <w:pPr>
        <w:pStyle w:val="IPA-HinweistexteTextkanngelschtwerden"/>
      </w:pPr>
      <w:r>
        <w:t>Strukturablage Ordner und Versionisierung wichtig! Wird ein Tool wie beispielsweise SVN oder GiT verwendet muss ein Printscreen gemäss Kriterium erstellt werden.</w:t>
      </w:r>
    </w:p>
    <w:p w14:paraId="57BD4348" w14:textId="77777777" w:rsidR="00181311" w:rsidRPr="00314F25" w:rsidRDefault="00181311" w:rsidP="00181311">
      <w:pPr>
        <w:rPr>
          <w:rFonts w:eastAsia="Times New Roman" w:cs="Times New Roman"/>
          <w:i/>
          <w:vanish/>
          <w:color w:val="E36C0A" w:themeColor="accent6" w:themeShade="BF"/>
        </w:rPr>
      </w:pPr>
      <w:r w:rsidRPr="00314F25">
        <w:rPr>
          <w:rFonts w:eastAsia="Times New Roman" w:cs="Times New Roman"/>
          <w:i/>
          <w:vanish/>
          <w:color w:val="E36C0A" w:themeColor="accent6" w:themeShade="BF"/>
        </w:rPr>
        <w:t xml:space="preserve">Siehe im Kriterienkatalog Teil A </w:t>
      </w:r>
      <w:r w:rsidRPr="00314F25">
        <w:rPr>
          <w:rFonts w:eastAsia="Times New Roman" w:cs="Times New Roman"/>
          <w:i/>
          <w:vanish/>
          <w:color w:val="E36C0A" w:themeColor="accent6" w:themeShade="BF"/>
        </w:rPr>
        <w:sym w:font="Wingdings" w:char="F04A"/>
      </w:r>
    </w:p>
    <w:p w14:paraId="12CB0F14" w14:textId="58086425" w:rsidR="00181311" w:rsidRDefault="00181311" w:rsidP="00181311">
      <w:pPr>
        <w:pStyle w:val="Heading2"/>
      </w:pPr>
      <w:bookmarkStart w:id="26" w:name="_Toc68694819"/>
      <w:r>
        <w:t>Datensicherung der IPA</w:t>
      </w:r>
      <w:bookmarkEnd w:id="26"/>
    </w:p>
    <w:p w14:paraId="54F6C44B" w14:textId="2A0A4FC1" w:rsidR="00465E89" w:rsidRDefault="00465E89" w:rsidP="00465E89">
      <w:pPr>
        <w:pStyle w:val="IPA-TextkrperStandart"/>
      </w:pPr>
      <w:r>
        <w:t xml:space="preserve">Die Daten, welche für die IPA von Nöten sind, werden einerseits auf einem Server von Terminal8 gespeichert, der via SFTP mit </w:t>
      </w:r>
      <w:r w:rsidR="008F5503">
        <w:t>dem</w:t>
      </w:r>
      <w:r>
        <w:t xml:space="preserve"> </w:t>
      </w:r>
      <w:r w:rsidR="008F5503">
        <w:t>Entwicklungs-</w:t>
      </w:r>
      <w:r>
        <w:t xml:space="preserve">Endgerät verbunden ist. Andererseits werden alle Projektdateien auch auf eine GitHub-Dateiablage platziert. Zudem wird der gesamte Projektordner am Ende jedes Tages auf Google Drive abgelegt, als Alternative zum </w:t>
      </w:r>
      <w:r w:rsidR="00E1617D">
        <w:t xml:space="preserve">herkömmlichen </w:t>
      </w:r>
      <w:r>
        <w:t xml:space="preserve">USB-Stick. </w:t>
      </w:r>
    </w:p>
    <w:p w14:paraId="0CD39AB0" w14:textId="67E023B3" w:rsidR="00465E89" w:rsidRDefault="00465E89" w:rsidP="00465E89">
      <w:pPr>
        <w:pStyle w:val="IPA-TextkrperStandart"/>
      </w:pPr>
      <w:r>
        <w:t xml:space="preserve">Es wird alle Zwei Stunden der neueste Stand der Dokumentation und der Software selbst auf GitHub hochgeladen, um einen plötzlichen Verlust der Daten um jeden Preis zu vermeiden. </w:t>
      </w:r>
    </w:p>
    <w:p w14:paraId="1CC6807E" w14:textId="77777777" w:rsidR="00826C71" w:rsidRDefault="00826C71" w:rsidP="00465E89">
      <w:pPr>
        <w:pStyle w:val="IPA-TextkrperStandart"/>
      </w:pPr>
    </w:p>
    <w:p w14:paraId="588822B8" w14:textId="77777777" w:rsidR="00E1617D" w:rsidRDefault="00E1617D" w:rsidP="00E1617D">
      <w:pPr>
        <w:pStyle w:val="IPA-TextkrperStandart"/>
        <w:keepNext/>
      </w:pPr>
      <w:r>
        <w:rPr>
          <w:noProof/>
        </w:rPr>
        <w:drawing>
          <wp:inline distT="0" distB="0" distL="0" distR="0" wp14:anchorId="05AC1291" wp14:editId="127DBEC5">
            <wp:extent cx="5760085" cy="23171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2317115"/>
                    </a:xfrm>
                    <a:prstGeom prst="rect">
                      <a:avLst/>
                    </a:prstGeom>
                  </pic:spPr>
                </pic:pic>
              </a:graphicData>
            </a:graphic>
          </wp:inline>
        </w:drawing>
      </w:r>
    </w:p>
    <w:p w14:paraId="63954B0C" w14:textId="3EA70EB6" w:rsidR="00465E89" w:rsidRDefault="00E1617D" w:rsidP="00E1617D">
      <w:pPr>
        <w:pStyle w:val="Caption"/>
        <w:rPr>
          <w:lang w:val="en-GB"/>
        </w:rPr>
      </w:pPr>
      <w:r>
        <w:t xml:space="preserve">Abbildung </w:t>
      </w:r>
      <w:r>
        <w:fldChar w:fldCharType="begin"/>
      </w:r>
      <w:r>
        <w:instrText xml:space="preserve"> SEQ Abbildung \* ARABIC </w:instrText>
      </w:r>
      <w:r>
        <w:fldChar w:fldCharType="separate"/>
      </w:r>
      <w:r>
        <w:rPr>
          <w:noProof/>
        </w:rPr>
        <w:t>3</w:t>
      </w:r>
      <w:r>
        <w:fldChar w:fldCharType="end"/>
      </w:r>
      <w:r>
        <w:rPr>
          <w:lang w:val="en-GB"/>
        </w:rPr>
        <w:t>, Git Push</w:t>
      </w:r>
    </w:p>
    <w:p w14:paraId="29EC43D2" w14:textId="063C1BEC" w:rsidR="00E1617D" w:rsidRDefault="00E1617D" w:rsidP="00E1617D">
      <w:pPr>
        <w:rPr>
          <w:lang w:val="en-GB"/>
        </w:rPr>
      </w:pPr>
    </w:p>
    <w:p w14:paraId="4B07DE69" w14:textId="07EC4C66" w:rsidR="00826C71" w:rsidRDefault="00826C71" w:rsidP="00E1617D">
      <w:pPr>
        <w:rPr>
          <w:lang w:val="en-GB"/>
        </w:rPr>
      </w:pPr>
    </w:p>
    <w:p w14:paraId="0F3B87E6" w14:textId="77777777" w:rsidR="00826C71" w:rsidRPr="00E1617D" w:rsidRDefault="00826C71" w:rsidP="00E1617D">
      <w:pPr>
        <w:rPr>
          <w:lang w:val="en-GB"/>
        </w:rPr>
      </w:pPr>
    </w:p>
    <w:p w14:paraId="1A247F73" w14:textId="216E7C1B" w:rsidR="00E1617D" w:rsidRDefault="00E1617D" w:rsidP="00E1617D">
      <w:pPr>
        <w:keepNext/>
      </w:pPr>
      <w:r>
        <w:rPr>
          <w:noProof/>
        </w:rPr>
        <w:drawing>
          <wp:inline distT="0" distB="0" distL="0" distR="0" wp14:anchorId="5F56DBBC" wp14:editId="41C397DB">
            <wp:extent cx="5760085" cy="22879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2287905"/>
                    </a:xfrm>
                    <a:prstGeom prst="rect">
                      <a:avLst/>
                    </a:prstGeom>
                  </pic:spPr>
                </pic:pic>
              </a:graphicData>
            </a:graphic>
          </wp:inline>
        </w:drawing>
      </w:r>
    </w:p>
    <w:p w14:paraId="269BE942" w14:textId="77777777" w:rsidR="00E1617D" w:rsidRDefault="00E1617D" w:rsidP="00E1617D">
      <w:pPr>
        <w:keepNext/>
      </w:pPr>
    </w:p>
    <w:p w14:paraId="2EF657D8" w14:textId="5E822670" w:rsidR="00E1617D" w:rsidRPr="00E1617D" w:rsidRDefault="00E1617D" w:rsidP="00E1617D">
      <w:pPr>
        <w:pStyle w:val="Caption"/>
        <w:rPr>
          <w:lang w:val="en-GB"/>
        </w:rPr>
      </w:pPr>
      <w:r>
        <w:t xml:space="preserve">Abbildung </w:t>
      </w:r>
      <w:r>
        <w:fldChar w:fldCharType="begin"/>
      </w:r>
      <w:r>
        <w:instrText xml:space="preserve"> SEQ Abbildung \* ARABIC </w:instrText>
      </w:r>
      <w:r>
        <w:fldChar w:fldCharType="separate"/>
      </w:r>
      <w:r>
        <w:rPr>
          <w:noProof/>
        </w:rPr>
        <w:t>4</w:t>
      </w:r>
      <w:r>
        <w:fldChar w:fldCharType="end"/>
      </w:r>
      <w:r>
        <w:rPr>
          <w:lang w:val="en-GB"/>
        </w:rPr>
        <w:t>, Git Pull</w:t>
      </w:r>
    </w:p>
    <w:p w14:paraId="5CAAFDD0" w14:textId="64D8D041" w:rsidR="00465E89" w:rsidRDefault="00465E89" w:rsidP="00465E89">
      <w:pPr>
        <w:pStyle w:val="IPA-TextkrperStandart"/>
      </w:pPr>
    </w:p>
    <w:p w14:paraId="6CBA4520" w14:textId="703120EE" w:rsidR="00465E89" w:rsidRDefault="00465E89" w:rsidP="00465E89">
      <w:pPr>
        <w:pStyle w:val="Heading2"/>
      </w:pPr>
      <w:r>
        <w:lastRenderedPageBreak/>
        <w:t>Versionierung</w:t>
      </w:r>
    </w:p>
    <w:p w14:paraId="27C94066" w14:textId="225D88B5" w:rsidR="00952DB8" w:rsidRPr="00952DB8" w:rsidRDefault="00952DB8" w:rsidP="00952DB8">
      <w:r>
        <w:t xml:space="preserve">Die erledigten Arbeiten werden nach bestimmten, eigens definierten Vorgaben versioniert und abgespeichert. Hier unterscheidet man zum Einen zwischen der Version der Dokumentation und damit in Verbindung stehenden Dateien wie z.B Zeitplan und Bilder und zum Andern dem Softwareprodukt. </w:t>
      </w:r>
    </w:p>
    <w:p w14:paraId="7F6EDA27" w14:textId="20087BFE" w:rsidR="00465E89" w:rsidRDefault="00465E89" w:rsidP="00465E89">
      <w:pPr>
        <w:pStyle w:val="Heading3"/>
      </w:pPr>
      <w:r>
        <w:t>Dokumentation</w:t>
      </w:r>
    </w:p>
    <w:p w14:paraId="00897DFE" w14:textId="1E9FEF50" w:rsidR="00B43A74" w:rsidRDefault="00B43A74" w:rsidP="00B43A74">
      <w:pPr>
        <w:pStyle w:val="IPA-TextkrperStandart"/>
      </w:pPr>
      <w:r>
        <w:t xml:space="preserve">Die Dokumentation wird folgendermassen Versioniert: </w:t>
      </w:r>
    </w:p>
    <w:p w14:paraId="21BE86AB" w14:textId="3306DE19" w:rsidR="003E7657" w:rsidRDefault="00B43A74" w:rsidP="003E7657">
      <w:r>
        <w:t>Pro Arbeitstag wird der Ordner mit allen Dokumenten (Zeitplan, Dokumentation</w:t>
      </w:r>
      <w:r w:rsidR="00251E72">
        <w:t>, Ordner mit Bildern)</w:t>
      </w:r>
      <w:r w:rsidR="003E7657">
        <w:t xml:space="preserve"> kopiert, mit der neuen Versionsnummer abgespeichert und anschliessend auf GitHub geladen. Die Version setzt sich einerseits aus dem Arbeitstag und den abgearbeiteten Kapiteln zusammen. Als «abgearbeitet» gilt ein Kapitel, wenn es durchgelesen und korrigiert wurde. </w:t>
      </w:r>
    </w:p>
    <w:p w14:paraId="4BC73DA9" w14:textId="511BD87B" w:rsidR="003E7657" w:rsidRDefault="003E7657" w:rsidP="003E7657"/>
    <w:p w14:paraId="344CB74F" w14:textId="799BC4F7" w:rsidR="003E7657" w:rsidRDefault="003E7657" w:rsidP="003E7657">
      <w:r>
        <w:t xml:space="preserve">So kommt es, dass beispielsweise die Version </w:t>
      </w:r>
      <w:r w:rsidRPr="00826C71">
        <w:rPr>
          <w:b/>
          <w:bCs/>
        </w:rPr>
        <w:t>0.</w:t>
      </w:r>
      <w:r w:rsidRPr="00826C71">
        <w:rPr>
          <w:b/>
          <w:bCs/>
          <w:color w:val="FF0000"/>
        </w:rPr>
        <w:t>1</w:t>
      </w:r>
      <w:r w:rsidRPr="00826C71">
        <w:rPr>
          <w:b/>
          <w:bCs/>
        </w:rPr>
        <w:t>.</w:t>
      </w:r>
      <w:r w:rsidRPr="00826C71">
        <w:rPr>
          <w:b/>
          <w:bCs/>
          <w:color w:val="4F81BD" w:themeColor="accent1"/>
        </w:rPr>
        <w:t>5</w:t>
      </w:r>
      <w:r>
        <w:t xml:space="preserve"> den ersten </w:t>
      </w:r>
      <w:r w:rsidRPr="00826C71">
        <w:rPr>
          <w:color w:val="FF0000"/>
        </w:rPr>
        <w:t>Arbeitstag</w:t>
      </w:r>
      <w:r>
        <w:t xml:space="preserve"> und die Abarbeitung bis und mit </w:t>
      </w:r>
      <w:r w:rsidRPr="00826C71">
        <w:rPr>
          <w:color w:val="4F81BD" w:themeColor="accent1"/>
        </w:rPr>
        <w:t>Kapitel 5</w:t>
      </w:r>
      <w:r w:rsidR="00826C71">
        <w:t xml:space="preserve"> indiziert</w:t>
      </w:r>
      <w:r>
        <w:t xml:space="preserve">. </w:t>
      </w:r>
      <w:r w:rsidR="00826C71">
        <w:t>Die erste Ziffer wird erst bei der finalen Version geändert und soll zu dem Zeitpunkt 1 sein.</w:t>
      </w:r>
      <w:r>
        <w:t xml:space="preserve">  </w:t>
      </w:r>
    </w:p>
    <w:p w14:paraId="3C0619E2" w14:textId="77777777" w:rsidR="003E7657" w:rsidRDefault="003E7657" w:rsidP="003E7657"/>
    <w:p w14:paraId="78ACA28F" w14:textId="25410E1D" w:rsidR="00B43A74" w:rsidRPr="00B43A74" w:rsidRDefault="003E7657" w:rsidP="003E7657">
      <w:r>
        <w:t xml:space="preserve">Eine vollumfängliche Korrektur der gesamten Dokumentation erfolgt am Schluss der IPA. </w:t>
      </w:r>
    </w:p>
    <w:p w14:paraId="40A72E2B" w14:textId="79524711" w:rsidR="00465E89" w:rsidRDefault="00465E89" w:rsidP="00465E89">
      <w:pPr>
        <w:pStyle w:val="Heading3"/>
      </w:pPr>
      <w:r>
        <w:t>Software</w:t>
      </w:r>
    </w:p>
    <w:p w14:paraId="647D43AC" w14:textId="351EBEB7" w:rsidR="00952DB8" w:rsidRPr="00952DB8" w:rsidRDefault="00952DB8" w:rsidP="00D311C3">
      <w:r>
        <w:t>Die Version der Software wird durch die Anzahl der Funktionen, die im Verlauf der IPA umgesetzt werden</w:t>
      </w:r>
      <w:r w:rsidR="00D311C3">
        <w:t xml:space="preserve"> bestimmt. Die zweite Ziffer ändert sich, wenn entweder die Listenansicht, die Detailansicht oder die Merkliste vollumfänglich implementiert wurde, wohingegen die Dritte Ziffer sich oft ändern kann. Welche Änderungen und Funktionen genau dazugekommen sind, kann man der GitHub-Dateiablage oder dem Arbeitsjournal entnehmen. </w:t>
      </w:r>
    </w:p>
    <w:p w14:paraId="3636E896" w14:textId="7787353D" w:rsidR="00465E89" w:rsidRDefault="00B43A74" w:rsidP="00B43A74">
      <w:pPr>
        <w:pStyle w:val="Heading2"/>
      </w:pPr>
      <w:r>
        <w:t>Hilfestellungen</w:t>
      </w:r>
    </w:p>
    <w:p w14:paraId="19125F4C" w14:textId="56A3A7E9" w:rsidR="00D311C3" w:rsidRDefault="00D311C3" w:rsidP="002E405D">
      <w:r>
        <w:t xml:space="preserve">Im Rahmen der IPA wurden einige Informationsquellen mehrfach </w:t>
      </w:r>
      <w:r w:rsidR="002E405D">
        <w:t>eingesetzt:</w:t>
      </w:r>
    </w:p>
    <w:p w14:paraId="5F6D6717" w14:textId="77777777" w:rsidR="002E405D" w:rsidRDefault="002E405D" w:rsidP="002E405D"/>
    <w:p w14:paraId="06CD0582" w14:textId="3424CE8D" w:rsidR="002E405D" w:rsidRDefault="002E405D" w:rsidP="002E405D">
      <w:pPr>
        <w:pStyle w:val="ListParagraph"/>
        <w:numPr>
          <w:ilvl w:val="0"/>
          <w:numId w:val="22"/>
        </w:numPr>
      </w:pPr>
      <w:r>
        <w:t>Korrekturleser: Fehmi Raqipi und/oder Nicole Zingg lesen die Dokumentation in regelmässigen Abständen und geben eine Rückmeldung.</w:t>
      </w:r>
    </w:p>
    <w:p w14:paraId="718D411C" w14:textId="77777777" w:rsidR="002E405D" w:rsidRDefault="002E405D" w:rsidP="002E405D">
      <w:pPr>
        <w:pStyle w:val="ListParagraph"/>
      </w:pPr>
    </w:p>
    <w:p w14:paraId="07BEFD01" w14:textId="1F4D5187" w:rsidR="002E405D" w:rsidRDefault="002E405D" w:rsidP="002E405D">
      <w:pPr>
        <w:pStyle w:val="ListParagraph"/>
        <w:numPr>
          <w:ilvl w:val="0"/>
          <w:numId w:val="22"/>
        </w:numPr>
      </w:pPr>
      <w:r>
        <w:t xml:space="preserve">Internet: Bei Fragen zu </w:t>
      </w:r>
      <w:proofErr w:type="spellStart"/>
      <w:r>
        <w:t>TypoScript</w:t>
      </w:r>
      <w:proofErr w:type="spellEnd"/>
      <w:r>
        <w:t>/Fluid/AJAX/PHP oder anderen Problemen wurde im Internet nach Lösungen gesucht.</w:t>
      </w:r>
      <w:r w:rsidR="00064272">
        <w:t xml:space="preserve"> Folgende Seiten wurden öfters verwendet:</w:t>
      </w:r>
    </w:p>
    <w:p w14:paraId="69FF71D6" w14:textId="77777777" w:rsidR="002E405D" w:rsidRDefault="002E405D" w:rsidP="002E405D">
      <w:pPr>
        <w:pStyle w:val="ListParagraph"/>
      </w:pPr>
    </w:p>
    <w:p w14:paraId="1F208DF8" w14:textId="5999DA62" w:rsidR="002E405D" w:rsidRDefault="002E405D" w:rsidP="002E405D">
      <w:pPr>
        <w:pStyle w:val="ListParagraph"/>
        <w:numPr>
          <w:ilvl w:val="1"/>
          <w:numId w:val="22"/>
        </w:numPr>
      </w:pPr>
      <w:r>
        <w:t xml:space="preserve">Intranet Terminal8: </w:t>
      </w:r>
      <w:r>
        <w:tab/>
      </w:r>
      <w:hyperlink r:id="rId14" w:history="1">
        <w:r w:rsidRPr="00DB0F2D">
          <w:rPr>
            <w:rStyle w:val="Hyperlink"/>
          </w:rPr>
          <w:t>https://intra.terminal8.ch/</w:t>
        </w:r>
      </w:hyperlink>
    </w:p>
    <w:p w14:paraId="16FD752E" w14:textId="150C9799" w:rsidR="002E405D" w:rsidRDefault="002E405D" w:rsidP="002E405D">
      <w:pPr>
        <w:pStyle w:val="ListParagraph"/>
        <w:numPr>
          <w:ilvl w:val="1"/>
          <w:numId w:val="22"/>
        </w:numPr>
      </w:pPr>
      <w:r>
        <w:t xml:space="preserve">TYPO3 Reference: </w:t>
      </w:r>
      <w:r>
        <w:tab/>
      </w:r>
      <w:hyperlink r:id="rId15" w:history="1">
        <w:r w:rsidRPr="00DB0F2D">
          <w:rPr>
            <w:rStyle w:val="Hyperlink"/>
          </w:rPr>
          <w:t>https://docs.typo3.org</w:t>
        </w:r>
      </w:hyperlink>
    </w:p>
    <w:p w14:paraId="4F406847" w14:textId="2A0D4C67" w:rsidR="002E405D" w:rsidRDefault="002E405D" w:rsidP="002E405D">
      <w:pPr>
        <w:pStyle w:val="ListParagraph"/>
        <w:numPr>
          <w:ilvl w:val="1"/>
          <w:numId w:val="22"/>
        </w:numPr>
      </w:pPr>
      <w:r>
        <w:t>ExtBase-Buch:</w:t>
      </w:r>
      <w:r>
        <w:tab/>
      </w:r>
      <w:hyperlink r:id="rId16" w:history="1">
        <w:r w:rsidRPr="00DB0F2D">
          <w:rPr>
            <w:rStyle w:val="Hyperlink"/>
          </w:rPr>
          <w:t>https://www.extbase-book.org/</w:t>
        </w:r>
      </w:hyperlink>
    </w:p>
    <w:p w14:paraId="5B38E0E9" w14:textId="1F3D82BC" w:rsidR="002E405D" w:rsidRDefault="002E405D" w:rsidP="002E405D"/>
    <w:p w14:paraId="15CD2C48" w14:textId="77777777" w:rsidR="002E405D" w:rsidRDefault="002E405D" w:rsidP="002E405D"/>
    <w:p w14:paraId="40F78E7A" w14:textId="406574CF" w:rsidR="002E405D" w:rsidRPr="00D311C3" w:rsidRDefault="002E405D" w:rsidP="002E405D">
      <w:r>
        <w:t>Falls zusätzliche Hilfestellungen von verwendet werden mussten, werden diese im Arbeitsjournal festgehalten.</w:t>
      </w:r>
    </w:p>
    <w:p w14:paraId="2379BCCA" w14:textId="77777777" w:rsidR="00181311" w:rsidRDefault="00181311" w:rsidP="00181311">
      <w:pPr>
        <w:pStyle w:val="IPA-HinweistexteTextkanngelschtwerden"/>
        <w:rPr>
          <w:lang w:val="de-DE"/>
        </w:rPr>
      </w:pPr>
      <w:r>
        <w:rPr>
          <w:lang w:val="de-DE"/>
        </w:rPr>
        <w:t xml:space="preserve">Wie/Wen/Wo werden die Daten gesichert? </w:t>
      </w:r>
    </w:p>
    <w:p w14:paraId="104C50ED" w14:textId="77777777" w:rsidR="00181311" w:rsidRDefault="00181311" w:rsidP="00181311">
      <w:pPr>
        <w:pStyle w:val="IPA-HinweistexteTextkanngelschtwerden"/>
        <w:rPr>
          <w:lang w:val="de-DE"/>
        </w:rPr>
      </w:pPr>
      <w:r>
        <w:rPr>
          <w:lang w:val="de-DE"/>
        </w:rPr>
        <w:t>Achtung DROPBOX und andere Cloudsysteme, welche nicht in der Schweiz beheimaten sind, sollten aus Informations- und Datenschutzgründen keine Daten gesichert werden!</w:t>
      </w:r>
    </w:p>
    <w:p w14:paraId="5AC948C5" w14:textId="77777777" w:rsidR="00181311" w:rsidRDefault="00181311" w:rsidP="00181311">
      <w:pPr>
        <w:pStyle w:val="IPA-HinweistexteTextkanngelschtwerden"/>
        <w:rPr>
          <w:lang w:val="de-DE"/>
        </w:rPr>
      </w:pPr>
      <w:r>
        <w:rPr>
          <w:lang w:val="de-DE"/>
        </w:rPr>
        <w:t>ISDS-Konzept!!!</w:t>
      </w:r>
    </w:p>
    <w:p w14:paraId="76F9A200" w14:textId="77777777" w:rsidR="00181311" w:rsidRDefault="00181311" w:rsidP="00181311">
      <w:pPr>
        <w:pStyle w:val="IPA-HinweistexteTextkanngelschtwerden"/>
        <w:rPr>
          <w:lang w:val="de-DE"/>
        </w:rPr>
      </w:pPr>
      <w:r>
        <w:rPr>
          <w:lang w:val="de-DE"/>
        </w:rPr>
        <w:t>Beschreiben, wie der Kandidat die IPA und deren erarbeitete Dokumente sichert.</w:t>
      </w:r>
    </w:p>
    <w:p w14:paraId="61C8E48A" w14:textId="77777777" w:rsidR="00181311" w:rsidRPr="00956B85" w:rsidRDefault="00181311" w:rsidP="00181311">
      <w:pPr>
        <w:pStyle w:val="IPA-HinweistexteTextkanngelschtwerden"/>
        <w:rPr>
          <w:lang w:val="de-DE"/>
        </w:rPr>
      </w:pPr>
      <w:r>
        <w:rPr>
          <w:lang w:val="de-DE"/>
        </w:rPr>
        <w:t>Auch USB-Stick ist eine Sicherung!</w:t>
      </w:r>
    </w:p>
    <w:p w14:paraId="72F47CCA" w14:textId="77777777" w:rsidR="00181311" w:rsidRDefault="00181311" w:rsidP="00181311"/>
    <w:p w14:paraId="1969DA5D" w14:textId="6C19214A" w:rsidR="005434E7" w:rsidRDefault="00B96965" w:rsidP="005434E7">
      <w:pPr>
        <w:pStyle w:val="Heading1"/>
      </w:pPr>
      <w:bookmarkStart w:id="27" w:name="_Toc68694820"/>
      <w:r>
        <w:lastRenderedPageBreak/>
        <w:t>Planung</w:t>
      </w:r>
      <w:bookmarkEnd w:id="27"/>
    </w:p>
    <w:p w14:paraId="0E5E8F44" w14:textId="6EB115D7" w:rsidR="00064272" w:rsidRDefault="00064272" w:rsidP="00064272">
      <w:r w:rsidRPr="003E1A51">
        <w:t xml:space="preserve">Hermes 5.1 IPA: </w:t>
      </w:r>
      <w:r>
        <w:t>Hier handelt e</w:t>
      </w:r>
      <w:r w:rsidRPr="003E1A51">
        <w:t>s sich um eine vereinfachte Projektmethode von Hermes 5, die optimal angepasst wurde für die Durchführung von IPAs.</w:t>
      </w:r>
      <w:r>
        <w:t xml:space="preserve"> Die wichtigsten Grundsätze von HERMES 5.1 wurden beachtet:</w:t>
      </w:r>
    </w:p>
    <w:p w14:paraId="5CAAD681" w14:textId="77777777" w:rsidR="00064272" w:rsidRDefault="00064272" w:rsidP="00064272"/>
    <w:p w14:paraId="20F3F28D" w14:textId="77777777" w:rsidR="00064272" w:rsidRDefault="00064272" w:rsidP="00064272">
      <w:pPr>
        <w:pStyle w:val="ListParagraph"/>
        <w:numPr>
          <w:ilvl w:val="0"/>
          <w:numId w:val="17"/>
        </w:numPr>
      </w:pPr>
      <w:r>
        <w:t>Projektorganisation mit Rollen</w:t>
      </w:r>
    </w:p>
    <w:p w14:paraId="49ACBCFA" w14:textId="77777777" w:rsidR="00064272" w:rsidRDefault="00064272" w:rsidP="00064272">
      <w:pPr>
        <w:pStyle w:val="ListParagraph"/>
        <w:numPr>
          <w:ilvl w:val="0"/>
          <w:numId w:val="17"/>
        </w:numPr>
      </w:pPr>
      <w:r>
        <w:t>Phasen: Initialisierung, Konzept, Realisierung</w:t>
      </w:r>
    </w:p>
    <w:p w14:paraId="02DA8DAE" w14:textId="77777777" w:rsidR="00064272" w:rsidRDefault="00064272" w:rsidP="00064272">
      <w:pPr>
        <w:pStyle w:val="ListParagraph"/>
        <w:numPr>
          <w:ilvl w:val="1"/>
          <w:numId w:val="17"/>
        </w:numPr>
      </w:pPr>
      <w:r>
        <w:t>Die Initialisierung hat aufgrund der bereits im Detail geklärten Aufgabenstellung bereits begonnen und wird nun weitergeführt.</w:t>
      </w:r>
    </w:p>
    <w:p w14:paraId="1579EAEF" w14:textId="7AB5B8A8" w:rsidR="00064272" w:rsidRPr="00064272" w:rsidRDefault="00064272" w:rsidP="00064272">
      <w:pPr>
        <w:pStyle w:val="ListParagraph"/>
        <w:numPr>
          <w:ilvl w:val="1"/>
          <w:numId w:val="17"/>
        </w:numPr>
      </w:pPr>
      <w:r w:rsidRPr="00064272">
        <w:t xml:space="preserve">Die </w:t>
      </w:r>
      <w:r>
        <w:t>Einführung ist nicht Teil dieser IPA, Grund dafür ist, dass die Website erst fertig entwickelt sein muss, bevor sie eingeführt werden kann. Die Website wird nicht innerhalb des Zeitraums der IPA fertigentwickelt, sondern erst zu einen späteren Zeitpunkt.</w:t>
      </w:r>
    </w:p>
    <w:p w14:paraId="01369870" w14:textId="1A9FC12F" w:rsidR="00064272" w:rsidRDefault="00064272" w:rsidP="00064272">
      <w:pPr>
        <w:pStyle w:val="ListParagraph"/>
        <w:numPr>
          <w:ilvl w:val="0"/>
          <w:numId w:val="17"/>
        </w:numPr>
      </w:pPr>
      <w:r>
        <w:t>Meilensteine: Nach jeder Phase ist ein Meilenstein abgeschlossen.</w:t>
      </w:r>
    </w:p>
    <w:p w14:paraId="06E19ECF" w14:textId="4AB6853A" w:rsidR="00064272" w:rsidRDefault="00064272" w:rsidP="00064272">
      <w:pPr>
        <w:pStyle w:val="ListParagraph"/>
        <w:numPr>
          <w:ilvl w:val="0"/>
          <w:numId w:val="17"/>
        </w:numPr>
      </w:pPr>
      <w:r>
        <w:t>Szenario</w:t>
      </w:r>
    </w:p>
    <w:p w14:paraId="1FEC3E5A" w14:textId="19B8D7C8" w:rsidR="00064272" w:rsidRDefault="00064272" w:rsidP="00064272">
      <w:pPr>
        <w:pStyle w:val="ListParagraph"/>
        <w:numPr>
          <w:ilvl w:val="0"/>
          <w:numId w:val="17"/>
        </w:numPr>
      </w:pPr>
      <w:r>
        <w:t>Module</w:t>
      </w:r>
    </w:p>
    <w:p w14:paraId="2682C15A" w14:textId="77777777" w:rsidR="00064272" w:rsidRDefault="00064272" w:rsidP="00064272">
      <w:pPr>
        <w:pStyle w:val="ListParagraph"/>
      </w:pPr>
    </w:p>
    <w:p w14:paraId="01406A2C" w14:textId="77777777" w:rsidR="00064272" w:rsidRDefault="00064272" w:rsidP="00064272">
      <w:r>
        <w:t>Folgende Dokumente zur Planung wurden erstellt:</w:t>
      </w:r>
    </w:p>
    <w:p w14:paraId="1F35DC1C" w14:textId="77777777" w:rsidR="00064272" w:rsidRDefault="00064272" w:rsidP="00064272"/>
    <w:p w14:paraId="7049F041" w14:textId="77777777" w:rsidR="00064272" w:rsidRDefault="00064272" w:rsidP="00064272">
      <w:pPr>
        <w:pStyle w:val="ListParagraph"/>
        <w:numPr>
          <w:ilvl w:val="0"/>
          <w:numId w:val="16"/>
        </w:numPr>
      </w:pPr>
      <w:r w:rsidRPr="00BC31B0">
        <w:rPr>
          <w:b/>
          <w:bCs/>
        </w:rPr>
        <w:t>Phasenplan:</w:t>
      </w:r>
      <w:r>
        <w:t xml:space="preserve"> Zeigt die Länge der einzelnen Phasen auf.</w:t>
      </w:r>
    </w:p>
    <w:p w14:paraId="5F92E5A6" w14:textId="77777777" w:rsidR="00064272" w:rsidRDefault="00064272" w:rsidP="00064272">
      <w:pPr>
        <w:pStyle w:val="ListParagraph"/>
        <w:numPr>
          <w:ilvl w:val="0"/>
          <w:numId w:val="16"/>
        </w:numPr>
      </w:pPr>
      <w:r>
        <w:rPr>
          <w:b/>
          <w:bCs/>
        </w:rPr>
        <w:t>Zeit</w:t>
      </w:r>
      <w:r w:rsidRPr="00BC31B0">
        <w:rPr>
          <w:b/>
          <w:bCs/>
        </w:rPr>
        <w:t>plan:</w:t>
      </w:r>
      <w:r>
        <w:t xml:space="preserve"> Stundengenaue Darstellung der detaillierten Planung der einzelnen Projektschritte. Damit die Projektschritte auch in den anderen Plänen identifiziert werden können, sind sie nummeriert. </w:t>
      </w:r>
    </w:p>
    <w:p w14:paraId="2180EAD9" w14:textId="77777777" w:rsidR="00064272" w:rsidRDefault="00064272" w:rsidP="00064272">
      <w:pPr>
        <w:pStyle w:val="ListParagraph"/>
        <w:numPr>
          <w:ilvl w:val="0"/>
          <w:numId w:val="16"/>
        </w:numPr>
      </w:pPr>
      <w:r w:rsidRPr="00BC31B0">
        <w:rPr>
          <w:b/>
          <w:bCs/>
        </w:rPr>
        <w:t>Meilensteinplan:</w:t>
      </w:r>
      <w:r>
        <w:t xml:space="preserve"> Darstellung und Auflistung der Meilensteine mit SOLL- und IST-Datum; Bemerkungen zur Phasenfreigabe werden dort vermerkt.</w:t>
      </w:r>
    </w:p>
    <w:p w14:paraId="69BE3CA1" w14:textId="77777777" w:rsidR="00064272" w:rsidRPr="00B96965" w:rsidRDefault="00064272" w:rsidP="00064272">
      <w:pPr>
        <w:pStyle w:val="ListParagraph"/>
        <w:numPr>
          <w:ilvl w:val="0"/>
          <w:numId w:val="16"/>
        </w:numPr>
      </w:pPr>
      <w:r w:rsidRPr="00BC31B0">
        <w:rPr>
          <w:b/>
          <w:bCs/>
        </w:rPr>
        <w:t>Arbeitsjournal:</w:t>
      </w:r>
      <w:r>
        <w:t xml:space="preserve"> Im Arbeitsjournal werden die erledigten Tätigkeiten beschrieben. Sie werden mit den geplanten Tätigkeiten verglichen. Das Arbeitsjournal dient als Mittel zur Überprüfung der Differenzen zwischen erledigten und geplanten Tätigkeiten und deren Aufwand.</w:t>
      </w:r>
    </w:p>
    <w:p w14:paraId="1B1EF9B7" w14:textId="77777777" w:rsidR="00064272" w:rsidRPr="00064272" w:rsidRDefault="00064272" w:rsidP="00064272">
      <w:pPr>
        <w:pStyle w:val="IPA-TextkrperStandart"/>
      </w:pPr>
    </w:p>
    <w:p w14:paraId="052D9A29" w14:textId="060D99B2" w:rsidR="00064272" w:rsidRDefault="00064272" w:rsidP="00064272">
      <w:pPr>
        <w:pStyle w:val="Heading2"/>
        <w:rPr>
          <w:lang w:val="de-DE"/>
        </w:rPr>
      </w:pPr>
      <w:r>
        <w:rPr>
          <w:lang w:val="de-DE"/>
        </w:rPr>
        <w:t>Phasen</w:t>
      </w:r>
    </w:p>
    <w:p w14:paraId="52CE0207" w14:textId="4430A182" w:rsidR="004907BF" w:rsidRPr="004907BF" w:rsidRDefault="004907BF" w:rsidP="004907BF">
      <w:pPr>
        <w:pStyle w:val="Heading2"/>
        <w:rPr>
          <w:lang w:val="de-DE"/>
        </w:rPr>
      </w:pPr>
      <w:r>
        <w:t>Meilensteine</w:t>
      </w:r>
    </w:p>
    <w:p w14:paraId="0CEAF3FC" w14:textId="77777777" w:rsidR="005434E7" w:rsidRDefault="005434E7" w:rsidP="005434E7">
      <w:pPr>
        <w:pStyle w:val="IPA-HinweistexteTextkanngelschtwerden"/>
      </w:pPr>
      <w:r w:rsidRPr="0066659B">
        <w:t>WICHTIG: Es muss die im „Detailbeschrieb“ beschriebene Projektmethode</w:t>
      </w:r>
      <w:r w:rsidR="00A1539F">
        <w:t>/vorgehen</w:t>
      </w:r>
      <w:r w:rsidRPr="0066659B">
        <w:t xml:space="preserve"> angewandt werden!</w:t>
      </w:r>
      <w:r w:rsidR="0048539A">
        <w:t xml:space="preserve"> Sie können frei wählen, welche Methode Sie benutzen</w:t>
      </w:r>
      <w:r w:rsidR="00A1539F">
        <w:t>,</w:t>
      </w:r>
      <w:r w:rsidR="0048539A">
        <w:t xml:space="preserve"> idealerweise ist die Methodik ihres Unternehmens z</w:t>
      </w:r>
      <w:r w:rsidR="00A1539F">
        <w:t>u wählen. Grundsätzlich muss die</w:t>
      </w:r>
      <w:r w:rsidR="0048539A">
        <w:t xml:space="preserve"> angewandte Projektvorgehen</w:t>
      </w:r>
      <w:r w:rsidR="00A1539F">
        <w:t>sm</w:t>
      </w:r>
      <w:r w:rsidR="0048539A">
        <w:t>ethode den Richtlinien bzw. den Konventionen entsprechen</w:t>
      </w:r>
      <w:r w:rsidR="00A1539F">
        <w:t xml:space="preserve"> (Projektmethode selber oder Firmenrichtlinien). Abweichungen müssen beschrieben bzw. Dokumentiert </w:t>
      </w:r>
      <w:r w:rsidR="0048539A">
        <w:t xml:space="preserve">werden. </w:t>
      </w:r>
      <w:r w:rsidR="00A1539F">
        <w:t>Dies weil</w:t>
      </w:r>
      <w:r w:rsidR="0048539A">
        <w:t xml:space="preserve"> der Experte immer auf die Konventionen achtet.</w:t>
      </w:r>
    </w:p>
    <w:p w14:paraId="2C9EC7FD" w14:textId="77777777" w:rsidR="005434E7" w:rsidRDefault="005434E7" w:rsidP="005434E7">
      <w:pPr>
        <w:pStyle w:val="IPA-HinweistexteTextkanngelschtwerden"/>
        <w:keepNext/>
      </w:pPr>
      <w:r>
        <w:rPr>
          <w:noProof/>
          <w:lang w:eastAsia="de-CH"/>
        </w:rPr>
        <w:drawing>
          <wp:inline distT="0" distB="0" distL="0" distR="0" wp14:anchorId="27139C62" wp14:editId="366331C5">
            <wp:extent cx="3048000" cy="1363888"/>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6228" cy="1389943"/>
                    </a:xfrm>
                    <a:prstGeom prst="rect">
                      <a:avLst/>
                    </a:prstGeom>
                  </pic:spPr>
                </pic:pic>
              </a:graphicData>
            </a:graphic>
          </wp:inline>
        </w:drawing>
      </w:r>
    </w:p>
    <w:p w14:paraId="3FD1310B" w14:textId="77777777" w:rsidR="005434E7" w:rsidRPr="003E1A51" w:rsidRDefault="005434E7" w:rsidP="005434E7">
      <w:pPr>
        <w:pStyle w:val="IPA-HinweistexteTextkanngelschtwerden"/>
      </w:pPr>
      <w:r w:rsidRPr="003E1A51">
        <w:t>Die Abbildung 2 ist nur aus Demo zwecken dargestellt. Diese muss mit einer angepassten Variante ersetzt werden</w:t>
      </w:r>
    </w:p>
    <w:p w14:paraId="70C28E28" w14:textId="5829CAF3" w:rsidR="00076CB4" w:rsidRPr="003E1A51" w:rsidRDefault="005434E7" w:rsidP="00076CB4">
      <w:pPr>
        <w:pStyle w:val="IPA-HinweistexteTextkanngelschtwerden"/>
      </w:pPr>
      <w:r w:rsidRPr="003E1A51">
        <w:t>Siehe</w:t>
      </w:r>
      <w:r w:rsidR="003E1A51" w:rsidRPr="003E1A51">
        <w:t xml:space="preserve"> auch</w:t>
      </w:r>
      <w:r w:rsidRPr="003E1A51">
        <w:t xml:space="preserve">: </w:t>
      </w:r>
      <w:hyperlink w:history="1">
        <w:r w:rsidR="003E1A51" w:rsidRPr="003E1A51">
          <w:rPr>
            <w:rStyle w:val="Hyperlink"/>
          </w:rPr>
          <w:t>http://www.hermes.admin.ch/</w:t>
        </w:r>
      </w:hyperlink>
      <w:r w:rsidR="003E1A51" w:rsidRPr="003E1A51">
        <w:t xml:space="preserve"> oder Hermes 5.1 IPA auf Pkorg.</w:t>
      </w:r>
    </w:p>
    <w:p w14:paraId="77BE74AB" w14:textId="77777777" w:rsidR="005434E7" w:rsidRPr="00BB388C" w:rsidRDefault="005434E7" w:rsidP="005434E7">
      <w:pPr>
        <w:pStyle w:val="IPA-HinweistexteTextkanngelschtwerden"/>
        <w:rPr>
          <w:b/>
        </w:rPr>
      </w:pPr>
      <w:r w:rsidRPr="00BB388C">
        <w:rPr>
          <w:b/>
        </w:rPr>
        <w:t>Szenario Wahl, Individuelles Szenario (z. B IT-Applikationserweiterung, JSF)</w:t>
      </w:r>
    </w:p>
    <w:p w14:paraId="608EB962" w14:textId="77777777" w:rsidR="005434E7" w:rsidRPr="00BB388C" w:rsidRDefault="005434E7" w:rsidP="005434E7">
      <w:pPr>
        <w:pStyle w:val="IPA-HinweistexteTextkanngelschtwerden"/>
      </w:pPr>
    </w:p>
    <w:p w14:paraId="5E6AC8C7" w14:textId="77777777" w:rsidR="005434E7" w:rsidRPr="005434E7" w:rsidRDefault="005434E7" w:rsidP="005434E7">
      <w:pPr>
        <w:pStyle w:val="IPA-HinweistexteTextkanngelschtwerden"/>
        <w:rPr>
          <w:lang w:val="de-DE"/>
        </w:rPr>
      </w:pPr>
      <w:r w:rsidRPr="00BB388C">
        <w:rPr>
          <w:lang w:val="de-DE"/>
        </w:rPr>
        <w:t>In einer Organisation werden verschiedenartige Projekte durchgeführt. Die Projekte können sich bezüglich ihres Inhalts und der Komplexität stark unterscheiden. Um der Vielfalt der Projekte gerecht zu werden, bietet HERMES Szenarien an. Ein Szenario ist auf die Durchführung von Projekten mit einer spezifischen Charakteristik ausgerichtet. Das Szenario beinhaltet genau diejenigen Methodenelemente von HERMES, welche für das Projekt von Bedeutung sind. Dadurch ist HERMES rasch und einfach anwendbar.</w:t>
      </w:r>
    </w:p>
    <w:p w14:paraId="5C1F471B" w14:textId="5721CE0C" w:rsidR="00064272" w:rsidRDefault="00064272" w:rsidP="00064272">
      <w:pPr>
        <w:pStyle w:val="Heading2"/>
      </w:pPr>
      <w:r>
        <w:t>Szenario</w:t>
      </w:r>
    </w:p>
    <w:p w14:paraId="46EA833E" w14:textId="63483064" w:rsidR="00064272" w:rsidRPr="00064272" w:rsidRDefault="00064272" w:rsidP="00064272">
      <w:pPr>
        <w:pStyle w:val="IPA-TextkrperStandart"/>
      </w:pPr>
      <w:r w:rsidRPr="00064272">
        <w:t>Als Szenario wurde «IT-Individualanwend</w:t>
      </w:r>
      <w:r>
        <w:t xml:space="preserve">ung» gewählt, da das Szenario «Dienstleistung/Produkt» beispielsweise kein «Testing»-Modul beinhaltet und somit </w:t>
      </w:r>
      <w:r w:rsidR="004907BF">
        <w:t xml:space="preserve">für eine Informatik-IPA </w:t>
      </w:r>
      <w:r>
        <w:t xml:space="preserve">ungeeignet ist. </w:t>
      </w:r>
    </w:p>
    <w:p w14:paraId="421FEC47" w14:textId="77777777" w:rsidR="004907BF" w:rsidRDefault="002E405D" w:rsidP="00064272">
      <w:pPr>
        <w:pStyle w:val="Heading2"/>
      </w:pPr>
      <w:r w:rsidRPr="00064272">
        <w:t>Module</w:t>
      </w:r>
    </w:p>
    <w:p w14:paraId="7A489EDE" w14:textId="72FA43F2" w:rsidR="00181311" w:rsidRPr="00064272" w:rsidRDefault="00181311" w:rsidP="00064272">
      <w:pPr>
        <w:pStyle w:val="Heading2"/>
      </w:pPr>
      <w:r w:rsidRPr="00064272">
        <w:br w:type="page"/>
      </w:r>
    </w:p>
    <w:p w14:paraId="03819583" w14:textId="77777777" w:rsidR="005434E7" w:rsidRPr="003E1A51" w:rsidRDefault="005434E7" w:rsidP="005434E7">
      <w:pPr>
        <w:pStyle w:val="IPA-HinweistexteTextkanngelschtwerden"/>
        <w:rPr>
          <w:i w:val="0"/>
        </w:rPr>
      </w:pPr>
      <w:r w:rsidRPr="003E1A51">
        <w:rPr>
          <w:i w:val="0"/>
        </w:rPr>
        <w:lastRenderedPageBreak/>
        <w:t>Achtung nur Phasen zeigen welcher während der IPA durchlaufen werden!</w:t>
      </w:r>
    </w:p>
    <w:p w14:paraId="1D5177CB" w14:textId="77777777" w:rsidR="003E1A51" w:rsidRPr="003E1A51" w:rsidRDefault="003E1A51" w:rsidP="005434E7">
      <w:pPr>
        <w:pStyle w:val="IPA-HinweistexteTextkanngelschtwerden"/>
        <w:rPr>
          <w:i w:val="0"/>
        </w:rPr>
      </w:pPr>
      <w:r w:rsidRPr="003E1A51">
        <w:rPr>
          <w:i w:val="0"/>
        </w:rPr>
        <w:t>z. B wenn die Phase Einführung nicht durchlaufen wird z. b grau markieren und kurz begründen warum.</w:t>
      </w:r>
    </w:p>
    <w:p w14:paraId="52F750B5" w14:textId="77777777" w:rsidR="005434E7" w:rsidRDefault="005434E7" w:rsidP="005434E7">
      <w:pPr>
        <w:pStyle w:val="IPA-HinweistexteTextkanngelschtwerden"/>
      </w:pPr>
      <w:r>
        <w:t>Welche Module werden durchlaufen, Liste auf PKorg Factsheet Hermes 5.1 IPA</w:t>
      </w:r>
    </w:p>
    <w:p w14:paraId="74E00698" w14:textId="77777777" w:rsidR="005434E7" w:rsidRDefault="005434E7" w:rsidP="005434E7">
      <w:pPr>
        <w:pStyle w:val="IPA-HinweistexteTextkanngelschtwerden"/>
      </w:pPr>
      <w:r w:rsidRPr="009868E1">
        <w:t>Bitte schaut euch das Fact Sheet</w:t>
      </w:r>
      <w:r>
        <w:t xml:space="preserve"> an, da es noch mehr Informationen als nur diese Module enthält (</w:t>
      </w:r>
      <w:hyperlink r:id="rId18" w:history="1">
        <w:r w:rsidRPr="0097103A">
          <w:rPr>
            <w:rStyle w:val="Hyperlink"/>
          </w:rPr>
          <w:t>www.pkrog.ch</w:t>
        </w:r>
      </w:hyperlink>
      <w:r>
        <w:t>). Module können auch individuell gestaltet werden</w:t>
      </w:r>
      <w:r w:rsidR="00314F25">
        <w:t>.</w:t>
      </w:r>
    </w:p>
    <w:p w14:paraId="5169E310" w14:textId="77777777" w:rsidR="005434E7" w:rsidRPr="00A1539F" w:rsidRDefault="005434E7" w:rsidP="00A1539F">
      <w:pPr>
        <w:pStyle w:val="IPA-HinweistexteTextkanngelschtwerden"/>
      </w:pPr>
      <w:r>
        <w:t>Am besten mit einer Grafik siehe oben und mit einer Tabelle erstellen, somit man sieht wo welches Modul startet und endet etc.</w:t>
      </w:r>
      <w:r>
        <w:rPr>
          <w:sz w:val="20"/>
        </w:rPr>
        <w:br w:type="page"/>
      </w:r>
    </w:p>
    <w:p w14:paraId="71F3B28E" w14:textId="5534E6D6" w:rsidR="00275003" w:rsidRPr="00181311" w:rsidRDefault="005434E7" w:rsidP="0076592C">
      <w:pPr>
        <w:pStyle w:val="Heading2"/>
      </w:pPr>
      <w:bookmarkStart w:id="28" w:name="_Toc68694823"/>
      <w:r>
        <w:t>Projektorganisation</w:t>
      </w:r>
      <w:bookmarkEnd w:id="28"/>
    </w:p>
    <w:p w14:paraId="2A6D6334" w14:textId="4FBEFFEC" w:rsidR="004327E8" w:rsidRPr="004327E8" w:rsidRDefault="00C3483F" w:rsidP="004327E8">
      <w:pPr>
        <w:pStyle w:val="IPA-HinweistexteTextkanngelschtwerden"/>
      </w:pPr>
      <w:r>
        <w:rPr>
          <w:noProof/>
        </w:rPr>
        <mc:AlternateContent>
          <mc:Choice Requires="wps">
            <w:drawing>
              <wp:anchor distT="0" distB="0" distL="114300" distR="114300" simplePos="0" relativeHeight="251674624" behindDoc="0" locked="0" layoutInCell="1" allowOverlap="1" wp14:anchorId="14D94CAC" wp14:editId="6F5F2372">
                <wp:simplePos x="0" y="0"/>
                <wp:positionH relativeFrom="column">
                  <wp:posOffset>-291465</wp:posOffset>
                </wp:positionH>
                <wp:positionV relativeFrom="paragraph">
                  <wp:posOffset>3744107</wp:posOffset>
                </wp:positionV>
                <wp:extent cx="1638300" cy="774536"/>
                <wp:effectExtent l="0" t="0" r="0" b="0"/>
                <wp:wrapNone/>
                <wp:docPr id="31"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774536"/>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06F0F1DA" w14:textId="77777777" w:rsidR="003E7657" w:rsidRPr="003C5A8B" w:rsidRDefault="003E7657" w:rsidP="00C3483F">
                            <w:pPr>
                              <w:jc w:val="center"/>
                              <w:rPr>
                                <w:b/>
                                <w:color w:val="FFFFFF" w:themeColor="background1"/>
                              </w:rPr>
                            </w:pPr>
                            <w:r>
                              <w:rPr>
                                <w:b/>
                                <w:color w:val="FFFFFF" w:themeColor="background1"/>
                              </w:rPr>
                              <w:t>Entwickler</w:t>
                            </w:r>
                          </w:p>
                          <w:p w14:paraId="647AF410" w14:textId="77777777" w:rsidR="003E7657" w:rsidRPr="003C5A8B" w:rsidRDefault="003E7657" w:rsidP="00C3483F">
                            <w:pPr>
                              <w:jc w:val="center"/>
                              <w:rPr>
                                <w:color w:val="FFFFFF" w:themeColor="background1"/>
                              </w:rPr>
                            </w:pPr>
                            <w:r>
                              <w:rPr>
                                <w:color w:val="FFFFFF" w:themeColor="background1"/>
                              </w:rPr>
                              <w:t>Nicole Zingg</w:t>
                            </w:r>
                          </w:p>
                          <w:p w14:paraId="5BF1E8AC" w14:textId="77777777" w:rsidR="003E7657" w:rsidRDefault="003E7657" w:rsidP="00C3483F"/>
                        </w:txbxContent>
                      </wps:txbx>
                      <wps:bodyPr rot="0" vert="horz" wrap="square" lIns="91440" tIns="45720" rIns="91440" bIns="45720" anchor="t" anchorCtr="0" upright="1">
                        <a:noAutofit/>
                      </wps:bodyPr>
                    </wps:wsp>
                  </a:graphicData>
                </a:graphic>
              </wp:anchor>
            </w:drawing>
          </mc:Choice>
          <mc:Fallback>
            <w:pict>
              <v:roundrect w14:anchorId="14D94CAC" id="AutoShape 102" o:spid="_x0000_s1032" style="position:absolute;margin-left:-22.95pt;margin-top:294.8pt;width:129pt;height:61pt;z-index:25167462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06F0F1DA" w14:textId="77777777" w:rsidR="003E7657" w:rsidRPr="003C5A8B" w:rsidRDefault="003E7657" w:rsidP="00C3483F">
                      <w:pPr>
                        <w:jc w:val="center"/>
                        <w:rPr>
                          <w:b/>
                          <w:color w:val="FFFFFF" w:themeColor="background1"/>
                        </w:rPr>
                      </w:pPr>
                      <w:r>
                        <w:rPr>
                          <w:b/>
                          <w:color w:val="FFFFFF" w:themeColor="background1"/>
                        </w:rPr>
                        <w:t>Entwickler</w:t>
                      </w:r>
                    </w:p>
                    <w:p w14:paraId="647AF410" w14:textId="77777777" w:rsidR="003E7657" w:rsidRPr="003C5A8B" w:rsidRDefault="003E7657" w:rsidP="00C3483F">
                      <w:pPr>
                        <w:jc w:val="center"/>
                        <w:rPr>
                          <w:color w:val="FFFFFF" w:themeColor="background1"/>
                        </w:rPr>
                      </w:pPr>
                      <w:r>
                        <w:rPr>
                          <w:color w:val="FFFFFF" w:themeColor="background1"/>
                        </w:rPr>
                        <w:t>Nicole Zingg</w:t>
                      </w:r>
                    </w:p>
                    <w:p w14:paraId="5BF1E8AC" w14:textId="77777777" w:rsidR="003E7657" w:rsidRDefault="003E7657" w:rsidP="00C3483F"/>
                  </w:txbxContent>
                </v:textbox>
              </v:roundrect>
            </w:pict>
          </mc:Fallback>
        </mc:AlternateContent>
      </w:r>
      <w:r w:rsidR="004327E8">
        <w:t>Die Projektorganisation kann Abweichen vom diesem Muster. Ggf. anpassen.</w:t>
      </w:r>
      <w:r w:rsidR="005B0F6D">
        <w:t xml:space="preserve"> Muss gemäss der Projektmethode </w:t>
      </w:r>
      <w:r w:rsidR="006103ED">
        <w:t xml:space="preserve">und Angaben Titelblatt </w:t>
      </w:r>
      <w:r w:rsidR="005B0F6D">
        <w:t>übereinstimmen. (Projektmethode wird in Teil II beschrieben)</w:t>
      </w:r>
    </w:p>
    <w:p w14:paraId="418378D0" w14:textId="6E33AE9F" w:rsidR="00FA6FCA" w:rsidRPr="00FA6FCA" w:rsidRDefault="00A54869" w:rsidP="00FA6FCA">
      <w:pPr>
        <w:pStyle w:val="IPA-TextkrperStandart"/>
      </w:pPr>
      <w:r>
        <w:rPr>
          <w:noProof/>
          <w:szCs w:val="22"/>
          <w:lang w:eastAsia="de-CH"/>
        </w:rPr>
        <mc:AlternateContent>
          <mc:Choice Requires="wpg">
            <w:drawing>
              <wp:anchor distT="0" distB="0" distL="114300" distR="114300" simplePos="0" relativeHeight="251652096" behindDoc="0" locked="0" layoutInCell="1" allowOverlap="1" wp14:anchorId="1E6534E0" wp14:editId="069F2D55">
                <wp:simplePos x="0" y="0"/>
                <wp:positionH relativeFrom="column">
                  <wp:posOffset>-288294</wp:posOffset>
                </wp:positionH>
                <wp:positionV relativeFrom="paragraph">
                  <wp:posOffset>106900</wp:posOffset>
                </wp:positionV>
                <wp:extent cx="4851400" cy="4514857"/>
                <wp:effectExtent l="57150" t="19050" r="82550" b="95250"/>
                <wp:wrapNone/>
                <wp:docPr id="2"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1400" cy="4514857"/>
                          <a:chOff x="1660" y="8365"/>
                          <a:chExt cx="7640" cy="6890"/>
                        </a:xfrm>
                      </wpg:grpSpPr>
                      <wps:wsp>
                        <wps:cNvPr id="4" name="AutoShape 99"/>
                        <wps:cNvSpPr>
                          <a:spLocks noChangeArrowheads="1"/>
                        </wps:cNvSpPr>
                        <wps:spPr bwMode="auto">
                          <a:xfrm>
                            <a:off x="1660" y="9939"/>
                            <a:ext cx="4162" cy="1692"/>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5B8D8031" w14:textId="77777777" w:rsidR="003E7657" w:rsidRPr="00FD7F2A" w:rsidRDefault="003E7657" w:rsidP="00FA6FCA">
                              <w:pPr>
                                <w:rPr>
                                  <w:b/>
                                </w:rPr>
                              </w:pPr>
                              <w:r>
                                <w:rPr>
                                  <w:b/>
                                </w:rPr>
                                <w:t>Qualität- &amp; Sicherheitsmanager</w:t>
                              </w:r>
                            </w:p>
                            <w:p w14:paraId="5E7BAEDE" w14:textId="1DD661B9" w:rsidR="003E7657" w:rsidRDefault="003E7657" w:rsidP="00FA6FCA">
                              <w:pPr>
                                <w:tabs>
                                  <w:tab w:val="left" w:pos="1418"/>
                                </w:tabs>
                              </w:pPr>
                              <w:r>
                                <w:br/>
                              </w:r>
                            </w:p>
                          </w:txbxContent>
                        </wps:txbx>
                        <wps:bodyPr rot="0" vert="horz" wrap="square" lIns="91440" tIns="45720" rIns="91440" bIns="45720" anchor="t" anchorCtr="0" upright="1">
                          <a:noAutofit/>
                        </wps:bodyPr>
                      </wps:wsp>
                      <wpg:grpSp>
                        <wpg:cNvPr id="6" name="Group 113"/>
                        <wpg:cNvGrpSpPr>
                          <a:grpSpLocks/>
                        </wpg:cNvGrpSpPr>
                        <wpg:grpSpPr bwMode="auto">
                          <a:xfrm>
                            <a:off x="3924" y="8365"/>
                            <a:ext cx="4530" cy="3752"/>
                            <a:chOff x="3924" y="8365"/>
                            <a:chExt cx="4530" cy="3752"/>
                          </a:xfrm>
                        </wpg:grpSpPr>
                        <wps:wsp>
                          <wps:cNvPr id="7" name="AutoShape 98"/>
                          <wps:cNvSpPr>
                            <a:spLocks noChangeArrowheads="1"/>
                          </wps:cNvSpPr>
                          <wps:spPr bwMode="auto">
                            <a:xfrm>
                              <a:off x="3924" y="8365"/>
                              <a:ext cx="4530" cy="1170"/>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0BCB930D" w14:textId="134E06A2" w:rsidR="003E7657" w:rsidRDefault="003E7657" w:rsidP="00181311">
                                <w:pPr>
                                  <w:jc w:val="center"/>
                                  <w:rPr>
                                    <w:sz w:val="24"/>
                                    <w:szCs w:val="24"/>
                                  </w:rPr>
                                </w:pPr>
                                <w:r>
                                  <w:rPr>
                                    <w:sz w:val="24"/>
                                    <w:szCs w:val="24"/>
                                  </w:rPr>
                                  <w:t>Auftraggeber</w:t>
                                </w:r>
                              </w:p>
                              <w:p w14:paraId="71843C4C" w14:textId="4577BE90" w:rsidR="003E7657" w:rsidRPr="004327E8" w:rsidRDefault="003E7657" w:rsidP="00181311">
                                <w:pPr>
                                  <w:jc w:val="center"/>
                                  <w:rPr>
                                    <w:color w:val="FFFFFF" w:themeColor="background1"/>
                                  </w:rPr>
                                </w:pPr>
                              </w:p>
                            </w:txbxContent>
                          </wps:txbx>
                          <wps:bodyPr rot="0" vert="horz" wrap="square" lIns="91440" tIns="45720" rIns="91440" bIns="45720" anchor="t" anchorCtr="0" upright="1">
                            <a:noAutofit/>
                          </wps:bodyPr>
                        </wps:wsp>
                        <wps:wsp>
                          <wps:cNvPr id="8" name="AutoShape 106"/>
                          <wps:cNvCnPr>
                            <a:cxnSpLocks noChangeShapeType="1"/>
                            <a:stCxn id="7" idx="2"/>
                            <a:endCxn id="10" idx="0"/>
                          </wps:cNvCnPr>
                          <wps:spPr bwMode="auto">
                            <a:xfrm flipH="1">
                              <a:off x="6180" y="9535"/>
                              <a:ext cx="9" cy="2582"/>
                            </a:xfrm>
                            <a:prstGeom prst="straightConnector1">
                              <a:avLst/>
                            </a:prstGeom>
                            <a:ln>
                              <a:headEnd/>
                              <a:tailEnd/>
                            </a:ln>
                          </wps:spPr>
                          <wps:style>
                            <a:lnRef idx="2">
                              <a:schemeClr val="dk1"/>
                            </a:lnRef>
                            <a:fillRef idx="0">
                              <a:schemeClr val="dk1"/>
                            </a:fillRef>
                            <a:effectRef idx="1">
                              <a:schemeClr val="dk1"/>
                            </a:effectRef>
                            <a:fontRef idx="minor">
                              <a:schemeClr val="tx1"/>
                            </a:fontRef>
                          </wps:style>
                          <wps:bodyPr/>
                        </wps:wsp>
                      </wpg:grpSp>
                      <wps:wsp>
                        <wps:cNvPr id="10" name="AutoShape 100"/>
                        <wps:cNvSpPr>
                          <a:spLocks noChangeArrowheads="1"/>
                        </wps:cNvSpPr>
                        <wps:spPr bwMode="auto">
                          <a:xfrm>
                            <a:off x="3060" y="12117"/>
                            <a:ext cx="6240" cy="897"/>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17042E72" w14:textId="33613272" w:rsidR="003E7657" w:rsidRPr="003C5A8B" w:rsidRDefault="003E7657" w:rsidP="004C5F99">
                              <w:pPr>
                                <w:jc w:val="center"/>
                                <w:rPr>
                                  <w:b/>
                                  <w:color w:val="FFFFFF" w:themeColor="background1"/>
                                </w:rPr>
                              </w:pPr>
                              <w:r>
                                <w:rPr>
                                  <w:b/>
                                  <w:color w:val="FFFFFF" w:themeColor="background1"/>
                                </w:rPr>
                                <w:t>Projektleiter</w:t>
                              </w:r>
                            </w:p>
                            <w:p w14:paraId="16769B5E" w14:textId="446FADA7" w:rsidR="003E7657" w:rsidRPr="003C5A8B" w:rsidRDefault="003E7657" w:rsidP="004C5F99">
                              <w:pPr>
                                <w:jc w:val="center"/>
                                <w:rPr>
                                  <w:color w:val="FFFFFF" w:themeColor="background1"/>
                                </w:rPr>
                              </w:pPr>
                            </w:p>
                          </w:txbxContent>
                        </wps:txbx>
                        <wps:bodyPr rot="0" vert="horz" wrap="square" lIns="91440" tIns="45720" rIns="91440" bIns="45720" anchor="t" anchorCtr="0" upright="1">
                          <a:noAutofit/>
                        </wps:bodyPr>
                      </wps:wsp>
                      <wpg:grpSp>
                        <wpg:cNvPr id="12" name="Group 111"/>
                        <wpg:cNvGrpSpPr>
                          <a:grpSpLocks/>
                        </wpg:cNvGrpSpPr>
                        <wpg:grpSpPr bwMode="auto">
                          <a:xfrm>
                            <a:off x="3457" y="13816"/>
                            <a:ext cx="5406" cy="1439"/>
                            <a:chOff x="3457" y="13816"/>
                            <a:chExt cx="5406" cy="1439"/>
                          </a:xfrm>
                        </wpg:grpSpPr>
                        <wps:wsp>
                          <wps:cNvPr id="13" name="AutoShape 101"/>
                          <wps:cNvSpPr>
                            <a:spLocks noChangeArrowheads="1"/>
                          </wps:cNvSpPr>
                          <wps:spPr bwMode="auto">
                            <a:xfrm>
                              <a:off x="3457" y="14073"/>
                              <a:ext cx="2592" cy="1170"/>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452DB057" w14:textId="7211A367" w:rsidR="003E7657" w:rsidRPr="003C5A8B" w:rsidRDefault="003E7657" w:rsidP="004C5F99">
                                <w:pPr>
                                  <w:jc w:val="center"/>
                                  <w:rPr>
                                    <w:b/>
                                    <w:color w:val="FFFFFF" w:themeColor="background1"/>
                                  </w:rPr>
                                </w:pPr>
                                <w:r>
                                  <w:rPr>
                                    <w:b/>
                                    <w:color w:val="FFFFFF" w:themeColor="background1"/>
                                  </w:rPr>
                                  <w:t>Entwickler</w:t>
                                </w:r>
                              </w:p>
                              <w:p w14:paraId="04D2E31C" w14:textId="0B65C965" w:rsidR="003E7657" w:rsidRPr="003C5A8B" w:rsidRDefault="003E7657" w:rsidP="004C5F99">
                                <w:pPr>
                                  <w:jc w:val="center"/>
                                  <w:rPr>
                                    <w:color w:val="FFFFFF" w:themeColor="background1"/>
                                  </w:rPr>
                                </w:pPr>
                              </w:p>
                            </w:txbxContent>
                          </wps:txbx>
                          <wps:bodyPr rot="0" vert="horz" wrap="square" lIns="91440" tIns="45720" rIns="91440" bIns="45720" anchor="t" anchorCtr="0" upright="1">
                            <a:noAutofit/>
                          </wps:bodyPr>
                        </wps:wsp>
                        <wps:wsp>
                          <wps:cNvPr id="14" name="AutoShape 102"/>
                          <wps:cNvSpPr>
                            <a:spLocks noChangeArrowheads="1"/>
                          </wps:cNvSpPr>
                          <wps:spPr bwMode="auto">
                            <a:xfrm>
                              <a:off x="6283" y="14073"/>
                              <a:ext cx="2580" cy="1182"/>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49022E88" w14:textId="10E0DF9E" w:rsidR="003E7657" w:rsidRPr="003C5A8B" w:rsidRDefault="003E7657" w:rsidP="00FA6FCA">
                                <w:pPr>
                                  <w:jc w:val="center"/>
                                  <w:rPr>
                                    <w:b/>
                                    <w:color w:val="FFFFFF" w:themeColor="background1"/>
                                  </w:rPr>
                                </w:pPr>
                                <w:r>
                                  <w:rPr>
                                    <w:b/>
                                    <w:color w:val="FFFFFF" w:themeColor="background1"/>
                                  </w:rPr>
                                  <w:t>Entwickler</w:t>
                                </w:r>
                              </w:p>
                              <w:p w14:paraId="7EF328A4" w14:textId="77777777" w:rsidR="003E7657" w:rsidRDefault="003E7657"/>
                            </w:txbxContent>
                          </wps:txbx>
                          <wps:bodyPr rot="0" vert="horz" wrap="square" lIns="91440" tIns="45720" rIns="91440" bIns="45720" anchor="t" anchorCtr="0" upright="1">
                            <a:noAutofit/>
                          </wps:bodyPr>
                        </wps:wsp>
                        <wps:wsp>
                          <wps:cNvPr id="16" name="AutoShape 104"/>
                          <wps:cNvCnPr>
                            <a:cxnSpLocks noChangeShapeType="1"/>
                          </wps:cNvCnPr>
                          <wps:spPr bwMode="auto">
                            <a:xfrm flipV="1">
                              <a:off x="4725" y="13816"/>
                              <a:ext cx="2848" cy="5"/>
                            </a:xfrm>
                            <a:prstGeom prst="straightConnector1">
                              <a:avLst/>
                            </a:prstGeom>
                            <a:ln>
                              <a:headEnd/>
                              <a:tailEnd/>
                            </a:ln>
                          </wps:spPr>
                          <wps:style>
                            <a:lnRef idx="2">
                              <a:schemeClr val="dk1"/>
                            </a:lnRef>
                            <a:fillRef idx="0">
                              <a:schemeClr val="dk1"/>
                            </a:fillRef>
                            <a:effectRef idx="1">
                              <a:schemeClr val="dk1"/>
                            </a:effectRef>
                            <a:fontRef idx="minor">
                              <a:schemeClr val="tx1"/>
                            </a:fontRef>
                          </wps:style>
                          <wps:bodyPr/>
                        </wps:wsp>
                        <wps:wsp>
                          <wps:cNvPr id="17" name="AutoShape 108"/>
                          <wps:cNvCnPr>
                            <a:cxnSpLocks noChangeShapeType="1"/>
                            <a:endCxn id="13" idx="0"/>
                          </wps:cNvCnPr>
                          <wps:spPr bwMode="auto">
                            <a:xfrm>
                              <a:off x="4753" y="13818"/>
                              <a:ext cx="0" cy="255"/>
                            </a:xfrm>
                            <a:prstGeom prst="straightConnector1">
                              <a:avLst/>
                            </a:prstGeom>
                            <a:ln>
                              <a:headEnd type="oval" w="med" len="med"/>
                              <a:tailEnd/>
                            </a:ln>
                          </wps:spPr>
                          <wps:style>
                            <a:lnRef idx="2">
                              <a:schemeClr val="dk1"/>
                            </a:lnRef>
                            <a:fillRef idx="0">
                              <a:schemeClr val="dk1"/>
                            </a:fillRef>
                            <a:effectRef idx="1">
                              <a:schemeClr val="dk1"/>
                            </a:effectRef>
                            <a:fontRef idx="minor">
                              <a:schemeClr val="tx1"/>
                            </a:fontRef>
                          </wps:style>
                          <wps:bodyPr/>
                        </wps:wsp>
                        <wps:wsp>
                          <wps:cNvPr id="19" name="AutoShape 110"/>
                          <wps:cNvCnPr>
                            <a:cxnSpLocks noChangeShapeType="1"/>
                            <a:endCxn id="14" idx="0"/>
                          </wps:cNvCnPr>
                          <wps:spPr bwMode="auto">
                            <a:xfrm>
                              <a:off x="7573" y="13818"/>
                              <a:ext cx="0" cy="255"/>
                            </a:xfrm>
                            <a:prstGeom prst="straightConnector1">
                              <a:avLst/>
                            </a:prstGeom>
                            <a:ln>
                              <a:headEnd type="oval" w="med" len="med"/>
                              <a:tailEnd/>
                            </a:ln>
                          </wps:spPr>
                          <wps:style>
                            <a:lnRef idx="2">
                              <a:schemeClr val="dk1"/>
                            </a:lnRef>
                            <a:fillRef idx="0">
                              <a:schemeClr val="dk1"/>
                            </a:fillRef>
                            <a:effectRef idx="1">
                              <a:schemeClr val="dk1"/>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w14:anchorId="1E6534E0" id="Group 115" o:spid="_x0000_s1033" style="position:absolute;margin-left:-22.7pt;margin-top:8.4pt;width:382pt;height:355.5pt;z-index:251652096" coordorigin="1660,8365" coordsize="7640,6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">
                <v:roundrect id="AutoShape 99" o:spid="_x0000_s1034" style="position:absolute;left:1660;top:9939;width:4162;height:16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5B8D8031" w14:textId="77777777" w:rsidR="003E7657" w:rsidRPr="00FD7F2A" w:rsidRDefault="003E7657" w:rsidP="00FA6FCA">
                        <w:pPr>
                          <w:rPr>
                            <w:b/>
                          </w:rPr>
                        </w:pPr>
                        <w:r>
                          <w:rPr>
                            <w:b/>
                          </w:rPr>
                          <w:t>Qualität- &amp; Sicherheitsmanager</w:t>
                        </w:r>
                      </w:p>
                      <w:p w14:paraId="5E7BAEDE" w14:textId="1DD661B9" w:rsidR="003E7657" w:rsidRDefault="003E7657" w:rsidP="00FA6FCA">
                        <w:pPr>
                          <w:tabs>
                            <w:tab w:val="left" w:pos="1418"/>
                          </w:tabs>
                        </w:pPr>
                        <w:r>
                          <w:br/>
                        </w:r>
                      </w:p>
                    </w:txbxContent>
                  </v:textbox>
                </v:roundrect>
                <v:group id="Group 113" o:spid="_x0000_s1035" style="position:absolute;left:3924;top:8365;width:4530;height:3752" coordorigin="3924,8365" coordsize="4530,3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oundrect id="AutoShape 98" o:spid="_x0000_s1036" style="position:absolute;left:3924;top:8365;width:4530;height:117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0BCB930D" w14:textId="134E06A2" w:rsidR="003E7657" w:rsidRDefault="003E7657" w:rsidP="00181311">
                          <w:pPr>
                            <w:jc w:val="center"/>
                            <w:rPr>
                              <w:sz w:val="24"/>
                              <w:szCs w:val="24"/>
                            </w:rPr>
                          </w:pPr>
                          <w:r>
                            <w:rPr>
                              <w:sz w:val="24"/>
                              <w:szCs w:val="24"/>
                            </w:rPr>
                            <w:t>Auftraggeber</w:t>
                          </w:r>
                        </w:p>
                        <w:p w14:paraId="71843C4C" w14:textId="4577BE90" w:rsidR="003E7657" w:rsidRPr="004327E8" w:rsidRDefault="003E7657" w:rsidP="00181311">
                          <w:pPr>
                            <w:jc w:val="center"/>
                            <w:rPr>
                              <w:color w:val="FFFFFF" w:themeColor="background1"/>
                            </w:rPr>
                          </w:pPr>
                        </w:p>
                      </w:txbxContent>
                    </v:textbox>
                  </v:roundrect>
                  <v:shapetype id="_x0000_t32" coordsize="21600,21600" o:spt="32" o:oned="t" path="m,l21600,21600e" filled="f">
                    <v:path arrowok="t" fillok="f" o:connecttype="none"/>
                    <o:lock v:ext="edit" shapetype="t"/>
                  </v:shapetype>
                  <v:shape id="AutoShape 106" o:spid="_x0000_s1037" type="#_x0000_t32" style="position:absolute;left:6180;top:9535;width:9;height:25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" strokecolor="black [3200]" strokeweight="2pt">
                    <v:shadow on="t" color="black" opacity="24903f" origin=",.5" offset="0,.55556mm"/>
                  </v:shape>
                </v:group>
                <v:roundrect id="AutoShape 100" o:spid="_x0000_s1038" style="position:absolute;left:3060;top:12117;width:6240;height:89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17042E72" w14:textId="33613272" w:rsidR="003E7657" w:rsidRPr="003C5A8B" w:rsidRDefault="003E7657" w:rsidP="004C5F99">
                        <w:pPr>
                          <w:jc w:val="center"/>
                          <w:rPr>
                            <w:b/>
                            <w:color w:val="FFFFFF" w:themeColor="background1"/>
                          </w:rPr>
                        </w:pPr>
                        <w:r>
                          <w:rPr>
                            <w:b/>
                            <w:color w:val="FFFFFF" w:themeColor="background1"/>
                          </w:rPr>
                          <w:t>Projektleiter</w:t>
                        </w:r>
                      </w:p>
                      <w:p w14:paraId="16769B5E" w14:textId="446FADA7" w:rsidR="003E7657" w:rsidRPr="003C5A8B" w:rsidRDefault="003E7657" w:rsidP="004C5F99">
                        <w:pPr>
                          <w:jc w:val="center"/>
                          <w:rPr>
                            <w:color w:val="FFFFFF" w:themeColor="background1"/>
                          </w:rPr>
                        </w:pPr>
                      </w:p>
                    </w:txbxContent>
                  </v:textbox>
                </v:roundrect>
                <v:group id="Group 111" o:spid="_x0000_s1039" style="position:absolute;left:3457;top:13816;width:5406;height:1439" coordorigin="3457,13816" coordsize="5406,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oundrect id="AutoShape 101" o:spid="_x0000_s1040" style="position:absolute;left:3457;top:14073;width:2592;height:117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452DB057" w14:textId="7211A367" w:rsidR="003E7657" w:rsidRPr="003C5A8B" w:rsidRDefault="003E7657" w:rsidP="004C5F99">
                          <w:pPr>
                            <w:jc w:val="center"/>
                            <w:rPr>
                              <w:b/>
                              <w:color w:val="FFFFFF" w:themeColor="background1"/>
                            </w:rPr>
                          </w:pPr>
                          <w:r>
                            <w:rPr>
                              <w:b/>
                              <w:color w:val="FFFFFF" w:themeColor="background1"/>
                            </w:rPr>
                            <w:t>Entwickler</w:t>
                          </w:r>
                        </w:p>
                        <w:p w14:paraId="04D2E31C" w14:textId="0B65C965" w:rsidR="003E7657" w:rsidRPr="003C5A8B" w:rsidRDefault="003E7657" w:rsidP="004C5F99">
                          <w:pPr>
                            <w:jc w:val="center"/>
                            <w:rPr>
                              <w:color w:val="FFFFFF" w:themeColor="background1"/>
                            </w:rPr>
                          </w:pPr>
                        </w:p>
                      </w:txbxContent>
                    </v:textbox>
                  </v:roundrect>
                  <v:roundrect id="_x0000_s1041" style="position:absolute;left:6283;top:14073;width:2580;height:118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49022E88" w14:textId="10E0DF9E" w:rsidR="003E7657" w:rsidRPr="003C5A8B" w:rsidRDefault="003E7657" w:rsidP="00FA6FCA">
                          <w:pPr>
                            <w:jc w:val="center"/>
                            <w:rPr>
                              <w:b/>
                              <w:color w:val="FFFFFF" w:themeColor="background1"/>
                            </w:rPr>
                          </w:pPr>
                          <w:r>
                            <w:rPr>
                              <w:b/>
                              <w:color w:val="FFFFFF" w:themeColor="background1"/>
                            </w:rPr>
                            <w:t>Entwickler</w:t>
                          </w:r>
                        </w:p>
                        <w:p w14:paraId="7EF328A4" w14:textId="77777777" w:rsidR="003E7657" w:rsidRDefault="003E7657"/>
                      </w:txbxContent>
                    </v:textbox>
                  </v:roundrect>
                  <v:shape id="AutoShape 104" o:spid="_x0000_s1042" type="#_x0000_t32" style="position:absolute;left:4725;top:13816;width:2848;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" strokecolor="black [3200]" strokeweight="2pt">
                    <v:shadow on="t" color="black" opacity="24903f" origin=",.5" offset="0,.55556mm"/>
                  </v:shape>
                  <v:shape id="AutoShape 108" o:spid="_x0000_s1043" type="#_x0000_t32" style="position:absolute;left:4753;top:13818;width:0;height:2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" strokecolor="black [3200]" strokeweight="2pt">
                    <v:stroke startarrow="oval"/>
                    <v:shadow on="t" color="black" opacity="24903f" origin=",.5" offset="0,.55556mm"/>
                  </v:shape>
                  <v:shape id="AutoShape 110" o:spid="_x0000_s1044" type="#_x0000_t32" style="position:absolute;left:7573;top:13818;width:0;height:2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" strokecolor="black [3200]" strokeweight="2pt">
                    <v:stroke startarrow="oval"/>
                    <v:shadow on="t" color="black" opacity="24903f" origin=",.5" offset="0,.55556mm"/>
                  </v:shape>
                </v:group>
              </v:group>
            </w:pict>
          </mc:Fallback>
        </mc:AlternateContent>
      </w:r>
    </w:p>
    <w:p w14:paraId="6BBEA2DE" w14:textId="47D4ADEF" w:rsidR="004C5F99" w:rsidRPr="00CB4EF6" w:rsidRDefault="004C5F99" w:rsidP="004C5F99">
      <w:pPr>
        <w:pStyle w:val="IPA-TextkrperStandart"/>
        <w:rPr>
          <w:szCs w:val="22"/>
        </w:rPr>
      </w:pPr>
    </w:p>
    <w:p w14:paraId="0B7B20A7" w14:textId="2E6400DA" w:rsidR="004C5F99" w:rsidRPr="00CB4EF6" w:rsidRDefault="00181311" w:rsidP="004C5F99">
      <w:pPr>
        <w:pStyle w:val="IPA-TextkrperStandart"/>
        <w:rPr>
          <w:szCs w:val="22"/>
        </w:rPr>
      </w:pPr>
      <w:r>
        <w:rPr>
          <w:noProof/>
          <w:szCs w:val="22"/>
          <w:lang w:eastAsia="de-CH"/>
        </w:rPr>
        <mc:AlternateContent>
          <mc:Choice Requires="wps">
            <w:drawing>
              <wp:anchor distT="0" distB="0" distL="114300" distR="114300" simplePos="0" relativeHeight="251650046" behindDoc="0" locked="0" layoutInCell="1" allowOverlap="1" wp14:anchorId="3AAE9C34" wp14:editId="7D7A74B2">
                <wp:simplePos x="0" y="0"/>
                <wp:positionH relativeFrom="column">
                  <wp:posOffset>3466461</wp:posOffset>
                </wp:positionH>
                <wp:positionV relativeFrom="paragraph">
                  <wp:posOffset>156462</wp:posOffset>
                </wp:positionV>
                <wp:extent cx="3271" cy="644547"/>
                <wp:effectExtent l="57150" t="38100" r="73025" b="79375"/>
                <wp:wrapNone/>
                <wp:docPr id="29" name="Gerade Verbindung 29"/>
                <wp:cNvGraphicFramePr/>
                <a:graphic xmlns:a="http://schemas.openxmlformats.org/drawingml/2006/main">
                  <a:graphicData uri="http://schemas.microsoft.com/office/word/2010/wordprocessingShape">
                    <wps:wsp>
                      <wps:cNvCnPr/>
                      <wps:spPr>
                        <a:xfrm flipH="1" flipV="1">
                          <a:off x="0" y="0"/>
                          <a:ext cx="3271" cy="64454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71DAC2" id="Gerade Verbindung 29" o:spid="_x0000_s1026" style="position:absolute;flip:x y;z-index:2516500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95pt,12.3pt" to="273.2pt,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" strokecolor="black [3200]" strokeweight="2pt">
                <v:shadow on="t" color="black" opacity="24903f" origin=",.5" offset="0,.55556mm"/>
              </v:line>
            </w:pict>
          </mc:Fallback>
        </mc:AlternateContent>
      </w:r>
    </w:p>
    <w:p w14:paraId="0DA05FD7" w14:textId="588F6544" w:rsidR="004C5F99" w:rsidRPr="00CB4EF6" w:rsidRDefault="00181311" w:rsidP="004C5F99">
      <w:pPr>
        <w:pStyle w:val="IPA-TextkrperStandart"/>
        <w:rPr>
          <w:szCs w:val="22"/>
        </w:rPr>
      </w:pPr>
      <w:r>
        <w:rPr>
          <w:noProof/>
          <w:szCs w:val="22"/>
          <w:lang w:eastAsia="de-CH"/>
        </w:rPr>
        <mc:AlternateContent>
          <mc:Choice Requires="wps">
            <w:drawing>
              <wp:anchor distT="0" distB="0" distL="114300" distR="114300" simplePos="0" relativeHeight="251662336" behindDoc="0" locked="0" layoutInCell="1" allowOverlap="1" wp14:anchorId="16792810" wp14:editId="2CE4C473">
                <wp:simplePos x="0" y="0"/>
                <wp:positionH relativeFrom="column">
                  <wp:posOffset>2935418</wp:posOffset>
                </wp:positionH>
                <wp:positionV relativeFrom="paragraph">
                  <wp:posOffset>141032</wp:posOffset>
                </wp:positionV>
                <wp:extent cx="1609090" cy="1154342"/>
                <wp:effectExtent l="57150" t="19050" r="67310" b="103505"/>
                <wp:wrapNone/>
                <wp:docPr id="28" name="Abgerundetes Rechteck 28"/>
                <wp:cNvGraphicFramePr/>
                <a:graphic xmlns:a="http://schemas.openxmlformats.org/drawingml/2006/main">
                  <a:graphicData uri="http://schemas.microsoft.com/office/word/2010/wordprocessingShape">
                    <wps:wsp>
                      <wps:cNvSpPr/>
                      <wps:spPr>
                        <a:xfrm>
                          <a:off x="0" y="0"/>
                          <a:ext cx="1609090" cy="1154342"/>
                        </a:xfrm>
                        <a:prstGeom prst="roundRect">
                          <a:avLst/>
                        </a:prstGeom>
                      </wps:spPr>
                      <wps:style>
                        <a:lnRef idx="1">
                          <a:schemeClr val="accent5"/>
                        </a:lnRef>
                        <a:fillRef idx="3">
                          <a:schemeClr val="accent5"/>
                        </a:fillRef>
                        <a:effectRef idx="2">
                          <a:schemeClr val="accent5"/>
                        </a:effectRef>
                        <a:fontRef idx="minor">
                          <a:schemeClr val="lt1"/>
                        </a:fontRef>
                      </wps:style>
                      <wps:txbx>
                        <w:txbxContent>
                          <w:p w14:paraId="3D722BB4" w14:textId="77777777" w:rsidR="003E7657" w:rsidRDefault="003E7657" w:rsidP="003C5A8B">
                            <w:pPr>
                              <w:jc w:val="center"/>
                            </w:pPr>
                            <w:r>
                              <w:t>Projektausschuss</w:t>
                            </w:r>
                          </w:p>
                          <w:p w14:paraId="1DFB886B" w14:textId="77777777" w:rsidR="003E7657" w:rsidRDefault="003E7657" w:rsidP="003C5A8B">
                            <w:pPr>
                              <w:jc w:val="center"/>
                            </w:pPr>
                          </w:p>
                          <w:p w14:paraId="3B577022" w14:textId="77777777" w:rsidR="003E7657" w:rsidRDefault="003E765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792810" id="Abgerundetes Rechteck 28" o:spid="_x0000_s1045" style="position:absolute;margin-left:231.15pt;margin-top:11.1pt;width:126.7pt;height:90.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3D722BB4" w14:textId="77777777" w:rsidR="003E7657" w:rsidRDefault="003E7657" w:rsidP="003C5A8B">
                      <w:pPr>
                        <w:jc w:val="center"/>
                      </w:pPr>
                      <w:r>
                        <w:t>Projektausschuss</w:t>
                      </w:r>
                    </w:p>
                    <w:p w14:paraId="1DFB886B" w14:textId="77777777" w:rsidR="003E7657" w:rsidRDefault="003E7657" w:rsidP="003C5A8B">
                      <w:pPr>
                        <w:jc w:val="center"/>
                      </w:pPr>
                    </w:p>
                    <w:p w14:paraId="3B577022" w14:textId="77777777" w:rsidR="003E7657" w:rsidRDefault="003E7657"/>
                  </w:txbxContent>
                </v:textbox>
              </v:roundrect>
            </w:pict>
          </mc:Fallback>
        </mc:AlternateContent>
      </w:r>
    </w:p>
    <w:p w14:paraId="5C898548" w14:textId="02BAEFD5" w:rsidR="004C5F99" w:rsidRPr="00CB4EF6" w:rsidRDefault="004C5F99" w:rsidP="004C5F99">
      <w:pPr>
        <w:pStyle w:val="IPA-TextkrperStandart"/>
        <w:rPr>
          <w:szCs w:val="22"/>
        </w:rPr>
      </w:pPr>
    </w:p>
    <w:p w14:paraId="22CB149E" w14:textId="77777777" w:rsidR="004C5F99" w:rsidRPr="00CB4EF6" w:rsidRDefault="00944D4C" w:rsidP="004C5F99">
      <w:pPr>
        <w:pStyle w:val="IPA-TextkrperStandart"/>
        <w:rPr>
          <w:szCs w:val="22"/>
        </w:rPr>
      </w:pPr>
      <w:r>
        <w:rPr>
          <w:noProof/>
          <w:szCs w:val="22"/>
          <w:lang w:eastAsia="de-CH"/>
        </w:rPr>
        <mc:AlternateContent>
          <mc:Choice Requires="wps">
            <w:drawing>
              <wp:anchor distT="0" distB="0" distL="114300" distR="114300" simplePos="0" relativeHeight="251656192" behindDoc="0" locked="0" layoutInCell="1" allowOverlap="1" wp14:anchorId="61115571" wp14:editId="7107BC65">
                <wp:simplePos x="0" y="0"/>
                <wp:positionH relativeFrom="column">
                  <wp:posOffset>2356336</wp:posOffset>
                </wp:positionH>
                <wp:positionV relativeFrom="paragraph">
                  <wp:posOffset>78740</wp:posOffset>
                </wp:positionV>
                <wp:extent cx="224790" cy="0"/>
                <wp:effectExtent l="38100" t="38100" r="60960" b="95250"/>
                <wp:wrapNone/>
                <wp:docPr id="26" name="Gerade Verbindung 26"/>
                <wp:cNvGraphicFramePr/>
                <a:graphic xmlns:a="http://schemas.openxmlformats.org/drawingml/2006/main">
                  <a:graphicData uri="http://schemas.microsoft.com/office/word/2010/wordprocessingShape">
                    <wps:wsp>
                      <wps:cNvCnPr/>
                      <wps:spPr>
                        <a:xfrm>
                          <a:off x="0" y="0"/>
                          <a:ext cx="22479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C7F0311" id="Gerade Verbindung 26" o:spid="_x0000_s1026"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5.55pt,6.2pt" to="203.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" strokecolor="black [3200]" strokeweight="2pt">
                <v:shadow on="t" color="black" opacity="24903f" origin=",.5" offset="0,.55556mm"/>
              </v:line>
            </w:pict>
          </mc:Fallback>
        </mc:AlternateContent>
      </w:r>
    </w:p>
    <w:p w14:paraId="63E2B5BB" w14:textId="77777777" w:rsidR="004C5F99" w:rsidRPr="00CB4EF6" w:rsidRDefault="004C5F99" w:rsidP="004C5F99">
      <w:pPr>
        <w:pStyle w:val="IPA-TextkrperStandart"/>
        <w:rPr>
          <w:szCs w:val="22"/>
        </w:rPr>
      </w:pPr>
    </w:p>
    <w:p w14:paraId="0B62B9F4" w14:textId="77777777" w:rsidR="004C5F99" w:rsidRPr="00CB4EF6" w:rsidRDefault="004C5F99" w:rsidP="004C5F99">
      <w:pPr>
        <w:pStyle w:val="IPA-TextkrperStandart"/>
        <w:rPr>
          <w:szCs w:val="22"/>
        </w:rPr>
      </w:pPr>
    </w:p>
    <w:p w14:paraId="65847225" w14:textId="77777777" w:rsidR="004C5F99" w:rsidRPr="00CB4EF6" w:rsidRDefault="004C5F99" w:rsidP="004C5F99">
      <w:pPr>
        <w:pStyle w:val="IPA-TextkrperStandart"/>
        <w:rPr>
          <w:szCs w:val="22"/>
        </w:rPr>
      </w:pPr>
    </w:p>
    <w:p w14:paraId="251BF199" w14:textId="77777777" w:rsidR="004C5F99" w:rsidRPr="00CB4EF6" w:rsidRDefault="003C5A8B" w:rsidP="004C5F99">
      <w:pPr>
        <w:pStyle w:val="IPA-TextkrperStandart"/>
        <w:rPr>
          <w:szCs w:val="22"/>
        </w:rPr>
      </w:pPr>
      <w:r>
        <w:rPr>
          <w:noProof/>
          <w:szCs w:val="22"/>
          <w:lang w:eastAsia="de-CH"/>
        </w:rPr>
        <mc:AlternateContent>
          <mc:Choice Requires="wps">
            <w:drawing>
              <wp:anchor distT="0" distB="0" distL="114300" distR="114300" simplePos="0" relativeHeight="251651071" behindDoc="0" locked="0" layoutInCell="1" allowOverlap="1" wp14:anchorId="50D3618E" wp14:editId="40B9948B">
                <wp:simplePos x="0" y="0"/>
                <wp:positionH relativeFrom="column">
                  <wp:posOffset>2597616</wp:posOffset>
                </wp:positionH>
                <wp:positionV relativeFrom="paragraph">
                  <wp:posOffset>223053</wp:posOffset>
                </wp:positionV>
                <wp:extent cx="0" cy="588788"/>
                <wp:effectExtent l="57150" t="38100" r="76200" b="78105"/>
                <wp:wrapNone/>
                <wp:docPr id="27" name="Gerade Verbindung 27"/>
                <wp:cNvGraphicFramePr/>
                <a:graphic xmlns:a="http://schemas.openxmlformats.org/drawingml/2006/main">
                  <a:graphicData uri="http://schemas.microsoft.com/office/word/2010/wordprocessingShape">
                    <wps:wsp>
                      <wps:cNvCnPr/>
                      <wps:spPr>
                        <a:xfrm flipH="1" flipV="1">
                          <a:off x="0" y="0"/>
                          <a:ext cx="0" cy="58878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5E2172" id="Gerade Verbindung 27" o:spid="_x0000_s1026" style="position:absolute;flip:x y;z-index:2516510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55pt,17.55pt" to="204.55pt,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" strokecolor="black [3200]" strokeweight="2pt">
                <v:shadow on="t" color="black" opacity="24903f" origin=",.5" offset="0,.55556mm"/>
              </v:line>
            </w:pict>
          </mc:Fallback>
        </mc:AlternateContent>
      </w:r>
    </w:p>
    <w:p w14:paraId="3C105399" w14:textId="77777777" w:rsidR="004C5F99" w:rsidRPr="00CB4EF6" w:rsidRDefault="004C5F99" w:rsidP="004C5F99">
      <w:pPr>
        <w:pStyle w:val="IPA-TextkrperStandart"/>
        <w:rPr>
          <w:szCs w:val="22"/>
        </w:rPr>
      </w:pPr>
    </w:p>
    <w:p w14:paraId="5963E654" w14:textId="35D97D94" w:rsidR="004C5F99" w:rsidRPr="00CB4EF6" w:rsidRDefault="004C5F99" w:rsidP="004C5F99">
      <w:pPr>
        <w:pStyle w:val="IPA-TextkrperStandart"/>
        <w:rPr>
          <w:szCs w:val="22"/>
        </w:rPr>
      </w:pPr>
    </w:p>
    <w:p w14:paraId="688804DF" w14:textId="77777777" w:rsidR="004C5F99" w:rsidRPr="00CB4EF6" w:rsidRDefault="004C5F99" w:rsidP="004C5F99">
      <w:pPr>
        <w:pStyle w:val="IPA-TextkrperStandart"/>
        <w:rPr>
          <w:szCs w:val="22"/>
        </w:rPr>
      </w:pPr>
    </w:p>
    <w:p w14:paraId="452FCF7B" w14:textId="77777777" w:rsidR="004C5F99" w:rsidRDefault="004C5F99" w:rsidP="004C5F99">
      <w:pPr>
        <w:pStyle w:val="IPA-TextkrperStandart"/>
        <w:rPr>
          <w:szCs w:val="22"/>
        </w:rPr>
      </w:pPr>
    </w:p>
    <w:p w14:paraId="3861C076" w14:textId="4255CD60" w:rsidR="0039767D" w:rsidRDefault="0039767D" w:rsidP="004C5F99">
      <w:pPr>
        <w:pStyle w:val="IPA-TextkrperStandart"/>
        <w:rPr>
          <w:szCs w:val="22"/>
        </w:rPr>
      </w:pPr>
    </w:p>
    <w:p w14:paraId="703AC517" w14:textId="192142B7" w:rsidR="000B569E" w:rsidRDefault="000B569E" w:rsidP="00261CBF">
      <w:pPr>
        <w:pStyle w:val="Heading3"/>
      </w:pPr>
      <w:bookmarkStart w:id="29" w:name="_Toc68694824"/>
      <w:r>
        <w:t>Projektrollen</w:t>
      </w:r>
      <w:bookmarkEnd w:id="29"/>
    </w:p>
    <w:p w14:paraId="37A153E8" w14:textId="0FE7AA2A" w:rsidR="00C3483F" w:rsidRDefault="00C3483F" w:rsidP="000B569E">
      <w:pPr>
        <w:tabs>
          <w:tab w:val="left" w:pos="5573"/>
        </w:tabs>
        <w:sectPr w:rsidR="00C3483F" w:rsidSect="004E74C9">
          <w:headerReference w:type="default" r:id="rId19"/>
          <w:footerReference w:type="default" r:id="rId20"/>
          <w:headerReference w:type="first" r:id="rId21"/>
          <w:footerReference w:type="first" r:id="rId22"/>
          <w:pgSz w:w="11906" w:h="16838" w:code="9"/>
          <w:pgMar w:top="1061" w:right="1134" w:bottom="851" w:left="1701" w:header="709" w:footer="709" w:gutter="0"/>
          <w:cols w:space="708"/>
          <w:titlePg/>
          <w:docGrid w:linePitch="360"/>
        </w:sectPr>
      </w:pPr>
    </w:p>
    <w:p w14:paraId="431CB097" w14:textId="554A8D65" w:rsidR="00A81307" w:rsidRDefault="00A81307" w:rsidP="00A81307">
      <w:pPr>
        <w:pStyle w:val="Heading1"/>
      </w:pPr>
      <w:bookmarkStart w:id="30" w:name="_Toc68694825"/>
      <w:r>
        <w:lastRenderedPageBreak/>
        <w:t>Zeitplan</w:t>
      </w:r>
      <w:r w:rsidR="00405A61">
        <w:t xml:space="preserve"> (s. Excel)</w:t>
      </w:r>
      <w:bookmarkEnd w:id="30"/>
    </w:p>
    <w:p w14:paraId="3EAF6B5F" w14:textId="77777777" w:rsidR="00A81307" w:rsidRPr="00A81307" w:rsidRDefault="00A81307" w:rsidP="00A81307">
      <w:pPr>
        <w:pStyle w:val="IPA-HinweistexteTextkanngelschtwerden"/>
        <w:rPr>
          <w:i w:val="0"/>
          <w:vanish w:val="0"/>
        </w:rPr>
      </w:pPr>
      <w:r w:rsidRPr="00A81307">
        <w:t>Planung und Umsetzung in Form von A3 Querseiten (entsprechend falten)</w:t>
      </w:r>
    </w:p>
    <w:p w14:paraId="6AB6DF2B" w14:textId="77777777" w:rsidR="00F21020" w:rsidRPr="00F21020" w:rsidRDefault="00A81307" w:rsidP="00A81307">
      <w:pPr>
        <w:pStyle w:val="IPA-HinweistexteTextkanngelschtwerden"/>
      </w:pPr>
      <w:r w:rsidRPr="00A81307">
        <w:t>Individueller Zeitplan (nach Projektmethode).</w:t>
      </w:r>
      <w:r w:rsidR="00F21020">
        <w:t xml:space="preserve"> Gestaltung der Blöcke Gemäss Kriterium im Kriterienkatalog und Input Experte</w:t>
      </w:r>
    </w:p>
    <w:p w14:paraId="7AB0CDF3" w14:textId="77777777" w:rsidR="00195DBF" w:rsidRDefault="00A81307" w:rsidP="00A81307">
      <w:pPr>
        <w:spacing w:after="200"/>
      </w:pPr>
      <w:r>
        <w:br w:type="page"/>
      </w:r>
    </w:p>
    <w:p w14:paraId="6BD9E0A1" w14:textId="77777777" w:rsidR="00A81307" w:rsidRDefault="00A81307" w:rsidP="00A81307">
      <w:pPr>
        <w:spacing w:after="200"/>
        <w:sectPr w:rsidR="00A81307" w:rsidSect="004B0023">
          <w:headerReference w:type="first" r:id="rId23"/>
          <w:pgSz w:w="23814" w:h="16840" w:orient="landscape" w:code="8"/>
          <w:pgMar w:top="1134" w:right="1134" w:bottom="1134" w:left="1701" w:header="709" w:footer="709" w:gutter="0"/>
          <w:cols w:space="708"/>
          <w:titlePg/>
          <w:docGrid w:linePitch="360"/>
        </w:sectPr>
      </w:pPr>
    </w:p>
    <w:p w14:paraId="2FC0BC35" w14:textId="77777777" w:rsidR="006B0FE2" w:rsidRDefault="006B0FE2" w:rsidP="006B0FE2">
      <w:pPr>
        <w:pStyle w:val="Heading1"/>
      </w:pPr>
      <w:bookmarkStart w:id="31" w:name="_Toc68694826"/>
      <w:r>
        <w:lastRenderedPageBreak/>
        <w:t>Firmenstandards</w:t>
      </w:r>
      <w:bookmarkEnd w:id="31"/>
    </w:p>
    <w:p w14:paraId="7C44DA71" w14:textId="1FB13E10" w:rsidR="00065126" w:rsidRPr="0076592C" w:rsidRDefault="006B0FE2" w:rsidP="0076592C">
      <w:pPr>
        <w:pStyle w:val="IPA-HinweistexteTextkanngelschtwerden"/>
        <w:rPr>
          <w:rStyle w:val="Hyperlink"/>
          <w:i w:val="0"/>
          <w:vanish w:val="0"/>
          <w:color w:val="E36C0A" w:themeColor="accent6" w:themeShade="BF"/>
          <w:u w:val="none"/>
        </w:rPr>
      </w:pPr>
      <w:r w:rsidRPr="000B569E">
        <w:t>Deklaration der benutzen Firmenstandards: z.B. verwendete Konfigurationsblätter, Dokumentations-Vorlagen, Arbeitsmethoden, CASE-Tools usw.</w:t>
      </w:r>
    </w:p>
    <w:p w14:paraId="7B44E0E3" w14:textId="77777777" w:rsidR="006B0FE2" w:rsidRPr="00D154DE" w:rsidRDefault="006B0FE2" w:rsidP="006B0FE2">
      <w:pPr>
        <w:pStyle w:val="IPA-HinweistexteTextkanngelschtwerden"/>
      </w:pPr>
      <w:r w:rsidRPr="00D154DE">
        <w:t>Falls ein Dokument der Firmenstandards vorhanden ist, dieses unverändert in dem Anhang. des IPA Dokuments hinzufügen!</w:t>
      </w:r>
    </w:p>
    <w:p w14:paraId="1C74662B" w14:textId="77777777" w:rsidR="006B0FE2" w:rsidRPr="00D154DE" w:rsidRDefault="006B0FE2" w:rsidP="006B0FE2">
      <w:pPr>
        <w:pStyle w:val="IPA-HinweistexteTextkanngelschtwerden"/>
      </w:pPr>
    </w:p>
    <w:p w14:paraId="38804348" w14:textId="77777777" w:rsidR="006B0FE2" w:rsidRPr="00D154DE" w:rsidRDefault="006B0FE2" w:rsidP="006B0FE2">
      <w:pPr>
        <w:pStyle w:val="IPA-HinweistexteTextkanngelschtwerden"/>
      </w:pPr>
      <w:r w:rsidRPr="00D154DE">
        <w:t>Diese ist vor allem für die Experten wichtig. Damit die IPA korrekt bewertet werden kann und es ggf. nicht zu Abzügen kommt.</w:t>
      </w:r>
    </w:p>
    <w:p w14:paraId="2BA1FBD2" w14:textId="0482CE90" w:rsidR="006B0FE2" w:rsidRPr="00D154DE" w:rsidRDefault="006B0FE2" w:rsidP="006B0FE2">
      <w:pPr>
        <w:rPr>
          <w:rFonts w:eastAsia="Times New Roman" w:cs="Times New Roman"/>
          <w:i/>
          <w:color w:val="E36C0A" w:themeColor="accent6" w:themeShade="BF"/>
        </w:rPr>
      </w:pPr>
    </w:p>
    <w:p w14:paraId="293B177F" w14:textId="5B012AEB" w:rsidR="00A13EDC" w:rsidRPr="00D154DE" w:rsidRDefault="00A13EDC" w:rsidP="00A13EDC"/>
    <w:p w14:paraId="56D853A9" w14:textId="440E4F83" w:rsidR="00A13EDC" w:rsidRPr="00D154DE" w:rsidRDefault="00A13EDC" w:rsidP="00A13EDC"/>
    <w:p w14:paraId="740D3B9D" w14:textId="3AB4ECDF" w:rsidR="00A13EDC" w:rsidRPr="00D154DE" w:rsidRDefault="00A13EDC" w:rsidP="00A13EDC"/>
    <w:p w14:paraId="49F00426" w14:textId="17DBF72E" w:rsidR="00A13EDC" w:rsidRPr="00D154DE" w:rsidRDefault="00A13EDC" w:rsidP="00A13EDC"/>
    <w:p w14:paraId="6CA65D3A" w14:textId="455358C8" w:rsidR="00A13EDC" w:rsidRPr="00D154DE" w:rsidRDefault="00A13EDC" w:rsidP="00A13EDC"/>
    <w:p w14:paraId="2981BAE9" w14:textId="70EC56B5" w:rsidR="00A13EDC" w:rsidRPr="00D154DE" w:rsidRDefault="00A13EDC" w:rsidP="00A13EDC"/>
    <w:p w14:paraId="35C74455" w14:textId="38953DFB" w:rsidR="00A13EDC" w:rsidRPr="00D154DE" w:rsidRDefault="00A13EDC" w:rsidP="00A13EDC"/>
    <w:p w14:paraId="50779C80" w14:textId="17BBBDEF" w:rsidR="00A13EDC" w:rsidRPr="00D154DE" w:rsidRDefault="00A13EDC" w:rsidP="00A13EDC"/>
    <w:p w14:paraId="18722EBA" w14:textId="6F77522F" w:rsidR="00A13EDC" w:rsidRPr="00D154DE" w:rsidRDefault="00A13EDC" w:rsidP="00A13EDC"/>
    <w:p w14:paraId="4F98D341" w14:textId="34ED39F5" w:rsidR="00A13EDC" w:rsidRPr="00D154DE" w:rsidRDefault="00A13EDC" w:rsidP="00A13EDC"/>
    <w:p w14:paraId="0BD54193" w14:textId="0F416884" w:rsidR="00A13EDC" w:rsidRPr="00D154DE" w:rsidRDefault="00A13EDC" w:rsidP="00A13EDC"/>
    <w:p w14:paraId="5B5347B3" w14:textId="24F27D43" w:rsidR="00A13EDC" w:rsidRPr="00D154DE" w:rsidRDefault="00A13EDC" w:rsidP="00A13EDC"/>
    <w:p w14:paraId="05BC4803" w14:textId="2323584F" w:rsidR="00A13EDC" w:rsidRPr="00D154DE" w:rsidRDefault="00A13EDC" w:rsidP="00A13EDC"/>
    <w:p w14:paraId="1DFF918A" w14:textId="707F0F81" w:rsidR="00A13EDC" w:rsidRPr="00D154DE" w:rsidRDefault="00A13EDC" w:rsidP="00A13EDC">
      <w:pPr>
        <w:rPr>
          <w:rFonts w:eastAsia="Times New Roman" w:cs="Times New Roman"/>
          <w:i/>
          <w:color w:val="E36C0A" w:themeColor="accent6" w:themeShade="BF"/>
        </w:rPr>
      </w:pPr>
    </w:p>
    <w:p w14:paraId="5582C6CA" w14:textId="0486EC45" w:rsidR="00A13EDC" w:rsidRPr="00D154DE" w:rsidRDefault="00A13EDC" w:rsidP="00A13EDC">
      <w:pPr>
        <w:tabs>
          <w:tab w:val="left" w:pos="3550"/>
        </w:tabs>
      </w:pPr>
      <w:r w:rsidRPr="00D154DE">
        <w:tab/>
      </w:r>
    </w:p>
    <w:p w14:paraId="004678E4" w14:textId="77777777" w:rsidR="008F6D25" w:rsidRDefault="008F6D25" w:rsidP="00733060">
      <w:pPr>
        <w:pStyle w:val="Heading1"/>
      </w:pPr>
      <w:bookmarkStart w:id="32" w:name="_Toc68694827"/>
      <w:r>
        <w:lastRenderedPageBreak/>
        <w:t>Arbeitsjournal</w:t>
      </w:r>
      <w:bookmarkEnd w:id="32"/>
    </w:p>
    <w:p w14:paraId="2A986EE3" w14:textId="77777777" w:rsidR="008F6D25" w:rsidRPr="00E10423" w:rsidRDefault="008F6D25" w:rsidP="008F6D25">
      <w:pPr>
        <w:pStyle w:val="IPA-TextkrperStandart"/>
        <w:rPr>
          <w:szCs w:val="22"/>
        </w:rPr>
      </w:pPr>
      <w:r w:rsidRPr="00E10423">
        <w:rPr>
          <w:szCs w:val="22"/>
        </w:rPr>
        <w:t xml:space="preserve">Die Festlegungen dieses Dokuments gelten im </w:t>
      </w:r>
      <w:r w:rsidR="00260B13" w:rsidRPr="00E10423">
        <w:rPr>
          <w:szCs w:val="22"/>
        </w:rPr>
        <w:t>Projekt</w:t>
      </w:r>
      <w:r w:rsidR="00861713">
        <w:fldChar w:fldCharType="begin"/>
      </w:r>
      <w:r w:rsidR="00861713">
        <w:instrText xml:space="preserve"> SUBJECT  \* MERGEFORMAT </w:instrText>
      </w:r>
      <w:r w:rsidR="00861713">
        <w:rPr>
          <w:szCs w:val="22"/>
        </w:rPr>
        <w:fldChar w:fldCharType="end"/>
      </w:r>
      <w:r w:rsidRPr="00E10423">
        <w:rPr>
          <w:szCs w:val="22"/>
        </w:rPr>
        <w:t>.</w:t>
      </w:r>
    </w:p>
    <w:p w14:paraId="34E2CCD0" w14:textId="77777777" w:rsidR="008F6D25" w:rsidRPr="00E10423" w:rsidRDefault="008F6D25" w:rsidP="008F6D25">
      <w:pPr>
        <w:pStyle w:val="IPA-TextkrperStandart"/>
        <w:rPr>
          <w:szCs w:val="22"/>
        </w:rPr>
      </w:pPr>
      <w:r w:rsidRPr="00E10423">
        <w:rPr>
          <w:szCs w:val="22"/>
        </w:rPr>
        <w:t>Gemäss Art. 5 Absatz 2 der Wegleitung über die individuelle praktische Arbeit (IPA) an Lehrabschlussprüfungen des BBT vom 27. August 2001 gilt:</w:t>
      </w:r>
    </w:p>
    <w:p w14:paraId="7BD82153" w14:textId="77777777" w:rsidR="008F6D25" w:rsidRPr="00E10423" w:rsidRDefault="008F6D25" w:rsidP="008F6D25">
      <w:pPr>
        <w:pStyle w:val="IPA-TextkrperStandart"/>
        <w:rPr>
          <w:i/>
          <w:iCs/>
          <w:szCs w:val="22"/>
          <w:lang w:val="de-DE" w:eastAsia="en-US"/>
        </w:rPr>
      </w:pPr>
      <w:r w:rsidRPr="00E10423">
        <w:rPr>
          <w:i/>
          <w:iCs/>
          <w:szCs w:val="22"/>
          <w:lang w:val="de-DE" w:eastAsia="en-US"/>
        </w:rPr>
        <w:t xml:space="preserve">„Die zu prüfende Person führt ein Arbeitsjournal. Sie dokumentiert darin täglich das Vorgehen, den Stand der Prüfungsarbeit, sämtliche fremde Hilfestellungen </w:t>
      </w:r>
      <w:r w:rsidR="00F21020">
        <w:rPr>
          <w:i/>
          <w:iCs/>
          <w:szCs w:val="22"/>
          <w:lang w:val="de-DE" w:eastAsia="en-US"/>
        </w:rPr>
        <w:t xml:space="preserve">(auch das Internet ist eine Hilfestellung) </w:t>
      </w:r>
      <w:r w:rsidRPr="00E10423">
        <w:rPr>
          <w:i/>
          <w:iCs/>
          <w:szCs w:val="22"/>
          <w:lang w:val="de-DE" w:eastAsia="en-US"/>
        </w:rPr>
        <w:t>und besondere Vorkommnisse wie z.B. Änderungen der Aufgabenstellung, Arbeitsunterbrüche, organisatorische Probleme, Abweichungen von der Soll-Planung.“</w:t>
      </w:r>
    </w:p>
    <w:p w14:paraId="2D835E38" w14:textId="77777777" w:rsidR="008F6D25" w:rsidRPr="00E10423" w:rsidRDefault="008F6D25" w:rsidP="008F6D25">
      <w:pPr>
        <w:pStyle w:val="IPA-TextkrperStandart"/>
        <w:rPr>
          <w:szCs w:val="22"/>
        </w:rPr>
      </w:pPr>
      <w:r w:rsidRPr="00E10423">
        <w:rPr>
          <w:szCs w:val="22"/>
        </w:rPr>
        <w:t>Das Arbeitsjournal zur IPA ist zwingend zu führen und den Experten und Fachvorgesetzten vorzulegen. Das Arbeitsjournal ist täglich sinngemäss und korrekt auszufüllen.</w:t>
      </w:r>
    </w:p>
    <w:p w14:paraId="23C267EE" w14:textId="46043A6F" w:rsidR="00C62689" w:rsidRDefault="008F6D25" w:rsidP="008F6D25">
      <w:pPr>
        <w:pStyle w:val="IPA-TextkrperStandart"/>
        <w:rPr>
          <w:szCs w:val="22"/>
        </w:rPr>
      </w:pPr>
      <w:r w:rsidRPr="00E10423">
        <w:rPr>
          <w:szCs w:val="22"/>
        </w:rPr>
        <w:t>Das Arbeitsjournal dient der Nachvollziehbarkeit der von den Lernenden ausgeführten Arbeiten und wird als Teil der IPA i</w:t>
      </w:r>
      <w:r w:rsidR="00F21020">
        <w:rPr>
          <w:szCs w:val="22"/>
        </w:rPr>
        <w:t>n die Bewertung mit einbezogen.</w:t>
      </w:r>
    </w:p>
    <w:p w14:paraId="48628A13" w14:textId="09ACC729" w:rsidR="00C62689" w:rsidRPr="00E10423" w:rsidRDefault="00C62689" w:rsidP="0076592C">
      <w:pPr>
        <w:spacing w:after="200"/>
      </w:pPr>
    </w:p>
    <w:p w14:paraId="7419EA47" w14:textId="77777777" w:rsidR="006325CE" w:rsidRDefault="008F6D25" w:rsidP="00185A90">
      <w:pPr>
        <w:pStyle w:val="IPA-HinweistexteTextkanngelschtwerden"/>
      </w:pPr>
      <w:r w:rsidRPr="008F6D25">
        <w:t xml:space="preserve">Das Arbeitsjournal ist den Experten beim Besuch vorzulegen. </w:t>
      </w:r>
      <w:r w:rsidR="006325CE">
        <w:rPr>
          <w:rFonts w:cs="Arial"/>
          <w:color w:val="E36C0A"/>
        </w:rPr>
        <w:t>Es ist sinnvoll, korrekt (mit den echten Zeitangaben</w:t>
      </w:r>
      <w:r w:rsidR="00F21020">
        <w:rPr>
          <w:rFonts w:cs="Arial"/>
          <w:color w:val="E36C0A"/>
        </w:rPr>
        <w:t xml:space="preserve"> gemäss Zeitplan (Soll)</w:t>
      </w:r>
      <w:r w:rsidR="006325CE">
        <w:rPr>
          <w:rFonts w:cs="Arial"/>
          <w:color w:val="E36C0A"/>
        </w:rPr>
        <w:t>) jeden Tag im Stundenraster zu führen.</w:t>
      </w:r>
      <w:r w:rsidR="006325CE" w:rsidRPr="008F6D25">
        <w:t xml:space="preserve"> </w:t>
      </w:r>
    </w:p>
    <w:p w14:paraId="213D9750" w14:textId="77777777" w:rsidR="008F6D25" w:rsidRPr="00185A90" w:rsidRDefault="008F6D25" w:rsidP="00185A90">
      <w:pPr>
        <w:pStyle w:val="IPA-HinweistexteTextkanngelschtwerden"/>
      </w:pPr>
      <w:r w:rsidRPr="008F6D25">
        <w:t>Arbeitsprotokoll (Journal)</w:t>
      </w:r>
    </w:p>
    <w:p w14:paraId="52E292BB" w14:textId="77777777" w:rsidR="008F6D25" w:rsidRDefault="008F6D25" w:rsidP="00185A90">
      <w:pPr>
        <w:pStyle w:val="IPA-HinweistexteTextkanngelschtwerden"/>
      </w:pPr>
      <w:r w:rsidRPr="00185A90">
        <w:t>Nachvollziehbare tägliche Notizen (mit Datum) zu den ausgeführten Arbeiten</w:t>
      </w:r>
    </w:p>
    <w:p w14:paraId="5923F263" w14:textId="77777777" w:rsidR="00185A90" w:rsidRPr="00185A90" w:rsidRDefault="00185A90" w:rsidP="00185A90">
      <w:pPr>
        <w:pStyle w:val="IPA-HinweistexteTextkanngelschtwerden"/>
      </w:pPr>
    </w:p>
    <w:p w14:paraId="5316B3BA" w14:textId="77777777" w:rsidR="008F6D25" w:rsidRPr="00185A90" w:rsidRDefault="008F6D25" w:rsidP="00185A90">
      <w:pPr>
        <w:pStyle w:val="IPA-HinweistexteTextkanngelschtwerden"/>
      </w:pPr>
      <w:r w:rsidRPr="00185A90">
        <w:t>Erreichte Ziele</w:t>
      </w:r>
      <w:r w:rsidR="001D56BC">
        <w:t xml:space="preserve"> / Anforderungen</w:t>
      </w:r>
    </w:p>
    <w:p w14:paraId="28F9D8C3" w14:textId="77777777" w:rsidR="008F6D25" w:rsidRPr="00185A90" w:rsidRDefault="008F6D25" w:rsidP="00185A90">
      <w:pPr>
        <w:pStyle w:val="IPA-HinweistexteTextkanngelschtwerden"/>
      </w:pPr>
      <w:r w:rsidRPr="00185A90">
        <w:t>Aufgetretene Probleme</w:t>
      </w:r>
    </w:p>
    <w:p w14:paraId="13FD83CA" w14:textId="77777777" w:rsidR="008F6D25" w:rsidRPr="00185A90" w:rsidRDefault="008F6D25" w:rsidP="00185A90">
      <w:pPr>
        <w:pStyle w:val="IPA-HinweistexteTextkanngelschtwerden"/>
      </w:pPr>
      <w:r w:rsidRPr="00185A90">
        <w:t>Erfolgreiche oder erfolglose Tests</w:t>
      </w:r>
    </w:p>
    <w:p w14:paraId="7FB592C7" w14:textId="77777777" w:rsidR="008F6D25" w:rsidRPr="00185A90" w:rsidRDefault="008F6D25" w:rsidP="00185A90">
      <w:pPr>
        <w:pStyle w:val="IPA-HinweistexteTextkanngelschtwerden"/>
      </w:pPr>
      <w:r w:rsidRPr="00185A90">
        <w:t>Beanspruchte Hilfestellung (wer, was)</w:t>
      </w:r>
    </w:p>
    <w:p w14:paraId="73CCD78C" w14:textId="77777777" w:rsidR="008F6D25" w:rsidRPr="00185A90" w:rsidRDefault="008F6D25" w:rsidP="00185A90">
      <w:pPr>
        <w:pStyle w:val="IPA-HinweistexteTextkanngelschtwerden"/>
      </w:pPr>
      <w:r w:rsidRPr="00185A90">
        <w:t>Nacht- und Wochenendarbeit</w:t>
      </w:r>
    </w:p>
    <w:p w14:paraId="14760E6C" w14:textId="77777777" w:rsidR="008F6D25" w:rsidRPr="00185A90" w:rsidRDefault="008F6D25" w:rsidP="00185A90">
      <w:pPr>
        <w:pStyle w:val="IPA-HinweistexteTextkanngelschtwerden"/>
      </w:pPr>
      <w:r w:rsidRPr="00185A90">
        <w:t>Vergleich mit Zeitplan</w:t>
      </w:r>
    </w:p>
    <w:p w14:paraId="101402C1" w14:textId="77777777" w:rsidR="008F6D25" w:rsidRDefault="008F6D25" w:rsidP="00185A90">
      <w:pPr>
        <w:pStyle w:val="IPA-HinweistexteTextkanngelschtwerden"/>
      </w:pPr>
      <w:r w:rsidRPr="00185A90">
        <w:t>Kritische Hinterfragung des Tages</w:t>
      </w:r>
    </w:p>
    <w:p w14:paraId="6ABA5E75" w14:textId="77777777" w:rsidR="0032174A" w:rsidRDefault="001D56BC" w:rsidP="0032174A">
      <w:pPr>
        <w:pStyle w:val="IPA-HinweistexteTextkanngelschtwerden"/>
      </w:pPr>
      <w:r>
        <w:t>Kritischer Rückblick</w:t>
      </w:r>
      <w:r w:rsidR="00CA3B0C">
        <w:t xml:space="preserve"> (Reflexion)</w:t>
      </w:r>
      <w:r>
        <w:t xml:space="preserve"> was war gu</w:t>
      </w:r>
      <w:r w:rsidR="00CA3B0C">
        <w:t>t? was habe ich gelernt?</w:t>
      </w:r>
      <w:r>
        <w:t xml:space="preserve"> was könnte ich besser machen</w:t>
      </w:r>
      <w:r w:rsidR="00CA3B0C">
        <w:t>?</w:t>
      </w:r>
      <w:r>
        <w:t xml:space="preserve"> auf was bin ich stolz</w:t>
      </w:r>
      <w:r w:rsidR="00CA3B0C">
        <w:t>?</w:t>
      </w:r>
      <w:r w:rsidR="0032174A" w:rsidRPr="008F6D25">
        <w:t xml:space="preserve"> </w:t>
      </w:r>
      <w:r w:rsidR="008F6D25" w:rsidRPr="008F6D25">
        <w:t>Erster Tag</w:t>
      </w:r>
      <w:r w:rsidR="00F21020">
        <w:t xml:space="preserve"> (oder halber Tag)</w:t>
      </w:r>
      <w:r w:rsidR="008F6D25" w:rsidRPr="008F6D25">
        <w:t xml:space="preserve">: </w:t>
      </w:r>
      <w:r w:rsidR="00854DFA">
        <w:t>Wochentag</w:t>
      </w:r>
      <w:r w:rsidR="008F6D25" w:rsidRPr="008F6D25">
        <w:t>, xx.yy.20xx</w:t>
      </w:r>
    </w:p>
    <w:p w14:paraId="27656F80" w14:textId="77777777" w:rsidR="0066659B" w:rsidRDefault="00682D4C" w:rsidP="00682D4C">
      <w:pPr>
        <w:pStyle w:val="IPA-HinweistexteTextkanngelschtwerden"/>
      </w:pPr>
      <w:r>
        <w:t xml:space="preserve">Diese Tabelle für jeden </w:t>
      </w:r>
      <w:r w:rsidR="006A2C91">
        <w:t>(halb-)</w:t>
      </w:r>
      <w:r>
        <w:t>Tag benutzen.</w:t>
      </w:r>
      <w:r w:rsidR="00A22741">
        <w:t xml:space="preserve"> (Tabelle Arbeitsjournal muss nicht in Tabellenverzeichnis, da dies bereits im IVZ gelistet ist)</w:t>
      </w:r>
    </w:p>
    <w:p w14:paraId="7973447C" w14:textId="77777777" w:rsidR="00682D4C" w:rsidRDefault="00682D4C" w:rsidP="00682D4C">
      <w:pPr>
        <w:pStyle w:val="IPA-HinweistexteTextkanngelschtwerden"/>
      </w:pPr>
      <w:r>
        <w:t>Inhalt muss dem Tabelleninhalt entsprechen, designe darf frei gewählt werden.</w:t>
      </w:r>
    </w:p>
    <w:p w14:paraId="561731B8" w14:textId="77777777" w:rsidR="00682D4C" w:rsidRPr="00E10423" w:rsidRDefault="00682D4C" w:rsidP="00682D4C">
      <w:pPr>
        <w:pStyle w:val="IPA-HinweistexteTextkanngelschtwerden"/>
      </w:pPr>
      <w:r>
        <w:t>Achtung auch Firmenstandart beachten!</w:t>
      </w:r>
    </w:p>
    <w:p w14:paraId="52DB569B" w14:textId="77777777" w:rsidR="006A2C91" w:rsidRDefault="0066659B" w:rsidP="006A2C91">
      <w:pPr>
        <w:pStyle w:val="IPA-HinweistexteTextkanngelschtwerden"/>
      </w:pPr>
      <w:r w:rsidRPr="0066659B">
        <w:t>Weitere Arbeitstage wie Wochenendarbeit hier auch vermerken.</w:t>
      </w:r>
    </w:p>
    <w:p w14:paraId="7847B412" w14:textId="77777777" w:rsidR="0066659B" w:rsidRPr="006A2C91" w:rsidRDefault="0066659B" w:rsidP="006A2C91">
      <w:pPr>
        <w:pStyle w:val="Heading1"/>
      </w:pPr>
      <w:bookmarkStart w:id="33" w:name="_Toc85623859"/>
      <w:bookmarkStart w:id="34" w:name="_Toc68694828"/>
      <w:r w:rsidRPr="006A2C91">
        <w:lastRenderedPageBreak/>
        <w:t>Abschlussbericht</w:t>
      </w:r>
      <w:bookmarkEnd w:id="33"/>
      <w:bookmarkEnd w:id="34"/>
    </w:p>
    <w:p w14:paraId="71D40249" w14:textId="77777777" w:rsidR="0066659B" w:rsidRPr="0066659B" w:rsidRDefault="0066659B" w:rsidP="0066659B">
      <w:pPr>
        <w:pStyle w:val="IPA-HinweistexteTextkanngelschtwerden"/>
      </w:pPr>
      <w:r w:rsidRPr="0066659B">
        <w:t>Wurden die geforderten Ziele erreicht?</w:t>
      </w:r>
    </w:p>
    <w:p w14:paraId="6D688C26" w14:textId="77777777" w:rsidR="0066659B" w:rsidRPr="0066659B" w:rsidRDefault="0066659B" w:rsidP="0066659B">
      <w:pPr>
        <w:pStyle w:val="Heading2"/>
        <w:rPr>
          <w:color w:val="000000" w:themeColor="text1"/>
        </w:rPr>
      </w:pPr>
      <w:bookmarkStart w:id="35" w:name="_Toc114965609"/>
      <w:bookmarkStart w:id="36" w:name="_Toc68694829"/>
      <w:r w:rsidRPr="0066659B">
        <w:rPr>
          <w:color w:val="000000" w:themeColor="text1"/>
        </w:rPr>
        <w:t>Vergleich Ist/Soll</w:t>
      </w:r>
      <w:bookmarkEnd w:id="35"/>
      <w:bookmarkEnd w:id="36"/>
    </w:p>
    <w:p w14:paraId="5ED581B8" w14:textId="77777777" w:rsidR="006A2C91" w:rsidRDefault="0066659B" w:rsidP="0066659B">
      <w:pPr>
        <w:pStyle w:val="IPA-HinweistexteTextkanngelschtwerden"/>
      </w:pPr>
      <w:r w:rsidRPr="0066659B">
        <w:t>Ist die Umsetzung wie geplant oder gab es Differenzen?</w:t>
      </w:r>
    </w:p>
    <w:p w14:paraId="3FDE49AF" w14:textId="77777777" w:rsidR="006A2C91" w:rsidRPr="006A2C91" w:rsidRDefault="006A2C91" w:rsidP="0066659B">
      <w:pPr>
        <w:pStyle w:val="IPA-HinweistexteTextkanngelschtwerden"/>
      </w:pPr>
    </w:p>
    <w:p w14:paraId="4DBD903F" w14:textId="77777777" w:rsidR="0066659B" w:rsidRDefault="0066659B" w:rsidP="00260B13">
      <w:pPr>
        <w:pStyle w:val="Heading2"/>
        <w:spacing w:before="0"/>
        <w:rPr>
          <w:color w:val="000000" w:themeColor="text1"/>
        </w:rPr>
      </w:pPr>
      <w:bookmarkStart w:id="37" w:name="_Toc68694830"/>
      <w:r w:rsidRPr="0066659B">
        <w:rPr>
          <w:color w:val="000000" w:themeColor="text1"/>
        </w:rPr>
        <w:t>Mittelbedarf</w:t>
      </w:r>
      <w:bookmarkEnd w:id="37"/>
    </w:p>
    <w:p w14:paraId="7C539A46" w14:textId="77777777" w:rsidR="004327E8" w:rsidRPr="004327E8" w:rsidRDefault="004327E8" w:rsidP="004327E8">
      <w:pPr>
        <w:pStyle w:val="IPA-HinweistexteTextkanngelschtwerden"/>
      </w:pPr>
      <w:r>
        <w:t xml:space="preserve">Welche Mittel wurden gebraucht oder mussten noch </w:t>
      </w:r>
      <w:r w:rsidR="000F0775">
        <w:t>beschafft</w:t>
      </w:r>
      <w:r>
        <w:t xml:space="preserve"> werden</w:t>
      </w:r>
      <w:r w:rsidR="000F0775">
        <w:t>?</w:t>
      </w:r>
    </w:p>
    <w:p w14:paraId="2E526405" w14:textId="77777777" w:rsidR="0066659B" w:rsidRPr="0066659B" w:rsidRDefault="0066659B" w:rsidP="0066659B">
      <w:pPr>
        <w:pStyle w:val="Heading2"/>
        <w:rPr>
          <w:color w:val="000000" w:themeColor="text1"/>
        </w:rPr>
      </w:pPr>
      <w:bookmarkStart w:id="38" w:name="_Toc68694831"/>
      <w:r w:rsidRPr="0066659B">
        <w:rPr>
          <w:color w:val="000000" w:themeColor="text1"/>
        </w:rPr>
        <w:t>Realisierungsbericht</w:t>
      </w:r>
      <w:bookmarkEnd w:id="38"/>
    </w:p>
    <w:p w14:paraId="29D3DF92" w14:textId="77777777" w:rsidR="0066659B" w:rsidRDefault="0066659B" w:rsidP="0066659B">
      <w:pPr>
        <w:pStyle w:val="IPA-HinweistexteTextkanngelschtwerden"/>
      </w:pPr>
      <w:r w:rsidRPr="0066659B">
        <w:t>Gab es Probleme während der Realisation? Ungeplante Sachen zum Vorschein oder Ergänzungen?</w:t>
      </w:r>
    </w:p>
    <w:p w14:paraId="4034B004" w14:textId="77777777" w:rsidR="006A2C91" w:rsidRPr="0066659B" w:rsidRDefault="006A2C91" w:rsidP="0066659B">
      <w:pPr>
        <w:pStyle w:val="IPA-HinweistexteTextkanngelschtwerden"/>
        <w:rPr>
          <w:i w:val="0"/>
          <w:vanish w:val="0"/>
        </w:rPr>
      </w:pPr>
    </w:p>
    <w:p w14:paraId="40516A56" w14:textId="77777777" w:rsidR="0066659B" w:rsidRDefault="0066659B" w:rsidP="00260B13">
      <w:pPr>
        <w:pStyle w:val="Heading2"/>
        <w:spacing w:before="0"/>
        <w:rPr>
          <w:color w:val="000000" w:themeColor="text1"/>
        </w:rPr>
      </w:pPr>
      <w:bookmarkStart w:id="39" w:name="_Toc68694832"/>
      <w:r w:rsidRPr="0066659B">
        <w:rPr>
          <w:color w:val="000000" w:themeColor="text1"/>
        </w:rPr>
        <w:t>Testbericht</w:t>
      </w:r>
      <w:bookmarkEnd w:id="39"/>
    </w:p>
    <w:p w14:paraId="0E6939C4" w14:textId="77777777" w:rsidR="0066659B" w:rsidRPr="0066659B" w:rsidRDefault="0066659B" w:rsidP="0066659B">
      <w:pPr>
        <w:pStyle w:val="IPA-HinweistexteTextkanngelschtwerden"/>
      </w:pPr>
      <w:r>
        <w:t>Wie verliefen die Tests (Erfolgreich / weniger Erfolgreich)? Gibt es Fehler, die schwerwiegend sind oder solche die später korrigiert werden können</w:t>
      </w:r>
      <w:r w:rsidR="004327E8">
        <w:t>/müssen</w:t>
      </w:r>
      <w:r>
        <w:t>?</w:t>
      </w:r>
    </w:p>
    <w:p w14:paraId="75D9C37B" w14:textId="77777777" w:rsidR="0066659B" w:rsidRDefault="0066659B" w:rsidP="0066659B">
      <w:pPr>
        <w:pStyle w:val="Heading2"/>
        <w:rPr>
          <w:color w:val="000000" w:themeColor="text1"/>
        </w:rPr>
      </w:pPr>
      <w:bookmarkStart w:id="40" w:name="_Toc68694833"/>
      <w:r w:rsidRPr="0066659B">
        <w:rPr>
          <w:color w:val="000000" w:themeColor="text1"/>
        </w:rPr>
        <w:t xml:space="preserve">Fazit zum </w:t>
      </w:r>
      <w:r w:rsidR="00C035CF">
        <w:rPr>
          <w:color w:val="000000" w:themeColor="text1"/>
        </w:rPr>
        <w:t>IPA (</w:t>
      </w:r>
      <w:r w:rsidRPr="0066659B">
        <w:rPr>
          <w:color w:val="000000" w:themeColor="text1"/>
        </w:rPr>
        <w:t>Projekt</w:t>
      </w:r>
      <w:r w:rsidR="00C035CF">
        <w:rPr>
          <w:color w:val="000000" w:themeColor="text1"/>
        </w:rPr>
        <w:t>)</w:t>
      </w:r>
      <w:bookmarkEnd w:id="40"/>
    </w:p>
    <w:p w14:paraId="3E2D3720" w14:textId="77777777" w:rsidR="004327E8" w:rsidRDefault="004327E8" w:rsidP="004327E8">
      <w:pPr>
        <w:pStyle w:val="IPA-HinweistexteTextkanngelschtwerden"/>
      </w:pPr>
      <w:r>
        <w:t>Wie ist das Projekt verlaufen (Objektive) Meinung</w:t>
      </w:r>
    </w:p>
    <w:p w14:paraId="67A8A0C3" w14:textId="77777777" w:rsidR="004327E8" w:rsidRPr="004327E8" w:rsidRDefault="004327E8" w:rsidP="004327E8">
      <w:pPr>
        <w:pStyle w:val="IPA-HinweistexteTextkanngelschtwerden"/>
      </w:pPr>
      <w:r>
        <w:t>Hatte das Projekt Stolpersteine, welche etc…</w:t>
      </w:r>
    </w:p>
    <w:p w14:paraId="4B2C4662" w14:textId="77777777" w:rsidR="0066659B" w:rsidRPr="0066659B" w:rsidRDefault="0066659B" w:rsidP="00956B85">
      <w:pPr>
        <w:pStyle w:val="Heading2"/>
      </w:pPr>
      <w:bookmarkStart w:id="41" w:name="_Toc114965610"/>
      <w:bookmarkStart w:id="42" w:name="_Toc68694834"/>
      <w:r w:rsidRPr="00956B85">
        <w:t>Persönliches</w:t>
      </w:r>
      <w:r w:rsidRPr="0066659B">
        <w:t xml:space="preserve"> Fazit</w:t>
      </w:r>
      <w:bookmarkEnd w:id="41"/>
      <w:bookmarkEnd w:id="42"/>
    </w:p>
    <w:p w14:paraId="7C950CDE" w14:textId="77777777" w:rsidR="0066659B" w:rsidRPr="0066659B" w:rsidRDefault="00751C47" w:rsidP="0066659B">
      <w:pPr>
        <w:pStyle w:val="IPA-HinweistexteTextkanngelschtwerden"/>
      </w:pPr>
      <w:r>
        <w:t>Feedback und Reflexion des</w:t>
      </w:r>
      <w:r w:rsidR="0066659B" w:rsidRPr="0066659B">
        <w:t xml:space="preserve"> Lernenden rund um die IPA.</w:t>
      </w:r>
    </w:p>
    <w:p w14:paraId="7D1B96BB" w14:textId="77777777" w:rsidR="0066659B" w:rsidRDefault="0066659B" w:rsidP="0066659B">
      <w:pPr>
        <w:pStyle w:val="IPA-HinweistexteTextkanngelschtwerden"/>
      </w:pPr>
      <w:r w:rsidRPr="0066659B">
        <w:t>Was war gut, was weniger? Was habe ich gelernt und was würde ich ev. das nächste Mal anders machen? Ausführlich formulieren.</w:t>
      </w:r>
    </w:p>
    <w:p w14:paraId="26728E54" w14:textId="77777777" w:rsidR="006A2C91" w:rsidRDefault="006A2C91" w:rsidP="0066659B">
      <w:pPr>
        <w:pStyle w:val="IPA-HinweistexteTextkanngelschtwerden"/>
      </w:pPr>
    </w:p>
    <w:p w14:paraId="13CAF2E0" w14:textId="77777777" w:rsidR="006A2C91" w:rsidRDefault="006A2C91" w:rsidP="006A2C91">
      <w:pPr>
        <w:pStyle w:val="Heading2"/>
      </w:pPr>
      <w:bookmarkStart w:id="43" w:name="_Toc68694835"/>
      <w:r>
        <w:t>Schlussreflexion</w:t>
      </w:r>
      <w:bookmarkEnd w:id="43"/>
    </w:p>
    <w:p w14:paraId="6BD4445A" w14:textId="77777777" w:rsidR="006A2C91" w:rsidRPr="006A2C91" w:rsidRDefault="006A2C91" w:rsidP="006A2C91">
      <w:pPr>
        <w:pStyle w:val="IPA-HinweistexteTextkanngelschtwerden"/>
      </w:pPr>
      <w:r>
        <w:t>Wie empfande</w:t>
      </w:r>
      <w:r w:rsidR="003C41B8">
        <w:t>st</w:t>
      </w:r>
      <w:r>
        <w:t xml:space="preserve"> du die Arbeit, welche Erkenntnisse würdest du bei der nächsten Arbeit einfliessen lassen etc. (kritische Würdigung der Arbeit)</w:t>
      </w:r>
    </w:p>
    <w:p w14:paraId="494F2DC0" w14:textId="77777777" w:rsidR="0066659B" w:rsidRDefault="0066659B" w:rsidP="0066659B"/>
    <w:p w14:paraId="7D9AFEBB" w14:textId="77777777" w:rsidR="0066659B" w:rsidRDefault="0066659B">
      <w:pPr>
        <w:spacing w:after="200"/>
      </w:pPr>
      <w:r>
        <w:br w:type="page"/>
      </w:r>
    </w:p>
    <w:p w14:paraId="3E2B3FEC" w14:textId="77777777" w:rsidR="0066659B" w:rsidRPr="0066659B" w:rsidRDefault="0066659B" w:rsidP="00733060">
      <w:pPr>
        <w:pStyle w:val="Heading1"/>
        <w:rPr>
          <w:color w:val="000000" w:themeColor="text1"/>
        </w:rPr>
      </w:pPr>
      <w:bookmarkStart w:id="44" w:name="_Toc59932917"/>
      <w:bookmarkStart w:id="45" w:name="_Toc59938033"/>
      <w:bookmarkStart w:id="46" w:name="_Toc85623860"/>
      <w:bookmarkStart w:id="47" w:name="_Toc68694836"/>
      <w:r w:rsidRPr="0066659B">
        <w:rPr>
          <w:color w:val="000000" w:themeColor="text1"/>
        </w:rPr>
        <w:lastRenderedPageBreak/>
        <w:t>Unterschriften</w:t>
      </w:r>
      <w:bookmarkEnd w:id="44"/>
      <w:bookmarkEnd w:id="45"/>
      <w:bookmarkEnd w:id="46"/>
      <w:r w:rsidR="00B91690">
        <w:rPr>
          <w:color w:val="000000" w:themeColor="text1"/>
        </w:rPr>
        <w:t xml:space="preserve"> und Abnahmeprotokoll</w:t>
      </w:r>
      <w:bookmarkEnd w:id="47"/>
      <w:r w:rsidRPr="0066659B">
        <w:rPr>
          <w:color w:val="000000" w:themeColor="text1"/>
        </w:rPr>
        <w:t xml:space="preserve"> </w:t>
      </w:r>
    </w:p>
    <w:p w14:paraId="1C402178" w14:textId="77777777" w:rsidR="0066659B" w:rsidRDefault="0066659B" w:rsidP="0066659B">
      <w:pPr>
        <w:pStyle w:val="IPA-TextkrperStandart"/>
        <w:jc w:val="both"/>
        <w:rPr>
          <w:color w:val="000000" w:themeColor="text1"/>
          <w:szCs w:val="22"/>
          <w:lang w:val="de-DE"/>
        </w:rPr>
      </w:pPr>
      <w:r w:rsidRPr="0066659B">
        <w:rPr>
          <w:color w:val="000000" w:themeColor="text1"/>
          <w:szCs w:val="22"/>
          <w:lang w:val="de-DE"/>
        </w:rPr>
        <w:t xml:space="preserve">Die lernende Person bestätigt mit ihrer Unterschrift diese IPA aus Eigenleistung erbracht und nach den Vorgaben der Prüfungskommission Informatik Kanton Bern erstellt zu haben. Die Angaben im Arbeitsjournal entsprechen </w:t>
      </w:r>
      <w:r w:rsidR="006A2C91">
        <w:rPr>
          <w:color w:val="000000" w:themeColor="text1"/>
          <w:szCs w:val="22"/>
          <w:lang w:val="de-DE"/>
        </w:rPr>
        <w:t>dem geleisteten Arbeitsaufwand.</w:t>
      </w:r>
    </w:p>
    <w:p w14:paraId="6350BF2D" w14:textId="77777777" w:rsidR="003F0A34" w:rsidRDefault="003F0A34" w:rsidP="003F0A34">
      <w:pPr>
        <w:pStyle w:val="IPA-HinweistexteTextkanngelschtwerden"/>
      </w:pPr>
      <w:r w:rsidRPr="0066659B">
        <w:t xml:space="preserve">Lernende und Fachvorgesetzte haben das </w:t>
      </w:r>
      <w:r w:rsidRPr="00B91690">
        <w:t>Abnahmeprotokoll</w:t>
      </w:r>
      <w:r w:rsidRPr="0066659B">
        <w:t xml:space="preserve"> </w:t>
      </w:r>
      <w:r w:rsidRPr="00B91690">
        <w:rPr>
          <w:b/>
          <w:i w:val="0"/>
          <w:u w:val="single"/>
        </w:rPr>
        <w:t>vor der Abgabe zu unterzeichnen</w:t>
      </w:r>
      <w:r>
        <w:rPr>
          <w:b/>
          <w:i w:val="0"/>
          <w:u w:val="single"/>
        </w:rPr>
        <w:t>!!</w:t>
      </w:r>
      <w:r w:rsidRPr="0066659B">
        <w:t xml:space="preserve"> und somit </w:t>
      </w:r>
      <w:r w:rsidRPr="00751C47">
        <w:t>dessen Authentizität zu bezeugen</w:t>
      </w:r>
      <w:r w:rsidRPr="0066659B">
        <w:t>.</w:t>
      </w:r>
      <w:r>
        <w:t xml:space="preserve"> Diese Tabelle kann erweitert werden oder angepasst werden, es gilt nach jedem „Durchlau</w:t>
      </w:r>
      <w:r w:rsidR="008E0DAD">
        <w:t>f</w:t>
      </w:r>
      <w:r>
        <w:t>/Phase“ muss eine Unterschrift gegeben werden. De</w:t>
      </w:r>
      <w:r w:rsidRPr="00FD43F4">
        <w:rPr>
          <w:b/>
        </w:rPr>
        <w:t>r Teil 1 ist zwingend und darf nicht gelöscht oder geändert werden!</w:t>
      </w:r>
    </w:p>
    <w:p w14:paraId="341995DD" w14:textId="62F448F3" w:rsidR="0066659B" w:rsidRDefault="0066659B" w:rsidP="0066659B"/>
    <w:p w14:paraId="509F6AC4" w14:textId="77777777" w:rsidR="00EB2F63" w:rsidRPr="00E10423" w:rsidRDefault="00EB2F63" w:rsidP="0066659B"/>
    <w:p w14:paraId="56ED26BF" w14:textId="77777777" w:rsidR="00EB2F63" w:rsidRPr="0066659B" w:rsidRDefault="00EB2F63" w:rsidP="0066659B">
      <w:pPr>
        <w:tabs>
          <w:tab w:val="left" w:pos="2085"/>
        </w:tabs>
      </w:pPr>
    </w:p>
    <w:p w14:paraId="3FA0E0DB" w14:textId="77777777" w:rsidR="0066659B" w:rsidRDefault="0066659B">
      <w:pPr>
        <w:spacing w:after="200"/>
      </w:pPr>
      <w:r>
        <w:br w:type="page"/>
      </w:r>
    </w:p>
    <w:p w14:paraId="19DEFE5D" w14:textId="77777777" w:rsidR="0066659B" w:rsidRDefault="0066659B" w:rsidP="0066659B">
      <w:pPr>
        <w:pStyle w:val="Title"/>
        <w:pageBreakBefore/>
      </w:pPr>
      <w:bookmarkStart w:id="48" w:name="_Toc68694837"/>
      <w:r>
        <w:lastRenderedPageBreak/>
        <w:t>Teil 2: Projektdokumentation</w:t>
      </w:r>
      <w:bookmarkEnd w:id="48"/>
    </w:p>
    <w:p w14:paraId="1AD0F03B" w14:textId="77777777" w:rsidR="0062506D" w:rsidRDefault="0062506D" w:rsidP="0062506D">
      <w:pPr>
        <w:rPr>
          <w:lang w:eastAsia="de-DE"/>
        </w:rPr>
      </w:pPr>
    </w:p>
    <w:p w14:paraId="5C9CD4FC" w14:textId="77777777" w:rsidR="0062506D" w:rsidRDefault="00E40BE5" w:rsidP="0062506D">
      <w:pPr>
        <w:rPr>
          <w:lang w:eastAsia="de-DE"/>
        </w:rPr>
      </w:pPr>
      <w:r>
        <w:rPr>
          <w:lang w:eastAsia="de-DE"/>
        </w:rPr>
        <w:t>Achtung: Aufbau nach Hermes 5.1 IPA!</w:t>
      </w:r>
    </w:p>
    <w:p w14:paraId="07A3A151" w14:textId="77777777" w:rsidR="0062506D" w:rsidRDefault="0062506D" w:rsidP="0062506D">
      <w:pPr>
        <w:rPr>
          <w:lang w:eastAsia="de-DE"/>
        </w:rPr>
      </w:pPr>
    </w:p>
    <w:p w14:paraId="2B7044C5" w14:textId="77777777" w:rsidR="0062506D" w:rsidRPr="0062506D" w:rsidRDefault="0062506D" w:rsidP="0062506D">
      <w:pPr>
        <w:rPr>
          <w:lang w:eastAsia="de-DE"/>
        </w:rPr>
      </w:pPr>
    </w:p>
    <w:p w14:paraId="0D0AF0B8" w14:textId="77777777" w:rsidR="0066659B" w:rsidRDefault="00974CD5" w:rsidP="00974CD5">
      <w:pPr>
        <w:pStyle w:val="IPA-HinweistexteTextkanngelschtwerden"/>
      </w:pPr>
      <w:r w:rsidRPr="0066659B">
        <w:t>WICHTIG: Es muss die im „</w:t>
      </w:r>
      <w:r w:rsidR="003E1A51">
        <w:t>Teil</w:t>
      </w:r>
      <w:r w:rsidR="005434E7">
        <w:t xml:space="preserve"> I im </w:t>
      </w:r>
      <w:r w:rsidRPr="0066659B">
        <w:t>Detailbeschrieb“ beschriebene Projektmethode angewandt werden!</w:t>
      </w:r>
    </w:p>
    <w:p w14:paraId="77C16A54" w14:textId="77777777" w:rsidR="00974CD5" w:rsidRDefault="00974CD5" w:rsidP="00967C98">
      <w:pPr>
        <w:pStyle w:val="IPA-HinweistexteTextkanngelschtwerden"/>
      </w:pPr>
    </w:p>
    <w:p w14:paraId="52190E27" w14:textId="77777777" w:rsidR="00967C98" w:rsidRPr="00BB388C" w:rsidRDefault="00967C98" w:rsidP="00967C98">
      <w:pPr>
        <w:pStyle w:val="IPA-HinweistexteTextkanngelschtwerden"/>
        <w:rPr>
          <w:b/>
        </w:rPr>
      </w:pPr>
      <w:r w:rsidRPr="00BB388C">
        <w:rPr>
          <w:b/>
        </w:rPr>
        <w:t>Es gibt im Teil 2 keine verbindlichen Vorgaben der Prüfungskommission!</w:t>
      </w:r>
    </w:p>
    <w:p w14:paraId="2640CEE7" w14:textId="77777777" w:rsidR="00967C98" w:rsidRPr="00BB388C" w:rsidRDefault="00967C98" w:rsidP="00967C98">
      <w:pPr>
        <w:pStyle w:val="IPA-HinweistexteTextkanngelschtwerden"/>
        <w:rPr>
          <w:b/>
        </w:rPr>
      </w:pPr>
      <w:r w:rsidRPr="00BB388C">
        <w:rPr>
          <w:b/>
        </w:rPr>
        <w:t>Es handelt sich um einen reinen Vorschlag, der zur Unterstützung der Durchformung der IPA helfen soll</w:t>
      </w:r>
      <w:r w:rsidR="00974CD5" w:rsidRPr="00BB388C">
        <w:rPr>
          <w:b/>
        </w:rPr>
        <w:t>! Der Experte darf aber gerne Tipps geben. Am besten fragt man die Experten am ersten Besuchstag, ob diese ev. Wünsche haben. Das Beispiel dieser Dokumentation ist nur für Demozwecke gedacht und muss angepasst werden!!!</w:t>
      </w:r>
    </w:p>
    <w:p w14:paraId="1F4E3A81" w14:textId="77777777" w:rsidR="00F61FAD" w:rsidRDefault="00F61FAD">
      <w:pPr>
        <w:spacing w:after="200"/>
        <w:rPr>
          <w:sz w:val="20"/>
        </w:rPr>
      </w:pPr>
      <w:r>
        <w:rPr>
          <w:sz w:val="20"/>
        </w:rPr>
        <w:br w:type="page"/>
      </w:r>
    </w:p>
    <w:p w14:paraId="17271E63" w14:textId="229ED430" w:rsidR="00F61FAD" w:rsidRDefault="000F0775" w:rsidP="00733060">
      <w:pPr>
        <w:pStyle w:val="Heading1"/>
      </w:pPr>
      <w:bookmarkStart w:id="49" w:name="_Toc68694838"/>
      <w:r>
        <w:lastRenderedPageBreak/>
        <w:t>Initialisierung</w:t>
      </w:r>
      <w:bookmarkEnd w:id="49"/>
    </w:p>
    <w:p w14:paraId="52C5864B" w14:textId="77777777" w:rsidR="00C728D7" w:rsidRDefault="00C728D7" w:rsidP="00F61FAD">
      <w:pPr>
        <w:pStyle w:val="IPA-HinweistexteTextkanngelschtwerden"/>
        <w:rPr>
          <w:rFonts w:eastAsia="Calibri"/>
        </w:rPr>
      </w:pPr>
      <w:r>
        <w:rPr>
          <w:rFonts w:eastAsia="Calibri"/>
        </w:rPr>
        <w:t xml:space="preserve">Ein Teil der Initialisierung wurde bereits in Teil eins gemacht. </w:t>
      </w:r>
      <w:r w:rsidRPr="00C728D7">
        <w:rPr>
          <w:rFonts w:eastAsia="Calibri"/>
        </w:rPr>
        <w:sym w:font="Wingdings" w:char="F0E0"/>
      </w:r>
      <w:r>
        <w:rPr>
          <w:rFonts w:eastAsia="Calibri"/>
        </w:rPr>
        <w:t xml:space="preserve"> Der Projekt oder IPA Antrag!</w:t>
      </w:r>
    </w:p>
    <w:p w14:paraId="7EBDCC46" w14:textId="77777777" w:rsidR="00C728D7" w:rsidRDefault="00C728D7" w:rsidP="00F61FAD">
      <w:pPr>
        <w:pStyle w:val="IPA-HinweistexteTextkanngelschtwerden"/>
        <w:rPr>
          <w:rFonts w:eastAsia="Calibri"/>
        </w:rPr>
      </w:pPr>
    </w:p>
    <w:p w14:paraId="5252A23F" w14:textId="77777777" w:rsidR="00C728D7" w:rsidRDefault="00C728D7" w:rsidP="00F61FAD">
      <w:pPr>
        <w:pStyle w:val="IPA-HinweistexteTextkanngelschtwerden"/>
        <w:rPr>
          <w:rFonts w:eastAsia="Calibri"/>
        </w:rPr>
      </w:pPr>
      <w:r>
        <w:rPr>
          <w:rFonts w:eastAsia="Calibri"/>
        </w:rPr>
        <w:t>Schwerpunkt:</w:t>
      </w:r>
    </w:p>
    <w:p w14:paraId="47273ECD" w14:textId="77777777" w:rsidR="00F61FAD" w:rsidRDefault="00F61FAD" w:rsidP="00F61FAD">
      <w:pPr>
        <w:pStyle w:val="IPA-HinweistexteTextkanngelschtwerden"/>
        <w:rPr>
          <w:rFonts w:eastAsia="Calibri"/>
        </w:rPr>
      </w:pPr>
      <w:r w:rsidRPr="00F61FAD">
        <w:rPr>
          <w:rFonts w:eastAsia="Calibri"/>
        </w:rPr>
        <w:t>Die Voranalyse ist ein Klärungsprozess, der mit vertretbarem Aufwand eine Entscheidung über die grundsätzliche Art der Systemrealisierung herbeiführt.</w:t>
      </w:r>
    </w:p>
    <w:p w14:paraId="47A1183D" w14:textId="77777777" w:rsidR="00FE2335" w:rsidRPr="00F61FAD" w:rsidRDefault="00FE2335" w:rsidP="00F61FAD">
      <w:pPr>
        <w:pStyle w:val="IPA-HinweistexteTextkanngelschtwerden"/>
        <w:rPr>
          <w:rFonts w:eastAsia="Calibri"/>
        </w:rPr>
      </w:pPr>
    </w:p>
    <w:p w14:paraId="0A2BA6DE" w14:textId="77777777" w:rsidR="00F61FAD" w:rsidRDefault="00F61FAD" w:rsidP="00F61FAD">
      <w:pPr>
        <w:pStyle w:val="IPA-HinweistexteTextkanngelschtwerden"/>
        <w:rPr>
          <w:rFonts w:eastAsia="Calibri"/>
        </w:rPr>
      </w:pPr>
      <w:r w:rsidRPr="00F61FAD">
        <w:rPr>
          <w:rFonts w:eastAsia="Calibri"/>
        </w:rPr>
        <w:t xml:space="preserve">Erstellung und Beurteilung der Situationsanalyse sowie Überprüfung der Zielesetzungen, der Problemstellung und des Untersuchungsbereichs. </w:t>
      </w:r>
    </w:p>
    <w:p w14:paraId="47AD49CC" w14:textId="77777777" w:rsidR="00FE2335" w:rsidRPr="00F61FAD" w:rsidRDefault="00FE2335" w:rsidP="00F61FAD">
      <w:pPr>
        <w:pStyle w:val="IPA-HinweistexteTextkanngelschtwerden"/>
        <w:rPr>
          <w:rFonts w:eastAsia="Calibri"/>
        </w:rPr>
      </w:pPr>
    </w:p>
    <w:p w14:paraId="5DF4E4F5" w14:textId="77777777" w:rsidR="00F61FAD" w:rsidRPr="00F61FAD" w:rsidRDefault="00F61FAD" w:rsidP="00F61FAD">
      <w:pPr>
        <w:pStyle w:val="IPA-HinweistexteTextkanngelschtwerden"/>
        <w:rPr>
          <w:rFonts w:eastAsia="Calibri"/>
        </w:rPr>
      </w:pPr>
      <w:r w:rsidRPr="00F61FAD">
        <w:rPr>
          <w:rFonts w:eastAsia="Calibri"/>
        </w:rPr>
        <w:t>Erarbeitung von Lösu</w:t>
      </w:r>
      <w:r w:rsidR="004B15A5">
        <w:rPr>
          <w:rFonts w:eastAsia="Calibri"/>
        </w:rPr>
        <w:t>ngsvorschlägen (Varianten) und Abschätzung der</w:t>
      </w:r>
      <w:r w:rsidRPr="00F61FAD">
        <w:rPr>
          <w:rFonts w:eastAsia="Calibri"/>
        </w:rPr>
        <w:t xml:space="preserve"> Realisierbarkeit. Eine sinnvolle Risikoanalyse für das Projekt, welche Risiken eintreten könnten während -und nach dem Projekt </w:t>
      </w:r>
    </w:p>
    <w:p w14:paraId="170080A5" w14:textId="77777777" w:rsidR="00F61FAD" w:rsidRPr="00F043B9" w:rsidRDefault="00F61FAD" w:rsidP="00F61FAD"/>
    <w:p w14:paraId="0953F42A" w14:textId="2B3B6261" w:rsidR="00F61FAD" w:rsidRDefault="004D55D9" w:rsidP="00260B13">
      <w:pPr>
        <w:pStyle w:val="Heading2"/>
        <w:tabs>
          <w:tab w:val="clear" w:pos="851"/>
        </w:tabs>
        <w:spacing w:before="120"/>
      </w:pPr>
      <w:bookmarkStart w:id="50" w:name="_Toc114965594"/>
      <w:bookmarkStart w:id="51" w:name="_Toc68694839"/>
      <w:r>
        <w:t>Ist-</w:t>
      </w:r>
      <w:r w:rsidR="00F61FAD">
        <w:t>Zustand</w:t>
      </w:r>
      <w:bookmarkEnd w:id="50"/>
      <w:bookmarkEnd w:id="51"/>
    </w:p>
    <w:p w14:paraId="41CDC722" w14:textId="77777777" w:rsidR="00F61FAD" w:rsidRDefault="00F61FAD" w:rsidP="00F61FAD">
      <w:pPr>
        <w:pStyle w:val="IPA-HinweistexteTextkanngelschtwerden"/>
      </w:pPr>
      <w:r w:rsidRPr="00F61FAD">
        <w:t>Welches sind wichtige Bearbeitungsschritte</w:t>
      </w:r>
    </w:p>
    <w:p w14:paraId="0E5D44B0" w14:textId="77777777" w:rsidR="00C728D7" w:rsidRDefault="00C728D7" w:rsidP="00F61FAD">
      <w:pPr>
        <w:pStyle w:val="IPA-HinweistexteTextkanngelschtwerden"/>
      </w:pPr>
      <w:r>
        <w:t>Persö</w:t>
      </w:r>
      <w:r w:rsidR="00B678B6">
        <w:t>nliche Z</w:t>
      </w:r>
      <w:r>
        <w:t>iel</w:t>
      </w:r>
      <w:r w:rsidR="00B678B6">
        <w:t>e</w:t>
      </w:r>
      <w:r>
        <w:t xml:space="preserve"> sind gemeint, was für Ziele du dir stellst während der Arbeit</w:t>
      </w:r>
    </w:p>
    <w:p w14:paraId="2B20C58B" w14:textId="77777777" w:rsidR="00C728D7" w:rsidRPr="00F61FAD" w:rsidRDefault="00C728D7" w:rsidP="00F61FAD">
      <w:pPr>
        <w:pStyle w:val="IPA-HinweistexteTextkanngelschtwerden"/>
        <w:rPr>
          <w:i w:val="0"/>
          <w:vanish w:val="0"/>
        </w:rPr>
      </w:pPr>
    </w:p>
    <w:p w14:paraId="7B0009D5" w14:textId="5A1C18A3" w:rsidR="00F61FAD" w:rsidRPr="00F61FAD" w:rsidRDefault="00F61FAD" w:rsidP="00592DCA">
      <w:pPr>
        <w:pStyle w:val="IPA-HinweistexteTextkanngelschtwerden"/>
        <w:rPr>
          <w:i w:val="0"/>
          <w:vanish w:val="0"/>
        </w:rPr>
      </w:pPr>
      <w:r w:rsidRPr="00F61FAD">
        <w:t xml:space="preserve">BSP: Ziel bis zum 31.5.2013 </w:t>
      </w:r>
      <w:r w:rsidR="00B678B6">
        <w:t xml:space="preserve">ist das Projekt abgeschlossen </w:t>
      </w:r>
      <w:r w:rsidR="00B678B6">
        <w:sym w:font="Wingdings" w:char="F0E0"/>
      </w:r>
      <w:r w:rsidR="00B678B6">
        <w:t xml:space="preserve"> Meilenstein </w:t>
      </w:r>
      <w:r w:rsidRPr="00F61FAD">
        <w:t>Projektabschluss</w:t>
      </w:r>
      <w:r w:rsidR="00B678B6">
        <w:t xml:space="preserve"> erreicht</w:t>
      </w:r>
    </w:p>
    <w:p w14:paraId="4B861B9A" w14:textId="77777777" w:rsidR="00F61FAD" w:rsidRDefault="00F61FAD" w:rsidP="00F61FAD">
      <w:pPr>
        <w:pStyle w:val="IPA-HinweistexteTextkanngelschtwerden"/>
      </w:pPr>
      <w:r w:rsidRPr="00F61FAD">
        <w:t>Ziele definieren (SMART)</w:t>
      </w:r>
    </w:p>
    <w:p w14:paraId="72DDBA16" w14:textId="77777777" w:rsidR="00C728D7" w:rsidRDefault="00C728D7" w:rsidP="00F61FAD">
      <w:pPr>
        <w:pStyle w:val="IPA-HinweistexteTextkanngelschtwerden"/>
      </w:pPr>
    </w:p>
    <w:p w14:paraId="3F38C159" w14:textId="77777777" w:rsidR="000F0775" w:rsidRDefault="000F0775" w:rsidP="00F61FAD">
      <w:pPr>
        <w:pStyle w:val="IPA-HinweistexteTextkanngelschtwerden"/>
      </w:pPr>
      <w:r>
        <w:t>Achtung ZIELE müssen Lösungsneutral sein!</w:t>
      </w:r>
    </w:p>
    <w:p w14:paraId="7F5E47C6" w14:textId="77777777" w:rsidR="00C728D7" w:rsidRDefault="00C728D7" w:rsidP="00F61FAD">
      <w:pPr>
        <w:pStyle w:val="IPA-HinweistexteTextkanngelschtwerden"/>
      </w:pPr>
    </w:p>
    <w:p w14:paraId="5EF46BF7" w14:textId="1700FADC" w:rsidR="00C728D7" w:rsidRDefault="00C728D7" w:rsidP="00C728D7">
      <w:pPr>
        <w:pStyle w:val="Heading2"/>
      </w:pPr>
      <w:bookmarkStart w:id="52" w:name="_Toc68694840"/>
      <w:r>
        <w:t>Projektziele</w:t>
      </w:r>
      <w:bookmarkEnd w:id="52"/>
    </w:p>
    <w:p w14:paraId="61DED871" w14:textId="77777777" w:rsidR="00C728D7" w:rsidRDefault="00C728D7" w:rsidP="00C728D7">
      <w:pPr>
        <w:pStyle w:val="IPA-HinweistexteTextkanngelschtwerden"/>
      </w:pPr>
      <w:r>
        <w:t>Projektziele und Anforderungen</w:t>
      </w:r>
      <w:r w:rsidR="00BB388C">
        <w:t xml:space="preserve"> </w:t>
      </w:r>
      <w:hyperlink w:anchor="_Anforderungen" w:history="1">
        <w:r w:rsidR="00BB388C" w:rsidRPr="00BB388C">
          <w:rPr>
            <w:rStyle w:val="Hyperlink"/>
          </w:rPr>
          <w:t>(Punkt: 9.4)</w:t>
        </w:r>
      </w:hyperlink>
      <w:r>
        <w:t xml:space="preserve"> sollt</w:t>
      </w:r>
      <w:r w:rsidR="009569DC">
        <w:t>en bereits grob im Detailbeschr</w:t>
      </w:r>
      <w:r>
        <w:t>i</w:t>
      </w:r>
      <w:r w:rsidR="009569DC">
        <w:t>e</w:t>
      </w:r>
      <w:r>
        <w:t xml:space="preserve">b </w:t>
      </w:r>
      <w:r w:rsidR="009569DC">
        <w:t>auf Pkorg (deine Aufgabenstellung)</w:t>
      </w:r>
      <w:r>
        <w:t xml:space="preserve"> beschreiben sein. Diese sollte man überprüfen und nochmals genauer spezifizieren bzw. beschreiben, was damit erreicht werden soll.</w:t>
      </w:r>
    </w:p>
    <w:p w14:paraId="3D224E9A" w14:textId="77777777" w:rsidR="00C728D7" w:rsidRDefault="00C728D7" w:rsidP="00C728D7">
      <w:pPr>
        <w:pStyle w:val="IPA-HinweistexteTextkanngelschtwerden"/>
      </w:pPr>
    </w:p>
    <w:p w14:paraId="682E44D5" w14:textId="77777777" w:rsidR="00C728D7" w:rsidRDefault="00C728D7" w:rsidP="00C728D7">
      <w:pPr>
        <w:pStyle w:val="IPA-HinweistexteTextkanngelschtwerden"/>
      </w:pPr>
      <w:r w:rsidRPr="00F61FAD">
        <w:t>Ziele definieren (SMART)</w:t>
      </w:r>
    </w:p>
    <w:p w14:paraId="521385E1" w14:textId="77777777" w:rsidR="00C728D7" w:rsidRDefault="00C728D7" w:rsidP="00C728D7">
      <w:pPr>
        <w:pStyle w:val="IPA-HinweistexteTextkanngelschtwerden"/>
      </w:pPr>
    </w:p>
    <w:p w14:paraId="5203F529" w14:textId="77777777" w:rsidR="00C728D7" w:rsidRDefault="00C728D7" w:rsidP="00C728D7">
      <w:pPr>
        <w:pStyle w:val="IPA-HinweistexteTextkanngelschtwerden"/>
      </w:pPr>
      <w:r>
        <w:t>Achtung ZIELE müssen Lösungsneutral sein!</w:t>
      </w:r>
    </w:p>
    <w:p w14:paraId="7CE0F95C" w14:textId="77777777" w:rsidR="00C728D7" w:rsidRPr="00F61FAD" w:rsidRDefault="00C728D7" w:rsidP="00C728D7">
      <w:pPr>
        <w:pStyle w:val="IPA-HinweistexteTextkanngelschtwerden"/>
      </w:pPr>
    </w:p>
    <w:p w14:paraId="5DCB4BF6" w14:textId="77777777" w:rsidR="000F0775" w:rsidRDefault="000F0775">
      <w:pPr>
        <w:spacing w:after="200"/>
      </w:pPr>
      <w:bookmarkStart w:id="53" w:name="_Toc114965598"/>
      <w:r>
        <w:br w:type="page"/>
      </w:r>
    </w:p>
    <w:p w14:paraId="5B2DFADA" w14:textId="161C5E0E" w:rsidR="000F0775" w:rsidRDefault="000F0775" w:rsidP="000F0775">
      <w:pPr>
        <w:pStyle w:val="Heading2"/>
      </w:pPr>
      <w:bookmarkStart w:id="54" w:name="_Anforderungen"/>
      <w:bookmarkStart w:id="55" w:name="_Toc68694841"/>
      <w:bookmarkEnd w:id="54"/>
      <w:r>
        <w:lastRenderedPageBreak/>
        <w:t>Anforderungen</w:t>
      </w:r>
      <w:bookmarkEnd w:id="55"/>
    </w:p>
    <w:p w14:paraId="0DFD58E9" w14:textId="77777777" w:rsidR="00BB388C" w:rsidRDefault="00BB388C" w:rsidP="004D55D9">
      <w:pPr>
        <w:pStyle w:val="IPA-HinweistexteTextkanngelschtwerden"/>
      </w:pPr>
      <w:r>
        <w:t xml:space="preserve">Siehe </w:t>
      </w:r>
      <w:r w:rsidR="00E03D36">
        <w:t>Projektziele.</w:t>
      </w:r>
    </w:p>
    <w:p w14:paraId="4B48A2B5" w14:textId="77777777" w:rsidR="00E03D36" w:rsidRPr="00BB388C" w:rsidRDefault="00E03D36" w:rsidP="00E03D36">
      <w:pPr>
        <w:pStyle w:val="IPA-HinweistexteTextkanngelschtwerden"/>
      </w:pPr>
      <w:r>
        <w:t>Die Anforderungen können auch anders gelistet werden als funktional nicht funktional.</w:t>
      </w:r>
    </w:p>
    <w:p w14:paraId="3C96DF35" w14:textId="505C758F" w:rsidR="000F0775" w:rsidRDefault="000F0775" w:rsidP="000F0775">
      <w:pPr>
        <w:pStyle w:val="Heading3"/>
      </w:pPr>
      <w:bookmarkStart w:id="56" w:name="_Toc68694842"/>
      <w:r>
        <w:t>Funktionale Anforderungen</w:t>
      </w:r>
      <w:bookmarkEnd w:id="56"/>
    </w:p>
    <w:p w14:paraId="02FDCBD9" w14:textId="77777777" w:rsidR="00AC5D2B" w:rsidRPr="00AC5D2B" w:rsidRDefault="00AC5D2B" w:rsidP="00AC5D2B">
      <w:pPr>
        <w:pStyle w:val="IPA-HinweistexteTextkanngelschtwerden"/>
      </w:pPr>
      <w:r>
        <w:t>Funktionale Anforderungen beschreiben gewünschte Funktionalitäten (was soll das System tun/können) eines Systems bzw. Produkts, dessen Daten oder Verhalten.</w:t>
      </w:r>
    </w:p>
    <w:p w14:paraId="30078A23" w14:textId="30586723" w:rsidR="009B2206" w:rsidRPr="00454269" w:rsidRDefault="000F0775" w:rsidP="0076592C">
      <w:pPr>
        <w:pStyle w:val="Heading3"/>
      </w:pPr>
      <w:bookmarkStart w:id="57" w:name="_Toc68694843"/>
      <w:r>
        <w:t>Nicht funktionale Anforderungen</w:t>
      </w:r>
      <w:bookmarkEnd w:id="57"/>
    </w:p>
    <w:p w14:paraId="5FEAAD00" w14:textId="77777777" w:rsidR="00AC5D2B" w:rsidRDefault="00AC5D2B" w:rsidP="00AC5D2B">
      <w:pPr>
        <w:pStyle w:val="IPA-HinweistexteTextkanngelschtwerden"/>
      </w:pPr>
      <w:r>
        <w:t>Nichtfunktionale Anforderungen sind Anforderungen, an die "Qualität" in welcher die</w:t>
      </w:r>
      <w:r w:rsidR="00373ABC">
        <w:t xml:space="preserve"> </w:t>
      </w:r>
      <w:r w:rsidRPr="00AC5D2B">
        <w:t>geforderte Funktionalität</w:t>
      </w:r>
      <w:r>
        <w:t xml:space="preserve"> zu erbringen ist.</w:t>
      </w:r>
      <w:r>
        <w:br/>
      </w:r>
      <w:r>
        <w:br/>
        <w:t xml:space="preserve">Qualität im vorgenannten Sinn meint beispielsweise </w:t>
      </w:r>
    </w:p>
    <w:p w14:paraId="48FBB2FD" w14:textId="77777777" w:rsidR="00AC5D2B" w:rsidRDefault="00AC5D2B" w:rsidP="00AC5D2B">
      <w:pPr>
        <w:pStyle w:val="IPA-HinweistexteTextkanngelschtwerden"/>
      </w:pPr>
      <w:r>
        <w:t>wie die Funktionalität ausgeführt werden soll (z.B. Reaktionszeit)</w:t>
      </w:r>
    </w:p>
    <w:p w14:paraId="7B0E7384" w14:textId="77777777" w:rsidR="00AC5D2B" w:rsidRDefault="00AC5D2B" w:rsidP="00AC5D2B">
      <w:pPr>
        <w:pStyle w:val="IPA-HinweistexteTextkanngelschtwerden"/>
      </w:pPr>
      <w:r>
        <w:t>Bedingungen unter denen die Funktionalität ausgeführt wird (z.B. 7x24 Std.)</w:t>
      </w:r>
    </w:p>
    <w:p w14:paraId="74728676" w14:textId="77777777" w:rsidR="00373ABC" w:rsidRDefault="00373ABC" w:rsidP="00AC5D2B">
      <w:pPr>
        <w:pStyle w:val="IPA-HinweistexteTextkanngelschtwerden"/>
      </w:pPr>
      <w:r>
        <w:t>Oder einen schnell zu bedienen GUIs (z. B Software Ergonomie)</w:t>
      </w:r>
    </w:p>
    <w:p w14:paraId="689D5247" w14:textId="77777777" w:rsidR="00F61FAD" w:rsidRPr="00F61FAD" w:rsidRDefault="00F61FAD" w:rsidP="000F0775">
      <w:pPr>
        <w:pStyle w:val="Heading3"/>
        <w:rPr>
          <w:rFonts w:cs="Times New Roman"/>
        </w:rPr>
      </w:pPr>
      <w:r>
        <w:br w:type="page"/>
      </w:r>
    </w:p>
    <w:bookmarkEnd w:id="53"/>
    <w:p w14:paraId="766A5FE8" w14:textId="77777777" w:rsidR="00F61FAD" w:rsidRDefault="00F61FAD">
      <w:pPr>
        <w:tabs>
          <w:tab w:val="left" w:pos="2085"/>
        </w:tabs>
        <w:rPr>
          <w:sz w:val="20"/>
        </w:rPr>
        <w:sectPr w:rsidR="00F61FAD" w:rsidSect="00733060">
          <w:pgSz w:w="11906" w:h="16838" w:code="9"/>
          <w:pgMar w:top="1382" w:right="1134" w:bottom="851" w:left="1701" w:header="709" w:footer="709" w:gutter="0"/>
          <w:cols w:space="708"/>
          <w:titlePg/>
          <w:docGrid w:linePitch="360"/>
        </w:sectPr>
      </w:pPr>
    </w:p>
    <w:p w14:paraId="69EE399F" w14:textId="77777777" w:rsidR="007D1396" w:rsidRDefault="00F61FAD" w:rsidP="00F61FAD">
      <w:pPr>
        <w:pStyle w:val="Heading2"/>
        <w:spacing w:before="120" w:after="240"/>
      </w:pPr>
      <w:bookmarkStart w:id="58" w:name="_Toc114965601"/>
      <w:bookmarkStart w:id="59" w:name="_Toc68694844"/>
      <w:r w:rsidRPr="00E10423">
        <w:lastRenderedPageBreak/>
        <w:t>Risikoanalyse</w:t>
      </w:r>
      <w:bookmarkEnd w:id="58"/>
      <w:bookmarkEnd w:id="59"/>
    </w:p>
    <w:p w14:paraId="732569CB" w14:textId="77777777" w:rsidR="007D1396" w:rsidRDefault="007D1396" w:rsidP="007D1396">
      <w:pPr>
        <w:pStyle w:val="IPA-HinweistexteTextkanngelschtwerden"/>
      </w:pPr>
      <w:r w:rsidRPr="007D1396">
        <w:t>Welche Risiken ergeben sich, wenn das Projekt nicht realisiert wird? Was ist, wenn das Projekt scheitert? Welches sind die grössten Risiken bei diesem Projekt.</w:t>
      </w:r>
      <w:r w:rsidR="00E03D36">
        <w:t xml:space="preserve"> (kann auch in den Anhang)</w:t>
      </w:r>
    </w:p>
    <w:p w14:paraId="7D587333" w14:textId="77777777" w:rsidR="00E03D36" w:rsidRPr="007D1396" w:rsidRDefault="00E03D36" w:rsidP="00E03D36">
      <w:pPr>
        <w:pStyle w:val="Caption"/>
      </w:pPr>
      <w:bookmarkStart w:id="60" w:name="_Toc499228399"/>
      <w:r>
        <w:t xml:space="preserve">Tabelle </w:t>
      </w:r>
      <w:r w:rsidR="00D449AE">
        <w:fldChar w:fldCharType="begin"/>
      </w:r>
      <w:r w:rsidR="00D449AE">
        <w:instrText xml:space="preserve"> SEQ Tabelle \* ARABIC </w:instrText>
      </w:r>
      <w:r w:rsidR="00D449AE">
        <w:fldChar w:fldCharType="separate"/>
      </w:r>
      <w:r w:rsidR="0039767D">
        <w:rPr>
          <w:noProof/>
        </w:rPr>
        <w:t>3</w:t>
      </w:r>
      <w:r w:rsidR="00D449AE">
        <w:rPr>
          <w:noProof/>
        </w:rPr>
        <w:fldChar w:fldCharType="end"/>
      </w:r>
      <w:r>
        <w:t>, Risikoanalyse</w:t>
      </w:r>
      <w:bookmarkEnd w:id="60"/>
    </w:p>
    <w:tbl>
      <w:tblPr>
        <w:tblStyle w:val="TableGrid"/>
        <w:tblW w:w="20620" w:type="dxa"/>
        <w:tblLayout w:type="fixed"/>
        <w:tblLook w:val="04A0" w:firstRow="1" w:lastRow="0" w:firstColumn="1" w:lastColumn="0" w:noHBand="0" w:noVBand="1"/>
      </w:tblPr>
      <w:tblGrid>
        <w:gridCol w:w="3590"/>
        <w:gridCol w:w="2296"/>
        <w:gridCol w:w="574"/>
        <w:gridCol w:w="574"/>
        <w:gridCol w:w="1340"/>
        <w:gridCol w:w="2870"/>
        <w:gridCol w:w="4018"/>
        <w:gridCol w:w="574"/>
        <w:gridCol w:w="574"/>
        <w:gridCol w:w="1339"/>
        <w:gridCol w:w="2871"/>
      </w:tblGrid>
      <w:tr w:rsidR="009808B2" w:rsidRPr="00096F4C" w14:paraId="09BCFFD8" w14:textId="77777777" w:rsidTr="009808B2">
        <w:trPr>
          <w:trHeight w:val="398"/>
        </w:trPr>
        <w:tc>
          <w:tcPr>
            <w:tcW w:w="3590" w:type="dxa"/>
            <w:vMerge w:val="restart"/>
            <w:tcBorders>
              <w:top w:val="single" w:sz="12" w:space="0" w:color="auto"/>
              <w:left w:val="single" w:sz="12" w:space="0" w:color="auto"/>
            </w:tcBorders>
            <w:shd w:val="clear" w:color="auto" w:fill="548DD4" w:themeFill="text2" w:themeFillTint="99"/>
            <w:vAlign w:val="center"/>
          </w:tcPr>
          <w:p w14:paraId="45485F71" w14:textId="77777777" w:rsidR="009808B2" w:rsidRPr="008E2F6C" w:rsidRDefault="009808B2" w:rsidP="003A49D0">
            <w:pPr>
              <w:jc w:val="center"/>
              <w:rPr>
                <w:rFonts w:cs="Arial"/>
                <w:b/>
              </w:rPr>
            </w:pPr>
            <w:r w:rsidRPr="008E2F6C">
              <w:rPr>
                <w:rFonts w:cs="Arial"/>
                <w:b/>
              </w:rPr>
              <w:t>Risikobeschreibung</w:t>
            </w:r>
          </w:p>
        </w:tc>
        <w:tc>
          <w:tcPr>
            <w:tcW w:w="2296" w:type="dxa"/>
            <w:vMerge w:val="restart"/>
            <w:tcBorders>
              <w:top w:val="single" w:sz="12" w:space="0" w:color="auto"/>
              <w:right w:val="single" w:sz="12" w:space="0" w:color="auto"/>
            </w:tcBorders>
            <w:shd w:val="clear" w:color="auto" w:fill="548DD4" w:themeFill="text2" w:themeFillTint="99"/>
            <w:vAlign w:val="center"/>
          </w:tcPr>
          <w:p w14:paraId="04824BE5" w14:textId="77777777" w:rsidR="009808B2" w:rsidRPr="008E2F6C" w:rsidRDefault="009808B2" w:rsidP="003A49D0">
            <w:pPr>
              <w:jc w:val="center"/>
              <w:rPr>
                <w:rFonts w:cs="Arial"/>
                <w:b/>
              </w:rPr>
            </w:pPr>
            <w:r w:rsidRPr="008E2F6C">
              <w:rPr>
                <w:rFonts w:cs="Arial"/>
                <w:b/>
              </w:rPr>
              <w:t>Auswirkung</w:t>
            </w:r>
          </w:p>
        </w:tc>
        <w:tc>
          <w:tcPr>
            <w:tcW w:w="5357" w:type="dxa"/>
            <w:gridSpan w:val="4"/>
            <w:tcBorders>
              <w:top w:val="single" w:sz="12" w:space="0" w:color="auto"/>
              <w:left w:val="single" w:sz="12" w:space="0" w:color="auto"/>
              <w:right w:val="single" w:sz="12" w:space="0" w:color="auto"/>
            </w:tcBorders>
            <w:shd w:val="clear" w:color="auto" w:fill="548DD4" w:themeFill="text2" w:themeFillTint="99"/>
            <w:vAlign w:val="center"/>
          </w:tcPr>
          <w:p w14:paraId="15A63B81" w14:textId="77777777" w:rsidR="009808B2" w:rsidRPr="008E2F6C" w:rsidRDefault="009808B2" w:rsidP="003A49D0">
            <w:pPr>
              <w:jc w:val="center"/>
              <w:rPr>
                <w:rFonts w:cs="Arial"/>
                <w:b/>
              </w:rPr>
            </w:pPr>
            <w:r w:rsidRPr="008E2F6C">
              <w:rPr>
                <w:rFonts w:cs="Arial"/>
                <w:b/>
              </w:rPr>
              <w:t>Vor Massnahme</w:t>
            </w:r>
          </w:p>
        </w:tc>
        <w:tc>
          <w:tcPr>
            <w:tcW w:w="4018" w:type="dxa"/>
            <w:vMerge w:val="restart"/>
            <w:tcBorders>
              <w:top w:val="single" w:sz="12" w:space="0" w:color="auto"/>
              <w:left w:val="single" w:sz="12" w:space="0" w:color="auto"/>
              <w:right w:val="single" w:sz="12" w:space="0" w:color="auto"/>
            </w:tcBorders>
            <w:shd w:val="clear" w:color="auto" w:fill="548DD4" w:themeFill="text2" w:themeFillTint="99"/>
            <w:vAlign w:val="center"/>
          </w:tcPr>
          <w:p w14:paraId="254576E4" w14:textId="77777777" w:rsidR="009808B2" w:rsidRPr="008E2F6C" w:rsidRDefault="009808B2" w:rsidP="003A49D0">
            <w:pPr>
              <w:jc w:val="center"/>
              <w:rPr>
                <w:rFonts w:cs="Arial"/>
                <w:b/>
              </w:rPr>
            </w:pPr>
            <w:r w:rsidRPr="008E2F6C">
              <w:rPr>
                <w:rFonts w:cs="Arial"/>
                <w:b/>
              </w:rPr>
              <w:t>Massnahmen/Erklärung</w:t>
            </w:r>
          </w:p>
        </w:tc>
        <w:tc>
          <w:tcPr>
            <w:tcW w:w="5357" w:type="dxa"/>
            <w:gridSpan w:val="4"/>
            <w:tcBorders>
              <w:top w:val="single" w:sz="12" w:space="0" w:color="auto"/>
              <w:left w:val="single" w:sz="12" w:space="0" w:color="auto"/>
              <w:right w:val="single" w:sz="12" w:space="0" w:color="auto"/>
            </w:tcBorders>
            <w:shd w:val="clear" w:color="auto" w:fill="548DD4" w:themeFill="text2" w:themeFillTint="99"/>
            <w:vAlign w:val="center"/>
          </w:tcPr>
          <w:p w14:paraId="74EED70D" w14:textId="77777777" w:rsidR="009808B2" w:rsidRPr="008E2F6C" w:rsidRDefault="009808B2" w:rsidP="003A49D0">
            <w:pPr>
              <w:jc w:val="center"/>
              <w:rPr>
                <w:rFonts w:cs="Arial"/>
                <w:b/>
              </w:rPr>
            </w:pPr>
            <w:r w:rsidRPr="008E2F6C">
              <w:rPr>
                <w:rFonts w:cs="Arial"/>
                <w:b/>
              </w:rPr>
              <w:t>Nach Massnahme</w:t>
            </w:r>
          </w:p>
        </w:tc>
      </w:tr>
      <w:tr w:rsidR="009808B2" w14:paraId="6274D63F" w14:textId="77777777" w:rsidTr="009808B2">
        <w:trPr>
          <w:trHeight w:val="276"/>
        </w:trPr>
        <w:tc>
          <w:tcPr>
            <w:tcW w:w="3590" w:type="dxa"/>
            <w:vMerge/>
            <w:tcBorders>
              <w:left w:val="single" w:sz="12" w:space="0" w:color="auto"/>
              <w:bottom w:val="single" w:sz="12" w:space="0" w:color="auto"/>
            </w:tcBorders>
            <w:shd w:val="clear" w:color="auto" w:fill="548DD4" w:themeFill="text2" w:themeFillTint="99"/>
          </w:tcPr>
          <w:p w14:paraId="32AFA729" w14:textId="77777777" w:rsidR="009808B2" w:rsidRPr="008E2F6C" w:rsidRDefault="009808B2" w:rsidP="003A49D0">
            <w:pPr>
              <w:jc w:val="center"/>
              <w:rPr>
                <w:rFonts w:cs="Arial"/>
                <w:b/>
              </w:rPr>
            </w:pPr>
          </w:p>
        </w:tc>
        <w:tc>
          <w:tcPr>
            <w:tcW w:w="2296" w:type="dxa"/>
            <w:vMerge/>
            <w:tcBorders>
              <w:bottom w:val="single" w:sz="12" w:space="0" w:color="auto"/>
              <w:right w:val="single" w:sz="12" w:space="0" w:color="auto"/>
            </w:tcBorders>
            <w:shd w:val="clear" w:color="auto" w:fill="548DD4" w:themeFill="text2" w:themeFillTint="99"/>
          </w:tcPr>
          <w:p w14:paraId="17AC9162" w14:textId="77777777" w:rsidR="009808B2" w:rsidRPr="008E2F6C" w:rsidRDefault="009808B2" w:rsidP="003A49D0">
            <w:pPr>
              <w:jc w:val="center"/>
              <w:rPr>
                <w:rFonts w:cs="Arial"/>
                <w:b/>
              </w:rPr>
            </w:pPr>
          </w:p>
        </w:tc>
        <w:tc>
          <w:tcPr>
            <w:tcW w:w="574" w:type="dxa"/>
            <w:tcBorders>
              <w:left w:val="single" w:sz="12" w:space="0" w:color="auto"/>
              <w:bottom w:val="single" w:sz="12" w:space="0" w:color="auto"/>
            </w:tcBorders>
            <w:shd w:val="clear" w:color="auto" w:fill="548DD4" w:themeFill="text2" w:themeFillTint="99"/>
          </w:tcPr>
          <w:p w14:paraId="52522D00" w14:textId="77777777" w:rsidR="009808B2" w:rsidRPr="008E2F6C" w:rsidRDefault="009808B2" w:rsidP="003A49D0">
            <w:pPr>
              <w:jc w:val="center"/>
              <w:rPr>
                <w:rFonts w:cs="Arial"/>
                <w:b/>
              </w:rPr>
            </w:pPr>
            <w:r w:rsidRPr="008E2F6C">
              <w:rPr>
                <w:rFonts w:cs="Arial"/>
                <w:b/>
              </w:rPr>
              <w:t>W</w:t>
            </w:r>
          </w:p>
        </w:tc>
        <w:tc>
          <w:tcPr>
            <w:tcW w:w="574" w:type="dxa"/>
            <w:tcBorders>
              <w:bottom w:val="single" w:sz="12" w:space="0" w:color="auto"/>
            </w:tcBorders>
            <w:shd w:val="clear" w:color="auto" w:fill="548DD4" w:themeFill="text2" w:themeFillTint="99"/>
          </w:tcPr>
          <w:p w14:paraId="35952F05" w14:textId="77777777" w:rsidR="009808B2" w:rsidRPr="008E2F6C" w:rsidRDefault="00C0498D" w:rsidP="003A49D0">
            <w:pPr>
              <w:jc w:val="center"/>
              <w:rPr>
                <w:rFonts w:cs="Arial"/>
                <w:b/>
              </w:rPr>
            </w:pPr>
            <w:r>
              <w:rPr>
                <w:rFonts w:cs="Arial"/>
                <w:b/>
              </w:rPr>
              <w:t>S</w:t>
            </w:r>
          </w:p>
        </w:tc>
        <w:tc>
          <w:tcPr>
            <w:tcW w:w="1340" w:type="dxa"/>
            <w:tcBorders>
              <w:bottom w:val="single" w:sz="12" w:space="0" w:color="auto"/>
            </w:tcBorders>
            <w:shd w:val="clear" w:color="auto" w:fill="548DD4" w:themeFill="text2" w:themeFillTint="99"/>
          </w:tcPr>
          <w:p w14:paraId="37399A60" w14:textId="77777777" w:rsidR="009808B2" w:rsidRPr="008E2F6C" w:rsidRDefault="009808B2" w:rsidP="003A49D0">
            <w:pPr>
              <w:jc w:val="center"/>
              <w:rPr>
                <w:rFonts w:cs="Arial"/>
                <w:b/>
              </w:rPr>
            </w:pPr>
            <w:r w:rsidRPr="008E2F6C">
              <w:rPr>
                <w:rFonts w:cs="Arial"/>
                <w:b/>
              </w:rPr>
              <w:t>Risiko</w:t>
            </w:r>
          </w:p>
        </w:tc>
        <w:tc>
          <w:tcPr>
            <w:tcW w:w="2870" w:type="dxa"/>
            <w:tcBorders>
              <w:bottom w:val="single" w:sz="12" w:space="0" w:color="auto"/>
              <w:right w:val="single" w:sz="12" w:space="0" w:color="auto"/>
            </w:tcBorders>
            <w:shd w:val="clear" w:color="auto" w:fill="548DD4" w:themeFill="text2" w:themeFillTint="99"/>
          </w:tcPr>
          <w:p w14:paraId="37E41A42" w14:textId="77777777" w:rsidR="009808B2" w:rsidRPr="008E2F6C" w:rsidRDefault="009808B2" w:rsidP="003A49D0">
            <w:pPr>
              <w:jc w:val="center"/>
              <w:rPr>
                <w:rFonts w:cs="Arial"/>
                <w:b/>
              </w:rPr>
            </w:pPr>
            <w:r w:rsidRPr="008E2F6C">
              <w:rPr>
                <w:rFonts w:cs="Arial"/>
                <w:b/>
              </w:rPr>
              <w:t>Handlungsweise</w:t>
            </w:r>
          </w:p>
        </w:tc>
        <w:tc>
          <w:tcPr>
            <w:tcW w:w="4018" w:type="dxa"/>
            <w:vMerge/>
            <w:tcBorders>
              <w:left w:val="single" w:sz="12" w:space="0" w:color="auto"/>
              <w:bottom w:val="single" w:sz="12" w:space="0" w:color="auto"/>
              <w:right w:val="single" w:sz="12" w:space="0" w:color="auto"/>
            </w:tcBorders>
            <w:shd w:val="clear" w:color="auto" w:fill="548DD4" w:themeFill="text2" w:themeFillTint="99"/>
          </w:tcPr>
          <w:p w14:paraId="44D03775" w14:textId="77777777" w:rsidR="009808B2" w:rsidRPr="008E2F6C" w:rsidRDefault="009808B2" w:rsidP="003A49D0">
            <w:pPr>
              <w:jc w:val="center"/>
              <w:rPr>
                <w:rFonts w:cs="Arial"/>
                <w:b/>
              </w:rPr>
            </w:pPr>
          </w:p>
        </w:tc>
        <w:tc>
          <w:tcPr>
            <w:tcW w:w="574" w:type="dxa"/>
            <w:tcBorders>
              <w:left w:val="single" w:sz="12" w:space="0" w:color="auto"/>
              <w:bottom w:val="single" w:sz="12" w:space="0" w:color="auto"/>
            </w:tcBorders>
            <w:shd w:val="clear" w:color="auto" w:fill="548DD4" w:themeFill="text2" w:themeFillTint="99"/>
          </w:tcPr>
          <w:p w14:paraId="02EC6969" w14:textId="77777777" w:rsidR="009808B2" w:rsidRPr="008E2F6C" w:rsidRDefault="009808B2" w:rsidP="003A49D0">
            <w:pPr>
              <w:jc w:val="center"/>
              <w:rPr>
                <w:rFonts w:cs="Arial"/>
                <w:b/>
              </w:rPr>
            </w:pPr>
            <w:r w:rsidRPr="008E2F6C">
              <w:rPr>
                <w:rFonts w:cs="Arial"/>
                <w:b/>
              </w:rPr>
              <w:t>W</w:t>
            </w:r>
          </w:p>
        </w:tc>
        <w:tc>
          <w:tcPr>
            <w:tcW w:w="574" w:type="dxa"/>
            <w:tcBorders>
              <w:bottom w:val="single" w:sz="12" w:space="0" w:color="auto"/>
            </w:tcBorders>
            <w:shd w:val="clear" w:color="auto" w:fill="548DD4" w:themeFill="text2" w:themeFillTint="99"/>
          </w:tcPr>
          <w:p w14:paraId="429495D2" w14:textId="77777777" w:rsidR="009808B2" w:rsidRPr="008E2F6C" w:rsidRDefault="009808B2" w:rsidP="003A49D0">
            <w:pPr>
              <w:jc w:val="center"/>
              <w:rPr>
                <w:rFonts w:cs="Arial"/>
                <w:b/>
              </w:rPr>
            </w:pPr>
            <w:r w:rsidRPr="008E2F6C">
              <w:rPr>
                <w:rFonts w:cs="Arial"/>
                <w:b/>
              </w:rPr>
              <w:t>S</w:t>
            </w:r>
          </w:p>
        </w:tc>
        <w:tc>
          <w:tcPr>
            <w:tcW w:w="1339" w:type="dxa"/>
            <w:tcBorders>
              <w:bottom w:val="single" w:sz="12" w:space="0" w:color="auto"/>
              <w:right w:val="single" w:sz="12" w:space="0" w:color="auto"/>
            </w:tcBorders>
            <w:shd w:val="clear" w:color="auto" w:fill="548DD4" w:themeFill="text2" w:themeFillTint="99"/>
          </w:tcPr>
          <w:p w14:paraId="5944675E" w14:textId="77777777" w:rsidR="009808B2" w:rsidRPr="008E2F6C" w:rsidRDefault="009808B2" w:rsidP="003A49D0">
            <w:pPr>
              <w:jc w:val="center"/>
              <w:rPr>
                <w:rFonts w:cs="Arial"/>
                <w:b/>
              </w:rPr>
            </w:pPr>
            <w:r w:rsidRPr="008E2F6C">
              <w:rPr>
                <w:rFonts w:cs="Arial"/>
                <w:b/>
              </w:rPr>
              <w:t>Risiko</w:t>
            </w:r>
          </w:p>
        </w:tc>
        <w:tc>
          <w:tcPr>
            <w:tcW w:w="2871" w:type="dxa"/>
            <w:tcBorders>
              <w:left w:val="single" w:sz="12" w:space="0" w:color="auto"/>
              <w:bottom w:val="single" w:sz="12" w:space="0" w:color="auto"/>
              <w:right w:val="single" w:sz="12" w:space="0" w:color="auto"/>
            </w:tcBorders>
            <w:shd w:val="clear" w:color="auto" w:fill="548DD4" w:themeFill="text2" w:themeFillTint="99"/>
          </w:tcPr>
          <w:p w14:paraId="303E55F8" w14:textId="77777777" w:rsidR="009808B2" w:rsidRPr="008E2F6C" w:rsidRDefault="009808B2" w:rsidP="003A49D0">
            <w:pPr>
              <w:jc w:val="center"/>
              <w:rPr>
                <w:rFonts w:cs="Arial"/>
                <w:b/>
              </w:rPr>
            </w:pPr>
            <w:r w:rsidRPr="008E2F6C">
              <w:rPr>
                <w:rFonts w:cs="Arial"/>
                <w:b/>
              </w:rPr>
              <w:t>Handlungsweise</w:t>
            </w:r>
          </w:p>
        </w:tc>
      </w:tr>
      <w:tr w:rsidR="009808B2" w14:paraId="58882D0F" w14:textId="77777777" w:rsidTr="009808B2">
        <w:trPr>
          <w:trHeight w:val="267"/>
        </w:trPr>
        <w:tc>
          <w:tcPr>
            <w:tcW w:w="3590" w:type="dxa"/>
            <w:tcBorders>
              <w:top w:val="single" w:sz="12" w:space="0" w:color="auto"/>
              <w:left w:val="single" w:sz="12" w:space="0" w:color="auto"/>
            </w:tcBorders>
          </w:tcPr>
          <w:p w14:paraId="374C0FD8" w14:textId="77777777" w:rsidR="009808B2" w:rsidRPr="00D52963" w:rsidRDefault="009808B2" w:rsidP="003A49D0">
            <w:pPr>
              <w:rPr>
                <w:rFonts w:cs="Arial"/>
                <w:sz w:val="16"/>
                <w:szCs w:val="16"/>
              </w:rPr>
            </w:pPr>
          </w:p>
        </w:tc>
        <w:tc>
          <w:tcPr>
            <w:tcW w:w="2296" w:type="dxa"/>
            <w:tcBorders>
              <w:top w:val="single" w:sz="12" w:space="0" w:color="auto"/>
              <w:right w:val="single" w:sz="12" w:space="0" w:color="auto"/>
            </w:tcBorders>
          </w:tcPr>
          <w:p w14:paraId="7C08ACF4" w14:textId="77777777" w:rsidR="009808B2" w:rsidRPr="00D52963" w:rsidRDefault="009808B2" w:rsidP="003A49D0">
            <w:pPr>
              <w:rPr>
                <w:rFonts w:cs="Arial"/>
                <w:sz w:val="16"/>
                <w:szCs w:val="16"/>
              </w:rPr>
            </w:pPr>
          </w:p>
        </w:tc>
        <w:tc>
          <w:tcPr>
            <w:tcW w:w="574" w:type="dxa"/>
            <w:tcBorders>
              <w:top w:val="single" w:sz="12" w:space="0" w:color="auto"/>
              <w:left w:val="single" w:sz="12" w:space="0" w:color="auto"/>
            </w:tcBorders>
          </w:tcPr>
          <w:p w14:paraId="73E00486" w14:textId="77777777" w:rsidR="009808B2" w:rsidRPr="00D52963" w:rsidRDefault="009808B2" w:rsidP="003A49D0">
            <w:pPr>
              <w:rPr>
                <w:rFonts w:cs="Arial"/>
                <w:sz w:val="16"/>
                <w:szCs w:val="16"/>
              </w:rPr>
            </w:pPr>
          </w:p>
        </w:tc>
        <w:tc>
          <w:tcPr>
            <w:tcW w:w="574" w:type="dxa"/>
            <w:tcBorders>
              <w:top w:val="single" w:sz="12" w:space="0" w:color="auto"/>
            </w:tcBorders>
          </w:tcPr>
          <w:p w14:paraId="741A7A7E" w14:textId="77777777" w:rsidR="009808B2" w:rsidRPr="00D52963" w:rsidRDefault="009808B2" w:rsidP="003A49D0">
            <w:pPr>
              <w:rPr>
                <w:rFonts w:cs="Arial"/>
                <w:sz w:val="16"/>
                <w:szCs w:val="16"/>
              </w:rPr>
            </w:pPr>
          </w:p>
        </w:tc>
        <w:tc>
          <w:tcPr>
            <w:tcW w:w="1340" w:type="dxa"/>
            <w:tcBorders>
              <w:top w:val="single" w:sz="12" w:space="0" w:color="auto"/>
            </w:tcBorders>
          </w:tcPr>
          <w:p w14:paraId="36DA30AE" w14:textId="77777777" w:rsidR="009808B2" w:rsidRPr="00D52963" w:rsidRDefault="009808B2" w:rsidP="003A49D0">
            <w:pPr>
              <w:rPr>
                <w:rFonts w:cs="Arial"/>
                <w:sz w:val="16"/>
                <w:szCs w:val="16"/>
              </w:rPr>
            </w:pPr>
          </w:p>
        </w:tc>
        <w:tc>
          <w:tcPr>
            <w:tcW w:w="2870" w:type="dxa"/>
            <w:tcBorders>
              <w:top w:val="single" w:sz="12" w:space="0" w:color="auto"/>
              <w:right w:val="single" w:sz="12" w:space="0" w:color="auto"/>
            </w:tcBorders>
          </w:tcPr>
          <w:p w14:paraId="6B8A5541" w14:textId="77777777" w:rsidR="009808B2" w:rsidRPr="00D52963" w:rsidRDefault="009808B2" w:rsidP="003A49D0">
            <w:pPr>
              <w:rPr>
                <w:rFonts w:cs="Arial"/>
                <w:sz w:val="16"/>
                <w:szCs w:val="16"/>
              </w:rPr>
            </w:pPr>
          </w:p>
        </w:tc>
        <w:tc>
          <w:tcPr>
            <w:tcW w:w="4018" w:type="dxa"/>
            <w:tcBorders>
              <w:top w:val="single" w:sz="12" w:space="0" w:color="auto"/>
              <w:left w:val="single" w:sz="12" w:space="0" w:color="auto"/>
              <w:right w:val="single" w:sz="12" w:space="0" w:color="auto"/>
            </w:tcBorders>
          </w:tcPr>
          <w:p w14:paraId="34F59AD8" w14:textId="77777777" w:rsidR="009808B2" w:rsidRPr="00D52963" w:rsidRDefault="009808B2" w:rsidP="003A49D0">
            <w:pPr>
              <w:rPr>
                <w:rFonts w:cs="Arial"/>
                <w:sz w:val="16"/>
                <w:szCs w:val="16"/>
              </w:rPr>
            </w:pPr>
          </w:p>
        </w:tc>
        <w:tc>
          <w:tcPr>
            <w:tcW w:w="574" w:type="dxa"/>
            <w:tcBorders>
              <w:top w:val="single" w:sz="12" w:space="0" w:color="auto"/>
              <w:left w:val="single" w:sz="12" w:space="0" w:color="auto"/>
            </w:tcBorders>
          </w:tcPr>
          <w:p w14:paraId="4D42309A" w14:textId="77777777" w:rsidR="009808B2" w:rsidRPr="00D52963" w:rsidRDefault="009808B2" w:rsidP="003A49D0">
            <w:pPr>
              <w:rPr>
                <w:rFonts w:cs="Arial"/>
                <w:sz w:val="16"/>
                <w:szCs w:val="16"/>
              </w:rPr>
            </w:pPr>
          </w:p>
        </w:tc>
        <w:tc>
          <w:tcPr>
            <w:tcW w:w="574" w:type="dxa"/>
            <w:tcBorders>
              <w:top w:val="single" w:sz="12" w:space="0" w:color="auto"/>
            </w:tcBorders>
          </w:tcPr>
          <w:p w14:paraId="7F4F5F81" w14:textId="77777777" w:rsidR="009808B2" w:rsidRPr="00D52963" w:rsidRDefault="009808B2" w:rsidP="003A49D0">
            <w:pPr>
              <w:rPr>
                <w:rFonts w:cs="Arial"/>
                <w:sz w:val="16"/>
                <w:szCs w:val="16"/>
              </w:rPr>
            </w:pPr>
          </w:p>
        </w:tc>
        <w:tc>
          <w:tcPr>
            <w:tcW w:w="1339" w:type="dxa"/>
            <w:tcBorders>
              <w:top w:val="single" w:sz="12" w:space="0" w:color="auto"/>
              <w:right w:val="single" w:sz="12" w:space="0" w:color="auto"/>
            </w:tcBorders>
          </w:tcPr>
          <w:p w14:paraId="230FD6B8" w14:textId="77777777" w:rsidR="009808B2" w:rsidRPr="00D52963" w:rsidRDefault="009808B2" w:rsidP="003A49D0">
            <w:pPr>
              <w:rPr>
                <w:rFonts w:cs="Arial"/>
                <w:sz w:val="16"/>
                <w:szCs w:val="16"/>
              </w:rPr>
            </w:pPr>
          </w:p>
        </w:tc>
        <w:tc>
          <w:tcPr>
            <w:tcW w:w="2871" w:type="dxa"/>
            <w:tcBorders>
              <w:top w:val="single" w:sz="12" w:space="0" w:color="auto"/>
              <w:left w:val="single" w:sz="12" w:space="0" w:color="auto"/>
              <w:right w:val="single" w:sz="12" w:space="0" w:color="auto"/>
            </w:tcBorders>
          </w:tcPr>
          <w:p w14:paraId="31AD1840" w14:textId="77777777" w:rsidR="009808B2" w:rsidRPr="00D52963" w:rsidRDefault="009808B2" w:rsidP="003A49D0">
            <w:pPr>
              <w:rPr>
                <w:rFonts w:cs="Arial"/>
                <w:sz w:val="16"/>
                <w:szCs w:val="16"/>
              </w:rPr>
            </w:pPr>
          </w:p>
        </w:tc>
      </w:tr>
      <w:tr w:rsidR="009808B2" w14:paraId="17CBC6BE" w14:textId="77777777" w:rsidTr="009808B2">
        <w:trPr>
          <w:trHeight w:val="276"/>
        </w:trPr>
        <w:tc>
          <w:tcPr>
            <w:tcW w:w="3590" w:type="dxa"/>
            <w:tcBorders>
              <w:left w:val="single" w:sz="12" w:space="0" w:color="auto"/>
            </w:tcBorders>
          </w:tcPr>
          <w:p w14:paraId="7B35822B" w14:textId="77777777" w:rsidR="009808B2" w:rsidRPr="00D52963" w:rsidRDefault="009808B2" w:rsidP="003A49D0">
            <w:pPr>
              <w:rPr>
                <w:rFonts w:cs="Arial"/>
                <w:sz w:val="16"/>
                <w:szCs w:val="16"/>
              </w:rPr>
            </w:pPr>
          </w:p>
        </w:tc>
        <w:tc>
          <w:tcPr>
            <w:tcW w:w="2296" w:type="dxa"/>
            <w:tcBorders>
              <w:right w:val="single" w:sz="12" w:space="0" w:color="auto"/>
            </w:tcBorders>
          </w:tcPr>
          <w:p w14:paraId="4ECFB723" w14:textId="77777777" w:rsidR="009808B2" w:rsidRPr="00D52963" w:rsidRDefault="009808B2" w:rsidP="003A49D0">
            <w:pPr>
              <w:rPr>
                <w:rFonts w:cs="Arial"/>
                <w:sz w:val="16"/>
                <w:szCs w:val="16"/>
              </w:rPr>
            </w:pPr>
          </w:p>
        </w:tc>
        <w:tc>
          <w:tcPr>
            <w:tcW w:w="574" w:type="dxa"/>
            <w:tcBorders>
              <w:left w:val="single" w:sz="12" w:space="0" w:color="auto"/>
            </w:tcBorders>
          </w:tcPr>
          <w:p w14:paraId="11B19BF3" w14:textId="77777777" w:rsidR="009808B2" w:rsidRPr="00D52963" w:rsidRDefault="009808B2" w:rsidP="003A49D0">
            <w:pPr>
              <w:rPr>
                <w:rFonts w:cs="Arial"/>
                <w:sz w:val="16"/>
                <w:szCs w:val="16"/>
              </w:rPr>
            </w:pPr>
          </w:p>
        </w:tc>
        <w:tc>
          <w:tcPr>
            <w:tcW w:w="574" w:type="dxa"/>
          </w:tcPr>
          <w:p w14:paraId="65B871C5" w14:textId="77777777" w:rsidR="009808B2" w:rsidRPr="00D52963" w:rsidRDefault="009808B2" w:rsidP="003A49D0">
            <w:pPr>
              <w:rPr>
                <w:rFonts w:cs="Arial"/>
                <w:sz w:val="16"/>
                <w:szCs w:val="16"/>
              </w:rPr>
            </w:pPr>
          </w:p>
        </w:tc>
        <w:tc>
          <w:tcPr>
            <w:tcW w:w="1340" w:type="dxa"/>
          </w:tcPr>
          <w:p w14:paraId="6FF1911E" w14:textId="77777777" w:rsidR="009808B2" w:rsidRPr="00D52963" w:rsidRDefault="009808B2" w:rsidP="003A49D0">
            <w:pPr>
              <w:rPr>
                <w:rFonts w:cs="Arial"/>
                <w:sz w:val="16"/>
                <w:szCs w:val="16"/>
              </w:rPr>
            </w:pPr>
          </w:p>
        </w:tc>
        <w:tc>
          <w:tcPr>
            <w:tcW w:w="2870" w:type="dxa"/>
            <w:tcBorders>
              <w:right w:val="single" w:sz="12" w:space="0" w:color="auto"/>
            </w:tcBorders>
          </w:tcPr>
          <w:p w14:paraId="21592416" w14:textId="77777777"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14:paraId="73CA20F4" w14:textId="77777777" w:rsidR="009808B2" w:rsidRPr="00D52963" w:rsidRDefault="009808B2" w:rsidP="003A49D0">
            <w:pPr>
              <w:rPr>
                <w:rFonts w:cs="Arial"/>
                <w:sz w:val="16"/>
                <w:szCs w:val="16"/>
              </w:rPr>
            </w:pPr>
          </w:p>
        </w:tc>
        <w:tc>
          <w:tcPr>
            <w:tcW w:w="574" w:type="dxa"/>
            <w:tcBorders>
              <w:left w:val="single" w:sz="12" w:space="0" w:color="auto"/>
            </w:tcBorders>
          </w:tcPr>
          <w:p w14:paraId="2C5F1CFD" w14:textId="77777777" w:rsidR="009808B2" w:rsidRPr="00D52963" w:rsidRDefault="009808B2" w:rsidP="003A49D0">
            <w:pPr>
              <w:rPr>
                <w:rFonts w:cs="Arial"/>
                <w:sz w:val="16"/>
                <w:szCs w:val="16"/>
              </w:rPr>
            </w:pPr>
          </w:p>
        </w:tc>
        <w:tc>
          <w:tcPr>
            <w:tcW w:w="574" w:type="dxa"/>
          </w:tcPr>
          <w:p w14:paraId="57E7E290" w14:textId="77777777" w:rsidR="009808B2" w:rsidRPr="00D52963" w:rsidRDefault="009808B2" w:rsidP="003A49D0">
            <w:pPr>
              <w:rPr>
                <w:rFonts w:cs="Arial"/>
                <w:sz w:val="16"/>
                <w:szCs w:val="16"/>
              </w:rPr>
            </w:pPr>
          </w:p>
        </w:tc>
        <w:tc>
          <w:tcPr>
            <w:tcW w:w="1339" w:type="dxa"/>
            <w:tcBorders>
              <w:right w:val="single" w:sz="12" w:space="0" w:color="auto"/>
            </w:tcBorders>
          </w:tcPr>
          <w:p w14:paraId="75EB812E"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66C7BDDD" w14:textId="77777777" w:rsidR="009808B2" w:rsidRPr="00D52963" w:rsidRDefault="009808B2" w:rsidP="003A49D0">
            <w:pPr>
              <w:rPr>
                <w:rFonts w:cs="Arial"/>
                <w:sz w:val="16"/>
                <w:szCs w:val="16"/>
              </w:rPr>
            </w:pPr>
          </w:p>
        </w:tc>
      </w:tr>
      <w:tr w:rsidR="009808B2" w14:paraId="337670A4" w14:textId="77777777" w:rsidTr="009808B2">
        <w:trPr>
          <w:trHeight w:val="267"/>
        </w:trPr>
        <w:tc>
          <w:tcPr>
            <w:tcW w:w="3590" w:type="dxa"/>
            <w:tcBorders>
              <w:left w:val="single" w:sz="12" w:space="0" w:color="auto"/>
            </w:tcBorders>
          </w:tcPr>
          <w:p w14:paraId="7F94195F" w14:textId="77777777" w:rsidR="009808B2" w:rsidRPr="00D52963" w:rsidRDefault="009808B2" w:rsidP="003A49D0">
            <w:pPr>
              <w:rPr>
                <w:rFonts w:cs="Arial"/>
                <w:sz w:val="16"/>
                <w:szCs w:val="16"/>
              </w:rPr>
            </w:pPr>
          </w:p>
        </w:tc>
        <w:tc>
          <w:tcPr>
            <w:tcW w:w="2296" w:type="dxa"/>
            <w:tcBorders>
              <w:right w:val="single" w:sz="12" w:space="0" w:color="auto"/>
            </w:tcBorders>
          </w:tcPr>
          <w:p w14:paraId="6F9E541C" w14:textId="77777777" w:rsidR="009808B2" w:rsidRPr="00D52963" w:rsidRDefault="009808B2" w:rsidP="003A49D0">
            <w:pPr>
              <w:rPr>
                <w:rFonts w:cs="Arial"/>
                <w:sz w:val="16"/>
                <w:szCs w:val="16"/>
              </w:rPr>
            </w:pPr>
          </w:p>
        </w:tc>
        <w:tc>
          <w:tcPr>
            <w:tcW w:w="574" w:type="dxa"/>
            <w:tcBorders>
              <w:left w:val="single" w:sz="12" w:space="0" w:color="auto"/>
            </w:tcBorders>
          </w:tcPr>
          <w:p w14:paraId="280DA717" w14:textId="77777777" w:rsidR="009808B2" w:rsidRPr="00D52963" w:rsidRDefault="009808B2" w:rsidP="003A49D0">
            <w:pPr>
              <w:rPr>
                <w:rFonts w:cs="Arial"/>
                <w:sz w:val="16"/>
                <w:szCs w:val="16"/>
              </w:rPr>
            </w:pPr>
          </w:p>
        </w:tc>
        <w:tc>
          <w:tcPr>
            <w:tcW w:w="574" w:type="dxa"/>
          </w:tcPr>
          <w:p w14:paraId="2ECFED01" w14:textId="77777777" w:rsidR="009808B2" w:rsidRPr="00D52963" w:rsidRDefault="009808B2" w:rsidP="003A49D0">
            <w:pPr>
              <w:rPr>
                <w:rFonts w:cs="Arial"/>
                <w:sz w:val="16"/>
                <w:szCs w:val="16"/>
              </w:rPr>
            </w:pPr>
          </w:p>
        </w:tc>
        <w:tc>
          <w:tcPr>
            <w:tcW w:w="1340" w:type="dxa"/>
          </w:tcPr>
          <w:p w14:paraId="79C41C6C" w14:textId="77777777" w:rsidR="009808B2" w:rsidRPr="00D52963" w:rsidRDefault="009808B2" w:rsidP="003A49D0">
            <w:pPr>
              <w:rPr>
                <w:rFonts w:cs="Arial"/>
                <w:sz w:val="16"/>
                <w:szCs w:val="16"/>
              </w:rPr>
            </w:pPr>
          </w:p>
        </w:tc>
        <w:tc>
          <w:tcPr>
            <w:tcW w:w="2870" w:type="dxa"/>
            <w:tcBorders>
              <w:right w:val="single" w:sz="12" w:space="0" w:color="auto"/>
            </w:tcBorders>
          </w:tcPr>
          <w:p w14:paraId="73834C00" w14:textId="77777777"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14:paraId="0F078414" w14:textId="77777777" w:rsidR="009808B2" w:rsidRPr="00D52963" w:rsidRDefault="009808B2" w:rsidP="003A49D0">
            <w:pPr>
              <w:rPr>
                <w:rFonts w:cs="Arial"/>
                <w:sz w:val="16"/>
                <w:szCs w:val="16"/>
              </w:rPr>
            </w:pPr>
          </w:p>
        </w:tc>
        <w:tc>
          <w:tcPr>
            <w:tcW w:w="574" w:type="dxa"/>
            <w:tcBorders>
              <w:left w:val="single" w:sz="12" w:space="0" w:color="auto"/>
            </w:tcBorders>
          </w:tcPr>
          <w:p w14:paraId="2E62B248" w14:textId="77777777" w:rsidR="009808B2" w:rsidRPr="00D52963" w:rsidRDefault="009808B2" w:rsidP="003A49D0">
            <w:pPr>
              <w:rPr>
                <w:rFonts w:cs="Arial"/>
                <w:sz w:val="16"/>
                <w:szCs w:val="16"/>
              </w:rPr>
            </w:pPr>
          </w:p>
        </w:tc>
        <w:tc>
          <w:tcPr>
            <w:tcW w:w="574" w:type="dxa"/>
          </w:tcPr>
          <w:p w14:paraId="1B5E44C8" w14:textId="77777777" w:rsidR="009808B2" w:rsidRPr="00D52963" w:rsidRDefault="009808B2" w:rsidP="003A49D0">
            <w:pPr>
              <w:rPr>
                <w:rFonts w:cs="Arial"/>
                <w:sz w:val="16"/>
                <w:szCs w:val="16"/>
              </w:rPr>
            </w:pPr>
          </w:p>
        </w:tc>
        <w:tc>
          <w:tcPr>
            <w:tcW w:w="1339" w:type="dxa"/>
            <w:tcBorders>
              <w:right w:val="single" w:sz="12" w:space="0" w:color="auto"/>
            </w:tcBorders>
          </w:tcPr>
          <w:p w14:paraId="0A817138"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22E12C8A" w14:textId="77777777" w:rsidR="009808B2" w:rsidRPr="00D52963" w:rsidRDefault="009808B2" w:rsidP="003A49D0">
            <w:pPr>
              <w:rPr>
                <w:rFonts w:cs="Arial"/>
                <w:sz w:val="16"/>
                <w:szCs w:val="16"/>
              </w:rPr>
            </w:pPr>
          </w:p>
        </w:tc>
      </w:tr>
      <w:tr w:rsidR="009808B2" w14:paraId="167D0432" w14:textId="77777777" w:rsidTr="009808B2">
        <w:trPr>
          <w:trHeight w:val="276"/>
        </w:trPr>
        <w:tc>
          <w:tcPr>
            <w:tcW w:w="3590" w:type="dxa"/>
            <w:tcBorders>
              <w:left w:val="single" w:sz="12" w:space="0" w:color="auto"/>
            </w:tcBorders>
          </w:tcPr>
          <w:p w14:paraId="61CC1A7E" w14:textId="77777777" w:rsidR="009808B2" w:rsidRPr="00D52963" w:rsidRDefault="009808B2" w:rsidP="003A49D0">
            <w:pPr>
              <w:rPr>
                <w:rFonts w:cs="Arial"/>
                <w:sz w:val="16"/>
                <w:szCs w:val="16"/>
              </w:rPr>
            </w:pPr>
          </w:p>
        </w:tc>
        <w:tc>
          <w:tcPr>
            <w:tcW w:w="2296" w:type="dxa"/>
            <w:tcBorders>
              <w:right w:val="single" w:sz="12" w:space="0" w:color="auto"/>
            </w:tcBorders>
          </w:tcPr>
          <w:p w14:paraId="6E214896" w14:textId="77777777" w:rsidR="009808B2" w:rsidRPr="00D52963" w:rsidRDefault="009808B2" w:rsidP="003A49D0">
            <w:pPr>
              <w:rPr>
                <w:rFonts w:cs="Arial"/>
                <w:sz w:val="16"/>
                <w:szCs w:val="16"/>
              </w:rPr>
            </w:pPr>
          </w:p>
        </w:tc>
        <w:tc>
          <w:tcPr>
            <w:tcW w:w="574" w:type="dxa"/>
            <w:tcBorders>
              <w:left w:val="single" w:sz="12" w:space="0" w:color="auto"/>
            </w:tcBorders>
          </w:tcPr>
          <w:p w14:paraId="0DEA8327" w14:textId="77777777" w:rsidR="009808B2" w:rsidRPr="00D52963" w:rsidRDefault="009808B2" w:rsidP="003A49D0">
            <w:pPr>
              <w:rPr>
                <w:rFonts w:cs="Arial"/>
                <w:sz w:val="16"/>
                <w:szCs w:val="16"/>
              </w:rPr>
            </w:pPr>
          </w:p>
        </w:tc>
        <w:tc>
          <w:tcPr>
            <w:tcW w:w="574" w:type="dxa"/>
          </w:tcPr>
          <w:p w14:paraId="78B62EEE" w14:textId="77777777" w:rsidR="009808B2" w:rsidRPr="00D52963" w:rsidRDefault="009808B2" w:rsidP="003A49D0">
            <w:pPr>
              <w:rPr>
                <w:rFonts w:cs="Arial"/>
                <w:sz w:val="16"/>
                <w:szCs w:val="16"/>
              </w:rPr>
            </w:pPr>
          </w:p>
        </w:tc>
        <w:tc>
          <w:tcPr>
            <w:tcW w:w="1340" w:type="dxa"/>
          </w:tcPr>
          <w:p w14:paraId="00335068" w14:textId="77777777" w:rsidR="009808B2" w:rsidRPr="00D52963" w:rsidRDefault="009808B2" w:rsidP="003A49D0">
            <w:pPr>
              <w:rPr>
                <w:rFonts w:cs="Arial"/>
                <w:sz w:val="16"/>
                <w:szCs w:val="16"/>
              </w:rPr>
            </w:pPr>
          </w:p>
        </w:tc>
        <w:tc>
          <w:tcPr>
            <w:tcW w:w="2870" w:type="dxa"/>
            <w:tcBorders>
              <w:right w:val="single" w:sz="12" w:space="0" w:color="auto"/>
            </w:tcBorders>
          </w:tcPr>
          <w:p w14:paraId="4BA067A5" w14:textId="77777777"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14:paraId="63B4F1D1" w14:textId="77777777" w:rsidR="009808B2" w:rsidRPr="00D52963" w:rsidRDefault="009808B2" w:rsidP="003A49D0">
            <w:pPr>
              <w:rPr>
                <w:rFonts w:cs="Arial"/>
                <w:sz w:val="16"/>
                <w:szCs w:val="16"/>
              </w:rPr>
            </w:pPr>
          </w:p>
        </w:tc>
        <w:tc>
          <w:tcPr>
            <w:tcW w:w="574" w:type="dxa"/>
            <w:tcBorders>
              <w:left w:val="single" w:sz="12" w:space="0" w:color="auto"/>
            </w:tcBorders>
          </w:tcPr>
          <w:p w14:paraId="2FADD517" w14:textId="77777777" w:rsidR="009808B2" w:rsidRPr="00D52963" w:rsidRDefault="009808B2" w:rsidP="003A49D0">
            <w:pPr>
              <w:rPr>
                <w:rFonts w:cs="Arial"/>
                <w:sz w:val="16"/>
                <w:szCs w:val="16"/>
              </w:rPr>
            </w:pPr>
          </w:p>
        </w:tc>
        <w:tc>
          <w:tcPr>
            <w:tcW w:w="574" w:type="dxa"/>
          </w:tcPr>
          <w:p w14:paraId="3AD497FE" w14:textId="77777777" w:rsidR="009808B2" w:rsidRPr="00D52963" w:rsidRDefault="009808B2" w:rsidP="003A49D0">
            <w:pPr>
              <w:rPr>
                <w:rFonts w:cs="Arial"/>
                <w:sz w:val="16"/>
                <w:szCs w:val="16"/>
              </w:rPr>
            </w:pPr>
          </w:p>
        </w:tc>
        <w:tc>
          <w:tcPr>
            <w:tcW w:w="1339" w:type="dxa"/>
            <w:tcBorders>
              <w:right w:val="single" w:sz="12" w:space="0" w:color="auto"/>
            </w:tcBorders>
          </w:tcPr>
          <w:p w14:paraId="08D7AD70"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55256413" w14:textId="77777777" w:rsidR="009808B2" w:rsidRPr="00D52963" w:rsidRDefault="009808B2" w:rsidP="003A49D0">
            <w:pPr>
              <w:rPr>
                <w:rFonts w:cs="Arial"/>
                <w:sz w:val="16"/>
                <w:szCs w:val="16"/>
              </w:rPr>
            </w:pPr>
          </w:p>
        </w:tc>
      </w:tr>
      <w:tr w:rsidR="009808B2" w14:paraId="64C4C96F" w14:textId="77777777" w:rsidTr="009808B2">
        <w:trPr>
          <w:trHeight w:val="276"/>
        </w:trPr>
        <w:tc>
          <w:tcPr>
            <w:tcW w:w="3590" w:type="dxa"/>
            <w:tcBorders>
              <w:left w:val="single" w:sz="12" w:space="0" w:color="auto"/>
            </w:tcBorders>
          </w:tcPr>
          <w:p w14:paraId="5516BD17" w14:textId="77777777" w:rsidR="009808B2" w:rsidRPr="00D52963" w:rsidRDefault="009808B2" w:rsidP="003A49D0">
            <w:pPr>
              <w:rPr>
                <w:rFonts w:cs="Arial"/>
                <w:sz w:val="16"/>
                <w:szCs w:val="16"/>
              </w:rPr>
            </w:pPr>
          </w:p>
        </w:tc>
        <w:tc>
          <w:tcPr>
            <w:tcW w:w="2296" w:type="dxa"/>
            <w:tcBorders>
              <w:right w:val="single" w:sz="12" w:space="0" w:color="auto"/>
            </w:tcBorders>
          </w:tcPr>
          <w:p w14:paraId="64610DC5" w14:textId="77777777" w:rsidR="009808B2" w:rsidRPr="00D52963" w:rsidRDefault="009808B2" w:rsidP="003A49D0">
            <w:pPr>
              <w:rPr>
                <w:rFonts w:cs="Arial"/>
                <w:sz w:val="16"/>
                <w:szCs w:val="16"/>
              </w:rPr>
            </w:pPr>
          </w:p>
        </w:tc>
        <w:tc>
          <w:tcPr>
            <w:tcW w:w="574" w:type="dxa"/>
            <w:tcBorders>
              <w:left w:val="single" w:sz="12" w:space="0" w:color="auto"/>
            </w:tcBorders>
          </w:tcPr>
          <w:p w14:paraId="7A5A266A" w14:textId="77777777" w:rsidR="009808B2" w:rsidRPr="00D52963" w:rsidRDefault="009808B2" w:rsidP="003A49D0">
            <w:pPr>
              <w:rPr>
                <w:rFonts w:cs="Arial"/>
                <w:sz w:val="16"/>
                <w:szCs w:val="16"/>
              </w:rPr>
            </w:pPr>
          </w:p>
        </w:tc>
        <w:tc>
          <w:tcPr>
            <w:tcW w:w="574" w:type="dxa"/>
          </w:tcPr>
          <w:p w14:paraId="6F80A744" w14:textId="77777777" w:rsidR="009808B2" w:rsidRPr="00D52963" w:rsidRDefault="009808B2" w:rsidP="003A49D0">
            <w:pPr>
              <w:rPr>
                <w:rFonts w:cs="Arial"/>
                <w:sz w:val="16"/>
                <w:szCs w:val="16"/>
              </w:rPr>
            </w:pPr>
          </w:p>
        </w:tc>
        <w:tc>
          <w:tcPr>
            <w:tcW w:w="1340" w:type="dxa"/>
          </w:tcPr>
          <w:p w14:paraId="359DD829" w14:textId="77777777" w:rsidR="009808B2" w:rsidRPr="00D52963" w:rsidRDefault="009808B2" w:rsidP="003A49D0">
            <w:pPr>
              <w:rPr>
                <w:rFonts w:cs="Arial"/>
                <w:sz w:val="16"/>
                <w:szCs w:val="16"/>
              </w:rPr>
            </w:pPr>
          </w:p>
        </w:tc>
        <w:tc>
          <w:tcPr>
            <w:tcW w:w="2870" w:type="dxa"/>
            <w:tcBorders>
              <w:right w:val="single" w:sz="12" w:space="0" w:color="auto"/>
            </w:tcBorders>
          </w:tcPr>
          <w:p w14:paraId="037A6B80" w14:textId="77777777"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14:paraId="0A7AAF5F" w14:textId="77777777" w:rsidR="009808B2" w:rsidRPr="00D52963" w:rsidRDefault="009808B2" w:rsidP="003A49D0">
            <w:pPr>
              <w:rPr>
                <w:rFonts w:cs="Arial"/>
                <w:sz w:val="16"/>
                <w:szCs w:val="16"/>
              </w:rPr>
            </w:pPr>
          </w:p>
        </w:tc>
        <w:tc>
          <w:tcPr>
            <w:tcW w:w="574" w:type="dxa"/>
            <w:tcBorders>
              <w:left w:val="single" w:sz="12" w:space="0" w:color="auto"/>
            </w:tcBorders>
          </w:tcPr>
          <w:p w14:paraId="1FA686E3" w14:textId="77777777" w:rsidR="009808B2" w:rsidRPr="00D52963" w:rsidRDefault="009808B2" w:rsidP="003A49D0">
            <w:pPr>
              <w:rPr>
                <w:rFonts w:cs="Arial"/>
                <w:sz w:val="16"/>
                <w:szCs w:val="16"/>
              </w:rPr>
            </w:pPr>
          </w:p>
        </w:tc>
        <w:tc>
          <w:tcPr>
            <w:tcW w:w="574" w:type="dxa"/>
          </w:tcPr>
          <w:p w14:paraId="52916EDB" w14:textId="77777777" w:rsidR="009808B2" w:rsidRPr="00D52963" w:rsidRDefault="009808B2" w:rsidP="003A49D0">
            <w:pPr>
              <w:rPr>
                <w:rFonts w:cs="Arial"/>
                <w:sz w:val="16"/>
                <w:szCs w:val="16"/>
              </w:rPr>
            </w:pPr>
          </w:p>
        </w:tc>
        <w:tc>
          <w:tcPr>
            <w:tcW w:w="1339" w:type="dxa"/>
            <w:tcBorders>
              <w:right w:val="single" w:sz="12" w:space="0" w:color="auto"/>
            </w:tcBorders>
          </w:tcPr>
          <w:p w14:paraId="3056B0D6"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08CABD17" w14:textId="77777777" w:rsidR="009808B2" w:rsidRPr="00D52963" w:rsidRDefault="009808B2" w:rsidP="003A49D0">
            <w:pPr>
              <w:rPr>
                <w:rFonts w:cs="Arial"/>
                <w:sz w:val="16"/>
                <w:szCs w:val="16"/>
              </w:rPr>
            </w:pPr>
          </w:p>
        </w:tc>
      </w:tr>
      <w:tr w:rsidR="009808B2" w14:paraId="3C74F022" w14:textId="77777777" w:rsidTr="009808B2">
        <w:trPr>
          <w:trHeight w:val="267"/>
        </w:trPr>
        <w:tc>
          <w:tcPr>
            <w:tcW w:w="3590" w:type="dxa"/>
            <w:tcBorders>
              <w:left w:val="single" w:sz="12" w:space="0" w:color="auto"/>
            </w:tcBorders>
          </w:tcPr>
          <w:p w14:paraId="6C709C5C" w14:textId="77777777" w:rsidR="009808B2" w:rsidRPr="00D52963" w:rsidRDefault="009808B2" w:rsidP="003A49D0">
            <w:pPr>
              <w:rPr>
                <w:rFonts w:cs="Arial"/>
                <w:sz w:val="16"/>
                <w:szCs w:val="16"/>
              </w:rPr>
            </w:pPr>
          </w:p>
        </w:tc>
        <w:tc>
          <w:tcPr>
            <w:tcW w:w="2296" w:type="dxa"/>
            <w:tcBorders>
              <w:right w:val="single" w:sz="12" w:space="0" w:color="auto"/>
            </w:tcBorders>
          </w:tcPr>
          <w:p w14:paraId="372B6AFC" w14:textId="77777777" w:rsidR="009808B2" w:rsidRPr="00D52963" w:rsidRDefault="009808B2" w:rsidP="003A49D0">
            <w:pPr>
              <w:rPr>
                <w:rFonts w:cs="Arial"/>
                <w:sz w:val="16"/>
                <w:szCs w:val="16"/>
              </w:rPr>
            </w:pPr>
          </w:p>
        </w:tc>
        <w:tc>
          <w:tcPr>
            <w:tcW w:w="574" w:type="dxa"/>
            <w:tcBorders>
              <w:left w:val="single" w:sz="12" w:space="0" w:color="auto"/>
            </w:tcBorders>
          </w:tcPr>
          <w:p w14:paraId="17B41F3D" w14:textId="77777777" w:rsidR="009808B2" w:rsidRPr="00D52963" w:rsidRDefault="009808B2" w:rsidP="003A49D0">
            <w:pPr>
              <w:rPr>
                <w:rFonts w:cs="Arial"/>
                <w:sz w:val="16"/>
                <w:szCs w:val="16"/>
              </w:rPr>
            </w:pPr>
          </w:p>
        </w:tc>
        <w:tc>
          <w:tcPr>
            <w:tcW w:w="574" w:type="dxa"/>
          </w:tcPr>
          <w:p w14:paraId="741F2AE4" w14:textId="77777777" w:rsidR="009808B2" w:rsidRPr="00D52963" w:rsidRDefault="009808B2" w:rsidP="003A49D0">
            <w:pPr>
              <w:rPr>
                <w:rFonts w:cs="Arial"/>
                <w:sz w:val="16"/>
                <w:szCs w:val="16"/>
              </w:rPr>
            </w:pPr>
          </w:p>
        </w:tc>
        <w:tc>
          <w:tcPr>
            <w:tcW w:w="1340" w:type="dxa"/>
          </w:tcPr>
          <w:p w14:paraId="6ABD74D2" w14:textId="77777777" w:rsidR="009808B2" w:rsidRPr="00D52963" w:rsidRDefault="009808B2" w:rsidP="003A49D0">
            <w:pPr>
              <w:rPr>
                <w:rFonts w:cs="Arial"/>
                <w:sz w:val="16"/>
                <w:szCs w:val="16"/>
              </w:rPr>
            </w:pPr>
          </w:p>
        </w:tc>
        <w:tc>
          <w:tcPr>
            <w:tcW w:w="2870" w:type="dxa"/>
            <w:tcBorders>
              <w:right w:val="single" w:sz="12" w:space="0" w:color="auto"/>
            </w:tcBorders>
          </w:tcPr>
          <w:p w14:paraId="01379035" w14:textId="77777777"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14:paraId="4BA3F4A8" w14:textId="77777777" w:rsidR="009808B2" w:rsidRPr="00D52963" w:rsidRDefault="009808B2" w:rsidP="003A49D0">
            <w:pPr>
              <w:rPr>
                <w:rFonts w:cs="Arial"/>
                <w:sz w:val="16"/>
                <w:szCs w:val="16"/>
              </w:rPr>
            </w:pPr>
          </w:p>
        </w:tc>
        <w:tc>
          <w:tcPr>
            <w:tcW w:w="574" w:type="dxa"/>
            <w:tcBorders>
              <w:left w:val="single" w:sz="12" w:space="0" w:color="auto"/>
            </w:tcBorders>
          </w:tcPr>
          <w:p w14:paraId="6BED9BBC" w14:textId="77777777" w:rsidR="009808B2" w:rsidRPr="00D52963" w:rsidRDefault="009808B2" w:rsidP="003A49D0">
            <w:pPr>
              <w:rPr>
                <w:rFonts w:cs="Arial"/>
                <w:sz w:val="16"/>
                <w:szCs w:val="16"/>
              </w:rPr>
            </w:pPr>
          </w:p>
        </w:tc>
        <w:tc>
          <w:tcPr>
            <w:tcW w:w="574" w:type="dxa"/>
          </w:tcPr>
          <w:p w14:paraId="157C6446" w14:textId="77777777" w:rsidR="009808B2" w:rsidRPr="00D52963" w:rsidRDefault="009808B2" w:rsidP="003A49D0">
            <w:pPr>
              <w:rPr>
                <w:rFonts w:cs="Arial"/>
                <w:sz w:val="16"/>
                <w:szCs w:val="16"/>
              </w:rPr>
            </w:pPr>
          </w:p>
        </w:tc>
        <w:tc>
          <w:tcPr>
            <w:tcW w:w="1339" w:type="dxa"/>
            <w:tcBorders>
              <w:right w:val="single" w:sz="12" w:space="0" w:color="auto"/>
            </w:tcBorders>
          </w:tcPr>
          <w:p w14:paraId="601F9756"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36FDAA24" w14:textId="77777777" w:rsidR="009808B2" w:rsidRPr="00D52963" w:rsidRDefault="009808B2" w:rsidP="003A49D0">
            <w:pPr>
              <w:rPr>
                <w:rFonts w:cs="Arial"/>
                <w:sz w:val="16"/>
                <w:szCs w:val="16"/>
              </w:rPr>
            </w:pPr>
          </w:p>
        </w:tc>
      </w:tr>
      <w:tr w:rsidR="009808B2" w14:paraId="56D5FCE3" w14:textId="77777777" w:rsidTr="009808B2">
        <w:trPr>
          <w:trHeight w:val="276"/>
        </w:trPr>
        <w:tc>
          <w:tcPr>
            <w:tcW w:w="3590" w:type="dxa"/>
            <w:tcBorders>
              <w:left w:val="single" w:sz="12" w:space="0" w:color="auto"/>
            </w:tcBorders>
          </w:tcPr>
          <w:p w14:paraId="6D2D2602" w14:textId="77777777" w:rsidR="009808B2" w:rsidRPr="00D52963" w:rsidRDefault="009808B2" w:rsidP="003A49D0">
            <w:pPr>
              <w:rPr>
                <w:rFonts w:cs="Arial"/>
                <w:sz w:val="16"/>
                <w:szCs w:val="16"/>
              </w:rPr>
            </w:pPr>
          </w:p>
        </w:tc>
        <w:tc>
          <w:tcPr>
            <w:tcW w:w="2296" w:type="dxa"/>
            <w:tcBorders>
              <w:right w:val="single" w:sz="12" w:space="0" w:color="auto"/>
            </w:tcBorders>
          </w:tcPr>
          <w:p w14:paraId="78181CE0" w14:textId="77777777" w:rsidR="009808B2" w:rsidRPr="00D52963" w:rsidRDefault="009808B2" w:rsidP="003A49D0">
            <w:pPr>
              <w:rPr>
                <w:rFonts w:cs="Arial"/>
                <w:sz w:val="16"/>
                <w:szCs w:val="16"/>
              </w:rPr>
            </w:pPr>
          </w:p>
        </w:tc>
        <w:tc>
          <w:tcPr>
            <w:tcW w:w="574" w:type="dxa"/>
            <w:tcBorders>
              <w:left w:val="single" w:sz="12" w:space="0" w:color="auto"/>
            </w:tcBorders>
          </w:tcPr>
          <w:p w14:paraId="5018AAD8" w14:textId="77777777" w:rsidR="009808B2" w:rsidRPr="00D52963" w:rsidRDefault="009808B2" w:rsidP="003A49D0">
            <w:pPr>
              <w:rPr>
                <w:rFonts w:cs="Arial"/>
                <w:sz w:val="16"/>
                <w:szCs w:val="16"/>
              </w:rPr>
            </w:pPr>
          </w:p>
        </w:tc>
        <w:tc>
          <w:tcPr>
            <w:tcW w:w="574" w:type="dxa"/>
          </w:tcPr>
          <w:p w14:paraId="5D5F08D8" w14:textId="77777777" w:rsidR="009808B2" w:rsidRPr="00D52963" w:rsidRDefault="009808B2" w:rsidP="003A49D0">
            <w:pPr>
              <w:rPr>
                <w:rFonts w:cs="Arial"/>
                <w:sz w:val="16"/>
                <w:szCs w:val="16"/>
              </w:rPr>
            </w:pPr>
          </w:p>
        </w:tc>
        <w:tc>
          <w:tcPr>
            <w:tcW w:w="1340" w:type="dxa"/>
          </w:tcPr>
          <w:p w14:paraId="21E32149" w14:textId="77777777" w:rsidR="009808B2" w:rsidRPr="00D52963" w:rsidRDefault="009808B2" w:rsidP="003A49D0">
            <w:pPr>
              <w:rPr>
                <w:rFonts w:cs="Arial"/>
                <w:sz w:val="16"/>
                <w:szCs w:val="16"/>
              </w:rPr>
            </w:pPr>
          </w:p>
        </w:tc>
        <w:tc>
          <w:tcPr>
            <w:tcW w:w="2870" w:type="dxa"/>
            <w:tcBorders>
              <w:right w:val="single" w:sz="12" w:space="0" w:color="auto"/>
            </w:tcBorders>
          </w:tcPr>
          <w:p w14:paraId="2180A6B1" w14:textId="77777777"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14:paraId="5F879E7A" w14:textId="77777777" w:rsidR="009808B2" w:rsidRPr="00D52963" w:rsidRDefault="009808B2" w:rsidP="003A49D0">
            <w:pPr>
              <w:rPr>
                <w:rFonts w:cs="Arial"/>
                <w:sz w:val="16"/>
                <w:szCs w:val="16"/>
              </w:rPr>
            </w:pPr>
          </w:p>
        </w:tc>
        <w:tc>
          <w:tcPr>
            <w:tcW w:w="574" w:type="dxa"/>
            <w:tcBorders>
              <w:left w:val="single" w:sz="12" w:space="0" w:color="auto"/>
            </w:tcBorders>
          </w:tcPr>
          <w:p w14:paraId="70D7A7C7" w14:textId="77777777" w:rsidR="009808B2" w:rsidRPr="00D52963" w:rsidRDefault="009808B2" w:rsidP="003A49D0">
            <w:pPr>
              <w:rPr>
                <w:rFonts w:cs="Arial"/>
                <w:sz w:val="16"/>
                <w:szCs w:val="16"/>
              </w:rPr>
            </w:pPr>
          </w:p>
        </w:tc>
        <w:tc>
          <w:tcPr>
            <w:tcW w:w="574" w:type="dxa"/>
          </w:tcPr>
          <w:p w14:paraId="1C4C67FE" w14:textId="77777777" w:rsidR="009808B2" w:rsidRPr="00D52963" w:rsidRDefault="009808B2" w:rsidP="003A49D0">
            <w:pPr>
              <w:rPr>
                <w:rFonts w:cs="Arial"/>
                <w:sz w:val="16"/>
                <w:szCs w:val="16"/>
              </w:rPr>
            </w:pPr>
          </w:p>
        </w:tc>
        <w:tc>
          <w:tcPr>
            <w:tcW w:w="1339" w:type="dxa"/>
            <w:tcBorders>
              <w:right w:val="single" w:sz="12" w:space="0" w:color="auto"/>
            </w:tcBorders>
          </w:tcPr>
          <w:p w14:paraId="3A3E47ED"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025A21F9" w14:textId="77777777" w:rsidR="009808B2" w:rsidRPr="00D52963" w:rsidRDefault="009808B2" w:rsidP="003A49D0">
            <w:pPr>
              <w:rPr>
                <w:rFonts w:cs="Arial"/>
                <w:sz w:val="16"/>
                <w:szCs w:val="16"/>
              </w:rPr>
            </w:pPr>
          </w:p>
        </w:tc>
      </w:tr>
      <w:tr w:rsidR="009808B2" w14:paraId="636907E9" w14:textId="77777777" w:rsidTr="009808B2">
        <w:trPr>
          <w:trHeight w:val="267"/>
        </w:trPr>
        <w:tc>
          <w:tcPr>
            <w:tcW w:w="3590" w:type="dxa"/>
            <w:tcBorders>
              <w:left w:val="single" w:sz="12" w:space="0" w:color="auto"/>
              <w:bottom w:val="single" w:sz="12" w:space="0" w:color="auto"/>
            </w:tcBorders>
          </w:tcPr>
          <w:p w14:paraId="6A53697B" w14:textId="77777777" w:rsidR="009808B2" w:rsidRPr="00D52963" w:rsidRDefault="009808B2" w:rsidP="003A49D0">
            <w:pPr>
              <w:rPr>
                <w:rFonts w:cs="Arial"/>
                <w:sz w:val="16"/>
                <w:szCs w:val="16"/>
              </w:rPr>
            </w:pPr>
          </w:p>
        </w:tc>
        <w:tc>
          <w:tcPr>
            <w:tcW w:w="2296" w:type="dxa"/>
            <w:tcBorders>
              <w:bottom w:val="single" w:sz="12" w:space="0" w:color="auto"/>
              <w:right w:val="single" w:sz="12" w:space="0" w:color="auto"/>
            </w:tcBorders>
          </w:tcPr>
          <w:p w14:paraId="1D027C70" w14:textId="77777777" w:rsidR="009808B2" w:rsidRPr="00D52963" w:rsidRDefault="009808B2" w:rsidP="003A49D0">
            <w:pPr>
              <w:rPr>
                <w:rFonts w:cs="Arial"/>
                <w:sz w:val="16"/>
                <w:szCs w:val="16"/>
              </w:rPr>
            </w:pPr>
          </w:p>
        </w:tc>
        <w:tc>
          <w:tcPr>
            <w:tcW w:w="574" w:type="dxa"/>
            <w:tcBorders>
              <w:left w:val="single" w:sz="12" w:space="0" w:color="auto"/>
              <w:bottom w:val="single" w:sz="12" w:space="0" w:color="auto"/>
            </w:tcBorders>
          </w:tcPr>
          <w:p w14:paraId="036C859F" w14:textId="77777777" w:rsidR="009808B2" w:rsidRPr="00D52963" w:rsidRDefault="009808B2" w:rsidP="003A49D0">
            <w:pPr>
              <w:rPr>
                <w:rFonts w:cs="Arial"/>
                <w:sz w:val="16"/>
                <w:szCs w:val="16"/>
              </w:rPr>
            </w:pPr>
          </w:p>
        </w:tc>
        <w:tc>
          <w:tcPr>
            <w:tcW w:w="574" w:type="dxa"/>
            <w:tcBorders>
              <w:bottom w:val="single" w:sz="12" w:space="0" w:color="auto"/>
            </w:tcBorders>
          </w:tcPr>
          <w:p w14:paraId="754EC953" w14:textId="77777777" w:rsidR="009808B2" w:rsidRPr="00D52963" w:rsidRDefault="009808B2" w:rsidP="003A49D0">
            <w:pPr>
              <w:rPr>
                <w:rFonts w:cs="Arial"/>
                <w:sz w:val="16"/>
                <w:szCs w:val="16"/>
              </w:rPr>
            </w:pPr>
          </w:p>
        </w:tc>
        <w:tc>
          <w:tcPr>
            <w:tcW w:w="1340" w:type="dxa"/>
            <w:tcBorders>
              <w:bottom w:val="single" w:sz="12" w:space="0" w:color="auto"/>
            </w:tcBorders>
          </w:tcPr>
          <w:p w14:paraId="6A8E6791" w14:textId="77777777" w:rsidR="009808B2" w:rsidRPr="00D52963" w:rsidRDefault="009808B2" w:rsidP="003A49D0">
            <w:pPr>
              <w:rPr>
                <w:rFonts w:cs="Arial"/>
                <w:sz w:val="16"/>
                <w:szCs w:val="16"/>
              </w:rPr>
            </w:pPr>
          </w:p>
        </w:tc>
        <w:tc>
          <w:tcPr>
            <w:tcW w:w="2870" w:type="dxa"/>
            <w:tcBorders>
              <w:bottom w:val="single" w:sz="12" w:space="0" w:color="auto"/>
              <w:right w:val="single" w:sz="12" w:space="0" w:color="auto"/>
            </w:tcBorders>
          </w:tcPr>
          <w:p w14:paraId="74280D99" w14:textId="77777777" w:rsidR="009808B2" w:rsidRPr="00D52963" w:rsidRDefault="009808B2" w:rsidP="003A49D0">
            <w:pPr>
              <w:rPr>
                <w:rFonts w:cs="Arial"/>
                <w:sz w:val="16"/>
                <w:szCs w:val="16"/>
              </w:rPr>
            </w:pPr>
          </w:p>
        </w:tc>
        <w:tc>
          <w:tcPr>
            <w:tcW w:w="4018" w:type="dxa"/>
            <w:tcBorders>
              <w:left w:val="single" w:sz="12" w:space="0" w:color="auto"/>
              <w:bottom w:val="single" w:sz="12" w:space="0" w:color="auto"/>
              <w:right w:val="single" w:sz="12" w:space="0" w:color="auto"/>
            </w:tcBorders>
          </w:tcPr>
          <w:p w14:paraId="3F9EA450" w14:textId="77777777" w:rsidR="009808B2" w:rsidRPr="00D52963" w:rsidRDefault="009808B2" w:rsidP="003A49D0">
            <w:pPr>
              <w:rPr>
                <w:rFonts w:cs="Arial"/>
                <w:sz w:val="16"/>
                <w:szCs w:val="16"/>
              </w:rPr>
            </w:pPr>
          </w:p>
        </w:tc>
        <w:tc>
          <w:tcPr>
            <w:tcW w:w="574" w:type="dxa"/>
            <w:tcBorders>
              <w:left w:val="single" w:sz="12" w:space="0" w:color="auto"/>
              <w:bottom w:val="single" w:sz="12" w:space="0" w:color="auto"/>
            </w:tcBorders>
          </w:tcPr>
          <w:p w14:paraId="4412631C" w14:textId="77777777" w:rsidR="009808B2" w:rsidRPr="00D52963" w:rsidRDefault="009808B2" w:rsidP="003A49D0">
            <w:pPr>
              <w:rPr>
                <w:rFonts w:cs="Arial"/>
                <w:sz w:val="16"/>
                <w:szCs w:val="16"/>
              </w:rPr>
            </w:pPr>
          </w:p>
        </w:tc>
        <w:tc>
          <w:tcPr>
            <w:tcW w:w="574" w:type="dxa"/>
            <w:tcBorders>
              <w:bottom w:val="single" w:sz="12" w:space="0" w:color="auto"/>
            </w:tcBorders>
          </w:tcPr>
          <w:p w14:paraId="1070FF0B" w14:textId="77777777" w:rsidR="009808B2" w:rsidRPr="00D52963" w:rsidRDefault="009808B2" w:rsidP="003A49D0">
            <w:pPr>
              <w:rPr>
                <w:rFonts w:cs="Arial"/>
                <w:sz w:val="16"/>
                <w:szCs w:val="16"/>
              </w:rPr>
            </w:pPr>
          </w:p>
        </w:tc>
        <w:tc>
          <w:tcPr>
            <w:tcW w:w="1339" w:type="dxa"/>
            <w:tcBorders>
              <w:bottom w:val="single" w:sz="12" w:space="0" w:color="auto"/>
              <w:right w:val="single" w:sz="12" w:space="0" w:color="auto"/>
            </w:tcBorders>
          </w:tcPr>
          <w:p w14:paraId="59F5029D" w14:textId="77777777" w:rsidR="009808B2" w:rsidRPr="00D52963" w:rsidRDefault="009808B2" w:rsidP="003A49D0">
            <w:pPr>
              <w:rPr>
                <w:rFonts w:cs="Arial"/>
                <w:sz w:val="16"/>
                <w:szCs w:val="16"/>
              </w:rPr>
            </w:pPr>
          </w:p>
        </w:tc>
        <w:tc>
          <w:tcPr>
            <w:tcW w:w="2871" w:type="dxa"/>
            <w:tcBorders>
              <w:left w:val="single" w:sz="12" w:space="0" w:color="auto"/>
              <w:bottom w:val="single" w:sz="12" w:space="0" w:color="auto"/>
              <w:right w:val="single" w:sz="12" w:space="0" w:color="auto"/>
            </w:tcBorders>
          </w:tcPr>
          <w:p w14:paraId="27723507" w14:textId="77777777" w:rsidR="009808B2" w:rsidRPr="00D52963" w:rsidRDefault="009808B2" w:rsidP="003A49D0">
            <w:pPr>
              <w:rPr>
                <w:rFonts w:cs="Arial"/>
                <w:sz w:val="16"/>
                <w:szCs w:val="16"/>
              </w:rPr>
            </w:pPr>
          </w:p>
        </w:tc>
      </w:tr>
      <w:tr w:rsidR="009808B2" w14:paraId="1A57CC55" w14:textId="77777777" w:rsidTr="009808B2">
        <w:tblPrEx>
          <w:tblBorders>
            <w:top w:val="single" w:sz="12"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20619" w:type="dxa"/>
            <w:gridSpan w:val="11"/>
            <w:tcBorders>
              <w:top w:val="single" w:sz="12" w:space="0" w:color="auto"/>
            </w:tcBorders>
          </w:tcPr>
          <w:p w14:paraId="4F616297" w14:textId="77777777" w:rsidR="009808B2" w:rsidRDefault="009808B2" w:rsidP="003A49D0"/>
          <w:p w14:paraId="661018BD" w14:textId="77777777" w:rsidR="009808B2" w:rsidRPr="00D52963" w:rsidRDefault="009808B2" w:rsidP="003A49D0">
            <w:pPr>
              <w:rPr>
                <w:b/>
                <w:sz w:val="16"/>
                <w:szCs w:val="16"/>
              </w:rPr>
            </w:pPr>
            <w:r w:rsidRPr="00D52963">
              <w:rPr>
                <w:b/>
                <w:sz w:val="16"/>
                <w:szCs w:val="16"/>
              </w:rPr>
              <w:t xml:space="preserve">Schadensausmaß: </w:t>
            </w:r>
          </w:p>
          <w:p w14:paraId="1291FB5B" w14:textId="77777777" w:rsidR="009808B2" w:rsidRPr="008E2F6C" w:rsidRDefault="009808B2" w:rsidP="003A49D0">
            <w:pPr>
              <w:rPr>
                <w:sz w:val="16"/>
                <w:szCs w:val="16"/>
              </w:rPr>
            </w:pPr>
            <w:r w:rsidRPr="008E2F6C">
              <w:rPr>
                <w:sz w:val="16"/>
                <w:szCs w:val="16"/>
              </w:rPr>
              <w:t xml:space="preserve">S1 = führt zu keiner Abwertung </w:t>
            </w:r>
          </w:p>
          <w:p w14:paraId="05648CBB" w14:textId="77777777" w:rsidR="009808B2" w:rsidRPr="008E2F6C" w:rsidRDefault="009808B2" w:rsidP="003A49D0">
            <w:pPr>
              <w:rPr>
                <w:sz w:val="16"/>
                <w:szCs w:val="16"/>
              </w:rPr>
            </w:pPr>
            <w:r w:rsidRPr="008E2F6C">
              <w:rPr>
                <w:sz w:val="16"/>
                <w:szCs w:val="16"/>
              </w:rPr>
              <w:t xml:space="preserve">S2 = geringe Abwertung bis 1.0 Notenpunkte </w:t>
            </w:r>
          </w:p>
          <w:p w14:paraId="7D779E06" w14:textId="77777777" w:rsidR="009808B2" w:rsidRPr="008E2F6C" w:rsidRDefault="009808B2" w:rsidP="003A49D0">
            <w:pPr>
              <w:rPr>
                <w:sz w:val="16"/>
                <w:szCs w:val="16"/>
              </w:rPr>
            </w:pPr>
            <w:r w:rsidRPr="008E2F6C">
              <w:rPr>
                <w:sz w:val="16"/>
                <w:szCs w:val="16"/>
              </w:rPr>
              <w:t xml:space="preserve">S3 = hohe Abwertung über 1,0 Notenpunkte </w:t>
            </w:r>
          </w:p>
          <w:p w14:paraId="70F63FF1" w14:textId="77777777" w:rsidR="009808B2" w:rsidRPr="008E2F6C" w:rsidRDefault="009808B2" w:rsidP="003A49D0">
            <w:pPr>
              <w:rPr>
                <w:sz w:val="16"/>
                <w:szCs w:val="16"/>
              </w:rPr>
            </w:pPr>
            <w:r w:rsidRPr="008E2F6C">
              <w:rPr>
                <w:sz w:val="16"/>
                <w:szCs w:val="16"/>
              </w:rPr>
              <w:t>S4 = führt zu Nichtbestehen</w:t>
            </w:r>
          </w:p>
          <w:p w14:paraId="31FFF2D1" w14:textId="77777777" w:rsidR="009808B2" w:rsidRPr="008E2F6C" w:rsidRDefault="009808B2" w:rsidP="003A49D0">
            <w:pPr>
              <w:rPr>
                <w:sz w:val="16"/>
                <w:szCs w:val="16"/>
              </w:rPr>
            </w:pPr>
            <w:r w:rsidRPr="008E2F6C">
              <w:rPr>
                <w:sz w:val="16"/>
                <w:szCs w:val="16"/>
              </w:rPr>
              <w:tab/>
              <w:t xml:space="preserve"> </w:t>
            </w:r>
          </w:p>
          <w:p w14:paraId="431315EA" w14:textId="77777777" w:rsidR="009808B2" w:rsidRPr="00D52963" w:rsidRDefault="009808B2" w:rsidP="003A49D0">
            <w:pPr>
              <w:rPr>
                <w:b/>
                <w:sz w:val="16"/>
                <w:szCs w:val="16"/>
              </w:rPr>
            </w:pPr>
            <w:r w:rsidRPr="00D52963">
              <w:rPr>
                <w:b/>
                <w:sz w:val="16"/>
                <w:szCs w:val="16"/>
              </w:rPr>
              <w:t xml:space="preserve">Eintrittswahrscheinlichkeit: </w:t>
            </w:r>
          </w:p>
          <w:p w14:paraId="4E3C919E" w14:textId="77777777" w:rsidR="009808B2" w:rsidRPr="008E2F6C" w:rsidRDefault="009808B2" w:rsidP="003A49D0">
            <w:pPr>
              <w:rPr>
                <w:sz w:val="16"/>
                <w:szCs w:val="16"/>
              </w:rPr>
            </w:pPr>
            <w:r w:rsidRPr="008E2F6C">
              <w:rPr>
                <w:sz w:val="16"/>
                <w:szCs w:val="16"/>
              </w:rPr>
              <w:t xml:space="preserve">W1 = unvorstellbar </w:t>
            </w:r>
          </w:p>
          <w:p w14:paraId="04AB2B8D" w14:textId="77777777" w:rsidR="009808B2" w:rsidRDefault="009808B2" w:rsidP="003A49D0">
            <w:pPr>
              <w:rPr>
                <w:sz w:val="16"/>
                <w:szCs w:val="16"/>
              </w:rPr>
            </w:pPr>
            <w:r w:rsidRPr="008E2F6C">
              <w:rPr>
                <w:sz w:val="16"/>
                <w:szCs w:val="16"/>
              </w:rPr>
              <w:t xml:space="preserve">W2 = unwahrscheinlich </w:t>
            </w:r>
          </w:p>
          <w:p w14:paraId="35B268D6" w14:textId="77777777" w:rsidR="00985B08" w:rsidRPr="008E2F6C" w:rsidRDefault="00985B08" w:rsidP="003A49D0">
            <w:pPr>
              <w:rPr>
                <w:sz w:val="16"/>
                <w:szCs w:val="16"/>
              </w:rPr>
            </w:pPr>
            <w:r>
              <w:rPr>
                <w:sz w:val="16"/>
                <w:szCs w:val="16"/>
              </w:rPr>
              <w:t>W3 = eher vorstellbar</w:t>
            </w:r>
          </w:p>
          <w:p w14:paraId="186C9E74" w14:textId="77777777" w:rsidR="009808B2" w:rsidRPr="008E2F6C" w:rsidRDefault="00985B08" w:rsidP="003A49D0">
            <w:pPr>
              <w:rPr>
                <w:sz w:val="16"/>
                <w:szCs w:val="16"/>
              </w:rPr>
            </w:pPr>
            <w:r>
              <w:rPr>
                <w:sz w:val="16"/>
                <w:szCs w:val="16"/>
              </w:rPr>
              <w:t xml:space="preserve">W4 = </w:t>
            </w:r>
            <w:r w:rsidR="009808B2" w:rsidRPr="008E2F6C">
              <w:rPr>
                <w:sz w:val="16"/>
                <w:szCs w:val="16"/>
              </w:rPr>
              <w:t>vorstellbar</w:t>
            </w:r>
          </w:p>
          <w:p w14:paraId="1A079146" w14:textId="77777777" w:rsidR="009808B2" w:rsidRDefault="00985B08" w:rsidP="003A49D0">
            <w:pPr>
              <w:rPr>
                <w:sz w:val="16"/>
                <w:szCs w:val="16"/>
              </w:rPr>
            </w:pPr>
            <w:r>
              <w:rPr>
                <w:sz w:val="16"/>
                <w:szCs w:val="16"/>
              </w:rPr>
              <w:t>W5= Eintreffen</w:t>
            </w:r>
            <w:r w:rsidR="009808B2" w:rsidRPr="008E2F6C">
              <w:rPr>
                <w:sz w:val="16"/>
                <w:szCs w:val="16"/>
              </w:rPr>
              <w:t xml:space="preserve"> hoch</w:t>
            </w:r>
          </w:p>
          <w:p w14:paraId="2F5CE8B2" w14:textId="77777777" w:rsidR="009808B2" w:rsidRDefault="009808B2" w:rsidP="003A49D0"/>
        </w:tc>
      </w:tr>
    </w:tbl>
    <w:p w14:paraId="3546A049" w14:textId="77777777" w:rsidR="009808B2" w:rsidRDefault="00F61FAD" w:rsidP="009808B2">
      <w:pPr>
        <w:rPr>
          <w:sz w:val="16"/>
          <w:szCs w:val="16"/>
        </w:rPr>
      </w:pPr>
      <w:bookmarkStart w:id="61" w:name="_Toc499228400"/>
      <w:r w:rsidRPr="009808B2">
        <w:rPr>
          <w:sz w:val="16"/>
          <w:szCs w:val="16"/>
        </w:rPr>
        <w:t xml:space="preserve">Tabelle </w:t>
      </w:r>
      <w:r w:rsidR="00396D44" w:rsidRPr="009808B2">
        <w:rPr>
          <w:sz w:val="16"/>
          <w:szCs w:val="16"/>
        </w:rPr>
        <w:fldChar w:fldCharType="begin"/>
      </w:r>
      <w:r w:rsidR="00396D44" w:rsidRPr="009808B2">
        <w:rPr>
          <w:sz w:val="16"/>
          <w:szCs w:val="16"/>
        </w:rPr>
        <w:instrText xml:space="preserve"> SEQ Tabelle \* ARABIC </w:instrText>
      </w:r>
      <w:r w:rsidR="00396D44" w:rsidRPr="009808B2">
        <w:rPr>
          <w:sz w:val="16"/>
          <w:szCs w:val="16"/>
        </w:rPr>
        <w:fldChar w:fldCharType="separate"/>
      </w:r>
      <w:r w:rsidR="0039767D">
        <w:rPr>
          <w:noProof/>
          <w:sz w:val="16"/>
          <w:szCs w:val="16"/>
        </w:rPr>
        <w:t>4</w:t>
      </w:r>
      <w:r w:rsidR="00396D44" w:rsidRPr="009808B2">
        <w:rPr>
          <w:noProof/>
          <w:sz w:val="16"/>
          <w:szCs w:val="16"/>
        </w:rPr>
        <w:fldChar w:fldCharType="end"/>
      </w:r>
      <w:r w:rsidRPr="009808B2">
        <w:rPr>
          <w:sz w:val="16"/>
          <w:szCs w:val="16"/>
        </w:rPr>
        <w:t>: Risikoanalyse Tabelle</w:t>
      </w:r>
      <w:bookmarkEnd w:id="61"/>
    </w:p>
    <w:p w14:paraId="717FEE54" w14:textId="77777777" w:rsidR="009808B2" w:rsidRDefault="009808B2" w:rsidP="009808B2">
      <w:pPr>
        <w:rPr>
          <w:sz w:val="16"/>
          <w:szCs w:val="16"/>
        </w:rPr>
      </w:pPr>
    </w:p>
    <w:p w14:paraId="53E6F63D" w14:textId="77777777" w:rsidR="009808B2" w:rsidRDefault="009808B2" w:rsidP="009808B2">
      <w:pPr>
        <w:pStyle w:val="IPA-HinweistexteTextkanngelschtwerden"/>
      </w:pPr>
      <w:r>
        <w:t>Beispiel</w:t>
      </w:r>
    </w:p>
    <w:p w14:paraId="5E816763" w14:textId="77777777" w:rsidR="009808B2" w:rsidRPr="00E10423" w:rsidRDefault="00985B08" w:rsidP="009808B2">
      <w:pPr>
        <w:pStyle w:val="IPA-HinweistexteTextkanngelschtwerden"/>
      </w:pPr>
      <w:r>
        <w:rPr>
          <w:noProof/>
          <w:lang w:eastAsia="de-CH"/>
        </w:rPr>
        <w:drawing>
          <wp:inline distT="0" distB="0" distL="0" distR="0" wp14:anchorId="15CAFDEA" wp14:editId="277BC53D">
            <wp:extent cx="7785756" cy="2811780"/>
            <wp:effectExtent l="0" t="0" r="5715"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824541" cy="2825787"/>
                    </a:xfrm>
                    <a:prstGeom prst="rect">
                      <a:avLst/>
                    </a:prstGeom>
                  </pic:spPr>
                </pic:pic>
              </a:graphicData>
            </a:graphic>
          </wp:inline>
        </w:drawing>
      </w:r>
    </w:p>
    <w:p w14:paraId="25682A04" w14:textId="77777777" w:rsidR="009808B2" w:rsidRPr="009808B2" w:rsidRDefault="009808B2" w:rsidP="009808B2">
      <w:pPr>
        <w:rPr>
          <w:sz w:val="16"/>
          <w:szCs w:val="16"/>
        </w:rPr>
      </w:pPr>
    </w:p>
    <w:p w14:paraId="2820A842" w14:textId="77777777" w:rsidR="007D1396" w:rsidRDefault="007D1396" w:rsidP="007D1396">
      <w:pPr>
        <w:pStyle w:val="FormatvorlageBeschriftung8Pt"/>
        <w:sectPr w:rsidR="007D1396" w:rsidSect="00F61FAD">
          <w:headerReference w:type="first" r:id="rId25"/>
          <w:pgSz w:w="23814" w:h="16840" w:orient="landscape" w:code="8"/>
          <w:pgMar w:top="1701" w:right="1134" w:bottom="1134" w:left="851" w:header="709" w:footer="709" w:gutter="0"/>
          <w:cols w:space="708"/>
          <w:titlePg/>
          <w:docGrid w:linePitch="360"/>
        </w:sectPr>
      </w:pPr>
      <w:r>
        <w:br w:type="page"/>
      </w:r>
    </w:p>
    <w:p w14:paraId="07E3A66D" w14:textId="77777777" w:rsidR="00737221" w:rsidRDefault="00737221" w:rsidP="00737221">
      <w:pPr>
        <w:pStyle w:val="Heading2"/>
        <w:spacing w:before="360"/>
      </w:pPr>
      <w:bookmarkStart w:id="62" w:name="_Toc68694845"/>
      <w:r w:rsidRPr="00DB2285">
        <w:lastRenderedPageBreak/>
        <w:t>Risikogr</w:t>
      </w:r>
      <w:r>
        <w:t>a</w:t>
      </w:r>
      <w:r w:rsidRPr="00DB2285">
        <w:t>ph</w:t>
      </w:r>
      <w:bookmarkEnd w:id="62"/>
    </w:p>
    <w:p w14:paraId="43744AC9" w14:textId="77777777" w:rsidR="0066659B" w:rsidRDefault="003E7657" w:rsidP="007D1396">
      <w:pPr>
        <w:spacing w:after="200"/>
        <w:rPr>
          <w:rFonts w:eastAsia="Times New Roman" w:cs="Times New Roman"/>
          <w:b/>
          <w:bCs/>
          <w:sz w:val="16"/>
          <w:szCs w:val="24"/>
          <w:lang w:eastAsia="de-DE"/>
        </w:rPr>
      </w:pPr>
      <w:r>
        <w:rPr>
          <w:noProof/>
        </w:rPr>
        <w:object w:dxaOrig="0" w:dyaOrig="0" w14:anchorId="524A7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9.2pt;margin-top:17.65pt;width:354.15pt;height:281.3pt;z-index:251660800;mso-position-horizontal-relative:text;mso-position-vertical-relative:text">
            <v:imagedata r:id="rId26" o:title=""/>
            <w10:wrap type="square" side="right"/>
          </v:shape>
          <o:OLEObject Type="Embed" ProgID="Excel.Sheet.12" ShapeID="_x0000_s1026" DrawAspect="Content" ObjectID="_1679321212" r:id="rId27"/>
        </w:object>
      </w:r>
    </w:p>
    <w:p w14:paraId="5F65DAC8" w14:textId="77777777" w:rsidR="007E5B72" w:rsidRDefault="007E5B72" w:rsidP="00E03D36">
      <w:pPr>
        <w:pStyle w:val="Caption"/>
      </w:pPr>
    </w:p>
    <w:p w14:paraId="61871BB9" w14:textId="77777777" w:rsidR="007E5B72" w:rsidRDefault="007E5B72" w:rsidP="00E03D36">
      <w:pPr>
        <w:pStyle w:val="Caption"/>
      </w:pPr>
    </w:p>
    <w:p w14:paraId="173F65B8" w14:textId="77777777" w:rsidR="007E5B72" w:rsidRDefault="007E5B72" w:rsidP="00E03D36">
      <w:pPr>
        <w:pStyle w:val="Caption"/>
      </w:pPr>
    </w:p>
    <w:p w14:paraId="762E11B1" w14:textId="77777777" w:rsidR="007E5B72" w:rsidRDefault="007E5B72" w:rsidP="00E03D36">
      <w:pPr>
        <w:pStyle w:val="Caption"/>
      </w:pPr>
    </w:p>
    <w:p w14:paraId="6069A8F0" w14:textId="77777777" w:rsidR="007E5B72" w:rsidRDefault="007E5B72" w:rsidP="00E03D36">
      <w:pPr>
        <w:pStyle w:val="Caption"/>
      </w:pPr>
    </w:p>
    <w:p w14:paraId="5082DFEB" w14:textId="77777777" w:rsidR="007E5B72" w:rsidRDefault="007E5B72" w:rsidP="00E03D36">
      <w:pPr>
        <w:pStyle w:val="Caption"/>
      </w:pPr>
    </w:p>
    <w:p w14:paraId="47D52751" w14:textId="77777777" w:rsidR="007E5B72" w:rsidRDefault="007E5B72" w:rsidP="00E03D36">
      <w:pPr>
        <w:pStyle w:val="Caption"/>
      </w:pPr>
    </w:p>
    <w:p w14:paraId="57522C4F" w14:textId="77777777" w:rsidR="007E5B72" w:rsidRDefault="007E5B72" w:rsidP="00E03D36">
      <w:pPr>
        <w:pStyle w:val="Caption"/>
      </w:pPr>
    </w:p>
    <w:p w14:paraId="067AC365" w14:textId="77777777" w:rsidR="007E5B72" w:rsidRDefault="007E5B72" w:rsidP="00E03D36">
      <w:pPr>
        <w:pStyle w:val="Caption"/>
      </w:pPr>
    </w:p>
    <w:p w14:paraId="2EA6B45D" w14:textId="77777777" w:rsidR="007E5B72" w:rsidRDefault="007E5B72" w:rsidP="00E03D36">
      <w:pPr>
        <w:pStyle w:val="Caption"/>
      </w:pPr>
    </w:p>
    <w:p w14:paraId="4C620FE1" w14:textId="77777777" w:rsidR="007E5B72" w:rsidRDefault="007E5B72" w:rsidP="00E03D36">
      <w:pPr>
        <w:pStyle w:val="Caption"/>
      </w:pPr>
    </w:p>
    <w:p w14:paraId="6907F823" w14:textId="77777777" w:rsidR="007E5B72" w:rsidRDefault="007E5B72" w:rsidP="00E03D36">
      <w:pPr>
        <w:pStyle w:val="Caption"/>
      </w:pPr>
    </w:p>
    <w:p w14:paraId="71C748E7" w14:textId="77777777" w:rsidR="007E5B72" w:rsidRDefault="007E5B72" w:rsidP="00E03D36">
      <w:pPr>
        <w:pStyle w:val="Caption"/>
      </w:pPr>
    </w:p>
    <w:p w14:paraId="0544BF3B" w14:textId="77777777" w:rsidR="007E5B72" w:rsidRDefault="007E5B72" w:rsidP="00E03D36">
      <w:pPr>
        <w:pStyle w:val="Caption"/>
      </w:pPr>
    </w:p>
    <w:p w14:paraId="3968F0E8" w14:textId="0053697C" w:rsidR="00737221" w:rsidRDefault="00E03D36" w:rsidP="00E03D36">
      <w:pPr>
        <w:pStyle w:val="Caption"/>
        <w:rPr>
          <w:rFonts w:eastAsia="Times New Roman" w:cs="Times New Roman"/>
          <w:b w:val="0"/>
          <w:bCs w:val="0"/>
          <w:sz w:val="16"/>
          <w:szCs w:val="24"/>
          <w:lang w:eastAsia="de-DE"/>
        </w:rPr>
      </w:pPr>
      <w:bookmarkStart w:id="63" w:name="_Toc68698171"/>
      <w:r>
        <w:t xml:space="preserve">Abbildung </w:t>
      </w:r>
      <w:r w:rsidR="00D449AE">
        <w:fldChar w:fldCharType="begin"/>
      </w:r>
      <w:r w:rsidR="00D449AE">
        <w:instrText xml:space="preserve"> SEQ Abbildung \* ARABIC </w:instrText>
      </w:r>
      <w:r w:rsidR="00D449AE">
        <w:fldChar w:fldCharType="separate"/>
      </w:r>
      <w:r w:rsidR="00E1617D">
        <w:rPr>
          <w:noProof/>
        </w:rPr>
        <w:t>6</w:t>
      </w:r>
      <w:r w:rsidR="00D449AE">
        <w:rPr>
          <w:noProof/>
        </w:rPr>
        <w:fldChar w:fldCharType="end"/>
      </w:r>
      <w:r>
        <w:t>, Risikoportfolio</w:t>
      </w:r>
      <w:bookmarkEnd w:id="63"/>
    </w:p>
    <w:p w14:paraId="09EED026" w14:textId="77777777" w:rsidR="004D55D9" w:rsidRDefault="007E5B72" w:rsidP="007E5B72">
      <w:pPr>
        <w:pStyle w:val="Heading3"/>
      </w:pPr>
      <w:bookmarkStart w:id="64" w:name="_Toc68694846"/>
      <w:r>
        <w:t>Kurze Stellungnahmen zu den Risiken</w:t>
      </w:r>
      <w:bookmarkEnd w:id="64"/>
    </w:p>
    <w:p w14:paraId="29B3E972" w14:textId="77777777" w:rsidR="00EC7D43" w:rsidRPr="00EC7D43" w:rsidRDefault="00EC7D43" w:rsidP="00EC7D43">
      <w:pPr>
        <w:pStyle w:val="IPA-TextkrperStandart"/>
        <w:rPr>
          <w:i/>
          <w:vanish/>
          <w:color w:val="E36C0A" w:themeColor="accent6" w:themeShade="BF"/>
          <w:szCs w:val="22"/>
          <w:lang w:eastAsia="en-US"/>
        </w:rPr>
      </w:pPr>
      <w:r w:rsidRPr="00EC7D43">
        <w:rPr>
          <w:i/>
          <w:vanish/>
          <w:color w:val="E36C0A" w:themeColor="accent6" w:themeShade="BF"/>
          <w:szCs w:val="22"/>
          <w:lang w:eastAsia="en-US"/>
        </w:rPr>
        <w:t>Risiken Ist/Soll in den Graf eintragen damit man die Verschiebung sieht.</w:t>
      </w:r>
    </w:p>
    <w:p w14:paraId="760F7142" w14:textId="77777777" w:rsidR="004D55D9" w:rsidRDefault="004D55D9" w:rsidP="004D55D9">
      <w:pPr>
        <w:pStyle w:val="Heading2"/>
      </w:pPr>
      <w:bookmarkStart w:id="65" w:name="_Toc68694847"/>
      <w:r>
        <w:t>Lösungen suchen</w:t>
      </w:r>
      <w:bookmarkEnd w:id="65"/>
      <w:r>
        <w:t xml:space="preserve"> </w:t>
      </w:r>
    </w:p>
    <w:p w14:paraId="4978EFAE" w14:textId="77777777" w:rsidR="004D55D9" w:rsidRPr="00737221" w:rsidRDefault="004D55D9" w:rsidP="004D55D9">
      <w:pPr>
        <w:pStyle w:val="IPA-HinweistexteTextkanngelschtwerden"/>
        <w:rPr>
          <w:i w:val="0"/>
          <w:vanish w:val="0"/>
        </w:rPr>
      </w:pPr>
      <w:r w:rsidRPr="00737221">
        <w:t>Die Lösungssuche ist ein strukturierter und kreativer Prozess, in welchem nach möglichen Ansätzen gesucht wird, welche die Umsetzung der Systemziele unterstützen.</w:t>
      </w:r>
    </w:p>
    <w:p w14:paraId="3F8FC60B" w14:textId="77777777" w:rsidR="004D55D9" w:rsidRDefault="004D55D9" w:rsidP="004D55D9">
      <w:pPr>
        <w:pStyle w:val="IPA-HinweistexteTextkanngelschtwerden"/>
      </w:pPr>
      <w:r w:rsidRPr="00737221">
        <w:t>Der Entscheid über den Lösungsvorschlag</w:t>
      </w:r>
      <w:r>
        <w:t xml:space="preserve"> (Variantenentscheid)</w:t>
      </w:r>
      <w:r w:rsidRPr="00737221">
        <w:t xml:space="preserve"> schliesst die Lösungssuche ab.</w:t>
      </w:r>
    </w:p>
    <w:p w14:paraId="09AD7A0D" w14:textId="46DDFCAA" w:rsidR="004D55D9" w:rsidRDefault="001D761C" w:rsidP="004D55D9">
      <w:pPr>
        <w:pStyle w:val="Heading2"/>
        <w:spacing w:before="480"/>
      </w:pPr>
      <w:bookmarkStart w:id="66" w:name="_Toc68694848"/>
      <w:r>
        <w:t>Schutzbedarfsanalyse</w:t>
      </w:r>
      <w:bookmarkEnd w:id="66"/>
    </w:p>
    <w:p w14:paraId="4D32E8BD" w14:textId="6BB7C39D" w:rsidR="001D761C" w:rsidRPr="001D761C" w:rsidRDefault="00EB2F63" w:rsidP="001D761C">
      <w:pPr>
        <w:pStyle w:val="IPA-TextkrperStandart"/>
      </w:pPr>
      <w:r w:rsidRPr="00EB2F63">
        <w:rPr>
          <w:highlight w:val="yellow"/>
        </w:rPr>
        <w:t>ISDS</w:t>
      </w:r>
    </w:p>
    <w:p w14:paraId="5F300755" w14:textId="77777777" w:rsidR="004D55D9" w:rsidRPr="00737221" w:rsidRDefault="004D55D9" w:rsidP="004D55D9">
      <w:pPr>
        <w:pStyle w:val="IPA-HinweistexteTextkanngelschtwerden"/>
        <w:rPr>
          <w:i w:val="0"/>
          <w:vanish w:val="0"/>
        </w:rPr>
      </w:pPr>
      <w:r w:rsidRPr="00737221">
        <w:t>Welche Gefährdung von Daten und Systemen sind gegebenenfalls vorhanden und wie können diese Gefährdungen bekämpft werden? Unterliegen die Daten dem Datenschutz?</w:t>
      </w:r>
    </w:p>
    <w:p w14:paraId="50963413" w14:textId="77777777" w:rsidR="004D55D9" w:rsidRPr="001D56BC" w:rsidRDefault="004D55D9" w:rsidP="004D55D9">
      <w:pPr>
        <w:pStyle w:val="IPA-HinweistexteTextkanngelschtwerden"/>
        <w:rPr>
          <w:i w:val="0"/>
          <w:vanish w:val="0"/>
        </w:rPr>
      </w:pPr>
      <w:r w:rsidRPr="00737221">
        <w:t>(Dropbox, iCloud, MyCloud etc.). IPA Daten sollten nur „in house Server “ oder auf externe Festplatten gespeichert werden.</w:t>
      </w:r>
      <w:r>
        <w:t xml:space="preserve"> (kann auch eine Anforderung in qualitativer und „Muss“ Anforderung sein).</w:t>
      </w:r>
    </w:p>
    <w:p w14:paraId="2D58A1D5" w14:textId="77777777" w:rsidR="004D55D9" w:rsidRDefault="00737221" w:rsidP="004D55D9">
      <w:pPr>
        <w:rPr>
          <w:b/>
          <w:bCs/>
          <w:sz w:val="16"/>
        </w:rPr>
      </w:pPr>
      <w:r>
        <w:rPr>
          <w:b/>
          <w:bCs/>
          <w:sz w:val="16"/>
        </w:rPr>
        <w:br w:type="page"/>
      </w:r>
    </w:p>
    <w:p w14:paraId="3C45358E" w14:textId="07F6E196" w:rsidR="00E1026D" w:rsidRDefault="00E1026D" w:rsidP="004D55D9">
      <w:pPr>
        <w:pStyle w:val="Heading2"/>
      </w:pPr>
      <w:bookmarkStart w:id="67" w:name="_Toc68694849"/>
      <w:r>
        <w:lastRenderedPageBreak/>
        <w:t>Varianten</w:t>
      </w:r>
      <w:bookmarkEnd w:id="67"/>
    </w:p>
    <w:p w14:paraId="6B368498" w14:textId="77777777" w:rsidR="00E1026D" w:rsidRDefault="00E1026D" w:rsidP="00E1026D">
      <w:pPr>
        <w:pStyle w:val="Heading2"/>
        <w:spacing w:before="120"/>
        <w:rPr>
          <w:color w:val="000000" w:themeColor="text1"/>
        </w:rPr>
      </w:pPr>
      <w:bookmarkStart w:id="68" w:name="_Toc114965599"/>
      <w:bookmarkStart w:id="69" w:name="_Toc68694850"/>
      <w:r w:rsidRPr="00F61FAD">
        <w:rPr>
          <w:color w:val="000000" w:themeColor="text1"/>
        </w:rPr>
        <w:t>Variantenentscheid</w:t>
      </w:r>
      <w:bookmarkEnd w:id="68"/>
      <w:bookmarkEnd w:id="69"/>
    </w:p>
    <w:p w14:paraId="6DFD6ECA" w14:textId="77777777" w:rsidR="00E1026D" w:rsidRPr="00733060" w:rsidRDefault="00E1026D" w:rsidP="00E1026D">
      <w:pPr>
        <w:pStyle w:val="IPA-TextkrperStandart"/>
      </w:pPr>
    </w:p>
    <w:p w14:paraId="2E9027CE" w14:textId="77777777" w:rsidR="00737221" w:rsidRPr="003A55C1" w:rsidRDefault="00737221" w:rsidP="003A55C1">
      <w:pPr>
        <w:spacing w:after="200"/>
        <w:rPr>
          <w:sz w:val="20"/>
        </w:rPr>
      </w:pPr>
    </w:p>
    <w:p w14:paraId="6B53DD61" w14:textId="77777777" w:rsidR="00737221" w:rsidRDefault="00737221">
      <w:pPr>
        <w:spacing w:after="200"/>
        <w:rPr>
          <w:rFonts w:eastAsia="Times New Roman" w:cs="Times New Roman"/>
          <w:b/>
          <w:bCs/>
          <w:sz w:val="16"/>
          <w:szCs w:val="24"/>
          <w:lang w:eastAsia="de-DE"/>
        </w:rPr>
      </w:pPr>
      <w:r>
        <w:rPr>
          <w:rFonts w:eastAsia="Times New Roman" w:cs="Times New Roman"/>
          <w:b/>
          <w:bCs/>
          <w:sz w:val="16"/>
          <w:szCs w:val="24"/>
          <w:lang w:eastAsia="de-DE"/>
        </w:rPr>
        <w:br w:type="page"/>
      </w:r>
    </w:p>
    <w:p w14:paraId="0B60C063" w14:textId="77777777" w:rsidR="00737221" w:rsidRDefault="00737221" w:rsidP="00737221">
      <w:pPr>
        <w:pStyle w:val="Heading1"/>
      </w:pPr>
      <w:bookmarkStart w:id="70" w:name="_Toc68694851"/>
      <w:r>
        <w:lastRenderedPageBreak/>
        <w:t>Konzept</w:t>
      </w:r>
      <w:bookmarkEnd w:id="70"/>
    </w:p>
    <w:p w14:paraId="19C14A0B" w14:textId="77777777" w:rsidR="00737221" w:rsidRPr="00F043B9" w:rsidRDefault="00737221" w:rsidP="00737221">
      <w:pPr>
        <w:pStyle w:val="IPA-HinweistexteTextkanngelschtwerden"/>
        <w:rPr>
          <w:rFonts w:eastAsia="Calibri"/>
        </w:rPr>
      </w:pPr>
      <w:r w:rsidRPr="00F043B9">
        <w:rPr>
          <w:rFonts w:eastAsia="Calibri"/>
        </w:rPr>
        <w:t>In der Konzepterarbeitung werden die Grundlagen für die Realisierung und Einführung eines Informatiksystems entwickelt.</w:t>
      </w:r>
    </w:p>
    <w:p w14:paraId="274244B1" w14:textId="77777777" w:rsidR="00737221" w:rsidRPr="00F043B9" w:rsidRDefault="00737221" w:rsidP="00737221">
      <w:pPr>
        <w:pStyle w:val="IPA-HinweistexteTextkanngelschtwerden"/>
        <w:rPr>
          <w:rFonts w:eastAsia="Calibri"/>
        </w:rPr>
      </w:pPr>
      <w:r w:rsidRPr="00F043B9">
        <w:rPr>
          <w:rFonts w:eastAsia="Calibri"/>
        </w:rPr>
        <w:t>Das Konzept wird schrittweise mit folgenden Schritten entwickelt.</w:t>
      </w:r>
    </w:p>
    <w:p w14:paraId="3451F2B9" w14:textId="77777777" w:rsidR="00373ABC" w:rsidRDefault="00737221" w:rsidP="00737221">
      <w:pPr>
        <w:pStyle w:val="IPA-HinweistexteTextkanngelschtwerden"/>
        <w:rPr>
          <w:rFonts w:eastAsia="Calibri"/>
        </w:rPr>
      </w:pPr>
      <w:r w:rsidRPr="00F043B9">
        <w:rPr>
          <w:rFonts w:eastAsia="Calibri"/>
        </w:rPr>
        <w:t xml:space="preserve">Es ist wichtig, die Ergebnisse so weit zu deklarieren, dass damit die Systemarchitektur bestimmt werden kann. Abgestimmt mit der schrittweisen Entwicklung des Konzepts werden die </w:t>
      </w:r>
      <w:r w:rsidR="00373ABC" w:rsidRPr="00F043B9">
        <w:rPr>
          <w:rFonts w:eastAsia="Calibri"/>
        </w:rPr>
        <w:t xml:space="preserve">Fertigprodukte? </w:t>
      </w:r>
      <w:r w:rsidRPr="00F043B9">
        <w:rPr>
          <w:rFonts w:eastAsia="Calibri"/>
        </w:rPr>
        <w:t>Sachmittel evaluiert.</w:t>
      </w:r>
      <w:r w:rsidR="00373ABC">
        <w:rPr>
          <w:rFonts w:eastAsia="Calibri"/>
        </w:rPr>
        <w:t xml:space="preserve"> </w:t>
      </w:r>
    </w:p>
    <w:p w14:paraId="46D9746E" w14:textId="77777777" w:rsidR="00737221" w:rsidRPr="00F043B9" w:rsidRDefault="00737221" w:rsidP="00737221">
      <w:pPr>
        <w:spacing w:line="260" w:lineRule="atLeast"/>
        <w:rPr>
          <w:rFonts w:eastAsia="Calibri"/>
          <w:color w:val="0000FF"/>
        </w:rPr>
      </w:pPr>
    </w:p>
    <w:p w14:paraId="1F5475E8" w14:textId="4407EC34" w:rsidR="00737221" w:rsidRDefault="00737221" w:rsidP="001D56BC">
      <w:pPr>
        <w:pStyle w:val="Heading2"/>
        <w:spacing w:before="120"/>
      </w:pPr>
      <w:bookmarkStart w:id="71" w:name="_Toc68694852"/>
      <w:r>
        <w:t>Konzept entwickeln</w:t>
      </w:r>
      <w:bookmarkEnd w:id="71"/>
    </w:p>
    <w:p w14:paraId="4C5C404A" w14:textId="1A5757B3" w:rsidR="008718D1" w:rsidRPr="0076592C" w:rsidRDefault="00737221" w:rsidP="0076592C">
      <w:pPr>
        <w:pStyle w:val="Heading2"/>
        <w:spacing w:before="600"/>
      </w:pPr>
      <w:bookmarkStart w:id="72" w:name="_Toc68694853"/>
      <w:bookmarkStart w:id="73" w:name="_Toc114965605"/>
      <w:r>
        <w:t>Testkonze</w:t>
      </w:r>
      <w:r w:rsidR="0076592C">
        <w:t>pt</w:t>
      </w:r>
      <w:bookmarkEnd w:id="72"/>
    </w:p>
    <w:p w14:paraId="053E325A" w14:textId="77777777" w:rsidR="000A0DCB" w:rsidRDefault="000A0DCB" w:rsidP="000A0DCB">
      <w:pPr>
        <w:pStyle w:val="IPA-HinweistexteTextkanngelschtwerden"/>
      </w:pPr>
      <w:r w:rsidRPr="000A0DCB">
        <w:t>Siehe hier auch Testkonzept von hermes.admin.ch</w:t>
      </w:r>
      <w:r>
        <w:t>!!!!</w:t>
      </w:r>
    </w:p>
    <w:p w14:paraId="3E1E5334" w14:textId="77777777" w:rsidR="006662B6" w:rsidRPr="000A0DCB" w:rsidRDefault="006662B6" w:rsidP="000A0DCB">
      <w:pPr>
        <w:pStyle w:val="IPA-HinweistexteTextkanngelschtwerden"/>
      </w:pPr>
      <w:r w:rsidRPr="006662B6">
        <w:t>http://www.hermes.admin.ch/anwenderloesung/vorlagen.xhtml</w:t>
      </w:r>
    </w:p>
    <w:p w14:paraId="2C6AC7AF" w14:textId="77777777" w:rsidR="00737221" w:rsidRDefault="00737221" w:rsidP="00737221">
      <w:pPr>
        <w:pStyle w:val="Heading1"/>
      </w:pPr>
      <w:bookmarkStart w:id="74" w:name="_Toc68694854"/>
      <w:r>
        <w:lastRenderedPageBreak/>
        <w:t>Realisierung</w:t>
      </w:r>
      <w:bookmarkEnd w:id="73"/>
      <w:bookmarkEnd w:id="74"/>
    </w:p>
    <w:p w14:paraId="2075634E" w14:textId="5A874FCF" w:rsidR="00737221" w:rsidRDefault="00737221" w:rsidP="00737221">
      <w:pPr>
        <w:pStyle w:val="IPA-HinweistexteTextkanngelschtwerden"/>
        <w:rPr>
          <w:rFonts w:eastAsia="Calibri"/>
        </w:rPr>
      </w:pPr>
      <w:r w:rsidRPr="000A53CD">
        <w:rPr>
          <w:rFonts w:eastAsia="Calibri"/>
        </w:rPr>
        <w:t>Das Verfahren zur Systemerstellung wird nochmals überprüft und allenfalls angepasst:</w:t>
      </w:r>
    </w:p>
    <w:p w14:paraId="140DAC91" w14:textId="77777777" w:rsidR="00FA2F7C" w:rsidRPr="000A53CD" w:rsidRDefault="00FA2F7C" w:rsidP="00737221">
      <w:pPr>
        <w:pStyle w:val="IPA-HinweistexteTextkanngelschtwerden"/>
        <w:rPr>
          <w:rFonts w:eastAsia="Calibri"/>
        </w:rPr>
      </w:pPr>
    </w:p>
    <w:p w14:paraId="526F7197" w14:textId="77777777" w:rsidR="00737221" w:rsidRPr="000A53CD" w:rsidRDefault="00737221" w:rsidP="0081360B">
      <w:pPr>
        <w:pStyle w:val="IPA-HinweistexteTextkanngelschtwerden"/>
        <w:numPr>
          <w:ilvl w:val="0"/>
          <w:numId w:val="4"/>
        </w:numPr>
        <w:rPr>
          <w:rFonts w:eastAsia="Calibri"/>
        </w:rPr>
      </w:pPr>
      <w:r w:rsidRPr="000A53CD">
        <w:rPr>
          <w:rFonts w:eastAsia="Calibri"/>
        </w:rPr>
        <w:t>System entwickeln</w:t>
      </w:r>
    </w:p>
    <w:p w14:paraId="186587EC" w14:textId="77777777" w:rsidR="00737221" w:rsidRPr="000A53CD" w:rsidRDefault="00737221" w:rsidP="0081360B">
      <w:pPr>
        <w:pStyle w:val="IPA-HinweistexteTextkanngelschtwerden"/>
        <w:numPr>
          <w:ilvl w:val="0"/>
          <w:numId w:val="4"/>
        </w:numPr>
        <w:rPr>
          <w:rFonts w:eastAsia="Calibri"/>
        </w:rPr>
      </w:pPr>
      <w:r w:rsidRPr="000A53CD">
        <w:rPr>
          <w:rFonts w:eastAsia="Calibri"/>
        </w:rPr>
        <w:t>Ausbildungen planen und Schulungsmaterial spezifizieren</w:t>
      </w:r>
    </w:p>
    <w:p w14:paraId="0A1C28F4" w14:textId="77777777" w:rsidR="00737221" w:rsidRPr="000A53CD" w:rsidRDefault="00737221" w:rsidP="0081360B">
      <w:pPr>
        <w:pStyle w:val="IPA-HinweistexteTextkanngelschtwerden"/>
        <w:numPr>
          <w:ilvl w:val="0"/>
          <w:numId w:val="4"/>
        </w:numPr>
        <w:rPr>
          <w:rFonts w:eastAsia="Calibri"/>
        </w:rPr>
      </w:pPr>
      <w:r w:rsidRPr="000A53CD">
        <w:rPr>
          <w:rFonts w:eastAsia="Calibri"/>
        </w:rPr>
        <w:t>Anwendungshandbuch und Schulungsmaterial erstellen</w:t>
      </w:r>
    </w:p>
    <w:p w14:paraId="755BBF4D" w14:textId="77777777" w:rsidR="006662B6" w:rsidRDefault="00737221" w:rsidP="0081360B">
      <w:pPr>
        <w:pStyle w:val="IPA-HinweistexteTextkanngelschtwerden"/>
        <w:numPr>
          <w:ilvl w:val="0"/>
          <w:numId w:val="4"/>
        </w:numPr>
        <w:rPr>
          <w:rFonts w:eastAsia="Calibri"/>
        </w:rPr>
      </w:pPr>
      <w:r w:rsidRPr="000A53CD">
        <w:rPr>
          <w:rFonts w:eastAsia="Calibri"/>
        </w:rPr>
        <w:t>Betriebshandbuch erstellen</w:t>
      </w:r>
    </w:p>
    <w:p w14:paraId="5BC6E2AF" w14:textId="77777777" w:rsidR="003F6F99" w:rsidRDefault="003F6F99" w:rsidP="003F6F99">
      <w:pPr>
        <w:pStyle w:val="IPA-HinweistexteTextkanngelschtwerden"/>
        <w:rPr>
          <w:rFonts w:eastAsia="Calibri"/>
        </w:rPr>
      </w:pPr>
    </w:p>
    <w:p w14:paraId="77F33B32" w14:textId="77777777" w:rsidR="003F6F99" w:rsidRDefault="003F6F99" w:rsidP="003F6F99">
      <w:pPr>
        <w:pStyle w:val="IPA-HinweistexteTextkanngelschtwerden"/>
        <w:rPr>
          <w:rFonts w:eastAsia="Calibri"/>
        </w:rPr>
      </w:pPr>
      <w:r>
        <w:rPr>
          <w:rFonts w:eastAsia="Calibri"/>
        </w:rPr>
        <w:t>Beispiel:</w:t>
      </w:r>
    </w:p>
    <w:p w14:paraId="4932F562" w14:textId="77777777" w:rsidR="003F6F99" w:rsidRDefault="003F6F99" w:rsidP="003F6F99">
      <w:pPr>
        <w:pStyle w:val="IPA-HinweistexteTextkanngelschtwerden"/>
        <w:rPr>
          <w:rFonts w:eastAsia="Calibri"/>
        </w:rPr>
      </w:pPr>
    </w:p>
    <w:p w14:paraId="42FC9322" w14:textId="77777777" w:rsidR="003F6F99" w:rsidRDefault="003F6F99" w:rsidP="003F6F99">
      <w:pPr>
        <w:pStyle w:val="IPA-HinweistexteTextkanngelschtwerden"/>
        <w:rPr>
          <w:rFonts w:eastAsia="Calibri"/>
        </w:rPr>
      </w:pPr>
      <w:r>
        <w:rPr>
          <w:rFonts w:eastAsia="Calibri"/>
        </w:rPr>
        <w:t>Tabelle Xy: Installation AD</w:t>
      </w:r>
    </w:p>
    <w:tbl>
      <w:tblPr>
        <w:tblStyle w:val="TableGrid"/>
        <w:tblW w:w="0" w:type="auto"/>
        <w:tblLook w:val="04A0" w:firstRow="1" w:lastRow="0" w:firstColumn="1" w:lastColumn="0" w:noHBand="0" w:noVBand="1"/>
      </w:tblPr>
      <w:tblGrid>
        <w:gridCol w:w="4531"/>
        <w:gridCol w:w="4531"/>
      </w:tblGrid>
      <w:tr w:rsidR="003F6F99" w:rsidRPr="003F6F99" w14:paraId="56FB8F67" w14:textId="77777777" w:rsidTr="003F6F99">
        <w:trPr>
          <w:hidden/>
        </w:trPr>
        <w:tc>
          <w:tcPr>
            <w:tcW w:w="4531" w:type="dxa"/>
          </w:tcPr>
          <w:p w14:paraId="6EA553B8" w14:textId="77777777" w:rsidR="003F6F99" w:rsidRPr="003F6F99" w:rsidRDefault="003F6F99" w:rsidP="003F6F99">
            <w:pPr>
              <w:pStyle w:val="IPA-HinweistexteTextkanngelschtwerden"/>
              <w:rPr>
                <w:rFonts w:eastAsia="Calibri"/>
              </w:rPr>
            </w:pPr>
            <w:r w:rsidRPr="003F6F99">
              <w:rPr>
                <w:rFonts w:eastAsia="Calibri"/>
              </w:rPr>
              <w:t xml:space="preserve">Bild </w:t>
            </w:r>
          </w:p>
        </w:tc>
        <w:tc>
          <w:tcPr>
            <w:tcW w:w="4531" w:type="dxa"/>
          </w:tcPr>
          <w:p w14:paraId="5789A7EA" w14:textId="77777777" w:rsidR="003F6F99" w:rsidRPr="003F6F99" w:rsidRDefault="003F6F99" w:rsidP="003F6F99">
            <w:pPr>
              <w:pStyle w:val="IPA-HinweistexteTextkanngelschtwerden"/>
              <w:rPr>
                <w:rFonts w:eastAsia="Calibri"/>
              </w:rPr>
            </w:pPr>
            <w:r w:rsidRPr="003F6F99">
              <w:rPr>
                <w:rFonts w:eastAsia="Calibri"/>
              </w:rPr>
              <w:t>Beschreibung des Arbeitsinhaltes/Vorgehen</w:t>
            </w:r>
          </w:p>
        </w:tc>
      </w:tr>
      <w:tr w:rsidR="003F6F99" w:rsidRPr="003F6F99" w14:paraId="2860BF67" w14:textId="77777777" w:rsidTr="003F6F99">
        <w:trPr>
          <w:hidden/>
        </w:trPr>
        <w:tc>
          <w:tcPr>
            <w:tcW w:w="4531" w:type="dxa"/>
          </w:tcPr>
          <w:p w14:paraId="0BB942A1" w14:textId="77777777" w:rsidR="003F6F99" w:rsidRPr="003F6F99" w:rsidRDefault="003F6F99" w:rsidP="003F6F99">
            <w:pPr>
              <w:pStyle w:val="IPA-HinweistexteTextkanngelschtwerden"/>
              <w:rPr>
                <w:rFonts w:eastAsia="Calibri"/>
              </w:rPr>
            </w:pPr>
            <w:r>
              <w:rPr>
                <w:rFonts w:eastAsia="Calibri"/>
              </w:rPr>
              <w:t>…</w:t>
            </w:r>
          </w:p>
        </w:tc>
        <w:tc>
          <w:tcPr>
            <w:tcW w:w="4531" w:type="dxa"/>
          </w:tcPr>
          <w:p w14:paraId="5D3DD6A7" w14:textId="77777777" w:rsidR="003F6F99" w:rsidRPr="003F6F99" w:rsidRDefault="003F6F99" w:rsidP="003F6F99">
            <w:pPr>
              <w:pStyle w:val="IPA-HinweistexteTextkanngelschtwerden"/>
              <w:rPr>
                <w:rFonts w:eastAsia="Calibri"/>
              </w:rPr>
            </w:pPr>
            <w:r w:rsidRPr="003F6F99">
              <w:rPr>
                <w:rFonts w:eastAsia="Calibri"/>
              </w:rPr>
              <w:t>…</w:t>
            </w:r>
          </w:p>
        </w:tc>
      </w:tr>
      <w:tr w:rsidR="003F6F99" w:rsidRPr="003F6F99" w14:paraId="00E96D28" w14:textId="77777777" w:rsidTr="003F6F99">
        <w:trPr>
          <w:hidden/>
        </w:trPr>
        <w:tc>
          <w:tcPr>
            <w:tcW w:w="4531" w:type="dxa"/>
          </w:tcPr>
          <w:p w14:paraId="229B9A20" w14:textId="77777777" w:rsidR="003F6F99" w:rsidRPr="003F6F99" w:rsidRDefault="003F6F99" w:rsidP="003F6F99">
            <w:pPr>
              <w:pStyle w:val="IPA-HinweistexteTextkanngelschtwerden"/>
              <w:rPr>
                <w:rFonts w:eastAsia="Calibri"/>
              </w:rPr>
            </w:pPr>
            <w:r w:rsidRPr="003F6F99">
              <w:rPr>
                <w:rFonts w:eastAsia="Calibri"/>
              </w:rPr>
              <w:t>…</w:t>
            </w:r>
          </w:p>
        </w:tc>
        <w:tc>
          <w:tcPr>
            <w:tcW w:w="4531" w:type="dxa"/>
          </w:tcPr>
          <w:p w14:paraId="467490F2" w14:textId="77777777" w:rsidR="003F6F99" w:rsidRPr="003F6F99" w:rsidRDefault="003F6F99" w:rsidP="003F6F99">
            <w:pPr>
              <w:pStyle w:val="IPA-HinweistexteTextkanngelschtwerden"/>
              <w:rPr>
                <w:rFonts w:eastAsia="Calibri"/>
              </w:rPr>
            </w:pPr>
            <w:r>
              <w:rPr>
                <w:rFonts w:eastAsia="Calibri"/>
              </w:rPr>
              <w:t>...</w:t>
            </w:r>
          </w:p>
        </w:tc>
      </w:tr>
    </w:tbl>
    <w:p w14:paraId="160D57D3" w14:textId="30E51850" w:rsidR="003F6F99" w:rsidRDefault="00FA2F7C" w:rsidP="00FA2F7C">
      <w:pPr>
        <w:pStyle w:val="Heading2"/>
        <w:rPr>
          <w:rFonts w:eastAsia="Calibri"/>
        </w:rPr>
      </w:pPr>
      <w:r>
        <w:rPr>
          <w:rFonts w:eastAsia="Calibri"/>
        </w:rPr>
        <w:t xml:space="preserve"> </w:t>
      </w:r>
      <w:bookmarkStart w:id="75" w:name="_Toc68694855"/>
      <w:r>
        <w:rPr>
          <w:rFonts w:eastAsia="Calibri"/>
        </w:rPr>
        <w:t>Domainmodel erstellen</w:t>
      </w:r>
      <w:bookmarkEnd w:id="75"/>
    </w:p>
    <w:p w14:paraId="5FE27DD1" w14:textId="246F9440" w:rsidR="00FA2F7C" w:rsidRDefault="00FA2F7C" w:rsidP="00FA2F7C">
      <w:pPr>
        <w:pStyle w:val="Heading2"/>
        <w:rPr>
          <w:rFonts w:eastAsia="Calibri"/>
        </w:rPr>
      </w:pPr>
      <w:r>
        <w:rPr>
          <w:rFonts w:eastAsia="Calibri"/>
        </w:rPr>
        <w:t xml:space="preserve"> </w:t>
      </w:r>
      <w:bookmarkStart w:id="76" w:name="_Toc68694856"/>
      <w:r>
        <w:rPr>
          <w:rFonts w:eastAsia="Calibri"/>
        </w:rPr>
        <w:t>Erweiterung installieren</w:t>
      </w:r>
      <w:bookmarkEnd w:id="76"/>
    </w:p>
    <w:p w14:paraId="6797292C" w14:textId="77777777" w:rsidR="00FA2F7C" w:rsidRPr="00FA2F7C" w:rsidRDefault="00FA2F7C" w:rsidP="00FA2F7C">
      <w:pPr>
        <w:pStyle w:val="IPA-TextkrperStandart"/>
        <w:rPr>
          <w:rFonts w:eastAsia="Calibri"/>
        </w:rPr>
      </w:pPr>
    </w:p>
    <w:p w14:paraId="18EEE74A" w14:textId="77777777" w:rsidR="00737221" w:rsidRPr="006662B6" w:rsidRDefault="006662B6" w:rsidP="00FA2F7C">
      <w:pPr>
        <w:pStyle w:val="Heading2"/>
        <w:rPr>
          <w:rFonts w:eastAsia="Calibri"/>
          <w:i/>
          <w:color w:val="E36C0A" w:themeColor="accent6" w:themeShade="BF"/>
        </w:rPr>
      </w:pPr>
      <w:r>
        <w:rPr>
          <w:rFonts w:eastAsia="Calibri"/>
        </w:rPr>
        <w:br w:type="page"/>
      </w:r>
    </w:p>
    <w:p w14:paraId="202BB240" w14:textId="5F2CB463" w:rsidR="00737221" w:rsidRDefault="00737221" w:rsidP="00737221">
      <w:pPr>
        <w:pStyle w:val="Heading2"/>
      </w:pPr>
      <w:bookmarkStart w:id="77" w:name="_Toc68694857"/>
      <w:r>
        <w:lastRenderedPageBreak/>
        <w:t>Testprotokoll</w:t>
      </w:r>
      <w:bookmarkEnd w:id="77"/>
    </w:p>
    <w:p w14:paraId="51111899" w14:textId="6D0859AF" w:rsidR="005554B9" w:rsidRPr="005554B9" w:rsidRDefault="005554B9" w:rsidP="005554B9">
      <w:pPr>
        <w:pStyle w:val="IPA-TextkrperStandart"/>
      </w:pPr>
      <w:r w:rsidRPr="005554B9">
        <w:rPr>
          <w:highlight w:val="yellow"/>
        </w:rPr>
        <w:t>Von Drittperson testen lassen</w:t>
      </w:r>
    </w:p>
    <w:p w14:paraId="47621176" w14:textId="77777777" w:rsidR="00737221" w:rsidRPr="001F004E" w:rsidRDefault="00737221" w:rsidP="0081360B">
      <w:pPr>
        <w:pStyle w:val="IPA-HinweistexteTextkanngelschtwerden"/>
        <w:numPr>
          <w:ilvl w:val="0"/>
          <w:numId w:val="7"/>
        </w:numPr>
      </w:pPr>
      <w:r w:rsidRPr="001F004E">
        <w:t>Die Testprotokolle fassen die Ergebnisse zusammen:</w:t>
      </w:r>
    </w:p>
    <w:p w14:paraId="1844B3A6" w14:textId="77777777" w:rsidR="00737221" w:rsidRPr="001F004E" w:rsidRDefault="00737221" w:rsidP="0081360B">
      <w:pPr>
        <w:pStyle w:val="IPA-HinweistexteTextkanngelschtwerden"/>
        <w:numPr>
          <w:ilvl w:val="0"/>
          <w:numId w:val="7"/>
        </w:numPr>
      </w:pPr>
      <w:r w:rsidRPr="001F004E">
        <w:t>Testobjekt</w:t>
      </w:r>
    </w:p>
    <w:p w14:paraId="1EACA5F2" w14:textId="77777777" w:rsidR="00737221" w:rsidRPr="001F004E" w:rsidRDefault="00737221" w:rsidP="0081360B">
      <w:pPr>
        <w:pStyle w:val="IPA-HinweistexteTextkanngelschtwerden"/>
        <w:numPr>
          <w:ilvl w:val="0"/>
          <w:numId w:val="7"/>
        </w:numPr>
      </w:pPr>
      <w:r w:rsidRPr="001F004E">
        <w:t>Angaben zur Durchführung (konnten alle Tests vom Konzept durchlaufen werden?</w:t>
      </w:r>
    </w:p>
    <w:p w14:paraId="6067090F" w14:textId="77777777" w:rsidR="00737221" w:rsidRPr="001F004E" w:rsidRDefault="00737221" w:rsidP="0081360B">
      <w:pPr>
        <w:pStyle w:val="IPA-HinweistexteTextkanngelschtwerden"/>
        <w:numPr>
          <w:ilvl w:val="0"/>
          <w:numId w:val="7"/>
        </w:numPr>
      </w:pPr>
      <w:r w:rsidRPr="001F004E">
        <w:t>Testresultate</w:t>
      </w:r>
    </w:p>
    <w:p w14:paraId="6BD35D9D" w14:textId="77777777" w:rsidR="00737221" w:rsidRPr="001F004E" w:rsidRDefault="00737221" w:rsidP="0081360B">
      <w:pPr>
        <w:pStyle w:val="IPA-HinweistexteTextkanngelschtwerden"/>
        <w:numPr>
          <w:ilvl w:val="0"/>
          <w:numId w:val="7"/>
        </w:numPr>
      </w:pPr>
      <w:r w:rsidRPr="001F004E">
        <w:t>Was passiert mit einem „Failtesting“? „Re-Testing“ oder leichter Fehler?</w:t>
      </w:r>
    </w:p>
    <w:p w14:paraId="26BB2FB8" w14:textId="77777777" w:rsidR="00EC1348" w:rsidRPr="001F004E" w:rsidRDefault="00737221" w:rsidP="0081360B">
      <w:pPr>
        <w:pStyle w:val="IPA-HinweistexteTextkanngelschtwerden"/>
        <w:numPr>
          <w:ilvl w:val="0"/>
          <w:numId w:val="7"/>
        </w:numPr>
      </w:pPr>
      <w:r w:rsidRPr="001F004E">
        <w:t>Testfazit und Empfehlung</w:t>
      </w:r>
    </w:p>
    <w:p w14:paraId="76227E08" w14:textId="77777777" w:rsidR="006662B6" w:rsidRPr="008D4A86" w:rsidRDefault="006662B6" w:rsidP="006662B6">
      <w:pPr>
        <w:pStyle w:val="Heading3"/>
      </w:pPr>
      <w:bookmarkStart w:id="78" w:name="_Toc224603915"/>
      <w:bookmarkStart w:id="79" w:name="_Toc68694858"/>
      <w:r w:rsidRPr="008D4A86">
        <w:t>Testfall</w:t>
      </w:r>
      <w:bookmarkEnd w:id="78"/>
      <w:bookmarkEnd w:id="79"/>
    </w:p>
    <w:p w14:paraId="2449F118" w14:textId="77777777" w:rsidR="006662B6" w:rsidRPr="008D4A86" w:rsidRDefault="006662B6" w:rsidP="006662B6">
      <w:pPr>
        <w:pStyle w:val="TextCDB"/>
        <w:rPr>
          <w:lang w:val="de-CH"/>
        </w:rPr>
      </w:pPr>
      <w:r w:rsidRPr="008D4A86">
        <w:rPr>
          <w:lang w:val="de-CH"/>
        </w:rPr>
        <w:t>Hinweis auf Testkonzept</w:t>
      </w:r>
    </w:p>
    <w:p w14:paraId="43B2E6AF" w14:textId="77777777" w:rsidR="006662B6" w:rsidRPr="008D4A86" w:rsidRDefault="006662B6" w:rsidP="006662B6">
      <w:pPr>
        <w:pStyle w:val="TextCDB"/>
        <w:rPr>
          <w:lang w:val="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1311"/>
        <w:gridCol w:w="4784"/>
      </w:tblGrid>
      <w:tr w:rsidR="006662B6" w:rsidRPr="008D4A86" w14:paraId="73122CEF" w14:textId="77777777" w:rsidTr="001504A9">
        <w:trPr>
          <w:tblHeader/>
        </w:trPr>
        <w:tc>
          <w:tcPr>
            <w:tcW w:w="3227"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41488D8F" w14:textId="77777777" w:rsidR="006662B6" w:rsidRPr="008D4A86" w:rsidRDefault="006662B6" w:rsidP="003C41B8">
            <w:pPr>
              <w:pStyle w:val="TextCDB"/>
              <w:rPr>
                <w:lang w:val="de-CH"/>
              </w:rPr>
            </w:pPr>
            <w:r w:rsidRPr="008D4A86">
              <w:rPr>
                <w:lang w:val="de-CH"/>
              </w:rPr>
              <w:t>ID / Bezeichnung</w:t>
            </w:r>
          </w:p>
        </w:tc>
        <w:tc>
          <w:tcPr>
            <w:tcW w:w="1311" w:type="dxa"/>
            <w:tcBorders>
              <w:top w:val="single" w:sz="4" w:space="0" w:color="auto"/>
              <w:left w:val="single" w:sz="4" w:space="0" w:color="auto"/>
              <w:bottom w:val="single" w:sz="4" w:space="0" w:color="auto"/>
              <w:right w:val="single" w:sz="4" w:space="0" w:color="auto"/>
            </w:tcBorders>
            <w:shd w:val="clear" w:color="auto" w:fill="auto"/>
          </w:tcPr>
          <w:p w14:paraId="176B7374" w14:textId="77777777" w:rsidR="006662B6" w:rsidRPr="008D4A86" w:rsidRDefault="006662B6" w:rsidP="003C41B8">
            <w:pPr>
              <w:pStyle w:val="TextCDB"/>
              <w:rPr>
                <w:i/>
                <w:lang w:val="de-CH"/>
              </w:rPr>
            </w:pPr>
            <w:r w:rsidRPr="008D4A86">
              <w:rPr>
                <w:i/>
                <w:lang w:val="de-CH"/>
              </w:rPr>
              <w:t>T-001</w:t>
            </w:r>
          </w:p>
        </w:tc>
        <w:tc>
          <w:tcPr>
            <w:tcW w:w="4784" w:type="dxa"/>
            <w:tcBorders>
              <w:top w:val="single" w:sz="4" w:space="0" w:color="auto"/>
              <w:left w:val="single" w:sz="4" w:space="0" w:color="auto"/>
              <w:bottom w:val="single" w:sz="4" w:space="0" w:color="auto"/>
              <w:right w:val="single" w:sz="4" w:space="0" w:color="auto"/>
            </w:tcBorders>
            <w:shd w:val="clear" w:color="auto" w:fill="auto"/>
          </w:tcPr>
          <w:p w14:paraId="1038EE14" w14:textId="77777777" w:rsidR="006662B6" w:rsidRPr="008D4A86" w:rsidRDefault="006662B6" w:rsidP="003C41B8">
            <w:pPr>
              <w:pStyle w:val="TextCDB"/>
              <w:rPr>
                <w:lang w:val="de-CH"/>
              </w:rPr>
            </w:pPr>
          </w:p>
        </w:tc>
      </w:tr>
      <w:tr w:rsidR="006662B6" w:rsidRPr="008D4A86" w14:paraId="7AADC267" w14:textId="77777777" w:rsidTr="001504A9">
        <w:tc>
          <w:tcPr>
            <w:tcW w:w="3227" w:type="dxa"/>
            <w:tcBorders>
              <w:top w:val="single" w:sz="4" w:space="0" w:color="auto"/>
            </w:tcBorders>
            <w:shd w:val="clear" w:color="auto" w:fill="95B3D7" w:themeFill="accent1" w:themeFillTint="99"/>
          </w:tcPr>
          <w:p w14:paraId="1B52CB75" w14:textId="77777777" w:rsidR="006662B6" w:rsidRPr="008D4A86" w:rsidRDefault="006662B6" w:rsidP="003C41B8">
            <w:pPr>
              <w:pStyle w:val="TextCDB"/>
              <w:rPr>
                <w:lang w:val="de-CH"/>
              </w:rPr>
            </w:pPr>
            <w:r w:rsidRPr="008D4A86">
              <w:rPr>
                <w:lang w:val="de-CH"/>
              </w:rPr>
              <w:t>Beschreibung</w:t>
            </w:r>
          </w:p>
        </w:tc>
        <w:tc>
          <w:tcPr>
            <w:tcW w:w="6095" w:type="dxa"/>
            <w:gridSpan w:val="2"/>
            <w:tcBorders>
              <w:top w:val="single" w:sz="4" w:space="0" w:color="auto"/>
            </w:tcBorders>
            <w:shd w:val="clear" w:color="auto" w:fill="auto"/>
          </w:tcPr>
          <w:p w14:paraId="5253FA14" w14:textId="77777777" w:rsidR="006662B6" w:rsidRPr="008D4A86" w:rsidRDefault="006662B6" w:rsidP="003C41B8">
            <w:pPr>
              <w:pStyle w:val="TextCDB"/>
              <w:rPr>
                <w:lang w:val="de-CH"/>
              </w:rPr>
            </w:pPr>
          </w:p>
        </w:tc>
      </w:tr>
      <w:tr w:rsidR="006662B6" w:rsidRPr="008D4A86" w14:paraId="3637FA22" w14:textId="77777777" w:rsidTr="001504A9">
        <w:tc>
          <w:tcPr>
            <w:tcW w:w="3227" w:type="dxa"/>
            <w:tcBorders>
              <w:top w:val="single" w:sz="4" w:space="0" w:color="auto"/>
            </w:tcBorders>
            <w:shd w:val="clear" w:color="auto" w:fill="95B3D7" w:themeFill="accent1" w:themeFillTint="99"/>
          </w:tcPr>
          <w:p w14:paraId="7707F442" w14:textId="77777777" w:rsidR="006662B6" w:rsidRPr="008D4A86" w:rsidRDefault="006662B6" w:rsidP="003C41B8">
            <w:pPr>
              <w:pStyle w:val="TextCDB"/>
              <w:rPr>
                <w:lang w:val="de-CH"/>
              </w:rPr>
            </w:pPr>
            <w:r w:rsidRPr="008D4A86">
              <w:rPr>
                <w:lang w:val="de-CH"/>
              </w:rPr>
              <w:t>Testvoraussetzung</w:t>
            </w:r>
          </w:p>
        </w:tc>
        <w:tc>
          <w:tcPr>
            <w:tcW w:w="6095" w:type="dxa"/>
            <w:gridSpan w:val="2"/>
            <w:tcBorders>
              <w:top w:val="single" w:sz="4" w:space="0" w:color="auto"/>
            </w:tcBorders>
            <w:shd w:val="clear" w:color="auto" w:fill="auto"/>
          </w:tcPr>
          <w:p w14:paraId="07327826" w14:textId="77777777" w:rsidR="006662B6" w:rsidRPr="008D4A86" w:rsidRDefault="006662B6" w:rsidP="003C41B8">
            <w:pPr>
              <w:pStyle w:val="TextCDB"/>
              <w:rPr>
                <w:lang w:val="de-CH"/>
              </w:rPr>
            </w:pPr>
          </w:p>
        </w:tc>
      </w:tr>
      <w:tr w:rsidR="006662B6" w:rsidRPr="008D4A86" w14:paraId="3A15BDCA" w14:textId="77777777" w:rsidTr="001504A9">
        <w:tc>
          <w:tcPr>
            <w:tcW w:w="3227" w:type="dxa"/>
            <w:shd w:val="clear" w:color="auto" w:fill="95B3D7" w:themeFill="accent1" w:themeFillTint="99"/>
          </w:tcPr>
          <w:p w14:paraId="1C83CA43" w14:textId="77777777" w:rsidR="006662B6" w:rsidRPr="008D4A86" w:rsidRDefault="006662B6" w:rsidP="003C41B8">
            <w:pPr>
              <w:pStyle w:val="TextCDB"/>
              <w:rPr>
                <w:lang w:val="de-CH"/>
              </w:rPr>
            </w:pPr>
            <w:r w:rsidRPr="008D4A86">
              <w:rPr>
                <w:lang w:val="de-CH"/>
              </w:rPr>
              <w:t>Testschritte</w:t>
            </w:r>
          </w:p>
        </w:tc>
        <w:tc>
          <w:tcPr>
            <w:tcW w:w="6095" w:type="dxa"/>
            <w:gridSpan w:val="2"/>
            <w:shd w:val="clear" w:color="auto" w:fill="auto"/>
          </w:tcPr>
          <w:p w14:paraId="06F33300" w14:textId="77777777" w:rsidR="006662B6" w:rsidRPr="008D4A86" w:rsidRDefault="006662B6" w:rsidP="003C41B8">
            <w:pPr>
              <w:pStyle w:val="TextCDB"/>
              <w:rPr>
                <w:lang w:val="de-CH"/>
              </w:rPr>
            </w:pPr>
          </w:p>
          <w:p w14:paraId="3AF8457E" w14:textId="77777777" w:rsidR="006662B6" w:rsidRPr="008D4A86" w:rsidRDefault="006662B6" w:rsidP="003C41B8">
            <w:pPr>
              <w:pStyle w:val="TextCDB"/>
              <w:rPr>
                <w:lang w:val="de-CH"/>
              </w:rPr>
            </w:pPr>
          </w:p>
          <w:p w14:paraId="618EB8FB" w14:textId="77777777" w:rsidR="006662B6" w:rsidRPr="008D4A86" w:rsidRDefault="006662B6" w:rsidP="003C41B8">
            <w:pPr>
              <w:pStyle w:val="TextCDB"/>
              <w:rPr>
                <w:lang w:val="de-CH"/>
              </w:rPr>
            </w:pPr>
          </w:p>
          <w:p w14:paraId="3B5B5697" w14:textId="77777777" w:rsidR="006662B6" w:rsidRPr="008D4A86" w:rsidRDefault="006662B6" w:rsidP="003C41B8">
            <w:pPr>
              <w:pStyle w:val="TextCDB"/>
              <w:rPr>
                <w:lang w:val="de-CH"/>
              </w:rPr>
            </w:pPr>
          </w:p>
        </w:tc>
      </w:tr>
      <w:tr w:rsidR="006662B6" w:rsidRPr="008D4A86" w14:paraId="63E034F0" w14:textId="77777777" w:rsidTr="001504A9">
        <w:tc>
          <w:tcPr>
            <w:tcW w:w="3227" w:type="dxa"/>
            <w:shd w:val="clear" w:color="auto" w:fill="95B3D7" w:themeFill="accent1" w:themeFillTint="99"/>
          </w:tcPr>
          <w:p w14:paraId="6F1ECD8A" w14:textId="77777777" w:rsidR="006662B6" w:rsidRPr="008D4A86" w:rsidRDefault="006662B6" w:rsidP="003C41B8">
            <w:pPr>
              <w:pStyle w:val="TextCDB"/>
              <w:rPr>
                <w:lang w:val="de-CH"/>
              </w:rPr>
            </w:pPr>
            <w:r w:rsidRPr="008D4A86">
              <w:rPr>
                <w:lang w:val="de-CH"/>
              </w:rPr>
              <w:t>Erwartetes Ergebnis</w:t>
            </w:r>
          </w:p>
        </w:tc>
        <w:tc>
          <w:tcPr>
            <w:tcW w:w="6095" w:type="dxa"/>
            <w:gridSpan w:val="2"/>
            <w:shd w:val="clear" w:color="auto" w:fill="auto"/>
          </w:tcPr>
          <w:p w14:paraId="0BC01B33" w14:textId="77777777" w:rsidR="006662B6" w:rsidRPr="008D4A86" w:rsidRDefault="006662B6" w:rsidP="003C41B8">
            <w:pPr>
              <w:pStyle w:val="TextCDB"/>
              <w:rPr>
                <w:lang w:val="de-CH"/>
              </w:rPr>
            </w:pPr>
          </w:p>
        </w:tc>
      </w:tr>
    </w:tbl>
    <w:p w14:paraId="2B5BCAFB" w14:textId="77777777" w:rsidR="006662B6" w:rsidRPr="008D4A86" w:rsidRDefault="006662B6" w:rsidP="006662B6"/>
    <w:p w14:paraId="7B86D952" w14:textId="77777777" w:rsidR="006662B6" w:rsidRPr="006662B6" w:rsidRDefault="006662B6" w:rsidP="006662B6">
      <w:pPr>
        <w:pStyle w:val="Heading3"/>
      </w:pPr>
      <w:bookmarkStart w:id="80" w:name="_Toc224603916"/>
      <w:bookmarkStart w:id="81" w:name="_Toc68694859"/>
      <w:r w:rsidRPr="008D4A86">
        <w:t>Testdurchführung und Testergebnis</w:t>
      </w:r>
      <w:bookmarkEnd w:id="80"/>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6095"/>
      </w:tblGrid>
      <w:tr w:rsidR="006662B6" w:rsidRPr="008D4A86" w14:paraId="4E852958" w14:textId="77777777" w:rsidTr="001504A9">
        <w:trPr>
          <w:tblHeader/>
        </w:trPr>
        <w:tc>
          <w:tcPr>
            <w:tcW w:w="3227" w:type="dxa"/>
            <w:shd w:val="clear" w:color="auto" w:fill="95B3D7" w:themeFill="accent1" w:themeFillTint="99"/>
          </w:tcPr>
          <w:p w14:paraId="7F4C0C55" w14:textId="77777777" w:rsidR="006662B6" w:rsidRPr="008D4A86" w:rsidRDefault="006662B6" w:rsidP="003C41B8">
            <w:pPr>
              <w:pStyle w:val="TextCDB"/>
              <w:rPr>
                <w:lang w:val="de-CH"/>
              </w:rPr>
            </w:pPr>
            <w:r w:rsidRPr="008D4A86">
              <w:rPr>
                <w:lang w:val="de-CH"/>
              </w:rPr>
              <w:t>Tester</w:t>
            </w:r>
          </w:p>
        </w:tc>
        <w:tc>
          <w:tcPr>
            <w:tcW w:w="6095" w:type="dxa"/>
            <w:shd w:val="clear" w:color="auto" w:fill="auto"/>
          </w:tcPr>
          <w:p w14:paraId="2382084D" w14:textId="77777777" w:rsidR="006662B6" w:rsidRPr="008D4A86" w:rsidRDefault="006662B6" w:rsidP="003C41B8">
            <w:pPr>
              <w:pStyle w:val="TextCDB"/>
              <w:rPr>
                <w:lang w:val="de-CH"/>
              </w:rPr>
            </w:pPr>
          </w:p>
        </w:tc>
      </w:tr>
      <w:tr w:rsidR="006662B6" w:rsidRPr="008D4A86" w14:paraId="51521964" w14:textId="77777777" w:rsidTr="001504A9">
        <w:tc>
          <w:tcPr>
            <w:tcW w:w="3227" w:type="dxa"/>
            <w:shd w:val="clear" w:color="auto" w:fill="95B3D7" w:themeFill="accent1" w:themeFillTint="99"/>
          </w:tcPr>
          <w:p w14:paraId="658FF7B9" w14:textId="77777777" w:rsidR="006662B6" w:rsidRPr="008D4A86" w:rsidRDefault="006662B6" w:rsidP="003C41B8">
            <w:pPr>
              <w:pStyle w:val="TextCDB"/>
              <w:rPr>
                <w:lang w:val="de-CH"/>
              </w:rPr>
            </w:pPr>
            <w:r w:rsidRPr="008D4A86">
              <w:rPr>
                <w:lang w:val="de-CH"/>
              </w:rPr>
              <w:t>Datum Testdurchführung</w:t>
            </w:r>
          </w:p>
        </w:tc>
        <w:tc>
          <w:tcPr>
            <w:tcW w:w="6095" w:type="dxa"/>
            <w:shd w:val="clear" w:color="auto" w:fill="auto"/>
          </w:tcPr>
          <w:p w14:paraId="5F1F5D7B" w14:textId="77777777" w:rsidR="006662B6" w:rsidRPr="008D4A86" w:rsidRDefault="006662B6" w:rsidP="003C41B8">
            <w:pPr>
              <w:pStyle w:val="TextCDB"/>
              <w:rPr>
                <w:lang w:val="de-CH"/>
              </w:rPr>
            </w:pPr>
          </w:p>
        </w:tc>
      </w:tr>
      <w:tr w:rsidR="006662B6" w:rsidRPr="008D4A86" w14:paraId="1E372883" w14:textId="77777777" w:rsidTr="001504A9">
        <w:tc>
          <w:tcPr>
            <w:tcW w:w="3227" w:type="dxa"/>
            <w:shd w:val="clear" w:color="auto" w:fill="95B3D7" w:themeFill="accent1" w:themeFillTint="99"/>
          </w:tcPr>
          <w:p w14:paraId="55A4E5C5" w14:textId="77777777" w:rsidR="006662B6" w:rsidRPr="008D4A86" w:rsidRDefault="006662B6" w:rsidP="003C41B8">
            <w:pPr>
              <w:pStyle w:val="TextCDB"/>
              <w:rPr>
                <w:lang w:val="de-CH"/>
              </w:rPr>
            </w:pPr>
            <w:r w:rsidRPr="008D4A86">
              <w:rPr>
                <w:lang w:val="de-CH"/>
              </w:rPr>
              <w:t>Fehlerklasse (Testergebnis)</w:t>
            </w:r>
          </w:p>
        </w:tc>
        <w:tc>
          <w:tcPr>
            <w:tcW w:w="6095" w:type="dxa"/>
            <w:shd w:val="clear" w:color="auto" w:fill="auto"/>
          </w:tcPr>
          <w:p w14:paraId="320FAB9B" w14:textId="77777777" w:rsidR="006662B6" w:rsidRPr="008D4A86" w:rsidRDefault="006662B6" w:rsidP="003C41B8">
            <w:pPr>
              <w:pStyle w:val="TextCDB"/>
              <w:rPr>
                <w:lang w:val="de-CH"/>
              </w:rPr>
            </w:pPr>
          </w:p>
        </w:tc>
      </w:tr>
      <w:tr w:rsidR="006662B6" w:rsidRPr="008D4A86" w14:paraId="29346E8D" w14:textId="77777777" w:rsidTr="001504A9">
        <w:tc>
          <w:tcPr>
            <w:tcW w:w="3227" w:type="dxa"/>
            <w:shd w:val="clear" w:color="auto" w:fill="95B3D7" w:themeFill="accent1" w:themeFillTint="99"/>
          </w:tcPr>
          <w:p w14:paraId="4519DCD7" w14:textId="77777777" w:rsidR="006662B6" w:rsidRPr="008D4A86" w:rsidRDefault="006662B6" w:rsidP="003C41B8">
            <w:pPr>
              <w:pStyle w:val="TextCDB"/>
              <w:rPr>
                <w:lang w:val="de-CH"/>
              </w:rPr>
            </w:pPr>
            <w:r w:rsidRPr="008D4A86">
              <w:rPr>
                <w:lang w:val="de-CH"/>
              </w:rPr>
              <w:t>Fehlerbeschreibung</w:t>
            </w:r>
          </w:p>
        </w:tc>
        <w:tc>
          <w:tcPr>
            <w:tcW w:w="6095" w:type="dxa"/>
            <w:shd w:val="clear" w:color="auto" w:fill="auto"/>
          </w:tcPr>
          <w:p w14:paraId="0C3A073D" w14:textId="77777777" w:rsidR="006662B6" w:rsidRPr="008D4A86" w:rsidRDefault="006662B6" w:rsidP="003C41B8">
            <w:pPr>
              <w:pStyle w:val="TextCDB"/>
              <w:rPr>
                <w:lang w:val="de-CH"/>
              </w:rPr>
            </w:pPr>
          </w:p>
        </w:tc>
      </w:tr>
    </w:tbl>
    <w:p w14:paraId="5B81E453" w14:textId="77777777" w:rsidR="006662B6" w:rsidRDefault="006662B6" w:rsidP="006662B6"/>
    <w:p w14:paraId="21211A79" w14:textId="77777777" w:rsidR="006662B6" w:rsidRDefault="006662B6">
      <w:pPr>
        <w:spacing w:after="200"/>
      </w:pPr>
      <w:r>
        <w:br w:type="page"/>
      </w:r>
    </w:p>
    <w:p w14:paraId="0E015107" w14:textId="77777777" w:rsidR="006662B6" w:rsidRDefault="006662B6" w:rsidP="006662B6">
      <w:pPr>
        <w:pStyle w:val="Heading3"/>
      </w:pPr>
      <w:bookmarkStart w:id="82" w:name="_Toc68694860"/>
      <w:r>
        <w:lastRenderedPageBreak/>
        <w:t>Testwürdigung</w:t>
      </w:r>
      <w:bookmarkEnd w:id="82"/>
    </w:p>
    <w:p w14:paraId="638E2E71" w14:textId="77777777" w:rsidR="006662B6" w:rsidRPr="006662B6" w:rsidRDefault="006662B6" w:rsidP="006662B6">
      <w:pPr>
        <w:pStyle w:val="IPA-HinweistexteTextkanngelschtwerden"/>
      </w:pPr>
      <w:r>
        <w:t>Feedback zu den Testergebnissen</w:t>
      </w:r>
    </w:p>
    <w:p w14:paraId="60988808" w14:textId="77777777" w:rsidR="006662B6" w:rsidRDefault="006662B6" w:rsidP="006662B6">
      <w:pPr>
        <w:pStyle w:val="Heading3"/>
      </w:pPr>
      <w:bookmarkStart w:id="83" w:name="_Toc68694861"/>
      <w:r>
        <w:t>Testfazit</w:t>
      </w:r>
      <w:bookmarkEnd w:id="83"/>
    </w:p>
    <w:p w14:paraId="56A772B9" w14:textId="77777777" w:rsidR="006662B6" w:rsidRPr="006662B6" w:rsidRDefault="006662B6" w:rsidP="006662B6">
      <w:pPr>
        <w:pStyle w:val="IPA-HinweistexteTextkanngelschtwerden"/>
      </w:pPr>
      <w:r>
        <w:t xml:space="preserve">Fazit als Tester.. </w:t>
      </w:r>
    </w:p>
    <w:p w14:paraId="70E8F88C" w14:textId="77777777" w:rsidR="006662B6" w:rsidRDefault="006662B6" w:rsidP="006662B6">
      <w:pPr>
        <w:pStyle w:val="Heading3"/>
      </w:pPr>
      <w:bookmarkStart w:id="84" w:name="_Toc68694862"/>
      <w:r>
        <w:t>Weiteres Vorgehen</w:t>
      </w:r>
      <w:bookmarkEnd w:id="84"/>
    </w:p>
    <w:p w14:paraId="34940ECB" w14:textId="77777777" w:rsidR="006662B6" w:rsidRPr="006662B6" w:rsidRDefault="006662B6" w:rsidP="006662B6">
      <w:pPr>
        <w:pStyle w:val="IPA-HinweistexteTextkanngelschtwerden"/>
      </w:pPr>
      <w:r>
        <w:t xml:space="preserve">Erfolgreich, Nachtests </w:t>
      </w:r>
      <w:r w:rsidR="00A15206">
        <w:t>Wiederholung Testfall xy, Regression nötig</w:t>
      </w:r>
    </w:p>
    <w:p w14:paraId="2F084602" w14:textId="77777777" w:rsidR="006662B6" w:rsidRDefault="006662B6">
      <w:pPr>
        <w:spacing w:after="200"/>
        <w:rPr>
          <w:rFonts w:eastAsia="Times New Roman" w:cs="Times New Roman"/>
          <w:b/>
          <w:bCs/>
          <w:sz w:val="28"/>
          <w:szCs w:val="24"/>
          <w:lang w:eastAsia="de-DE"/>
        </w:rPr>
      </w:pPr>
      <w:r>
        <w:br w:type="page"/>
      </w:r>
    </w:p>
    <w:p w14:paraId="6B728068" w14:textId="77777777" w:rsidR="00737221" w:rsidRDefault="00737221" w:rsidP="00737221">
      <w:pPr>
        <w:pStyle w:val="Heading2"/>
      </w:pPr>
      <w:bookmarkStart w:id="85" w:name="_Toc68694863"/>
      <w:r>
        <w:lastRenderedPageBreak/>
        <w:t>Einführung vorbereiten</w:t>
      </w:r>
      <w:bookmarkEnd w:id="85"/>
    </w:p>
    <w:p w14:paraId="22B51323" w14:textId="77777777" w:rsidR="00737221" w:rsidRPr="000A53CD" w:rsidRDefault="00737221" w:rsidP="00737221">
      <w:pPr>
        <w:pStyle w:val="IPA-HinweistexteTextkanngelschtwerden"/>
        <w:rPr>
          <w:rFonts w:eastAsia="Calibri"/>
        </w:rPr>
      </w:pPr>
      <w:r w:rsidRPr="000A53CD">
        <w:rPr>
          <w:rFonts w:eastAsia="Calibri"/>
        </w:rPr>
        <w:t>Die betrieblichen und organisatorischen Änderungen, welche bei der Einführung auftreten, müssen vorbereitet werden:</w:t>
      </w:r>
    </w:p>
    <w:p w14:paraId="17ABFB36" w14:textId="77777777" w:rsidR="00737221" w:rsidRPr="000A53CD" w:rsidRDefault="00737221" w:rsidP="0081360B">
      <w:pPr>
        <w:pStyle w:val="IPA-HinweistexteTextkanngelschtwerden"/>
        <w:numPr>
          <w:ilvl w:val="0"/>
          <w:numId w:val="3"/>
        </w:numPr>
        <w:rPr>
          <w:rFonts w:eastAsia="Calibri"/>
        </w:rPr>
      </w:pPr>
      <w:r w:rsidRPr="000A53CD">
        <w:rPr>
          <w:rFonts w:eastAsia="Calibri"/>
        </w:rPr>
        <w:t>Sicherstellen der Produktionsumgebung</w:t>
      </w:r>
    </w:p>
    <w:p w14:paraId="3BD103C2" w14:textId="77777777" w:rsidR="00737221" w:rsidRPr="000A53CD" w:rsidRDefault="00737221" w:rsidP="0081360B">
      <w:pPr>
        <w:pStyle w:val="IPA-HinweistexteTextkanngelschtwerden"/>
        <w:numPr>
          <w:ilvl w:val="0"/>
          <w:numId w:val="3"/>
        </w:numPr>
        <w:rPr>
          <w:rFonts w:eastAsia="Calibri"/>
        </w:rPr>
      </w:pPr>
      <w:r w:rsidRPr="000A53CD">
        <w:rPr>
          <w:rFonts w:eastAsia="Calibri"/>
        </w:rPr>
        <w:t>Datenmigration</w:t>
      </w:r>
    </w:p>
    <w:p w14:paraId="5C8A0BB5" w14:textId="77777777" w:rsidR="00737221" w:rsidRPr="000A53CD" w:rsidRDefault="00737221" w:rsidP="0081360B">
      <w:pPr>
        <w:pStyle w:val="IPA-HinweistexteTextkanngelschtwerden"/>
        <w:numPr>
          <w:ilvl w:val="0"/>
          <w:numId w:val="3"/>
        </w:numPr>
        <w:rPr>
          <w:rFonts w:eastAsia="Calibri"/>
        </w:rPr>
      </w:pPr>
      <w:r w:rsidRPr="000A53CD">
        <w:rPr>
          <w:rFonts w:eastAsia="Calibri"/>
        </w:rPr>
        <w:t>Ausbildung planen</w:t>
      </w:r>
    </w:p>
    <w:p w14:paraId="36EFFD9D" w14:textId="77777777" w:rsidR="00737221" w:rsidRDefault="00737221" w:rsidP="0081360B">
      <w:pPr>
        <w:pStyle w:val="IPA-HinweistexteTextkanngelschtwerden"/>
        <w:numPr>
          <w:ilvl w:val="0"/>
          <w:numId w:val="3"/>
        </w:numPr>
        <w:rPr>
          <w:rFonts w:eastAsia="Calibri"/>
        </w:rPr>
      </w:pPr>
      <w:r w:rsidRPr="000A53CD">
        <w:rPr>
          <w:rFonts w:eastAsia="Calibri"/>
        </w:rPr>
        <w:t>Ausbildungsmaterial und Handbücher erstellen</w:t>
      </w:r>
    </w:p>
    <w:p w14:paraId="2FE1483A" w14:textId="77777777" w:rsidR="00384FDC" w:rsidRPr="001D56BC" w:rsidRDefault="00384FDC" w:rsidP="0081360B">
      <w:pPr>
        <w:pStyle w:val="IPA-HinweistexteTextkanngelschtwerden"/>
        <w:numPr>
          <w:ilvl w:val="0"/>
          <w:numId w:val="3"/>
        </w:numPr>
        <w:rPr>
          <w:rFonts w:eastAsia="Calibri"/>
        </w:rPr>
      </w:pPr>
      <w:r>
        <w:rPr>
          <w:rFonts w:eastAsia="Calibri"/>
        </w:rPr>
        <w:t>Manuals</w:t>
      </w:r>
    </w:p>
    <w:p w14:paraId="709CAAE4" w14:textId="77777777" w:rsidR="00737221" w:rsidRDefault="00737221" w:rsidP="00737221">
      <w:pPr>
        <w:pStyle w:val="Heading2"/>
      </w:pPr>
      <w:bookmarkStart w:id="86" w:name="_Toc68694864"/>
      <w:r>
        <w:t>Schutzmassnahmen umsetzen</w:t>
      </w:r>
      <w:bookmarkEnd w:id="86"/>
    </w:p>
    <w:p w14:paraId="4554D427" w14:textId="77777777" w:rsidR="00737221" w:rsidRDefault="00737221" w:rsidP="00737221">
      <w:pPr>
        <w:pStyle w:val="IPA-HinweistexteTextkanngelschtwerden"/>
        <w:rPr>
          <w:rFonts w:eastAsia="Calibri"/>
        </w:rPr>
      </w:pPr>
      <w:r w:rsidRPr="000A53CD">
        <w:rPr>
          <w:rFonts w:eastAsia="Calibri"/>
        </w:rPr>
        <w:t xml:space="preserve">Die </w:t>
      </w:r>
      <w:r>
        <w:rPr>
          <w:rFonts w:eastAsia="Calibri"/>
        </w:rPr>
        <w:t>vorgesehenen Massnahmen zum Schutz des Systems werden umgesetzt, deren Umsetzung überprüft und falls deren Wirkung durch gezielte Verbesserungen erhöht, so dass die Anforderungen an die Sicherheit und den Datenschutz erfüllt sind.</w:t>
      </w:r>
    </w:p>
    <w:p w14:paraId="625BC896" w14:textId="77777777" w:rsidR="00737221" w:rsidRDefault="00737221" w:rsidP="00737221">
      <w:pPr>
        <w:pStyle w:val="IPA-HinweistexteTextkanngelschtwerden"/>
        <w:rPr>
          <w:rFonts w:eastAsia="Calibri"/>
        </w:rPr>
      </w:pPr>
      <w:r>
        <w:rPr>
          <w:rFonts w:eastAsia="Calibri"/>
        </w:rPr>
        <w:t>ISDS-Konzept überprüfen und ergänzen</w:t>
      </w:r>
    </w:p>
    <w:p w14:paraId="762B1C53" w14:textId="77777777" w:rsidR="00737221" w:rsidRDefault="00737221" w:rsidP="00737221">
      <w:pPr>
        <w:pStyle w:val="IPA-HinweistexteTextkanngelschtwerden"/>
        <w:rPr>
          <w:rFonts w:eastAsia="Calibri"/>
        </w:rPr>
      </w:pPr>
      <w:r>
        <w:rPr>
          <w:rFonts w:eastAsia="Calibri"/>
        </w:rPr>
        <w:t>Schutzmassnahmen durchführen</w:t>
      </w:r>
    </w:p>
    <w:p w14:paraId="6EEA8353" w14:textId="77777777" w:rsidR="00737221" w:rsidRDefault="00737221" w:rsidP="00737221">
      <w:pPr>
        <w:pStyle w:val="IPA-HinweistexteTextkanngelschtwerden"/>
        <w:rPr>
          <w:rFonts w:eastAsia="Calibri"/>
        </w:rPr>
      </w:pPr>
      <w:r>
        <w:rPr>
          <w:rFonts w:eastAsia="Calibri"/>
        </w:rPr>
        <w:t>Schutzmassnahmen verbessern</w:t>
      </w:r>
    </w:p>
    <w:p w14:paraId="35BD0C00" w14:textId="77777777" w:rsidR="00737221" w:rsidRPr="00513E92" w:rsidRDefault="00737221" w:rsidP="00737221">
      <w:pPr>
        <w:pStyle w:val="IPA-TextkrperStandart"/>
      </w:pPr>
    </w:p>
    <w:p w14:paraId="6628E670" w14:textId="2D8DD2B2" w:rsidR="00737221" w:rsidRDefault="00737221" w:rsidP="00737221">
      <w:pPr>
        <w:pStyle w:val="Heading1"/>
      </w:pPr>
      <w:bookmarkStart w:id="87" w:name="_Glossar"/>
      <w:bookmarkStart w:id="88" w:name="_Toc114965612"/>
      <w:bookmarkStart w:id="89" w:name="_Toc68694865"/>
      <w:bookmarkEnd w:id="87"/>
      <w:r>
        <w:lastRenderedPageBreak/>
        <w:t>Glossar</w:t>
      </w:r>
      <w:bookmarkEnd w:id="88"/>
      <w:bookmarkEnd w:id="89"/>
    </w:p>
    <w:tbl>
      <w:tblPr>
        <w:tblW w:w="82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770"/>
        <w:gridCol w:w="5447"/>
      </w:tblGrid>
      <w:tr w:rsidR="00336E6C" w:rsidRPr="0030738A" w14:paraId="1F27CE25" w14:textId="77777777" w:rsidTr="00336E6C">
        <w:tc>
          <w:tcPr>
            <w:tcW w:w="2770" w:type="dxa"/>
            <w:tcBorders>
              <w:bottom w:val="dotted" w:sz="4" w:space="0" w:color="auto"/>
            </w:tcBorders>
            <w:shd w:val="clear" w:color="auto" w:fill="C6D9F1" w:themeFill="text2" w:themeFillTint="33"/>
            <w:tcMar>
              <w:top w:w="85" w:type="dxa"/>
              <w:bottom w:w="85" w:type="dxa"/>
            </w:tcMar>
          </w:tcPr>
          <w:p w14:paraId="7B6DA5EC" w14:textId="77777777" w:rsidR="00336E6C" w:rsidRPr="0030738A" w:rsidRDefault="00336E6C" w:rsidP="003E7657">
            <w:pPr>
              <w:pStyle w:val="IPA-Tabellentitel"/>
              <w:rPr>
                <w:sz w:val="22"/>
                <w:szCs w:val="22"/>
                <w:lang w:val="de-DE"/>
              </w:rPr>
            </w:pPr>
            <w:r w:rsidRPr="0030738A">
              <w:rPr>
                <w:sz w:val="22"/>
                <w:szCs w:val="22"/>
                <w:lang w:val="de-DE"/>
              </w:rPr>
              <w:t>Begriff</w:t>
            </w:r>
          </w:p>
        </w:tc>
        <w:tc>
          <w:tcPr>
            <w:tcW w:w="5447" w:type="dxa"/>
            <w:tcBorders>
              <w:bottom w:val="dotted" w:sz="4" w:space="0" w:color="auto"/>
            </w:tcBorders>
            <w:shd w:val="clear" w:color="auto" w:fill="C6D9F1" w:themeFill="text2" w:themeFillTint="33"/>
            <w:tcMar>
              <w:top w:w="85" w:type="dxa"/>
              <w:bottom w:w="85" w:type="dxa"/>
            </w:tcMar>
          </w:tcPr>
          <w:p w14:paraId="3883462C" w14:textId="77777777" w:rsidR="00336E6C" w:rsidRPr="0030738A" w:rsidRDefault="00336E6C" w:rsidP="003E7657">
            <w:pPr>
              <w:pStyle w:val="IPA-Tabellentitel"/>
              <w:rPr>
                <w:sz w:val="22"/>
                <w:szCs w:val="22"/>
                <w:lang w:val="de-DE"/>
              </w:rPr>
            </w:pPr>
            <w:r w:rsidRPr="0030738A">
              <w:rPr>
                <w:sz w:val="22"/>
                <w:szCs w:val="22"/>
                <w:lang w:val="de-DE"/>
              </w:rPr>
              <w:t>Bedeutung</w:t>
            </w:r>
          </w:p>
        </w:tc>
      </w:tr>
      <w:tr w:rsidR="00336E6C" w:rsidRPr="0030738A" w14:paraId="37CCB63D" w14:textId="77777777" w:rsidTr="00336E6C">
        <w:tc>
          <w:tcPr>
            <w:tcW w:w="2770" w:type="dxa"/>
            <w:tcBorders>
              <w:bottom w:val="dotted" w:sz="4" w:space="0" w:color="auto"/>
            </w:tcBorders>
            <w:shd w:val="clear" w:color="auto" w:fill="auto"/>
            <w:tcMar>
              <w:top w:w="85" w:type="dxa"/>
              <w:bottom w:w="85" w:type="dxa"/>
            </w:tcMar>
          </w:tcPr>
          <w:p w14:paraId="12DF48F6" w14:textId="40C1C393" w:rsidR="00336E6C" w:rsidRPr="00336E6C" w:rsidRDefault="00336E6C" w:rsidP="003E7657">
            <w:pPr>
              <w:pStyle w:val="IPA-Tabellentitel"/>
              <w:rPr>
                <w:b w:val="0"/>
                <w:bCs w:val="0"/>
                <w:sz w:val="22"/>
                <w:szCs w:val="22"/>
                <w:lang w:val="de-DE"/>
              </w:rPr>
            </w:pPr>
            <w:r w:rsidRPr="00336E6C">
              <w:rPr>
                <w:b w:val="0"/>
                <w:bCs w:val="0"/>
                <w:sz w:val="22"/>
                <w:szCs w:val="22"/>
                <w:lang w:val="de-DE"/>
              </w:rPr>
              <w:t>Extension</w:t>
            </w:r>
          </w:p>
        </w:tc>
        <w:tc>
          <w:tcPr>
            <w:tcW w:w="5447" w:type="dxa"/>
            <w:tcBorders>
              <w:bottom w:val="dotted" w:sz="4" w:space="0" w:color="auto"/>
            </w:tcBorders>
            <w:shd w:val="clear" w:color="auto" w:fill="auto"/>
            <w:tcMar>
              <w:top w:w="85" w:type="dxa"/>
              <w:bottom w:w="85" w:type="dxa"/>
            </w:tcMar>
          </w:tcPr>
          <w:p w14:paraId="1AFEB0AE" w14:textId="0AA3E669" w:rsidR="00336E6C" w:rsidRPr="00336E6C" w:rsidRDefault="00336E6C" w:rsidP="003E7657">
            <w:pPr>
              <w:pStyle w:val="IPA-Tabellentitel"/>
              <w:rPr>
                <w:b w:val="0"/>
                <w:bCs w:val="0"/>
                <w:sz w:val="22"/>
                <w:szCs w:val="22"/>
                <w:lang w:val="de-DE"/>
              </w:rPr>
            </w:pPr>
            <w:r w:rsidRPr="00336E6C">
              <w:rPr>
                <w:b w:val="0"/>
                <w:bCs w:val="0"/>
                <w:sz w:val="22"/>
                <w:szCs w:val="22"/>
                <w:lang w:val="de-DE"/>
              </w:rPr>
              <w:t>Ein Stück Software, das in TYPO3 installiert werden kann. Ein</w:t>
            </w:r>
            <w:r w:rsidR="00536BD0">
              <w:rPr>
                <w:b w:val="0"/>
                <w:bCs w:val="0"/>
                <w:sz w:val="22"/>
                <w:szCs w:val="22"/>
                <w:lang w:val="de-DE"/>
              </w:rPr>
              <w:t>e</w:t>
            </w:r>
            <w:r w:rsidRPr="00336E6C">
              <w:rPr>
                <w:b w:val="0"/>
                <w:bCs w:val="0"/>
                <w:sz w:val="22"/>
                <w:szCs w:val="22"/>
                <w:lang w:val="de-DE"/>
              </w:rPr>
              <w:t xml:space="preserve"> Extension bietet individuelle Funktionen, die in TYPO3 </w:t>
            </w:r>
            <w:r w:rsidR="00536BD0">
              <w:rPr>
                <w:b w:val="0"/>
                <w:bCs w:val="0"/>
                <w:sz w:val="22"/>
                <w:szCs w:val="22"/>
                <w:lang w:val="de-DE"/>
              </w:rPr>
              <w:t xml:space="preserve">Verwendung finden </w:t>
            </w:r>
            <w:r w:rsidRPr="00336E6C">
              <w:rPr>
                <w:b w:val="0"/>
                <w:bCs w:val="0"/>
                <w:sz w:val="22"/>
                <w:szCs w:val="22"/>
                <w:lang w:val="de-DE"/>
              </w:rPr>
              <w:t xml:space="preserve">können. </w:t>
            </w:r>
            <w:r w:rsidR="00536BD0">
              <w:rPr>
                <w:b w:val="0"/>
                <w:bCs w:val="0"/>
                <w:sz w:val="22"/>
                <w:szCs w:val="22"/>
                <w:lang w:val="de-DE"/>
              </w:rPr>
              <w:t xml:space="preserve">Beispielsweise Plugins für einen Warenkorb. </w:t>
            </w:r>
          </w:p>
        </w:tc>
      </w:tr>
      <w:tr w:rsidR="00336E6C" w:rsidRPr="0030738A" w14:paraId="6D6082DE" w14:textId="77777777" w:rsidTr="00336E6C">
        <w:tc>
          <w:tcPr>
            <w:tcW w:w="2770" w:type="dxa"/>
            <w:tcMar>
              <w:top w:w="85" w:type="dxa"/>
              <w:bottom w:w="85" w:type="dxa"/>
            </w:tcMar>
          </w:tcPr>
          <w:p w14:paraId="551C11D8" w14:textId="77777777" w:rsidR="00336E6C" w:rsidRPr="0030738A" w:rsidRDefault="00336E6C" w:rsidP="003E7657">
            <w:pPr>
              <w:pStyle w:val="IPA-Tabelle"/>
              <w:rPr>
                <w:sz w:val="22"/>
                <w:szCs w:val="22"/>
              </w:rPr>
            </w:pPr>
            <w:r>
              <w:t>User-</w:t>
            </w:r>
            <w:proofErr w:type="spellStart"/>
            <w:r>
              <w:t>Exp</w:t>
            </w:r>
            <w:proofErr w:type="spellEnd"/>
            <w:r>
              <w:t>.</w:t>
            </w:r>
          </w:p>
        </w:tc>
        <w:tc>
          <w:tcPr>
            <w:tcW w:w="5447" w:type="dxa"/>
            <w:tcMar>
              <w:top w:w="85" w:type="dxa"/>
              <w:bottom w:w="85" w:type="dxa"/>
            </w:tcMar>
          </w:tcPr>
          <w:p w14:paraId="30E57259" w14:textId="77777777" w:rsidR="00336E6C" w:rsidRPr="0030738A" w:rsidRDefault="00336E6C" w:rsidP="003E7657">
            <w:pPr>
              <w:pStyle w:val="IPA-Tabelle"/>
              <w:rPr>
                <w:sz w:val="22"/>
                <w:szCs w:val="22"/>
              </w:rPr>
            </w:pPr>
            <w:r>
              <w:rPr>
                <w:sz w:val="22"/>
                <w:szCs w:val="22"/>
              </w:rPr>
              <w:t>User-Experience, Benutzerfreundlichkeit</w:t>
            </w:r>
          </w:p>
        </w:tc>
      </w:tr>
      <w:tr w:rsidR="00336E6C" w:rsidRPr="0030738A" w14:paraId="12140F46" w14:textId="77777777" w:rsidTr="00336E6C">
        <w:tc>
          <w:tcPr>
            <w:tcW w:w="2770" w:type="dxa"/>
            <w:tcMar>
              <w:top w:w="85" w:type="dxa"/>
              <w:bottom w:w="85" w:type="dxa"/>
            </w:tcMar>
          </w:tcPr>
          <w:p w14:paraId="2A8963E1" w14:textId="77777777" w:rsidR="00336E6C" w:rsidRPr="0030738A" w:rsidRDefault="00336E6C" w:rsidP="003E7657">
            <w:pPr>
              <w:pStyle w:val="IPA-Tabelle"/>
              <w:rPr>
                <w:sz w:val="22"/>
                <w:szCs w:val="22"/>
              </w:rPr>
            </w:pPr>
            <w:proofErr w:type="spellStart"/>
            <w:r>
              <w:t>Extensionbuilder</w:t>
            </w:r>
            <w:proofErr w:type="spellEnd"/>
          </w:p>
        </w:tc>
        <w:tc>
          <w:tcPr>
            <w:tcW w:w="5447" w:type="dxa"/>
            <w:tcMar>
              <w:top w:w="85" w:type="dxa"/>
              <w:bottom w:w="85" w:type="dxa"/>
            </w:tcMar>
          </w:tcPr>
          <w:p w14:paraId="73C9717F" w14:textId="77777777" w:rsidR="00336E6C" w:rsidRPr="0030738A" w:rsidRDefault="00336E6C" w:rsidP="003E7657">
            <w:pPr>
              <w:pStyle w:val="IPA-Tabelle"/>
              <w:rPr>
                <w:sz w:val="22"/>
                <w:szCs w:val="22"/>
              </w:rPr>
            </w:pPr>
            <w:r>
              <w:rPr>
                <w:sz w:val="22"/>
                <w:szCs w:val="22"/>
              </w:rPr>
              <w:t>TYPO3 Erweiterung zum Erstellen von Datenmodellen</w:t>
            </w:r>
          </w:p>
        </w:tc>
      </w:tr>
      <w:tr w:rsidR="00336E6C" w:rsidRPr="0030738A" w14:paraId="5D5A11A8" w14:textId="77777777" w:rsidTr="00336E6C">
        <w:tc>
          <w:tcPr>
            <w:tcW w:w="2770" w:type="dxa"/>
            <w:tcMar>
              <w:top w:w="85" w:type="dxa"/>
              <w:bottom w:w="85" w:type="dxa"/>
            </w:tcMar>
          </w:tcPr>
          <w:p w14:paraId="269AA6E8" w14:textId="77777777" w:rsidR="00336E6C" w:rsidRDefault="00336E6C" w:rsidP="003E7657">
            <w:pPr>
              <w:pStyle w:val="IPA-Tabelle"/>
            </w:pPr>
            <w:proofErr w:type="spellStart"/>
            <w:r>
              <w:t>AbstractWidgetViewHelper</w:t>
            </w:r>
            <w:proofErr w:type="spellEnd"/>
          </w:p>
        </w:tc>
        <w:tc>
          <w:tcPr>
            <w:tcW w:w="5447" w:type="dxa"/>
            <w:tcMar>
              <w:top w:w="85" w:type="dxa"/>
              <w:bottom w:w="85" w:type="dxa"/>
            </w:tcMar>
          </w:tcPr>
          <w:p w14:paraId="1601C7C8" w14:textId="77777777" w:rsidR="00336E6C" w:rsidRDefault="00336E6C" w:rsidP="003E7657">
            <w:pPr>
              <w:pStyle w:val="IPA-Tabelle"/>
              <w:rPr>
                <w:sz w:val="22"/>
                <w:szCs w:val="22"/>
              </w:rPr>
            </w:pPr>
            <w:r>
              <w:rPr>
                <w:sz w:val="22"/>
                <w:szCs w:val="22"/>
              </w:rPr>
              <w:t xml:space="preserve">TYP03-eigener </w:t>
            </w:r>
            <w:r w:rsidRPr="005554B9">
              <w:rPr>
                <w:sz w:val="22"/>
                <w:szCs w:val="22"/>
                <w:highlight w:val="yellow"/>
              </w:rPr>
              <w:t>AJAX-</w:t>
            </w:r>
            <w:proofErr w:type="spellStart"/>
            <w:r w:rsidRPr="005554B9">
              <w:rPr>
                <w:sz w:val="22"/>
                <w:szCs w:val="22"/>
                <w:highlight w:val="yellow"/>
              </w:rPr>
              <w:t>ViewHelper</w:t>
            </w:r>
            <w:proofErr w:type="spellEnd"/>
            <w:r>
              <w:rPr>
                <w:sz w:val="22"/>
                <w:szCs w:val="22"/>
              </w:rPr>
              <w:t xml:space="preserve"> zur dynamischen Ausgabe von Inhalten aus einer Datenbank.</w:t>
            </w:r>
          </w:p>
        </w:tc>
      </w:tr>
      <w:tr w:rsidR="00336E6C" w:rsidRPr="0030738A" w14:paraId="13A73C5D" w14:textId="77777777" w:rsidTr="00336E6C">
        <w:tc>
          <w:tcPr>
            <w:tcW w:w="2770" w:type="dxa"/>
            <w:tcMar>
              <w:top w:w="85" w:type="dxa"/>
              <w:bottom w:w="85" w:type="dxa"/>
            </w:tcMar>
          </w:tcPr>
          <w:p w14:paraId="6364373D" w14:textId="77777777" w:rsidR="00336E6C" w:rsidRDefault="00336E6C" w:rsidP="003E7657">
            <w:pPr>
              <w:pStyle w:val="IPA-Tabelle"/>
            </w:pPr>
            <w:r>
              <w:t>AJAX</w:t>
            </w:r>
          </w:p>
        </w:tc>
        <w:tc>
          <w:tcPr>
            <w:tcW w:w="5447" w:type="dxa"/>
            <w:tcMar>
              <w:top w:w="85" w:type="dxa"/>
              <w:bottom w:w="85" w:type="dxa"/>
            </w:tcMar>
          </w:tcPr>
          <w:p w14:paraId="16A81DDE" w14:textId="77777777" w:rsidR="00336E6C" w:rsidRDefault="00336E6C" w:rsidP="003E7657">
            <w:pPr>
              <w:pStyle w:val="IPA-Tabelle"/>
              <w:rPr>
                <w:sz w:val="22"/>
                <w:szCs w:val="22"/>
              </w:rPr>
            </w:pPr>
            <w:r w:rsidRPr="00550BE0">
              <w:rPr>
                <w:sz w:val="22"/>
                <w:szCs w:val="22"/>
              </w:rPr>
              <w:t>“</w:t>
            </w:r>
            <w:proofErr w:type="spellStart"/>
            <w:r w:rsidRPr="00550BE0">
              <w:rPr>
                <w:sz w:val="22"/>
                <w:szCs w:val="22"/>
              </w:rPr>
              <w:t>Asynchronous</w:t>
            </w:r>
            <w:proofErr w:type="spellEnd"/>
            <w:r w:rsidRPr="00550BE0">
              <w:rPr>
                <w:sz w:val="22"/>
                <w:szCs w:val="22"/>
              </w:rPr>
              <w:t xml:space="preserve"> JavaScript and XML”</w:t>
            </w:r>
          </w:p>
          <w:p w14:paraId="4A8E870B" w14:textId="77777777" w:rsidR="00336E6C" w:rsidRDefault="00336E6C" w:rsidP="003E7657">
            <w:pPr>
              <w:pStyle w:val="IPA-Tabelle"/>
              <w:rPr>
                <w:sz w:val="22"/>
                <w:szCs w:val="22"/>
              </w:rPr>
            </w:pPr>
            <w:r>
              <w:rPr>
                <w:sz w:val="22"/>
                <w:szCs w:val="22"/>
              </w:rPr>
              <w:t xml:space="preserve">Siehe: </w:t>
            </w:r>
            <w:hyperlink r:id="rId28" w:history="1">
              <w:r w:rsidRPr="00550BE0">
                <w:rPr>
                  <w:rStyle w:val="Hyperlink"/>
                  <w:sz w:val="22"/>
                  <w:szCs w:val="22"/>
                </w:rPr>
                <w:t>https://en.wikipedia.org/wiki/Ajax_(programming)</w:t>
              </w:r>
            </w:hyperlink>
          </w:p>
          <w:p w14:paraId="58DF9014" w14:textId="77777777" w:rsidR="00336E6C" w:rsidRDefault="00336E6C" w:rsidP="003E7657">
            <w:pPr>
              <w:pStyle w:val="IPA-Tabelle"/>
              <w:rPr>
                <w:sz w:val="22"/>
                <w:szCs w:val="22"/>
              </w:rPr>
            </w:pPr>
            <w:r w:rsidRPr="005554B9">
              <w:rPr>
                <w:sz w:val="22"/>
                <w:szCs w:val="22"/>
                <w:highlight w:val="yellow"/>
              </w:rPr>
              <w:t xml:space="preserve">Keine </w:t>
            </w:r>
            <w:proofErr w:type="spellStart"/>
            <w:r w:rsidRPr="005554B9">
              <w:rPr>
                <w:sz w:val="22"/>
                <w:szCs w:val="22"/>
                <w:highlight w:val="yellow"/>
              </w:rPr>
              <w:t>wik</w:t>
            </w:r>
            <w:proofErr w:type="spellEnd"/>
            <w:r w:rsidRPr="005554B9">
              <w:rPr>
                <w:sz w:val="22"/>
                <w:szCs w:val="22"/>
                <w:highlight w:val="yellow"/>
              </w:rPr>
              <w:t xml:space="preserve"> links</w:t>
            </w:r>
          </w:p>
        </w:tc>
      </w:tr>
      <w:tr w:rsidR="00336E6C" w:rsidRPr="0030738A" w14:paraId="456BA53D" w14:textId="77777777" w:rsidTr="00336E6C">
        <w:tc>
          <w:tcPr>
            <w:tcW w:w="2770" w:type="dxa"/>
            <w:tcMar>
              <w:top w:w="85" w:type="dxa"/>
              <w:bottom w:w="85" w:type="dxa"/>
            </w:tcMar>
          </w:tcPr>
          <w:p w14:paraId="11C3813F" w14:textId="77777777" w:rsidR="00336E6C" w:rsidRPr="0030738A" w:rsidRDefault="00336E6C" w:rsidP="003E7657">
            <w:pPr>
              <w:pStyle w:val="IPA-Tabelle"/>
              <w:rPr>
                <w:sz w:val="22"/>
                <w:szCs w:val="22"/>
              </w:rPr>
            </w:pPr>
            <w:r>
              <w:t>Tajo</w:t>
            </w:r>
          </w:p>
        </w:tc>
        <w:tc>
          <w:tcPr>
            <w:tcW w:w="5447" w:type="dxa"/>
            <w:tcMar>
              <w:top w:w="85" w:type="dxa"/>
              <w:bottom w:w="85" w:type="dxa"/>
            </w:tcMar>
          </w:tcPr>
          <w:p w14:paraId="14420FFA" w14:textId="77777777" w:rsidR="00336E6C" w:rsidRPr="0030738A" w:rsidRDefault="00336E6C" w:rsidP="003E7657">
            <w:pPr>
              <w:pStyle w:val="IPA-Tabelle"/>
              <w:rPr>
                <w:sz w:val="22"/>
                <w:szCs w:val="22"/>
              </w:rPr>
            </w:pPr>
            <w:r>
              <w:rPr>
                <w:sz w:val="22"/>
                <w:szCs w:val="22"/>
              </w:rPr>
              <w:t>Interner Server von Terminal8, auf dem unsere Websites gehostet  und verwaltet werden.</w:t>
            </w:r>
          </w:p>
        </w:tc>
      </w:tr>
      <w:tr w:rsidR="00336E6C" w:rsidRPr="009B2206" w14:paraId="47927ADC" w14:textId="77777777" w:rsidTr="00336E6C">
        <w:tc>
          <w:tcPr>
            <w:tcW w:w="2770" w:type="dxa"/>
            <w:tcBorders>
              <w:bottom w:val="dotted" w:sz="4" w:space="0" w:color="auto"/>
            </w:tcBorders>
            <w:tcMar>
              <w:top w:w="85" w:type="dxa"/>
              <w:bottom w:w="85" w:type="dxa"/>
            </w:tcMar>
          </w:tcPr>
          <w:p w14:paraId="4DAEF092" w14:textId="77777777" w:rsidR="00336E6C" w:rsidRDefault="00336E6C" w:rsidP="003E7657">
            <w:pPr>
              <w:pStyle w:val="IPA-Tabelle"/>
            </w:pPr>
            <w:r>
              <w:t>Lightbox</w:t>
            </w:r>
          </w:p>
        </w:tc>
        <w:tc>
          <w:tcPr>
            <w:tcW w:w="5447" w:type="dxa"/>
            <w:tcBorders>
              <w:bottom w:val="dotted" w:sz="4" w:space="0" w:color="auto"/>
            </w:tcBorders>
            <w:tcMar>
              <w:top w:w="85" w:type="dxa"/>
              <w:bottom w:w="85" w:type="dxa"/>
            </w:tcMar>
          </w:tcPr>
          <w:p w14:paraId="4B5001F5" w14:textId="77777777" w:rsidR="00336E6C" w:rsidRDefault="00336E6C" w:rsidP="003E7657">
            <w:pPr>
              <w:pStyle w:val="IPA-Tabelle"/>
              <w:rPr>
                <w:sz w:val="22"/>
                <w:szCs w:val="22"/>
              </w:rPr>
            </w:pPr>
            <w:r>
              <w:rPr>
                <w:sz w:val="22"/>
                <w:szCs w:val="22"/>
              </w:rPr>
              <w:t xml:space="preserve">Eine </w:t>
            </w:r>
            <w:r w:rsidRPr="005554B9">
              <w:rPr>
                <w:sz w:val="22"/>
                <w:szCs w:val="22"/>
                <w:highlight w:val="yellow"/>
              </w:rPr>
              <w:t>JS-Library</w:t>
            </w:r>
            <w:r>
              <w:rPr>
                <w:sz w:val="22"/>
                <w:szCs w:val="22"/>
              </w:rPr>
              <w:t>, mit der man Bilder *in Szene» setzen kann.</w:t>
            </w:r>
          </w:p>
          <w:p w14:paraId="5767E394" w14:textId="77777777" w:rsidR="00336E6C" w:rsidRPr="009B2206" w:rsidRDefault="003E7657" w:rsidP="003E7657">
            <w:pPr>
              <w:pStyle w:val="IPA-Tabelle"/>
              <w:rPr>
                <w:sz w:val="22"/>
                <w:szCs w:val="22"/>
              </w:rPr>
            </w:pPr>
            <w:hyperlink r:id="rId29" w:history="1">
              <w:r w:rsidR="00336E6C" w:rsidRPr="00914F70">
                <w:rPr>
                  <w:rStyle w:val="Hyperlink"/>
                  <w:sz w:val="22"/>
                  <w:szCs w:val="22"/>
                </w:rPr>
                <w:t>https://lokeshdhakar.com/projects/lightbox2/</w:t>
              </w:r>
            </w:hyperlink>
          </w:p>
        </w:tc>
      </w:tr>
    </w:tbl>
    <w:p w14:paraId="34D8C796" w14:textId="77777777" w:rsidR="00336E6C" w:rsidRPr="00336E6C" w:rsidRDefault="00336E6C" w:rsidP="00336E6C">
      <w:pPr>
        <w:pStyle w:val="IPA-TextkrperStandart"/>
      </w:pPr>
    </w:p>
    <w:p w14:paraId="3909F9CA" w14:textId="77777777" w:rsidR="00C05624" w:rsidRPr="00C05624" w:rsidRDefault="00C05624" w:rsidP="00C05624">
      <w:pPr>
        <w:pStyle w:val="IPA-TextkrperStandart"/>
        <w:rPr>
          <w:lang w:val="de-DE"/>
        </w:rPr>
      </w:pPr>
    </w:p>
    <w:p w14:paraId="5D4D8EDE" w14:textId="77777777" w:rsidR="005554B9" w:rsidRPr="00737221" w:rsidRDefault="005554B9" w:rsidP="00737221">
      <w:pPr>
        <w:pStyle w:val="IPA-HinweistexteTextkanngelschtwerden"/>
      </w:pPr>
    </w:p>
    <w:p w14:paraId="59AAAC73" w14:textId="77777777" w:rsidR="00737221" w:rsidRPr="009B2206" w:rsidRDefault="00737221" w:rsidP="001F004E">
      <w:pPr>
        <w:pStyle w:val="IPA-HinweistexteTextkanngelschtwerden"/>
      </w:pPr>
    </w:p>
    <w:p w14:paraId="03A694FF" w14:textId="77777777" w:rsidR="00737221" w:rsidRPr="009B2206" w:rsidRDefault="001F004E" w:rsidP="001F004E">
      <w:pPr>
        <w:pStyle w:val="IPA-HinweistexteTextkanngelschtwerden"/>
      </w:pPr>
      <w:r w:rsidRPr="009B2206">
        <w:t>Tipp: Word 2010/13 Layout/Sortieren nach… ;-)</w:t>
      </w:r>
    </w:p>
    <w:p w14:paraId="28AE9D41" w14:textId="77777777" w:rsidR="00526537" w:rsidRPr="009B2206" w:rsidRDefault="00526537" w:rsidP="00526537"/>
    <w:p w14:paraId="4DD39D4E" w14:textId="77777777" w:rsidR="00526537" w:rsidRPr="009B2206" w:rsidRDefault="00526537" w:rsidP="00526537"/>
    <w:p w14:paraId="4A46993E" w14:textId="77777777" w:rsidR="00737221" w:rsidRPr="009B2206" w:rsidRDefault="00526537" w:rsidP="00526537">
      <w:pPr>
        <w:tabs>
          <w:tab w:val="left" w:pos="3924"/>
        </w:tabs>
      </w:pPr>
      <w:r w:rsidRPr="009B2206">
        <w:tab/>
      </w:r>
    </w:p>
    <w:p w14:paraId="50DD8DDA" w14:textId="1A060C22" w:rsidR="0090610A" w:rsidRDefault="0090610A" w:rsidP="00737221">
      <w:pPr>
        <w:pStyle w:val="Heading1"/>
      </w:pPr>
      <w:bookmarkStart w:id="90" w:name="_Toc68694866"/>
      <w:r>
        <w:lastRenderedPageBreak/>
        <w:t>Literatur- und Quellenverzeichnis</w:t>
      </w:r>
      <w:bookmarkEnd w:id="90"/>
    </w:p>
    <w:p w14:paraId="74327595" w14:textId="34E315A3" w:rsidR="00DF700A" w:rsidRPr="0090610A" w:rsidRDefault="00DF700A" w:rsidP="0090610A">
      <w:pPr>
        <w:pStyle w:val="IPA-TextkrperStandart"/>
        <w:rPr>
          <w:lang w:val="de-DE"/>
        </w:rPr>
      </w:pPr>
    </w:p>
    <w:p w14:paraId="1171CC8C" w14:textId="0FA8915E" w:rsidR="00737221" w:rsidRDefault="00737221" w:rsidP="00737221">
      <w:pPr>
        <w:pStyle w:val="Heading1"/>
      </w:pPr>
      <w:bookmarkStart w:id="91" w:name="_Toc68694867"/>
      <w:r>
        <w:lastRenderedPageBreak/>
        <w:t>Anhang</w:t>
      </w:r>
      <w:bookmarkEnd w:id="91"/>
    </w:p>
    <w:p w14:paraId="4DAFD21D" w14:textId="52E627F7" w:rsidR="00E048DD" w:rsidRPr="00E048DD" w:rsidRDefault="00E048DD" w:rsidP="00E048DD">
      <w:pPr>
        <w:pStyle w:val="IPA-TextkrperStandart"/>
        <w:rPr>
          <w:lang w:val="de-DE"/>
        </w:rPr>
      </w:pPr>
      <w:r>
        <w:rPr>
          <w:lang w:val="de-DE"/>
        </w:rPr>
        <w:t>Code einfügen, Layout abklären</w:t>
      </w:r>
    </w:p>
    <w:p w14:paraId="55C0D559" w14:textId="77777777" w:rsidR="00737221" w:rsidRPr="00E10423" w:rsidRDefault="00737221" w:rsidP="00737221">
      <w:pPr>
        <w:pStyle w:val="IPA-Bullet-1"/>
        <w:numPr>
          <w:ilvl w:val="0"/>
          <w:numId w:val="0"/>
        </w:numPr>
        <w:rPr>
          <w:szCs w:val="22"/>
          <w:lang w:val="de-DE"/>
        </w:rPr>
      </w:pPr>
    </w:p>
    <w:p w14:paraId="61C5A3E7" w14:textId="77777777" w:rsidR="00737221" w:rsidRPr="00737221" w:rsidRDefault="00737221" w:rsidP="00737221">
      <w:pPr>
        <w:pStyle w:val="IPA-HinweistexteTextkanngelschtwerden"/>
        <w:rPr>
          <w:i w:val="0"/>
          <w:vanish w:val="0"/>
        </w:rPr>
      </w:pPr>
      <w:r w:rsidRPr="00737221">
        <w:t>Ausgedruckter Code, Sitzungsprotokolle, usw.: Vollständig aufführen und der Dokumentation beilegen.</w:t>
      </w:r>
    </w:p>
    <w:p w14:paraId="762DB652" w14:textId="77777777" w:rsidR="00737221" w:rsidRPr="00737221" w:rsidRDefault="00737221" w:rsidP="00737221">
      <w:pPr>
        <w:pStyle w:val="IPA-HinweistexteTextkanngelschtwerden"/>
        <w:rPr>
          <w:i w:val="0"/>
          <w:vanish w:val="0"/>
        </w:rPr>
      </w:pPr>
      <w:r w:rsidRPr="00737221">
        <w:t>Listings von Scripten und Programmen. Die Eigenleistung der Kandidatin oder des Kandidaten muss vollständig dokumentiert sein. Automatisch generierten Code weglassen, wenn für das Verständnis nicht zwingend nötig.</w:t>
      </w:r>
    </w:p>
    <w:p w14:paraId="52B86D16" w14:textId="77777777" w:rsidR="00737221" w:rsidRPr="00737221" w:rsidRDefault="00737221" w:rsidP="00737221">
      <w:pPr>
        <w:pStyle w:val="IPA-HinweistexteTextkanngelschtwerden"/>
        <w:rPr>
          <w:i w:val="0"/>
          <w:vanish w:val="0"/>
        </w:rPr>
      </w:pPr>
      <w:r w:rsidRPr="00737221">
        <w:t>Falls Handbücher erstellt wurden, können diese hier als Anhang beigelegt werden.</w:t>
      </w:r>
    </w:p>
    <w:p w14:paraId="083DC43B" w14:textId="77777777" w:rsidR="00737221" w:rsidRPr="00E10423" w:rsidRDefault="00737221" w:rsidP="00737221"/>
    <w:p w14:paraId="449DB9BD" w14:textId="77777777" w:rsidR="00737221" w:rsidRPr="00E10423" w:rsidRDefault="00737221" w:rsidP="00737221"/>
    <w:p w14:paraId="71EB6B3D" w14:textId="77777777" w:rsidR="00737221" w:rsidRPr="007D1396" w:rsidRDefault="00737221" w:rsidP="007D1396">
      <w:pPr>
        <w:spacing w:after="200"/>
        <w:rPr>
          <w:rFonts w:eastAsia="Times New Roman" w:cs="Times New Roman"/>
          <w:b/>
          <w:bCs/>
          <w:sz w:val="16"/>
          <w:szCs w:val="24"/>
          <w:lang w:eastAsia="de-DE"/>
        </w:rPr>
      </w:pPr>
    </w:p>
    <w:sectPr w:rsidR="00737221" w:rsidRPr="007D1396" w:rsidSect="00733060">
      <w:headerReference w:type="first" r:id="rId30"/>
      <w:pgSz w:w="11907" w:h="16840" w:code="9"/>
      <w:pgMar w:top="1384" w:right="1134"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CEFB8C" w14:textId="77777777" w:rsidR="00C17802" w:rsidRDefault="00C17802" w:rsidP="00DB5FD7">
      <w:pPr>
        <w:spacing w:line="240" w:lineRule="auto"/>
      </w:pPr>
      <w:r>
        <w:separator/>
      </w:r>
    </w:p>
  </w:endnote>
  <w:endnote w:type="continuationSeparator" w:id="0">
    <w:p w14:paraId="297E2DEC" w14:textId="77777777" w:rsidR="00C17802" w:rsidRDefault="00C17802" w:rsidP="00DB5F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A330B" w14:textId="3A81383D" w:rsidR="003E7657" w:rsidRPr="006F7A65" w:rsidRDefault="003E7657" w:rsidP="00B91690">
    <w:pPr>
      <w:pStyle w:val="Footer"/>
      <w:tabs>
        <w:tab w:val="left" w:pos="3686"/>
        <w:tab w:val="left" w:pos="7371"/>
      </w:tabs>
      <w:spacing w:before="120"/>
      <w:rPr>
        <w:sz w:val="16"/>
        <w:szCs w:val="16"/>
      </w:rPr>
    </w:pPr>
    <w:r>
      <w:rPr>
        <w:sz w:val="16"/>
        <w:szCs w:val="16"/>
      </w:rPr>
      <w:t>Mittwoch, 21. April 2021</w:t>
    </w:r>
    <w:r w:rsidRPr="006F7A65">
      <w:rPr>
        <w:sz w:val="16"/>
        <w:szCs w:val="16"/>
      </w:rPr>
      <w:tab/>
    </w:r>
    <w:r>
      <w:rPr>
        <w:sz w:val="16"/>
        <w:szCs w:val="16"/>
      </w:rPr>
      <w:t xml:space="preserve">Version </w:t>
    </w:r>
    <w:sdt>
      <w:sdtPr>
        <w:rPr>
          <w:sz w:val="16"/>
          <w:szCs w:val="16"/>
        </w:rPr>
        <w:alias w:val="Status"/>
        <w:tag w:val=""/>
        <w:id w:val="-367453590"/>
        <w:dataBinding w:prefixMappings="xmlns:ns0='http://purl.org/dc/elements/1.1/' xmlns:ns1='http://schemas.openxmlformats.org/package/2006/metadata/core-properties' " w:xpath="/ns1:coreProperties[1]/ns1:contentStatus[1]" w:storeItemID="{6C3C8BC8-F283-45AE-878A-BAB7291924A1}"/>
        <w:text/>
      </w:sdtPr>
      <w:sdtContent>
        <w:r>
          <w:rPr>
            <w:sz w:val="16"/>
            <w:szCs w:val="16"/>
          </w:rPr>
          <w:t>0.1.1</w:t>
        </w:r>
      </w:sdtContent>
    </w:sdt>
    <w:r w:rsidRPr="006F7A65">
      <w:rPr>
        <w:sz w:val="16"/>
        <w:szCs w:val="16"/>
      </w:rPr>
      <w:tab/>
    </w:r>
    <w:r w:rsidRPr="006F7A65">
      <w:rPr>
        <w:sz w:val="16"/>
        <w:szCs w:val="16"/>
      </w:rPr>
      <w:tab/>
      <w:t xml:space="preserve">Seite </w:t>
    </w:r>
    <w:r w:rsidRPr="006F7A65">
      <w:rPr>
        <w:sz w:val="16"/>
        <w:szCs w:val="16"/>
      </w:rPr>
      <w:fldChar w:fldCharType="begin"/>
    </w:r>
    <w:r w:rsidRPr="006F7A65">
      <w:rPr>
        <w:sz w:val="16"/>
        <w:szCs w:val="16"/>
      </w:rPr>
      <w:instrText>PAGE  \* Arabic  \* MERGEFORMAT</w:instrText>
    </w:r>
    <w:r w:rsidRPr="006F7A65">
      <w:rPr>
        <w:sz w:val="16"/>
        <w:szCs w:val="16"/>
      </w:rPr>
      <w:fldChar w:fldCharType="separate"/>
    </w:r>
    <w:r>
      <w:rPr>
        <w:noProof/>
        <w:sz w:val="16"/>
        <w:szCs w:val="16"/>
      </w:rPr>
      <w:t>10</w:t>
    </w:r>
    <w:r w:rsidRPr="006F7A65">
      <w:rPr>
        <w:sz w:val="16"/>
        <w:szCs w:val="16"/>
      </w:rPr>
      <w:fldChar w:fldCharType="end"/>
    </w:r>
    <w:r w:rsidRPr="006F7A65">
      <w:rPr>
        <w:sz w:val="16"/>
        <w:szCs w:val="16"/>
      </w:rPr>
      <w:t xml:space="preserve"> von </w:t>
    </w:r>
    <w:r w:rsidRPr="006F7A65">
      <w:rPr>
        <w:sz w:val="16"/>
        <w:szCs w:val="16"/>
      </w:rPr>
      <w:fldChar w:fldCharType="begin"/>
    </w:r>
    <w:r w:rsidRPr="006F7A65">
      <w:rPr>
        <w:sz w:val="16"/>
        <w:szCs w:val="16"/>
      </w:rPr>
      <w:instrText>NUMPAGES  \* Arabic  \* MERGEFORMAT</w:instrText>
    </w:r>
    <w:r w:rsidRPr="006F7A65">
      <w:rPr>
        <w:sz w:val="16"/>
        <w:szCs w:val="16"/>
      </w:rPr>
      <w:fldChar w:fldCharType="separate"/>
    </w:r>
    <w:r>
      <w:rPr>
        <w:noProof/>
        <w:sz w:val="16"/>
        <w:szCs w:val="16"/>
      </w:rPr>
      <w:t>34</w:t>
    </w:r>
    <w:r w:rsidRPr="006F7A65">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9E57D" w14:textId="789E9CC4" w:rsidR="003E7657" w:rsidRPr="00A81307" w:rsidRDefault="003E7657" w:rsidP="00A81307">
    <w:pPr>
      <w:pStyle w:val="Footer"/>
      <w:tabs>
        <w:tab w:val="left" w:pos="3686"/>
        <w:tab w:val="left" w:pos="7371"/>
      </w:tabs>
      <w:rPr>
        <w:sz w:val="16"/>
        <w:szCs w:val="16"/>
      </w:rPr>
    </w:pPr>
    <w:r>
      <w:rPr>
        <w:sz w:val="16"/>
        <w:szCs w:val="16"/>
      </w:rPr>
      <w:t>Sonntag, 28. Februar 2021</w:t>
    </w:r>
    <w:r w:rsidRPr="004C5F99">
      <w:rPr>
        <w:sz w:val="16"/>
        <w:szCs w:val="16"/>
      </w:rPr>
      <w:tab/>
    </w:r>
    <w:r>
      <w:rPr>
        <w:sz w:val="16"/>
        <w:szCs w:val="16"/>
      </w:rPr>
      <w:t xml:space="preserve">Version </w:t>
    </w:r>
    <w:sdt>
      <w:sdtPr>
        <w:rPr>
          <w:sz w:val="16"/>
          <w:szCs w:val="16"/>
        </w:rPr>
        <w:alias w:val="Status"/>
        <w:tag w:val=""/>
        <w:id w:val="784621555"/>
        <w:dataBinding w:prefixMappings="xmlns:ns0='http://purl.org/dc/elements/1.1/' xmlns:ns1='http://schemas.openxmlformats.org/package/2006/metadata/core-properties' " w:xpath="/ns1:coreProperties[1]/ns1:contentStatus[1]" w:storeItemID="{6C3C8BC8-F283-45AE-878A-BAB7291924A1}"/>
        <w:text/>
      </w:sdtPr>
      <w:sdtContent>
        <w:r>
          <w:rPr>
            <w:sz w:val="16"/>
            <w:szCs w:val="16"/>
          </w:rPr>
          <w:t>0.1.1</w:t>
        </w:r>
      </w:sdtContent>
    </w:sdt>
    <w:r>
      <w:rPr>
        <w:sz w:val="16"/>
        <w:szCs w:val="16"/>
      </w:rPr>
      <w:tab/>
    </w:r>
    <w:r w:rsidRPr="004C5F99">
      <w:rPr>
        <w:sz w:val="16"/>
        <w:szCs w:val="16"/>
      </w:rPr>
      <w:tab/>
    </w:r>
    <w:r w:rsidRPr="004C5F99">
      <w:rPr>
        <w:sz w:val="16"/>
        <w:szCs w:val="16"/>
        <w:lang w:val="de-DE"/>
      </w:rPr>
      <w:t xml:space="preserve">Seite </w:t>
    </w:r>
    <w:r w:rsidRPr="004C5F99">
      <w:rPr>
        <w:sz w:val="16"/>
        <w:szCs w:val="16"/>
      </w:rPr>
      <w:fldChar w:fldCharType="begin"/>
    </w:r>
    <w:r w:rsidRPr="004C5F99">
      <w:rPr>
        <w:sz w:val="16"/>
        <w:szCs w:val="16"/>
      </w:rPr>
      <w:instrText>PAGE  \* Arabic  \* MERGEFORMAT</w:instrText>
    </w:r>
    <w:r w:rsidRPr="004C5F99">
      <w:rPr>
        <w:sz w:val="16"/>
        <w:szCs w:val="16"/>
      </w:rPr>
      <w:fldChar w:fldCharType="separate"/>
    </w:r>
    <w:r w:rsidRPr="005E3477">
      <w:rPr>
        <w:noProof/>
        <w:sz w:val="16"/>
        <w:szCs w:val="16"/>
        <w:lang w:val="de-DE"/>
      </w:rPr>
      <w:t>22</w:t>
    </w:r>
    <w:r w:rsidRPr="004C5F99">
      <w:rPr>
        <w:sz w:val="16"/>
        <w:szCs w:val="16"/>
      </w:rPr>
      <w:fldChar w:fldCharType="end"/>
    </w:r>
    <w:r w:rsidRPr="004C5F99">
      <w:rPr>
        <w:sz w:val="16"/>
        <w:szCs w:val="16"/>
        <w:lang w:val="de-DE"/>
      </w:rPr>
      <w:t xml:space="preserve"> von </w:t>
    </w:r>
    <w:r w:rsidRPr="004C5F99">
      <w:rPr>
        <w:sz w:val="16"/>
        <w:szCs w:val="16"/>
      </w:rPr>
      <w:fldChar w:fldCharType="begin"/>
    </w:r>
    <w:r w:rsidRPr="004C5F99">
      <w:rPr>
        <w:sz w:val="16"/>
        <w:szCs w:val="16"/>
      </w:rPr>
      <w:instrText>NUMPAGES  \* Arabic  \* MERGEFORMAT</w:instrText>
    </w:r>
    <w:r w:rsidRPr="004C5F99">
      <w:rPr>
        <w:sz w:val="16"/>
        <w:szCs w:val="16"/>
      </w:rPr>
      <w:fldChar w:fldCharType="separate"/>
    </w:r>
    <w:r w:rsidRPr="005E3477">
      <w:rPr>
        <w:noProof/>
        <w:sz w:val="16"/>
        <w:szCs w:val="16"/>
        <w:lang w:val="de-DE"/>
      </w:rPr>
      <w:t>34</w:t>
    </w:r>
    <w:r w:rsidRPr="004C5F99">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56B54B" w14:textId="77777777" w:rsidR="00C17802" w:rsidRDefault="00C17802" w:rsidP="00DB5FD7">
      <w:pPr>
        <w:spacing w:line="240" w:lineRule="auto"/>
      </w:pPr>
      <w:r>
        <w:separator/>
      </w:r>
    </w:p>
  </w:footnote>
  <w:footnote w:type="continuationSeparator" w:id="0">
    <w:p w14:paraId="72B0AF87" w14:textId="77777777" w:rsidR="00C17802" w:rsidRDefault="00C17802" w:rsidP="00DB5F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22F1E" w14:textId="7F449E16" w:rsidR="003E7657" w:rsidRDefault="003E7657">
    <w:pPr>
      <w:pStyle w:val="Header"/>
    </w:pPr>
    <w:r>
      <w:rPr>
        <w:sz w:val="18"/>
        <w:szCs w:val="18"/>
      </w:rPr>
      <w:t>IPA 2021</w:t>
    </w:r>
    <w:r w:rsidRPr="00B91690">
      <w:rPr>
        <w:sz w:val="18"/>
        <w:szCs w:val="18"/>
      </w:rPr>
      <w:tab/>
    </w:r>
    <w:r w:rsidRPr="00B91690">
      <w:rPr>
        <w:sz w:val="18"/>
        <w:szCs w:val="18"/>
      </w:rPr>
      <w:tab/>
    </w:r>
    <w:sdt>
      <w:sdtPr>
        <w:rPr>
          <w:sz w:val="18"/>
          <w:szCs w:val="18"/>
        </w:rPr>
        <w:alias w:val="Autor"/>
        <w:tag w:val=""/>
        <w:id w:val="1419990961"/>
        <w:placeholder>
          <w:docPart w:val="068872BF817744738241121ABC174055"/>
        </w:placeholder>
        <w:dataBinding w:prefixMappings="xmlns:ns0='http://purl.org/dc/elements/1.1/' xmlns:ns1='http://schemas.openxmlformats.org/package/2006/metadata/core-properties' " w:xpath="/ns1:coreProperties[1]/ns0:creator[1]" w:storeItemID="{6C3C8BC8-F283-45AE-878A-BAB7291924A1}"/>
        <w:text/>
      </w:sdtPr>
      <w:sdtContent>
        <w:r>
          <w:rPr>
            <w:sz w:val="18"/>
            <w:szCs w:val="18"/>
          </w:rPr>
          <w:t>Autor: Moritz Burn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F77D7" w14:textId="70873158" w:rsidR="003E7657" w:rsidRPr="00FA56D2" w:rsidRDefault="003E7657" w:rsidP="004E74C9">
    <w:pPr>
      <w:pStyle w:val="Header"/>
      <w:tabs>
        <w:tab w:val="clear" w:pos="9072"/>
        <w:tab w:val="left" w:pos="5070"/>
      </w:tabs>
      <w:rPr>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61A179" w14:textId="1489CE9A" w:rsidR="003E7657" w:rsidRPr="00F21020" w:rsidRDefault="003E7657" w:rsidP="008C50DB">
    <w:pPr>
      <w:pStyle w:val="Header"/>
      <w:rPr>
        <w:sz w:val="16"/>
        <w:szCs w:val="16"/>
      </w:rPr>
    </w:pPr>
    <w:sdt>
      <w:sdtPr>
        <w:rPr>
          <w:sz w:val="16"/>
          <w:szCs w:val="16"/>
        </w:rPr>
        <w:alias w:val="Titel"/>
        <w:tag w:val=""/>
        <w:id w:val="388385517"/>
        <w:placeholder>
          <w:docPart w:val="41F16361801F44CAABD7C3D64989BF63"/>
        </w:placeholder>
        <w:dataBinding w:prefixMappings="xmlns:ns0='http://purl.org/dc/elements/1.1/' xmlns:ns1='http://schemas.openxmlformats.org/package/2006/metadata/core-properties' " w:xpath="/ns1:coreProperties[1]/ns0:title[1]" w:storeItemID="{6C3C8BC8-F283-45AE-878A-BAB7291924A1}"/>
        <w:text/>
      </w:sdtPr>
      <w:sdtContent>
        <w:r>
          <w:rPr>
            <w:sz w:val="16"/>
            <w:szCs w:val="16"/>
          </w:rPr>
          <w:t>Produkte-Extension</w:t>
        </w:r>
      </w:sdtContent>
    </w:sdt>
    <w:r>
      <w:rPr>
        <w:sz w:val="16"/>
        <w:szCs w:val="16"/>
      </w:rPr>
      <w:tab/>
    </w:r>
    <w:r>
      <w:rPr>
        <w:sz w:val="16"/>
        <w:szCs w:val="16"/>
      </w:rPr>
      <w:tab/>
      <w:t>Dein Vor-/ Nachname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B8071" w14:textId="6F2F2665" w:rsidR="003E7657" w:rsidRPr="00A81307" w:rsidRDefault="003E7657" w:rsidP="00F61FAD">
    <w:pPr>
      <w:tabs>
        <w:tab w:val="left" w:pos="7371"/>
        <w:tab w:val="left" w:pos="12049"/>
        <w:tab w:val="left" w:pos="18711"/>
      </w:tabs>
      <w:rPr>
        <w:sz w:val="16"/>
        <w:szCs w:val="16"/>
      </w:rPr>
    </w:pPr>
    <w:r w:rsidRPr="00A81307">
      <w:rPr>
        <w:sz w:val="16"/>
        <w:szCs w:val="16"/>
      </w:rPr>
      <w:t>IPA-Dokumentenname</w:t>
    </w:r>
    <w:r w:rsidRPr="00A81307">
      <w:rPr>
        <w:sz w:val="16"/>
        <w:szCs w:val="16"/>
      </w:rPr>
      <w:tab/>
    </w:r>
    <w:r>
      <w:rPr>
        <w:sz w:val="16"/>
        <w:szCs w:val="16"/>
      </w:rPr>
      <w:tab/>
    </w:r>
    <w:r>
      <w:rPr>
        <w:sz w:val="16"/>
        <w:szCs w:val="16"/>
      </w:rPr>
      <w:tab/>
      <w:t>Moritz Burn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3B048" w14:textId="62DBEAAF" w:rsidR="003E7657" w:rsidRPr="00A81307" w:rsidRDefault="003E7657" w:rsidP="00F61FAD">
    <w:pPr>
      <w:tabs>
        <w:tab w:val="left" w:pos="7371"/>
        <w:tab w:val="left" w:pos="12049"/>
        <w:tab w:val="left" w:pos="18711"/>
      </w:tabs>
      <w:rPr>
        <w:sz w:val="16"/>
        <w:szCs w:val="16"/>
      </w:rPr>
    </w:pPr>
    <w:r w:rsidRPr="00A81307">
      <w:rPr>
        <w:sz w:val="16"/>
        <w:szCs w:val="16"/>
      </w:rPr>
      <w:t>IPA-</w:t>
    </w:r>
    <w:proofErr w:type="spellStart"/>
    <w:r w:rsidRPr="00A81307">
      <w:rPr>
        <w:sz w:val="16"/>
        <w:szCs w:val="16"/>
      </w:rPr>
      <w:t>Dokumente</w:t>
    </w:r>
    <w:r>
      <w:rPr>
        <w:sz w:val="16"/>
        <w:szCs w:val="16"/>
      </w:rPr>
      <w:t>nnam</w:t>
    </w:r>
    <w:proofErr w:type="spellEnd"/>
    <w:r>
      <w:rPr>
        <w:sz w:val="16"/>
        <w:szCs w:val="16"/>
      </w:rPr>
      <w:tab/>
      <w:t>Moritz Burn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A563A"/>
    <w:multiLevelType w:val="hybridMultilevel"/>
    <w:tmpl w:val="5108067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AEA5D17"/>
    <w:multiLevelType w:val="hybridMultilevel"/>
    <w:tmpl w:val="1D9EBE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05127A8"/>
    <w:multiLevelType w:val="hybridMultilevel"/>
    <w:tmpl w:val="12603E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10F0E1F"/>
    <w:multiLevelType w:val="hybridMultilevel"/>
    <w:tmpl w:val="C3B45F38"/>
    <w:lvl w:ilvl="0" w:tplc="5F64DB2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25864A6"/>
    <w:multiLevelType w:val="hybridMultilevel"/>
    <w:tmpl w:val="FE0C9F9A"/>
    <w:lvl w:ilvl="0" w:tplc="5F64DB22">
      <w:numFmt w:val="bullet"/>
      <w:lvlText w:val="-"/>
      <w:lvlJc w:val="left"/>
      <w:pPr>
        <w:ind w:left="720" w:hanging="360"/>
      </w:pPr>
      <w:rPr>
        <w:rFonts w:ascii="Arial" w:eastAsiaTheme="minorHAnsi" w:hAnsi="Arial" w:cs="Arial"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178A4310"/>
    <w:multiLevelType w:val="hybridMultilevel"/>
    <w:tmpl w:val="D806048A"/>
    <w:lvl w:ilvl="0" w:tplc="08070001">
      <w:start w:val="1"/>
      <w:numFmt w:val="bullet"/>
      <w:lvlText w:val=""/>
      <w:lvlJc w:val="left"/>
      <w:pPr>
        <w:ind w:left="720" w:hanging="360"/>
      </w:pPr>
      <w:rPr>
        <w:rFonts w:ascii="Symbol" w:hAnsi="Symbol" w:hint="default"/>
      </w:rPr>
    </w:lvl>
    <w:lvl w:ilvl="1" w:tplc="1C204932">
      <w:numFmt w:val="bullet"/>
      <w:lvlText w:val=""/>
      <w:lvlJc w:val="left"/>
      <w:pPr>
        <w:ind w:left="1440" w:hanging="360"/>
      </w:pPr>
      <w:rPr>
        <w:rFonts w:ascii="Wingdings" w:eastAsiaTheme="minorHAnsi" w:hAnsi="Wingdings" w:cstheme="minorBid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7AA109A"/>
    <w:multiLevelType w:val="multilevel"/>
    <w:tmpl w:val="9F447496"/>
    <w:lvl w:ilvl="0">
      <w:start w:val="1"/>
      <w:numFmt w:val="decimal"/>
      <w:pStyle w:val="Heading1"/>
      <w:lvlText w:val="%1."/>
      <w:lvlJc w:val="left"/>
      <w:pPr>
        <w:ind w:left="360" w:hanging="360"/>
      </w:pPr>
    </w:lvl>
    <w:lvl w:ilvl="1">
      <w:start w:val="1"/>
      <w:numFmt w:val="decimal"/>
      <w:pStyle w:val="Heading2"/>
      <w:lvlText w:val="%1.%2"/>
      <w:lvlJc w:val="left"/>
      <w:pPr>
        <w:tabs>
          <w:tab w:val="num" w:pos="718"/>
        </w:tabs>
        <w:ind w:left="718" w:hanging="576"/>
      </w:pPr>
    </w:lvl>
    <w:lvl w:ilvl="2">
      <w:start w:val="1"/>
      <w:numFmt w:val="decimal"/>
      <w:pStyle w:val="Heading3"/>
      <w:lvlText w:val="%1.%2.%3"/>
      <w:lvlJc w:val="left"/>
      <w:pPr>
        <w:tabs>
          <w:tab w:val="num" w:pos="5256"/>
        </w:tabs>
        <w:ind w:left="5256"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1B76422D"/>
    <w:multiLevelType w:val="multilevel"/>
    <w:tmpl w:val="14882C94"/>
    <w:lvl w:ilvl="0">
      <w:start w:val="1"/>
      <w:numFmt w:val="bullet"/>
      <w:pStyle w:val="IPA-Bullet-1"/>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674908"/>
    <w:multiLevelType w:val="hybridMultilevel"/>
    <w:tmpl w:val="74928CAC"/>
    <w:lvl w:ilvl="0" w:tplc="5F64DB22">
      <w:numFmt w:val="bullet"/>
      <w:lvlText w:val="-"/>
      <w:lvlJc w:val="left"/>
      <w:pPr>
        <w:ind w:left="720" w:hanging="360"/>
      </w:pPr>
      <w:rPr>
        <w:rFonts w:ascii="Arial" w:eastAsiaTheme="minorHAnsi" w:hAnsi="Arial" w:cs="Arial"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28993107"/>
    <w:multiLevelType w:val="hybridMultilevel"/>
    <w:tmpl w:val="2A1E2514"/>
    <w:lvl w:ilvl="0" w:tplc="08070003">
      <w:start w:val="1"/>
      <w:numFmt w:val="bullet"/>
      <w:lvlText w:val="o"/>
      <w:lvlJc w:val="left"/>
      <w:pPr>
        <w:ind w:left="1068" w:hanging="360"/>
      </w:pPr>
      <w:rPr>
        <w:rFonts w:ascii="Courier New" w:hAnsi="Courier New" w:cs="Courier New" w:hint="default"/>
      </w:rPr>
    </w:lvl>
    <w:lvl w:ilvl="1" w:tplc="08070019">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10" w15:restartNumberingAfterBreak="0">
    <w:nsid w:val="30283E1A"/>
    <w:multiLevelType w:val="hybridMultilevel"/>
    <w:tmpl w:val="5EF430CA"/>
    <w:lvl w:ilvl="0" w:tplc="5F64DB22">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56D5CCA"/>
    <w:multiLevelType w:val="hybridMultilevel"/>
    <w:tmpl w:val="AD7AA0BE"/>
    <w:lvl w:ilvl="0" w:tplc="5F64DB22">
      <w:numFmt w:val="bullet"/>
      <w:lvlText w:val="-"/>
      <w:lvlJc w:val="left"/>
      <w:pPr>
        <w:ind w:left="720" w:hanging="360"/>
      </w:pPr>
      <w:rPr>
        <w:rFonts w:ascii="Arial" w:eastAsiaTheme="minorHAnsi" w:hAnsi="Arial" w:cs="Arial" w:hint="default"/>
      </w:rPr>
    </w:lvl>
    <w:lvl w:ilvl="1" w:tplc="1C204932">
      <w:numFmt w:val="bullet"/>
      <w:lvlText w:val=""/>
      <w:lvlJc w:val="left"/>
      <w:pPr>
        <w:ind w:left="1440" w:hanging="360"/>
      </w:pPr>
      <w:rPr>
        <w:rFonts w:ascii="Wingdings" w:eastAsiaTheme="minorHAnsi" w:hAnsi="Wingdings" w:cstheme="minorBid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9D56AE"/>
    <w:multiLevelType w:val="hybridMultilevel"/>
    <w:tmpl w:val="30D6E442"/>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404A0E0F"/>
    <w:multiLevelType w:val="hybridMultilevel"/>
    <w:tmpl w:val="2A127B66"/>
    <w:lvl w:ilvl="0" w:tplc="5F64DB22">
      <w:numFmt w:val="bullet"/>
      <w:lvlText w:val="-"/>
      <w:lvlJc w:val="left"/>
      <w:pPr>
        <w:ind w:left="720" w:hanging="360"/>
      </w:pPr>
      <w:rPr>
        <w:rFonts w:ascii="Arial" w:eastAsiaTheme="minorHAnsi" w:hAnsi="Arial" w:cs="Arial" w:hint="default"/>
      </w:rPr>
    </w:lvl>
    <w:lvl w:ilvl="1" w:tplc="5F64DB22">
      <w:numFmt w:val="bullet"/>
      <w:lvlText w:val="-"/>
      <w:lvlJc w:val="left"/>
      <w:pPr>
        <w:ind w:left="1440" w:hanging="360"/>
      </w:pPr>
      <w:rPr>
        <w:rFonts w:ascii="Arial" w:eastAsiaTheme="minorHAnsi" w:hAnsi="Arial" w:cs="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93E1EDD"/>
    <w:multiLevelType w:val="hybridMultilevel"/>
    <w:tmpl w:val="825477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9602961"/>
    <w:multiLevelType w:val="hybridMultilevel"/>
    <w:tmpl w:val="529EDB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EAA230F"/>
    <w:multiLevelType w:val="hybridMultilevel"/>
    <w:tmpl w:val="7728A4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9C36942"/>
    <w:multiLevelType w:val="hybridMultilevel"/>
    <w:tmpl w:val="CA2A421C"/>
    <w:lvl w:ilvl="0" w:tplc="5F64DB22">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28D747E"/>
    <w:multiLevelType w:val="hybridMultilevel"/>
    <w:tmpl w:val="A686FC08"/>
    <w:lvl w:ilvl="0" w:tplc="5F64DB22">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45D5948"/>
    <w:multiLevelType w:val="hybridMultilevel"/>
    <w:tmpl w:val="E0F0D8E8"/>
    <w:lvl w:ilvl="0" w:tplc="5F64DB22">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832744B"/>
    <w:multiLevelType w:val="hybridMultilevel"/>
    <w:tmpl w:val="43A6AD38"/>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6"/>
  </w:num>
  <w:num w:numId="2">
    <w:abstractNumId w:val="7"/>
  </w:num>
  <w:num w:numId="3">
    <w:abstractNumId w:val="2"/>
  </w:num>
  <w:num w:numId="4">
    <w:abstractNumId w:val="12"/>
  </w:num>
  <w:num w:numId="5">
    <w:abstractNumId w:val="1"/>
  </w:num>
  <w:num w:numId="6">
    <w:abstractNumId w:val="15"/>
  </w:num>
  <w:num w:numId="7">
    <w:abstractNumId w:val="16"/>
  </w:num>
  <w:num w:numId="8">
    <w:abstractNumId w:val="21"/>
  </w:num>
  <w:num w:numId="9">
    <w:abstractNumId w:val="20"/>
  </w:num>
  <w:num w:numId="10">
    <w:abstractNumId w:val="8"/>
  </w:num>
  <w:num w:numId="11">
    <w:abstractNumId w:val="17"/>
  </w:num>
  <w:num w:numId="12">
    <w:abstractNumId w:val="9"/>
  </w:num>
  <w:num w:numId="13">
    <w:abstractNumId w:val="11"/>
  </w:num>
  <w:num w:numId="14">
    <w:abstractNumId w:val="3"/>
  </w:num>
  <w:num w:numId="15">
    <w:abstractNumId w:val="10"/>
  </w:num>
  <w:num w:numId="16">
    <w:abstractNumId w:val="19"/>
  </w:num>
  <w:num w:numId="17">
    <w:abstractNumId w:val="4"/>
  </w:num>
  <w:num w:numId="18">
    <w:abstractNumId w:val="18"/>
  </w:num>
  <w:num w:numId="19">
    <w:abstractNumId w:val="14"/>
  </w:num>
  <w:num w:numId="20">
    <w:abstractNumId w:val="13"/>
  </w:num>
  <w:num w:numId="21">
    <w:abstractNumId w:val="5"/>
  </w:num>
  <w:num w:numId="22">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7D"/>
    <w:rsid w:val="00004105"/>
    <w:rsid w:val="000200DC"/>
    <w:rsid w:val="00025978"/>
    <w:rsid w:val="00026D80"/>
    <w:rsid w:val="00034F9E"/>
    <w:rsid w:val="00036960"/>
    <w:rsid w:val="00064272"/>
    <w:rsid w:val="00065126"/>
    <w:rsid w:val="000652EC"/>
    <w:rsid w:val="000655E1"/>
    <w:rsid w:val="000656FE"/>
    <w:rsid w:val="00076CB4"/>
    <w:rsid w:val="00085643"/>
    <w:rsid w:val="00093306"/>
    <w:rsid w:val="000949AD"/>
    <w:rsid w:val="000A0DCB"/>
    <w:rsid w:val="000A3364"/>
    <w:rsid w:val="000B569E"/>
    <w:rsid w:val="000B5A68"/>
    <w:rsid w:val="000C6437"/>
    <w:rsid w:val="000F0775"/>
    <w:rsid w:val="000F250B"/>
    <w:rsid w:val="00100F2B"/>
    <w:rsid w:val="00105A04"/>
    <w:rsid w:val="001213A8"/>
    <w:rsid w:val="001251DB"/>
    <w:rsid w:val="0013665A"/>
    <w:rsid w:val="001504A9"/>
    <w:rsid w:val="00157F19"/>
    <w:rsid w:val="00166919"/>
    <w:rsid w:val="00181311"/>
    <w:rsid w:val="00185A90"/>
    <w:rsid w:val="0018603E"/>
    <w:rsid w:val="001933C1"/>
    <w:rsid w:val="00195DBF"/>
    <w:rsid w:val="001A2ACF"/>
    <w:rsid w:val="001C067F"/>
    <w:rsid w:val="001C7679"/>
    <w:rsid w:val="001D0406"/>
    <w:rsid w:val="001D56BC"/>
    <w:rsid w:val="001D6F2D"/>
    <w:rsid w:val="001D761C"/>
    <w:rsid w:val="001F004E"/>
    <w:rsid w:val="001F0467"/>
    <w:rsid w:val="001F10A6"/>
    <w:rsid w:val="00207743"/>
    <w:rsid w:val="00207787"/>
    <w:rsid w:val="00224A36"/>
    <w:rsid w:val="00227D31"/>
    <w:rsid w:val="002363BE"/>
    <w:rsid w:val="00242108"/>
    <w:rsid w:val="00251E72"/>
    <w:rsid w:val="00260B13"/>
    <w:rsid w:val="00261CBF"/>
    <w:rsid w:val="002723A8"/>
    <w:rsid w:val="00275003"/>
    <w:rsid w:val="0027734E"/>
    <w:rsid w:val="00284E17"/>
    <w:rsid w:val="00291552"/>
    <w:rsid w:val="002919F9"/>
    <w:rsid w:val="00292AD8"/>
    <w:rsid w:val="00294607"/>
    <w:rsid w:val="00295268"/>
    <w:rsid w:val="002A3679"/>
    <w:rsid w:val="002C1882"/>
    <w:rsid w:val="002D2841"/>
    <w:rsid w:val="002D33C8"/>
    <w:rsid w:val="002E405D"/>
    <w:rsid w:val="002F17AC"/>
    <w:rsid w:val="002F6F29"/>
    <w:rsid w:val="00311946"/>
    <w:rsid w:val="00312B69"/>
    <w:rsid w:val="00314F25"/>
    <w:rsid w:val="0032174A"/>
    <w:rsid w:val="00321ED5"/>
    <w:rsid w:val="00324D7A"/>
    <w:rsid w:val="0033157B"/>
    <w:rsid w:val="00336E6C"/>
    <w:rsid w:val="00347888"/>
    <w:rsid w:val="00347C6A"/>
    <w:rsid w:val="003570F1"/>
    <w:rsid w:val="00373ABC"/>
    <w:rsid w:val="0037781D"/>
    <w:rsid w:val="00380206"/>
    <w:rsid w:val="00382A73"/>
    <w:rsid w:val="00384FDC"/>
    <w:rsid w:val="00392D52"/>
    <w:rsid w:val="00396D44"/>
    <w:rsid w:val="0039767D"/>
    <w:rsid w:val="003A4030"/>
    <w:rsid w:val="003A49D0"/>
    <w:rsid w:val="003A55C1"/>
    <w:rsid w:val="003B3F41"/>
    <w:rsid w:val="003C3446"/>
    <w:rsid w:val="003C39B0"/>
    <w:rsid w:val="003C41B8"/>
    <w:rsid w:val="003C5A8B"/>
    <w:rsid w:val="003D2DFD"/>
    <w:rsid w:val="003E1A51"/>
    <w:rsid w:val="003E7657"/>
    <w:rsid w:val="003F0A34"/>
    <w:rsid w:val="003F6F99"/>
    <w:rsid w:val="00405542"/>
    <w:rsid w:val="00405A61"/>
    <w:rsid w:val="00406F65"/>
    <w:rsid w:val="004225EA"/>
    <w:rsid w:val="004327E8"/>
    <w:rsid w:val="004503B1"/>
    <w:rsid w:val="0045240F"/>
    <w:rsid w:val="00454269"/>
    <w:rsid w:val="00454FBD"/>
    <w:rsid w:val="004612C6"/>
    <w:rsid w:val="00465E89"/>
    <w:rsid w:val="00470104"/>
    <w:rsid w:val="00482F7E"/>
    <w:rsid w:val="00483C1C"/>
    <w:rsid w:val="0048539A"/>
    <w:rsid w:val="00486ACC"/>
    <w:rsid w:val="004907BF"/>
    <w:rsid w:val="004932CF"/>
    <w:rsid w:val="0049380B"/>
    <w:rsid w:val="00496F8F"/>
    <w:rsid w:val="00497B44"/>
    <w:rsid w:val="004A0F42"/>
    <w:rsid w:val="004A671A"/>
    <w:rsid w:val="004B0023"/>
    <w:rsid w:val="004B15A5"/>
    <w:rsid w:val="004B4C57"/>
    <w:rsid w:val="004C3CCA"/>
    <w:rsid w:val="004C5F99"/>
    <w:rsid w:val="004D1147"/>
    <w:rsid w:val="004D1F97"/>
    <w:rsid w:val="004D55D9"/>
    <w:rsid w:val="004D7B13"/>
    <w:rsid w:val="004E3A88"/>
    <w:rsid w:val="004E74C9"/>
    <w:rsid w:val="005021EF"/>
    <w:rsid w:val="00526537"/>
    <w:rsid w:val="00536BD0"/>
    <w:rsid w:val="005434E7"/>
    <w:rsid w:val="00545F89"/>
    <w:rsid w:val="00550BE0"/>
    <w:rsid w:val="005554B9"/>
    <w:rsid w:val="00556430"/>
    <w:rsid w:val="005662C6"/>
    <w:rsid w:val="00570A95"/>
    <w:rsid w:val="00573A50"/>
    <w:rsid w:val="00577A03"/>
    <w:rsid w:val="00580326"/>
    <w:rsid w:val="0058377E"/>
    <w:rsid w:val="005876AC"/>
    <w:rsid w:val="00592DCA"/>
    <w:rsid w:val="00593E53"/>
    <w:rsid w:val="005A449A"/>
    <w:rsid w:val="005B0C2F"/>
    <w:rsid w:val="005B0F6D"/>
    <w:rsid w:val="005B4108"/>
    <w:rsid w:val="005B69A1"/>
    <w:rsid w:val="005C3213"/>
    <w:rsid w:val="005D7FE2"/>
    <w:rsid w:val="005E3477"/>
    <w:rsid w:val="006030DA"/>
    <w:rsid w:val="006103ED"/>
    <w:rsid w:val="0062506D"/>
    <w:rsid w:val="006325CE"/>
    <w:rsid w:val="00661801"/>
    <w:rsid w:val="006662B6"/>
    <w:rsid w:val="0066659B"/>
    <w:rsid w:val="00675836"/>
    <w:rsid w:val="00682D4C"/>
    <w:rsid w:val="006A2C91"/>
    <w:rsid w:val="006A57A2"/>
    <w:rsid w:val="006B0FE2"/>
    <w:rsid w:val="006B1F04"/>
    <w:rsid w:val="006C166D"/>
    <w:rsid w:val="006C7D77"/>
    <w:rsid w:val="006D0DE5"/>
    <w:rsid w:val="006E4A59"/>
    <w:rsid w:val="006F7A65"/>
    <w:rsid w:val="0071342F"/>
    <w:rsid w:val="00733060"/>
    <w:rsid w:val="00733532"/>
    <w:rsid w:val="0073510E"/>
    <w:rsid w:val="00737221"/>
    <w:rsid w:val="00751C47"/>
    <w:rsid w:val="0075662F"/>
    <w:rsid w:val="0076592C"/>
    <w:rsid w:val="007806AA"/>
    <w:rsid w:val="00785A06"/>
    <w:rsid w:val="0079231A"/>
    <w:rsid w:val="007A4C34"/>
    <w:rsid w:val="007C274A"/>
    <w:rsid w:val="007C32E4"/>
    <w:rsid w:val="007C7391"/>
    <w:rsid w:val="007D0411"/>
    <w:rsid w:val="007D1396"/>
    <w:rsid w:val="007D2B14"/>
    <w:rsid w:val="007E039B"/>
    <w:rsid w:val="007E5B72"/>
    <w:rsid w:val="007F0F60"/>
    <w:rsid w:val="007F713B"/>
    <w:rsid w:val="00804BB8"/>
    <w:rsid w:val="0080521F"/>
    <w:rsid w:val="00806887"/>
    <w:rsid w:val="0081360B"/>
    <w:rsid w:val="00815B9E"/>
    <w:rsid w:val="00816D18"/>
    <w:rsid w:val="008177A7"/>
    <w:rsid w:val="00826C71"/>
    <w:rsid w:val="008426C0"/>
    <w:rsid w:val="00854DFA"/>
    <w:rsid w:val="008550B2"/>
    <w:rsid w:val="008570BF"/>
    <w:rsid w:val="00861713"/>
    <w:rsid w:val="008703BA"/>
    <w:rsid w:val="008718D1"/>
    <w:rsid w:val="00875CE1"/>
    <w:rsid w:val="008773F4"/>
    <w:rsid w:val="00880FBB"/>
    <w:rsid w:val="008925DF"/>
    <w:rsid w:val="008A7DAD"/>
    <w:rsid w:val="008B697F"/>
    <w:rsid w:val="008B7EDB"/>
    <w:rsid w:val="008C2680"/>
    <w:rsid w:val="008C50DB"/>
    <w:rsid w:val="008E019B"/>
    <w:rsid w:val="008E0DAD"/>
    <w:rsid w:val="008F5503"/>
    <w:rsid w:val="008F6D25"/>
    <w:rsid w:val="008F71AF"/>
    <w:rsid w:val="00903FC3"/>
    <w:rsid w:val="0090610A"/>
    <w:rsid w:val="0090745E"/>
    <w:rsid w:val="00927404"/>
    <w:rsid w:val="00944D4C"/>
    <w:rsid w:val="009479E2"/>
    <w:rsid w:val="00952DB8"/>
    <w:rsid w:val="009569DC"/>
    <w:rsid w:val="00956B85"/>
    <w:rsid w:val="009678FF"/>
    <w:rsid w:val="00967C98"/>
    <w:rsid w:val="00974CD5"/>
    <w:rsid w:val="009808B2"/>
    <w:rsid w:val="00985B08"/>
    <w:rsid w:val="009868E1"/>
    <w:rsid w:val="009B2206"/>
    <w:rsid w:val="009C1F0E"/>
    <w:rsid w:val="009C73B5"/>
    <w:rsid w:val="009D1B1B"/>
    <w:rsid w:val="009D22F2"/>
    <w:rsid w:val="009D310D"/>
    <w:rsid w:val="009F4B2F"/>
    <w:rsid w:val="00A13E2B"/>
    <w:rsid w:val="00A13EDC"/>
    <w:rsid w:val="00A15206"/>
    <w:rsid w:val="00A1539F"/>
    <w:rsid w:val="00A17991"/>
    <w:rsid w:val="00A22741"/>
    <w:rsid w:val="00A250A3"/>
    <w:rsid w:val="00A361BB"/>
    <w:rsid w:val="00A3701F"/>
    <w:rsid w:val="00A4416C"/>
    <w:rsid w:val="00A45EA8"/>
    <w:rsid w:val="00A476A4"/>
    <w:rsid w:val="00A54869"/>
    <w:rsid w:val="00A660BE"/>
    <w:rsid w:val="00A66B5E"/>
    <w:rsid w:val="00A66C20"/>
    <w:rsid w:val="00A81307"/>
    <w:rsid w:val="00A8700C"/>
    <w:rsid w:val="00A97540"/>
    <w:rsid w:val="00AA4073"/>
    <w:rsid w:val="00AA5771"/>
    <w:rsid w:val="00AA7674"/>
    <w:rsid w:val="00AC5D2B"/>
    <w:rsid w:val="00AD45AD"/>
    <w:rsid w:val="00AD6274"/>
    <w:rsid w:val="00AF2414"/>
    <w:rsid w:val="00B05BEC"/>
    <w:rsid w:val="00B06CE1"/>
    <w:rsid w:val="00B11B26"/>
    <w:rsid w:val="00B211B4"/>
    <w:rsid w:val="00B2741C"/>
    <w:rsid w:val="00B309C2"/>
    <w:rsid w:val="00B43A74"/>
    <w:rsid w:val="00B448C0"/>
    <w:rsid w:val="00B47730"/>
    <w:rsid w:val="00B521D8"/>
    <w:rsid w:val="00B55F6C"/>
    <w:rsid w:val="00B6114A"/>
    <w:rsid w:val="00B65450"/>
    <w:rsid w:val="00B678B6"/>
    <w:rsid w:val="00B91690"/>
    <w:rsid w:val="00B96965"/>
    <w:rsid w:val="00BA4C0D"/>
    <w:rsid w:val="00BB388C"/>
    <w:rsid w:val="00BC31B0"/>
    <w:rsid w:val="00BC55CC"/>
    <w:rsid w:val="00BC65CA"/>
    <w:rsid w:val="00BE63D2"/>
    <w:rsid w:val="00BF4F14"/>
    <w:rsid w:val="00BF4F95"/>
    <w:rsid w:val="00C035CF"/>
    <w:rsid w:val="00C0498D"/>
    <w:rsid w:val="00C05624"/>
    <w:rsid w:val="00C0768D"/>
    <w:rsid w:val="00C17503"/>
    <w:rsid w:val="00C17802"/>
    <w:rsid w:val="00C253C0"/>
    <w:rsid w:val="00C32691"/>
    <w:rsid w:val="00C3483F"/>
    <w:rsid w:val="00C50926"/>
    <w:rsid w:val="00C53A42"/>
    <w:rsid w:val="00C54D64"/>
    <w:rsid w:val="00C6169A"/>
    <w:rsid w:val="00C62689"/>
    <w:rsid w:val="00C70C2B"/>
    <w:rsid w:val="00C728D7"/>
    <w:rsid w:val="00C8029E"/>
    <w:rsid w:val="00C91395"/>
    <w:rsid w:val="00C96EB9"/>
    <w:rsid w:val="00CA3B0C"/>
    <w:rsid w:val="00CA6132"/>
    <w:rsid w:val="00CE3320"/>
    <w:rsid w:val="00CF789B"/>
    <w:rsid w:val="00D0365F"/>
    <w:rsid w:val="00D04F96"/>
    <w:rsid w:val="00D154DE"/>
    <w:rsid w:val="00D232DA"/>
    <w:rsid w:val="00D25D8F"/>
    <w:rsid w:val="00D311C3"/>
    <w:rsid w:val="00D42561"/>
    <w:rsid w:val="00D449AE"/>
    <w:rsid w:val="00D457AD"/>
    <w:rsid w:val="00D468CB"/>
    <w:rsid w:val="00D71868"/>
    <w:rsid w:val="00D81898"/>
    <w:rsid w:val="00D8445D"/>
    <w:rsid w:val="00DB5FD7"/>
    <w:rsid w:val="00DC18D5"/>
    <w:rsid w:val="00DC2615"/>
    <w:rsid w:val="00DC77C9"/>
    <w:rsid w:val="00DE7656"/>
    <w:rsid w:val="00DF700A"/>
    <w:rsid w:val="00E03D36"/>
    <w:rsid w:val="00E048DD"/>
    <w:rsid w:val="00E072B8"/>
    <w:rsid w:val="00E1026D"/>
    <w:rsid w:val="00E1617D"/>
    <w:rsid w:val="00E40BE5"/>
    <w:rsid w:val="00E52D94"/>
    <w:rsid w:val="00E53689"/>
    <w:rsid w:val="00E708F8"/>
    <w:rsid w:val="00E91CD7"/>
    <w:rsid w:val="00E92CF5"/>
    <w:rsid w:val="00EB2F63"/>
    <w:rsid w:val="00EB41FA"/>
    <w:rsid w:val="00EB7A5F"/>
    <w:rsid w:val="00EC1348"/>
    <w:rsid w:val="00EC7D43"/>
    <w:rsid w:val="00ED345A"/>
    <w:rsid w:val="00ED47B2"/>
    <w:rsid w:val="00EE7F39"/>
    <w:rsid w:val="00EF3A0F"/>
    <w:rsid w:val="00F02283"/>
    <w:rsid w:val="00F1142D"/>
    <w:rsid w:val="00F21020"/>
    <w:rsid w:val="00F3126B"/>
    <w:rsid w:val="00F347CE"/>
    <w:rsid w:val="00F555D5"/>
    <w:rsid w:val="00F6157C"/>
    <w:rsid w:val="00F61FAD"/>
    <w:rsid w:val="00F63063"/>
    <w:rsid w:val="00F935FA"/>
    <w:rsid w:val="00F9497C"/>
    <w:rsid w:val="00FA0CE4"/>
    <w:rsid w:val="00FA2F7C"/>
    <w:rsid w:val="00FA56D2"/>
    <w:rsid w:val="00FA6FCA"/>
    <w:rsid w:val="00FB3FB5"/>
    <w:rsid w:val="00FB709C"/>
    <w:rsid w:val="00FC179C"/>
    <w:rsid w:val="00FC274A"/>
    <w:rsid w:val="00FC7564"/>
    <w:rsid w:val="00FC7A6A"/>
    <w:rsid w:val="00FE2335"/>
    <w:rsid w:val="00FE6E81"/>
    <w:rsid w:val="00FF5AB2"/>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70ADF"/>
  <w15:docId w15:val="{2321215B-0116-4FA1-843E-5DC90D9DB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77E"/>
    <w:pPr>
      <w:spacing w:after="0"/>
    </w:pPr>
    <w:rPr>
      <w:rFonts w:ascii="Arial" w:hAnsi="Arial"/>
    </w:rPr>
  </w:style>
  <w:style w:type="paragraph" w:styleId="Heading1">
    <w:name w:val="heading 1"/>
    <w:aliases w:val="IPA Kapitelname"/>
    <w:basedOn w:val="Normal"/>
    <w:next w:val="IPA-TextkrperStandart"/>
    <w:link w:val="Heading1Char"/>
    <w:qFormat/>
    <w:rsid w:val="00733060"/>
    <w:pPr>
      <w:keepNext/>
      <w:pageBreakBefore/>
      <w:numPr>
        <w:numId w:val="1"/>
      </w:numPr>
      <w:tabs>
        <w:tab w:val="left" w:pos="851"/>
      </w:tabs>
      <w:spacing w:before="120" w:after="260" w:line="240" w:lineRule="auto"/>
      <w:outlineLvl w:val="0"/>
    </w:pPr>
    <w:rPr>
      <w:rFonts w:eastAsia="Times New Roman" w:cs="Arial"/>
      <w:b/>
      <w:bCs/>
      <w:sz w:val="36"/>
      <w:szCs w:val="24"/>
      <w:lang w:val="de-DE" w:eastAsia="de-DE"/>
    </w:rPr>
  </w:style>
  <w:style w:type="paragraph" w:styleId="Heading2">
    <w:name w:val="heading 2"/>
    <w:aliases w:val="IPA Kapitel 2. Ebene"/>
    <w:basedOn w:val="Normal"/>
    <w:next w:val="IPA-TextkrperStandart"/>
    <w:link w:val="Heading2Char"/>
    <w:qFormat/>
    <w:rsid w:val="00AD6274"/>
    <w:pPr>
      <w:keepNext/>
      <w:numPr>
        <w:ilvl w:val="1"/>
        <w:numId w:val="1"/>
      </w:numPr>
      <w:tabs>
        <w:tab w:val="clear" w:pos="718"/>
        <w:tab w:val="num" w:pos="576"/>
        <w:tab w:val="left" w:pos="851"/>
      </w:tabs>
      <w:spacing w:before="240" w:after="260" w:line="240" w:lineRule="auto"/>
      <w:ind w:left="578" w:hanging="578"/>
      <w:outlineLvl w:val="1"/>
    </w:pPr>
    <w:rPr>
      <w:rFonts w:eastAsia="Times New Roman" w:cs="Times New Roman"/>
      <w:b/>
      <w:bCs/>
      <w:sz w:val="28"/>
      <w:szCs w:val="24"/>
      <w:lang w:eastAsia="de-DE"/>
    </w:rPr>
  </w:style>
  <w:style w:type="paragraph" w:styleId="Heading3">
    <w:name w:val="heading 3"/>
    <w:aliases w:val="IPA-Kapitel 3.Ebene"/>
    <w:basedOn w:val="Normal"/>
    <w:next w:val="IPA-TextkrperStandart"/>
    <w:link w:val="Heading3Char"/>
    <w:qFormat/>
    <w:rsid w:val="008A7DAD"/>
    <w:pPr>
      <w:keepNext/>
      <w:numPr>
        <w:ilvl w:val="2"/>
        <w:numId w:val="1"/>
      </w:numPr>
      <w:tabs>
        <w:tab w:val="clear" w:pos="5256"/>
        <w:tab w:val="num" w:pos="720"/>
      </w:tabs>
      <w:spacing w:before="520" w:after="260" w:line="240" w:lineRule="auto"/>
      <w:ind w:left="720"/>
      <w:outlineLvl w:val="2"/>
    </w:pPr>
    <w:rPr>
      <w:rFonts w:eastAsia="Times New Roman" w:cs="Arial"/>
      <w:b/>
      <w:bCs/>
      <w:szCs w:val="24"/>
      <w:lang w:eastAsia="de-DE"/>
    </w:rPr>
  </w:style>
  <w:style w:type="paragraph" w:styleId="Heading4">
    <w:name w:val="heading 4"/>
    <w:basedOn w:val="Normal"/>
    <w:next w:val="IPA-TextkrperStandart"/>
    <w:link w:val="Heading4Char"/>
    <w:rsid w:val="008A7DAD"/>
    <w:pPr>
      <w:keepNext/>
      <w:numPr>
        <w:ilvl w:val="3"/>
        <w:numId w:val="1"/>
      </w:numPr>
      <w:spacing w:before="240" w:after="60" w:line="240" w:lineRule="auto"/>
      <w:outlineLvl w:val="3"/>
    </w:pPr>
    <w:rPr>
      <w:rFonts w:eastAsia="Times New Roman" w:cs="Times New Roman"/>
      <w:b/>
      <w:bCs/>
      <w:szCs w:val="28"/>
      <w:lang w:eastAsia="de-DE"/>
    </w:rPr>
  </w:style>
  <w:style w:type="paragraph" w:styleId="Heading5">
    <w:name w:val="heading 5"/>
    <w:basedOn w:val="Normal"/>
    <w:next w:val="IPA-TextkrperStandart"/>
    <w:link w:val="Heading5Char"/>
    <w:rsid w:val="008A7DAD"/>
    <w:pPr>
      <w:numPr>
        <w:ilvl w:val="4"/>
        <w:numId w:val="1"/>
      </w:numPr>
      <w:spacing w:before="240" w:after="60" w:line="240" w:lineRule="auto"/>
      <w:outlineLvl w:val="4"/>
    </w:pPr>
    <w:rPr>
      <w:rFonts w:eastAsia="Times New Roman" w:cs="Times New Roman"/>
      <w:b/>
      <w:bCs/>
      <w:i/>
      <w:iCs/>
      <w:szCs w:val="26"/>
      <w:lang w:eastAsia="de-DE"/>
    </w:rPr>
  </w:style>
  <w:style w:type="paragraph" w:styleId="Heading6">
    <w:name w:val="heading 6"/>
    <w:basedOn w:val="Normal"/>
    <w:next w:val="Normal"/>
    <w:link w:val="Heading6Char"/>
    <w:rsid w:val="008A7DAD"/>
    <w:pPr>
      <w:numPr>
        <w:ilvl w:val="5"/>
        <w:numId w:val="1"/>
      </w:numPr>
      <w:spacing w:before="240" w:after="60" w:line="240" w:lineRule="auto"/>
      <w:outlineLvl w:val="5"/>
    </w:pPr>
    <w:rPr>
      <w:rFonts w:eastAsia="Times New Roman" w:cs="Times New Roman"/>
      <w:b/>
      <w:bCs/>
      <w:lang w:eastAsia="de-DE"/>
    </w:rPr>
  </w:style>
  <w:style w:type="paragraph" w:styleId="Heading7">
    <w:name w:val="heading 7"/>
    <w:basedOn w:val="Normal"/>
    <w:next w:val="Normal"/>
    <w:link w:val="Heading7Char"/>
    <w:rsid w:val="008A7DAD"/>
    <w:pPr>
      <w:numPr>
        <w:ilvl w:val="6"/>
        <w:numId w:val="1"/>
      </w:numPr>
      <w:spacing w:before="240" w:after="60" w:line="240" w:lineRule="auto"/>
      <w:outlineLvl w:val="6"/>
    </w:pPr>
    <w:rPr>
      <w:rFonts w:eastAsia="Times New Roman" w:cs="Times New Roman"/>
      <w:szCs w:val="24"/>
      <w:lang w:eastAsia="de-DE"/>
    </w:rPr>
  </w:style>
  <w:style w:type="paragraph" w:styleId="Heading8">
    <w:name w:val="heading 8"/>
    <w:basedOn w:val="Normal"/>
    <w:next w:val="Normal"/>
    <w:link w:val="Heading8Char"/>
    <w:rsid w:val="008A7DAD"/>
    <w:pPr>
      <w:numPr>
        <w:ilvl w:val="7"/>
        <w:numId w:val="1"/>
      </w:numPr>
      <w:spacing w:before="240" w:after="60" w:line="240" w:lineRule="auto"/>
      <w:outlineLvl w:val="7"/>
    </w:pPr>
    <w:rPr>
      <w:rFonts w:eastAsia="Times New Roman" w:cs="Times New Roman"/>
      <w:iCs/>
      <w:szCs w:val="24"/>
      <w:lang w:eastAsia="de-DE"/>
    </w:rPr>
  </w:style>
  <w:style w:type="paragraph" w:styleId="Heading9">
    <w:name w:val="heading 9"/>
    <w:basedOn w:val="Normal"/>
    <w:next w:val="Normal"/>
    <w:link w:val="Heading9Char"/>
    <w:rsid w:val="008A7DAD"/>
    <w:pPr>
      <w:numPr>
        <w:ilvl w:val="8"/>
        <w:numId w:val="1"/>
      </w:numPr>
      <w:spacing w:before="240" w:after="60" w:line="240" w:lineRule="auto"/>
      <w:outlineLvl w:val="8"/>
    </w:pPr>
    <w:rPr>
      <w:rFonts w:eastAsia="Times New Roman" w:cs="Arial"/>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FD7"/>
    <w:pPr>
      <w:tabs>
        <w:tab w:val="center" w:pos="4536"/>
        <w:tab w:val="right" w:pos="9072"/>
      </w:tabs>
      <w:spacing w:line="240" w:lineRule="auto"/>
    </w:pPr>
  </w:style>
  <w:style w:type="character" w:customStyle="1" w:styleId="HeaderChar">
    <w:name w:val="Header Char"/>
    <w:basedOn w:val="DefaultParagraphFont"/>
    <w:link w:val="Header"/>
    <w:uiPriority w:val="99"/>
    <w:rsid w:val="00DB5FD7"/>
  </w:style>
  <w:style w:type="paragraph" w:styleId="Footer">
    <w:name w:val="footer"/>
    <w:basedOn w:val="Normal"/>
    <w:link w:val="FooterChar"/>
    <w:uiPriority w:val="99"/>
    <w:unhideWhenUsed/>
    <w:rsid w:val="00DB5FD7"/>
    <w:pPr>
      <w:tabs>
        <w:tab w:val="center" w:pos="4536"/>
        <w:tab w:val="right" w:pos="9072"/>
      </w:tabs>
      <w:spacing w:line="240" w:lineRule="auto"/>
    </w:pPr>
  </w:style>
  <w:style w:type="character" w:customStyle="1" w:styleId="FooterChar">
    <w:name w:val="Footer Char"/>
    <w:basedOn w:val="DefaultParagraphFont"/>
    <w:link w:val="Footer"/>
    <w:uiPriority w:val="99"/>
    <w:rsid w:val="00DB5FD7"/>
  </w:style>
  <w:style w:type="paragraph" w:styleId="BalloonText">
    <w:name w:val="Balloon Text"/>
    <w:basedOn w:val="Normal"/>
    <w:link w:val="BalloonTextChar"/>
    <w:uiPriority w:val="99"/>
    <w:semiHidden/>
    <w:unhideWhenUsed/>
    <w:rsid w:val="00DB5F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FD7"/>
    <w:rPr>
      <w:rFonts w:ascii="Tahoma" w:hAnsi="Tahoma" w:cs="Tahoma"/>
      <w:sz w:val="16"/>
      <w:szCs w:val="16"/>
    </w:rPr>
  </w:style>
  <w:style w:type="paragraph" w:customStyle="1" w:styleId="CDBKopfDept">
    <w:name w:val="CDB_KopfDept"/>
    <w:basedOn w:val="Normal"/>
    <w:rsid w:val="00DB5FD7"/>
    <w:pPr>
      <w:suppressAutoHyphens/>
      <w:spacing w:before="60" w:after="100" w:line="200" w:lineRule="exact"/>
    </w:pPr>
    <w:rPr>
      <w:rFonts w:eastAsia="Times New Roman" w:cs="Times New Roman"/>
      <w:noProof/>
      <w:sz w:val="15"/>
      <w:szCs w:val="24"/>
      <w:lang w:eastAsia="de-DE"/>
    </w:rPr>
  </w:style>
  <w:style w:type="paragraph" w:customStyle="1" w:styleId="IPA-TextkrperStandart">
    <w:name w:val="IPA-Textkörper (Standart)"/>
    <w:basedOn w:val="Normal"/>
    <w:rsid w:val="00AD6274"/>
    <w:pPr>
      <w:spacing w:after="120" w:line="360" w:lineRule="auto"/>
    </w:pPr>
    <w:rPr>
      <w:rFonts w:eastAsia="Times New Roman" w:cs="Times New Roman"/>
      <w:szCs w:val="24"/>
      <w:lang w:eastAsia="de-DE"/>
    </w:rPr>
  </w:style>
  <w:style w:type="paragraph" w:customStyle="1" w:styleId="CDBHierarchie">
    <w:name w:val="CDB_Hierarchie"/>
    <w:basedOn w:val="Header"/>
    <w:rsid w:val="00DB5FD7"/>
    <w:pPr>
      <w:tabs>
        <w:tab w:val="clear" w:pos="4536"/>
        <w:tab w:val="clear" w:pos="9072"/>
      </w:tabs>
      <w:suppressAutoHyphens/>
      <w:spacing w:before="60" w:after="60" w:line="200" w:lineRule="exact"/>
    </w:pPr>
    <w:rPr>
      <w:rFonts w:eastAsia="Times New Roman" w:cs="Times New Roman"/>
      <w:noProof/>
      <w:sz w:val="15"/>
      <w:szCs w:val="24"/>
      <w:lang w:eastAsia="de-CH"/>
    </w:rPr>
  </w:style>
  <w:style w:type="paragraph" w:customStyle="1" w:styleId="CDBTitel">
    <w:name w:val="CDB_Titel"/>
    <w:basedOn w:val="Normal"/>
    <w:rsid w:val="00DB5FD7"/>
    <w:pPr>
      <w:spacing w:before="60" w:after="480" w:line="240" w:lineRule="auto"/>
    </w:pPr>
    <w:rPr>
      <w:rFonts w:eastAsia="Times New Roman" w:cs="Times New Roman"/>
      <w:b/>
      <w:sz w:val="44"/>
      <w:szCs w:val="24"/>
      <w:lang w:eastAsia="de-DE"/>
    </w:rPr>
  </w:style>
  <w:style w:type="paragraph" w:customStyle="1" w:styleId="IPA-Tabelle">
    <w:name w:val="IPA-Tabelle"/>
    <w:basedOn w:val="Normal"/>
    <w:rsid w:val="00DB5FD7"/>
    <w:pPr>
      <w:tabs>
        <w:tab w:val="left" w:pos="709"/>
        <w:tab w:val="left" w:pos="1418"/>
        <w:tab w:val="left" w:pos="2126"/>
        <w:tab w:val="left" w:pos="2835"/>
        <w:tab w:val="left" w:pos="3544"/>
        <w:tab w:val="left" w:pos="4253"/>
      </w:tabs>
      <w:spacing w:before="40" w:after="40" w:line="240" w:lineRule="auto"/>
    </w:pPr>
    <w:rPr>
      <w:rFonts w:eastAsia="Times New Roman" w:cs="Times New Roman"/>
      <w:sz w:val="20"/>
      <w:szCs w:val="24"/>
    </w:rPr>
  </w:style>
  <w:style w:type="paragraph" w:customStyle="1" w:styleId="IPA-Tabellentitel">
    <w:name w:val="IPA-Tabellentitel"/>
    <w:basedOn w:val="IPA-Tabelle"/>
    <w:next w:val="IPA-Tabelle"/>
    <w:rsid w:val="00DB5FD7"/>
    <w:rPr>
      <w:b/>
      <w:bCs/>
    </w:rPr>
  </w:style>
  <w:style w:type="paragraph" w:customStyle="1" w:styleId="IPA-HinweistexteTextkanngelschtwerden">
    <w:name w:val="IPA-Hinweistexte (Text kann gelöscht werden)"/>
    <w:basedOn w:val="IPA-Tabelle"/>
    <w:qFormat/>
    <w:rsid w:val="00545F89"/>
    <w:rPr>
      <w:i/>
      <w:vanish/>
      <w:color w:val="E36C0A" w:themeColor="accent6" w:themeShade="BF"/>
      <w:sz w:val="22"/>
      <w:szCs w:val="22"/>
    </w:rPr>
  </w:style>
  <w:style w:type="character" w:customStyle="1" w:styleId="Heading1Char">
    <w:name w:val="Heading 1 Char"/>
    <w:aliases w:val="IPA Kapitelname Char"/>
    <w:basedOn w:val="DefaultParagraphFont"/>
    <w:link w:val="Heading1"/>
    <w:rsid w:val="00733060"/>
    <w:rPr>
      <w:rFonts w:ascii="Arial" w:eastAsia="Times New Roman" w:hAnsi="Arial" w:cs="Arial"/>
      <w:b/>
      <w:bCs/>
      <w:sz w:val="36"/>
      <w:szCs w:val="24"/>
      <w:lang w:val="de-DE" w:eastAsia="de-DE"/>
    </w:rPr>
  </w:style>
  <w:style w:type="character" w:customStyle="1" w:styleId="Heading2Char">
    <w:name w:val="Heading 2 Char"/>
    <w:aliases w:val="IPA Kapitel 2. Ebene Char"/>
    <w:basedOn w:val="DefaultParagraphFont"/>
    <w:link w:val="Heading2"/>
    <w:rsid w:val="00AD6274"/>
    <w:rPr>
      <w:rFonts w:ascii="Arial" w:eastAsia="Times New Roman" w:hAnsi="Arial" w:cs="Times New Roman"/>
      <w:b/>
      <w:bCs/>
      <w:sz w:val="28"/>
      <w:szCs w:val="24"/>
      <w:lang w:eastAsia="de-DE"/>
    </w:rPr>
  </w:style>
  <w:style w:type="character" w:customStyle="1" w:styleId="Heading3Char">
    <w:name w:val="Heading 3 Char"/>
    <w:aliases w:val="IPA-Kapitel 3.Ebene Char"/>
    <w:basedOn w:val="DefaultParagraphFont"/>
    <w:link w:val="Heading3"/>
    <w:rsid w:val="008A7DAD"/>
    <w:rPr>
      <w:rFonts w:ascii="Arial" w:eastAsia="Times New Roman" w:hAnsi="Arial" w:cs="Arial"/>
      <w:b/>
      <w:bCs/>
      <w:szCs w:val="24"/>
      <w:lang w:eastAsia="de-DE"/>
    </w:rPr>
  </w:style>
  <w:style w:type="character" w:customStyle="1" w:styleId="Heading4Char">
    <w:name w:val="Heading 4 Char"/>
    <w:basedOn w:val="DefaultParagraphFont"/>
    <w:link w:val="Heading4"/>
    <w:rsid w:val="008A7DAD"/>
    <w:rPr>
      <w:rFonts w:ascii="Arial" w:eastAsia="Times New Roman" w:hAnsi="Arial" w:cs="Times New Roman"/>
      <w:b/>
      <w:bCs/>
      <w:szCs w:val="28"/>
      <w:lang w:eastAsia="de-DE"/>
    </w:rPr>
  </w:style>
  <w:style w:type="character" w:customStyle="1" w:styleId="Heading5Char">
    <w:name w:val="Heading 5 Char"/>
    <w:basedOn w:val="DefaultParagraphFont"/>
    <w:link w:val="Heading5"/>
    <w:rsid w:val="008A7DAD"/>
    <w:rPr>
      <w:rFonts w:ascii="Arial" w:eastAsia="Times New Roman" w:hAnsi="Arial" w:cs="Times New Roman"/>
      <w:b/>
      <w:bCs/>
      <w:i/>
      <w:iCs/>
      <w:szCs w:val="26"/>
      <w:lang w:eastAsia="de-DE"/>
    </w:rPr>
  </w:style>
  <w:style w:type="character" w:customStyle="1" w:styleId="Heading6Char">
    <w:name w:val="Heading 6 Char"/>
    <w:basedOn w:val="DefaultParagraphFont"/>
    <w:link w:val="Heading6"/>
    <w:rsid w:val="008A7DAD"/>
    <w:rPr>
      <w:rFonts w:ascii="Arial" w:eastAsia="Times New Roman" w:hAnsi="Arial" w:cs="Times New Roman"/>
      <w:b/>
      <w:bCs/>
      <w:lang w:eastAsia="de-DE"/>
    </w:rPr>
  </w:style>
  <w:style w:type="character" w:customStyle="1" w:styleId="Heading7Char">
    <w:name w:val="Heading 7 Char"/>
    <w:basedOn w:val="DefaultParagraphFont"/>
    <w:link w:val="Heading7"/>
    <w:rsid w:val="008A7DAD"/>
    <w:rPr>
      <w:rFonts w:ascii="Arial" w:eastAsia="Times New Roman" w:hAnsi="Arial" w:cs="Times New Roman"/>
      <w:szCs w:val="24"/>
      <w:lang w:eastAsia="de-DE"/>
    </w:rPr>
  </w:style>
  <w:style w:type="character" w:customStyle="1" w:styleId="Heading8Char">
    <w:name w:val="Heading 8 Char"/>
    <w:basedOn w:val="DefaultParagraphFont"/>
    <w:link w:val="Heading8"/>
    <w:rsid w:val="008A7DAD"/>
    <w:rPr>
      <w:rFonts w:ascii="Arial" w:eastAsia="Times New Roman" w:hAnsi="Arial" w:cs="Times New Roman"/>
      <w:iCs/>
      <w:szCs w:val="24"/>
      <w:lang w:eastAsia="de-DE"/>
    </w:rPr>
  </w:style>
  <w:style w:type="character" w:customStyle="1" w:styleId="Heading9Char">
    <w:name w:val="Heading 9 Char"/>
    <w:basedOn w:val="DefaultParagraphFont"/>
    <w:link w:val="Heading9"/>
    <w:rsid w:val="008A7DAD"/>
    <w:rPr>
      <w:rFonts w:ascii="Arial" w:eastAsia="Times New Roman" w:hAnsi="Arial" w:cs="Arial"/>
      <w:lang w:eastAsia="de-DE"/>
    </w:rPr>
  </w:style>
  <w:style w:type="paragraph" w:styleId="Title">
    <w:name w:val="Title"/>
    <w:aliases w:val="IPA-Titel"/>
    <w:basedOn w:val="Normal"/>
    <w:next w:val="Normal"/>
    <w:link w:val="TitleChar"/>
    <w:qFormat/>
    <w:rsid w:val="004612C6"/>
    <w:pPr>
      <w:spacing w:before="60" w:after="60" w:line="480" w:lineRule="exact"/>
      <w:outlineLvl w:val="0"/>
    </w:pPr>
    <w:rPr>
      <w:rFonts w:eastAsia="Times New Roman" w:cs="Arial"/>
      <w:b/>
      <w:bCs/>
      <w:kern w:val="28"/>
      <w:sz w:val="42"/>
      <w:szCs w:val="32"/>
      <w:lang w:eastAsia="de-DE"/>
    </w:rPr>
  </w:style>
  <w:style w:type="character" w:customStyle="1" w:styleId="TitleChar">
    <w:name w:val="Title Char"/>
    <w:aliases w:val="IPA-Titel Char"/>
    <w:basedOn w:val="DefaultParagraphFont"/>
    <w:link w:val="Title"/>
    <w:rsid w:val="004612C6"/>
    <w:rPr>
      <w:rFonts w:ascii="Arial" w:eastAsia="Times New Roman" w:hAnsi="Arial" w:cs="Arial"/>
      <w:b/>
      <w:bCs/>
      <w:kern w:val="28"/>
      <w:sz w:val="42"/>
      <w:szCs w:val="32"/>
      <w:lang w:eastAsia="de-DE"/>
    </w:rPr>
  </w:style>
  <w:style w:type="paragraph" w:customStyle="1" w:styleId="Verzeichnisberschrift2">
    <w:name w:val="Verzeichnisüberschrift 2"/>
    <w:basedOn w:val="Normal"/>
    <w:next w:val="IPA-TextkrperStandart"/>
    <w:link w:val="Verzeichnisberschrift2Char"/>
    <w:rsid w:val="004612C6"/>
    <w:pPr>
      <w:numPr>
        <w:ilvl w:val="1"/>
      </w:numPr>
      <w:tabs>
        <w:tab w:val="num" w:pos="720"/>
      </w:tabs>
      <w:spacing w:before="360" w:after="120" w:line="240" w:lineRule="auto"/>
      <w:ind w:left="576" w:hanging="576"/>
    </w:pPr>
    <w:rPr>
      <w:rFonts w:eastAsia="Times New Roman" w:cs="Times New Roman"/>
      <w:b/>
      <w:sz w:val="28"/>
      <w:szCs w:val="24"/>
      <w:lang w:eastAsia="de-DE"/>
    </w:rPr>
  </w:style>
  <w:style w:type="character" w:customStyle="1" w:styleId="Verzeichnisberschrift2Char">
    <w:name w:val="Verzeichnisüberschrift 2 Char"/>
    <w:basedOn w:val="DefaultParagraphFont"/>
    <w:link w:val="Verzeichnisberschrift2"/>
    <w:rsid w:val="004612C6"/>
    <w:rPr>
      <w:rFonts w:ascii="Arial" w:eastAsia="Times New Roman" w:hAnsi="Arial" w:cs="Times New Roman"/>
      <w:b/>
      <w:sz w:val="28"/>
      <w:szCs w:val="24"/>
      <w:lang w:eastAsia="de-DE"/>
    </w:rPr>
  </w:style>
  <w:style w:type="paragraph" w:styleId="TOC1">
    <w:name w:val="toc 1"/>
    <w:basedOn w:val="Normal"/>
    <w:next w:val="Normal"/>
    <w:uiPriority w:val="39"/>
    <w:rsid w:val="004C5F99"/>
    <w:pPr>
      <w:tabs>
        <w:tab w:val="left" w:pos="851"/>
        <w:tab w:val="right" w:leader="dot" w:pos="9072"/>
      </w:tabs>
      <w:spacing w:before="120" w:after="60" w:line="240" w:lineRule="auto"/>
    </w:pPr>
    <w:rPr>
      <w:rFonts w:eastAsia="Times New Roman" w:cs="Times New Roman"/>
      <w:b/>
      <w:bCs/>
      <w:szCs w:val="24"/>
      <w:lang w:eastAsia="de-DE"/>
    </w:rPr>
  </w:style>
  <w:style w:type="paragraph" w:styleId="TOC2">
    <w:name w:val="toc 2"/>
    <w:basedOn w:val="Normal"/>
    <w:next w:val="Normal"/>
    <w:uiPriority w:val="39"/>
    <w:rsid w:val="004C5F99"/>
    <w:pPr>
      <w:tabs>
        <w:tab w:val="left" w:pos="1134"/>
        <w:tab w:val="right" w:leader="dot" w:pos="9072"/>
      </w:tabs>
      <w:spacing w:before="60" w:after="60" w:line="240" w:lineRule="auto"/>
    </w:pPr>
    <w:rPr>
      <w:rFonts w:eastAsia="Times New Roman" w:cs="Times New Roman"/>
      <w:noProof/>
      <w:szCs w:val="28"/>
      <w:lang w:eastAsia="de-DE"/>
    </w:rPr>
  </w:style>
  <w:style w:type="character" w:styleId="Hyperlink">
    <w:name w:val="Hyperlink"/>
    <w:basedOn w:val="DefaultParagraphFont"/>
    <w:uiPriority w:val="99"/>
    <w:rsid w:val="004C5F99"/>
    <w:rPr>
      <w:color w:val="0000FF"/>
      <w:u w:val="single"/>
    </w:rPr>
  </w:style>
  <w:style w:type="paragraph" w:styleId="TableofFigures">
    <w:name w:val="table of figures"/>
    <w:basedOn w:val="Normal"/>
    <w:next w:val="Normal"/>
    <w:uiPriority w:val="99"/>
    <w:unhideWhenUsed/>
    <w:rsid w:val="004C5F99"/>
    <w:pPr>
      <w:spacing w:before="60" w:after="60" w:line="240" w:lineRule="auto"/>
    </w:pPr>
    <w:rPr>
      <w:rFonts w:eastAsia="Times New Roman" w:cs="Times New Roman"/>
      <w:sz w:val="20"/>
      <w:szCs w:val="24"/>
      <w:lang w:eastAsia="de-DE"/>
    </w:rPr>
  </w:style>
  <w:style w:type="paragraph" w:customStyle="1" w:styleId="FormatvorlageBeschriftung8Pt">
    <w:name w:val="Formatvorlage Beschriftung + 8 Pt."/>
    <w:basedOn w:val="Caption"/>
    <w:autoRedefine/>
    <w:rsid w:val="004C5F99"/>
    <w:pPr>
      <w:spacing w:before="120" w:after="260"/>
    </w:pPr>
    <w:rPr>
      <w:rFonts w:eastAsia="Times New Roman" w:cs="Times New Roman"/>
      <w:color w:val="auto"/>
      <w:sz w:val="16"/>
      <w:szCs w:val="24"/>
      <w:lang w:eastAsia="de-DE"/>
    </w:rPr>
  </w:style>
  <w:style w:type="paragraph" w:styleId="Caption">
    <w:name w:val="caption"/>
    <w:aliases w:val="IPA-Bild/Tabelle-Beschriftung"/>
    <w:basedOn w:val="Normal"/>
    <w:next w:val="Normal"/>
    <w:unhideWhenUsed/>
    <w:qFormat/>
    <w:rsid w:val="00AD6274"/>
    <w:pPr>
      <w:spacing w:after="200" w:line="240" w:lineRule="auto"/>
    </w:pPr>
    <w:rPr>
      <w:b/>
      <w:bCs/>
      <w:color w:val="595959" w:themeColor="text1" w:themeTint="A6"/>
      <w:sz w:val="18"/>
      <w:szCs w:val="18"/>
    </w:rPr>
  </w:style>
  <w:style w:type="paragraph" w:customStyle="1" w:styleId="IPA-Bullet-1">
    <w:name w:val="IPA-Bullet-1"/>
    <w:basedOn w:val="Normal"/>
    <w:rsid w:val="00737221"/>
    <w:pPr>
      <w:numPr>
        <w:numId w:val="2"/>
      </w:numPr>
      <w:spacing w:before="60" w:after="130" w:line="240" w:lineRule="auto"/>
    </w:pPr>
    <w:rPr>
      <w:rFonts w:eastAsia="Times New Roman" w:cs="Arial"/>
      <w:szCs w:val="24"/>
      <w:lang w:eastAsia="de-DE"/>
    </w:rPr>
  </w:style>
  <w:style w:type="paragraph" w:styleId="TOC3">
    <w:name w:val="toc 3"/>
    <w:basedOn w:val="Normal"/>
    <w:next w:val="Normal"/>
    <w:autoRedefine/>
    <w:uiPriority w:val="39"/>
    <w:unhideWhenUsed/>
    <w:rsid w:val="00956B85"/>
    <w:pPr>
      <w:spacing w:after="100"/>
      <w:ind w:left="440"/>
    </w:pPr>
  </w:style>
  <w:style w:type="paragraph" w:styleId="ListParagraph">
    <w:name w:val="List Paragraph"/>
    <w:basedOn w:val="Normal"/>
    <w:uiPriority w:val="34"/>
    <w:qFormat/>
    <w:rsid w:val="00956B85"/>
    <w:pPr>
      <w:ind w:left="720"/>
      <w:contextualSpacing/>
    </w:pPr>
  </w:style>
  <w:style w:type="table" w:styleId="LightGrid-Accent1">
    <w:name w:val="Light Grid Accent 1"/>
    <w:basedOn w:val="TableNormal"/>
    <w:uiPriority w:val="62"/>
    <w:rsid w:val="00C8029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980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1hell1">
    <w:name w:val="Gitternetztabelle 1 hell1"/>
    <w:basedOn w:val="TableNormal"/>
    <w:uiPriority w:val="46"/>
    <w:rsid w:val="008925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EinfacheTabelle51">
    <w:name w:val="Einfache Tabelle 51"/>
    <w:basedOn w:val="TableNormal"/>
    <w:uiPriority w:val="45"/>
    <w:rsid w:val="008925D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3">
    <w:name w:val="List Table 1 Light Accent 3"/>
    <w:basedOn w:val="TableNormal"/>
    <w:uiPriority w:val="46"/>
    <w:rsid w:val="00A660BE"/>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1">
    <w:name w:val="List Table 2 Accent 1"/>
    <w:basedOn w:val="TableNormal"/>
    <w:uiPriority w:val="47"/>
    <w:rsid w:val="00A660BE"/>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A66C20"/>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5">
    <w:name w:val="List Table 1 Light Accent 5"/>
    <w:basedOn w:val="TableNormal"/>
    <w:uiPriority w:val="46"/>
    <w:rsid w:val="00026D80"/>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5">
    <w:name w:val="List Table 4 Accent 5"/>
    <w:basedOn w:val="TableNormal"/>
    <w:uiPriority w:val="49"/>
    <w:rsid w:val="00026D8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laceholderText">
    <w:name w:val="Placeholder Text"/>
    <w:basedOn w:val="DefaultParagraphFont"/>
    <w:uiPriority w:val="99"/>
    <w:semiHidden/>
    <w:rsid w:val="00AD6274"/>
    <w:rPr>
      <w:color w:val="808080"/>
    </w:rPr>
  </w:style>
  <w:style w:type="paragraph" w:customStyle="1" w:styleId="aTraktNum1EFD">
    <w:name w:val="_a_Trakt_Num1_EFD"/>
    <w:basedOn w:val="Heading1"/>
    <w:next w:val="TextCDB"/>
    <w:semiHidden/>
    <w:qFormat/>
    <w:rsid w:val="006662B6"/>
    <w:pPr>
      <w:keepNext w:val="0"/>
      <w:pageBreakBefore w:val="0"/>
      <w:numPr>
        <w:numId w:val="8"/>
      </w:numPr>
      <w:tabs>
        <w:tab w:val="clear" w:pos="851"/>
        <w:tab w:val="left" w:pos="850"/>
      </w:tabs>
      <w:spacing w:before="80" w:after="80" w:line="288" w:lineRule="auto"/>
      <w:ind w:left="432"/>
    </w:pPr>
    <w:rPr>
      <w:kern w:val="28"/>
      <w:sz w:val="22"/>
      <w:szCs w:val="32"/>
      <w:lang w:val="de-CH" w:eastAsia="de-CH"/>
    </w:rPr>
  </w:style>
  <w:style w:type="paragraph" w:customStyle="1" w:styleId="TextCDB">
    <w:name w:val="Text_CDB"/>
    <w:basedOn w:val="Normal"/>
    <w:qFormat/>
    <w:rsid w:val="006662B6"/>
    <w:pPr>
      <w:spacing w:after="120" w:line="264" w:lineRule="auto"/>
    </w:pPr>
    <w:rPr>
      <w:rFonts w:eastAsia="Times New Roman" w:cs="Times New Roman"/>
      <w:lang w:val="en-US" w:eastAsia="de-DE"/>
    </w:rPr>
  </w:style>
  <w:style w:type="paragraph" w:customStyle="1" w:styleId="aTraktNum2EFD">
    <w:name w:val="_a_Trakt_Num2_EFD"/>
    <w:basedOn w:val="aTraktNum1EFD"/>
    <w:next w:val="TextCDB"/>
    <w:semiHidden/>
    <w:qFormat/>
    <w:rsid w:val="006662B6"/>
    <w:pPr>
      <w:numPr>
        <w:ilvl w:val="1"/>
      </w:numPr>
      <w:ind w:left="0" w:firstLine="0"/>
      <w:outlineLvl w:val="1"/>
    </w:pPr>
    <w:rPr>
      <w:b w:val="0"/>
    </w:rPr>
  </w:style>
  <w:style w:type="paragraph" w:customStyle="1" w:styleId="aTraktNum3EFD">
    <w:name w:val="_a_Trakt_Num3_EFD"/>
    <w:basedOn w:val="aTraktNum1EFD"/>
    <w:next w:val="TextCDB"/>
    <w:semiHidden/>
    <w:rsid w:val="006662B6"/>
    <w:pPr>
      <w:numPr>
        <w:ilvl w:val="2"/>
      </w:numPr>
      <w:ind w:left="0" w:firstLine="0"/>
      <w:outlineLvl w:val="2"/>
    </w:pPr>
    <w:rPr>
      <w:b w:val="0"/>
      <w:lang w:val="de-DE"/>
    </w:rPr>
  </w:style>
  <w:style w:type="paragraph" w:customStyle="1" w:styleId="aTraktNum4EFD">
    <w:name w:val="_a_Trakt_Num4_EFD"/>
    <w:basedOn w:val="aTraktNum1EFD"/>
    <w:next w:val="TextCDB"/>
    <w:semiHidden/>
    <w:rsid w:val="006662B6"/>
    <w:pPr>
      <w:numPr>
        <w:ilvl w:val="3"/>
      </w:numPr>
      <w:tabs>
        <w:tab w:val="clear" w:pos="864"/>
        <w:tab w:val="left" w:pos="920"/>
      </w:tabs>
      <w:ind w:left="0" w:firstLine="0"/>
      <w:outlineLvl w:val="3"/>
    </w:pPr>
    <w:rPr>
      <w:b w:val="0"/>
    </w:rPr>
  </w:style>
  <w:style w:type="paragraph" w:styleId="NoSpacing">
    <w:name w:val="No Spacing"/>
    <w:link w:val="NoSpacingChar"/>
    <w:uiPriority w:val="1"/>
    <w:qFormat/>
    <w:rsid w:val="00E92CF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92CF5"/>
    <w:rPr>
      <w:rFonts w:eastAsiaTheme="minorEastAsia"/>
      <w:lang w:val="en-US"/>
    </w:rPr>
  </w:style>
  <w:style w:type="table" w:styleId="GridTable3-Accent1">
    <w:name w:val="Grid Table 3 Accent 1"/>
    <w:basedOn w:val="TableNormal"/>
    <w:uiPriority w:val="48"/>
    <w:rsid w:val="007F0F6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customStyle="1" w:styleId="Default">
    <w:name w:val="Default"/>
    <w:rsid w:val="005021EF"/>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580326"/>
    <w:rPr>
      <w:color w:val="605E5C"/>
      <w:shd w:val="clear" w:color="auto" w:fill="E1DFDD"/>
    </w:rPr>
  </w:style>
  <w:style w:type="table" w:styleId="GridTable4-Accent1">
    <w:name w:val="Grid Table 4 Accent 1"/>
    <w:basedOn w:val="TableNormal"/>
    <w:uiPriority w:val="49"/>
    <w:rsid w:val="002773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aragraph">
    <w:name w:val="paragraph"/>
    <w:basedOn w:val="Normal"/>
    <w:rsid w:val="00F935FA"/>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normaltextrun">
    <w:name w:val="normaltextrun"/>
    <w:basedOn w:val="DefaultParagraphFont"/>
    <w:rsid w:val="00F935FA"/>
  </w:style>
  <w:style w:type="character" w:customStyle="1" w:styleId="eop">
    <w:name w:val="eop"/>
    <w:basedOn w:val="DefaultParagraphFont"/>
    <w:rsid w:val="00F935FA"/>
  </w:style>
  <w:style w:type="character" w:styleId="FollowedHyperlink">
    <w:name w:val="FollowedHyperlink"/>
    <w:basedOn w:val="DefaultParagraphFont"/>
    <w:uiPriority w:val="99"/>
    <w:semiHidden/>
    <w:unhideWhenUsed/>
    <w:rsid w:val="00B477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84174">
      <w:bodyDiv w:val="1"/>
      <w:marLeft w:val="0"/>
      <w:marRight w:val="0"/>
      <w:marTop w:val="0"/>
      <w:marBottom w:val="0"/>
      <w:divBdr>
        <w:top w:val="none" w:sz="0" w:space="0" w:color="auto"/>
        <w:left w:val="none" w:sz="0" w:space="0" w:color="auto"/>
        <w:bottom w:val="none" w:sz="0" w:space="0" w:color="auto"/>
        <w:right w:val="none" w:sz="0" w:space="0" w:color="auto"/>
      </w:divBdr>
    </w:div>
    <w:div w:id="157352438">
      <w:bodyDiv w:val="1"/>
      <w:marLeft w:val="0"/>
      <w:marRight w:val="0"/>
      <w:marTop w:val="0"/>
      <w:marBottom w:val="0"/>
      <w:divBdr>
        <w:top w:val="none" w:sz="0" w:space="0" w:color="auto"/>
        <w:left w:val="none" w:sz="0" w:space="0" w:color="auto"/>
        <w:bottom w:val="none" w:sz="0" w:space="0" w:color="auto"/>
        <w:right w:val="none" w:sz="0" w:space="0" w:color="auto"/>
      </w:divBdr>
    </w:div>
    <w:div w:id="202060846">
      <w:bodyDiv w:val="1"/>
      <w:marLeft w:val="0"/>
      <w:marRight w:val="0"/>
      <w:marTop w:val="0"/>
      <w:marBottom w:val="0"/>
      <w:divBdr>
        <w:top w:val="none" w:sz="0" w:space="0" w:color="auto"/>
        <w:left w:val="none" w:sz="0" w:space="0" w:color="auto"/>
        <w:bottom w:val="none" w:sz="0" w:space="0" w:color="auto"/>
        <w:right w:val="none" w:sz="0" w:space="0" w:color="auto"/>
      </w:divBdr>
      <w:divsChild>
        <w:div w:id="2061509508">
          <w:marLeft w:val="0"/>
          <w:marRight w:val="0"/>
          <w:marTop w:val="0"/>
          <w:marBottom w:val="0"/>
          <w:divBdr>
            <w:top w:val="none" w:sz="0" w:space="0" w:color="auto"/>
            <w:left w:val="none" w:sz="0" w:space="0" w:color="auto"/>
            <w:bottom w:val="none" w:sz="0" w:space="0" w:color="auto"/>
            <w:right w:val="none" w:sz="0" w:space="0" w:color="auto"/>
          </w:divBdr>
        </w:div>
      </w:divsChild>
    </w:div>
    <w:div w:id="314408875">
      <w:bodyDiv w:val="1"/>
      <w:marLeft w:val="0"/>
      <w:marRight w:val="0"/>
      <w:marTop w:val="0"/>
      <w:marBottom w:val="0"/>
      <w:divBdr>
        <w:top w:val="none" w:sz="0" w:space="0" w:color="auto"/>
        <w:left w:val="none" w:sz="0" w:space="0" w:color="auto"/>
        <w:bottom w:val="none" w:sz="0" w:space="0" w:color="auto"/>
        <w:right w:val="none" w:sz="0" w:space="0" w:color="auto"/>
      </w:divBdr>
      <w:divsChild>
        <w:div w:id="667906103">
          <w:marLeft w:val="0"/>
          <w:marRight w:val="0"/>
          <w:marTop w:val="0"/>
          <w:marBottom w:val="0"/>
          <w:divBdr>
            <w:top w:val="none" w:sz="0" w:space="0" w:color="auto"/>
            <w:left w:val="none" w:sz="0" w:space="0" w:color="auto"/>
            <w:bottom w:val="none" w:sz="0" w:space="0" w:color="auto"/>
            <w:right w:val="none" w:sz="0" w:space="0" w:color="auto"/>
          </w:divBdr>
          <w:divsChild>
            <w:div w:id="2048875521">
              <w:marLeft w:val="0"/>
              <w:marRight w:val="0"/>
              <w:marTop w:val="0"/>
              <w:marBottom w:val="0"/>
              <w:divBdr>
                <w:top w:val="none" w:sz="0" w:space="0" w:color="auto"/>
                <w:left w:val="none" w:sz="0" w:space="0" w:color="auto"/>
                <w:bottom w:val="none" w:sz="0" w:space="0" w:color="auto"/>
                <w:right w:val="none" w:sz="0" w:space="0" w:color="auto"/>
              </w:divBdr>
              <w:divsChild>
                <w:div w:id="1097020440">
                  <w:marLeft w:val="0"/>
                  <w:marRight w:val="0"/>
                  <w:marTop w:val="0"/>
                  <w:marBottom w:val="0"/>
                  <w:divBdr>
                    <w:top w:val="none" w:sz="0" w:space="0" w:color="auto"/>
                    <w:left w:val="none" w:sz="0" w:space="0" w:color="auto"/>
                    <w:bottom w:val="none" w:sz="0" w:space="0" w:color="auto"/>
                    <w:right w:val="none" w:sz="0" w:space="0" w:color="auto"/>
                  </w:divBdr>
                  <w:divsChild>
                    <w:div w:id="1957830236">
                      <w:marLeft w:val="0"/>
                      <w:marRight w:val="0"/>
                      <w:marTop w:val="0"/>
                      <w:marBottom w:val="0"/>
                      <w:divBdr>
                        <w:top w:val="none" w:sz="0" w:space="0" w:color="auto"/>
                        <w:left w:val="none" w:sz="0" w:space="0" w:color="auto"/>
                        <w:bottom w:val="none" w:sz="0" w:space="0" w:color="auto"/>
                        <w:right w:val="none" w:sz="0" w:space="0" w:color="auto"/>
                      </w:divBdr>
                    </w:div>
                  </w:divsChild>
                </w:div>
                <w:div w:id="1456220019">
                  <w:marLeft w:val="0"/>
                  <w:marRight w:val="0"/>
                  <w:marTop w:val="0"/>
                  <w:marBottom w:val="0"/>
                  <w:divBdr>
                    <w:top w:val="none" w:sz="0" w:space="0" w:color="auto"/>
                    <w:left w:val="none" w:sz="0" w:space="0" w:color="auto"/>
                    <w:bottom w:val="none" w:sz="0" w:space="0" w:color="auto"/>
                    <w:right w:val="none" w:sz="0" w:space="0" w:color="auto"/>
                  </w:divBdr>
                  <w:divsChild>
                    <w:div w:id="118695117">
                      <w:marLeft w:val="0"/>
                      <w:marRight w:val="0"/>
                      <w:marTop w:val="0"/>
                      <w:marBottom w:val="0"/>
                      <w:divBdr>
                        <w:top w:val="none" w:sz="0" w:space="0" w:color="auto"/>
                        <w:left w:val="none" w:sz="0" w:space="0" w:color="auto"/>
                        <w:bottom w:val="none" w:sz="0" w:space="0" w:color="auto"/>
                        <w:right w:val="none" w:sz="0" w:space="0" w:color="auto"/>
                      </w:divBdr>
                    </w:div>
                  </w:divsChild>
                </w:div>
                <w:div w:id="1488090619">
                  <w:marLeft w:val="0"/>
                  <w:marRight w:val="0"/>
                  <w:marTop w:val="0"/>
                  <w:marBottom w:val="0"/>
                  <w:divBdr>
                    <w:top w:val="none" w:sz="0" w:space="0" w:color="auto"/>
                    <w:left w:val="none" w:sz="0" w:space="0" w:color="auto"/>
                    <w:bottom w:val="none" w:sz="0" w:space="0" w:color="auto"/>
                    <w:right w:val="none" w:sz="0" w:space="0" w:color="auto"/>
                  </w:divBdr>
                  <w:divsChild>
                    <w:div w:id="102964271">
                      <w:marLeft w:val="0"/>
                      <w:marRight w:val="0"/>
                      <w:marTop w:val="0"/>
                      <w:marBottom w:val="0"/>
                      <w:divBdr>
                        <w:top w:val="none" w:sz="0" w:space="0" w:color="auto"/>
                        <w:left w:val="none" w:sz="0" w:space="0" w:color="auto"/>
                        <w:bottom w:val="none" w:sz="0" w:space="0" w:color="auto"/>
                        <w:right w:val="none" w:sz="0" w:space="0" w:color="auto"/>
                      </w:divBdr>
                    </w:div>
                  </w:divsChild>
                </w:div>
                <w:div w:id="1110592660">
                  <w:marLeft w:val="0"/>
                  <w:marRight w:val="0"/>
                  <w:marTop w:val="0"/>
                  <w:marBottom w:val="0"/>
                  <w:divBdr>
                    <w:top w:val="none" w:sz="0" w:space="0" w:color="auto"/>
                    <w:left w:val="none" w:sz="0" w:space="0" w:color="auto"/>
                    <w:bottom w:val="none" w:sz="0" w:space="0" w:color="auto"/>
                    <w:right w:val="none" w:sz="0" w:space="0" w:color="auto"/>
                  </w:divBdr>
                  <w:divsChild>
                    <w:div w:id="990670477">
                      <w:marLeft w:val="0"/>
                      <w:marRight w:val="0"/>
                      <w:marTop w:val="0"/>
                      <w:marBottom w:val="0"/>
                      <w:divBdr>
                        <w:top w:val="none" w:sz="0" w:space="0" w:color="auto"/>
                        <w:left w:val="none" w:sz="0" w:space="0" w:color="auto"/>
                        <w:bottom w:val="none" w:sz="0" w:space="0" w:color="auto"/>
                        <w:right w:val="none" w:sz="0" w:space="0" w:color="auto"/>
                      </w:divBdr>
                    </w:div>
                  </w:divsChild>
                </w:div>
                <w:div w:id="373582411">
                  <w:marLeft w:val="0"/>
                  <w:marRight w:val="0"/>
                  <w:marTop w:val="0"/>
                  <w:marBottom w:val="0"/>
                  <w:divBdr>
                    <w:top w:val="none" w:sz="0" w:space="0" w:color="auto"/>
                    <w:left w:val="none" w:sz="0" w:space="0" w:color="auto"/>
                    <w:bottom w:val="none" w:sz="0" w:space="0" w:color="auto"/>
                    <w:right w:val="none" w:sz="0" w:space="0" w:color="auto"/>
                  </w:divBdr>
                  <w:divsChild>
                    <w:div w:id="1530601545">
                      <w:marLeft w:val="0"/>
                      <w:marRight w:val="0"/>
                      <w:marTop w:val="0"/>
                      <w:marBottom w:val="0"/>
                      <w:divBdr>
                        <w:top w:val="none" w:sz="0" w:space="0" w:color="auto"/>
                        <w:left w:val="none" w:sz="0" w:space="0" w:color="auto"/>
                        <w:bottom w:val="none" w:sz="0" w:space="0" w:color="auto"/>
                        <w:right w:val="none" w:sz="0" w:space="0" w:color="auto"/>
                      </w:divBdr>
                    </w:div>
                  </w:divsChild>
                </w:div>
                <w:div w:id="351224906">
                  <w:marLeft w:val="0"/>
                  <w:marRight w:val="0"/>
                  <w:marTop w:val="0"/>
                  <w:marBottom w:val="0"/>
                  <w:divBdr>
                    <w:top w:val="none" w:sz="0" w:space="0" w:color="auto"/>
                    <w:left w:val="none" w:sz="0" w:space="0" w:color="auto"/>
                    <w:bottom w:val="none" w:sz="0" w:space="0" w:color="auto"/>
                    <w:right w:val="none" w:sz="0" w:space="0" w:color="auto"/>
                  </w:divBdr>
                  <w:divsChild>
                    <w:div w:id="1580751595">
                      <w:marLeft w:val="0"/>
                      <w:marRight w:val="0"/>
                      <w:marTop w:val="0"/>
                      <w:marBottom w:val="0"/>
                      <w:divBdr>
                        <w:top w:val="none" w:sz="0" w:space="0" w:color="auto"/>
                        <w:left w:val="none" w:sz="0" w:space="0" w:color="auto"/>
                        <w:bottom w:val="none" w:sz="0" w:space="0" w:color="auto"/>
                        <w:right w:val="none" w:sz="0" w:space="0" w:color="auto"/>
                      </w:divBdr>
                    </w:div>
                  </w:divsChild>
                </w:div>
                <w:div w:id="1994522687">
                  <w:marLeft w:val="0"/>
                  <w:marRight w:val="0"/>
                  <w:marTop w:val="0"/>
                  <w:marBottom w:val="0"/>
                  <w:divBdr>
                    <w:top w:val="none" w:sz="0" w:space="0" w:color="auto"/>
                    <w:left w:val="none" w:sz="0" w:space="0" w:color="auto"/>
                    <w:bottom w:val="none" w:sz="0" w:space="0" w:color="auto"/>
                    <w:right w:val="none" w:sz="0" w:space="0" w:color="auto"/>
                  </w:divBdr>
                  <w:divsChild>
                    <w:div w:id="1573195069">
                      <w:marLeft w:val="0"/>
                      <w:marRight w:val="0"/>
                      <w:marTop w:val="0"/>
                      <w:marBottom w:val="0"/>
                      <w:divBdr>
                        <w:top w:val="none" w:sz="0" w:space="0" w:color="auto"/>
                        <w:left w:val="none" w:sz="0" w:space="0" w:color="auto"/>
                        <w:bottom w:val="none" w:sz="0" w:space="0" w:color="auto"/>
                        <w:right w:val="none" w:sz="0" w:space="0" w:color="auto"/>
                      </w:divBdr>
                    </w:div>
                  </w:divsChild>
                </w:div>
                <w:div w:id="535850150">
                  <w:marLeft w:val="0"/>
                  <w:marRight w:val="0"/>
                  <w:marTop w:val="0"/>
                  <w:marBottom w:val="0"/>
                  <w:divBdr>
                    <w:top w:val="none" w:sz="0" w:space="0" w:color="auto"/>
                    <w:left w:val="none" w:sz="0" w:space="0" w:color="auto"/>
                    <w:bottom w:val="none" w:sz="0" w:space="0" w:color="auto"/>
                    <w:right w:val="none" w:sz="0" w:space="0" w:color="auto"/>
                  </w:divBdr>
                  <w:divsChild>
                    <w:div w:id="1857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92068">
      <w:bodyDiv w:val="1"/>
      <w:marLeft w:val="0"/>
      <w:marRight w:val="0"/>
      <w:marTop w:val="0"/>
      <w:marBottom w:val="0"/>
      <w:divBdr>
        <w:top w:val="none" w:sz="0" w:space="0" w:color="auto"/>
        <w:left w:val="none" w:sz="0" w:space="0" w:color="auto"/>
        <w:bottom w:val="none" w:sz="0" w:space="0" w:color="auto"/>
        <w:right w:val="none" w:sz="0" w:space="0" w:color="auto"/>
      </w:divBdr>
      <w:divsChild>
        <w:div w:id="667828236">
          <w:marLeft w:val="0"/>
          <w:marRight w:val="0"/>
          <w:marTop w:val="0"/>
          <w:marBottom w:val="0"/>
          <w:divBdr>
            <w:top w:val="none" w:sz="0" w:space="0" w:color="auto"/>
            <w:left w:val="none" w:sz="0" w:space="0" w:color="auto"/>
            <w:bottom w:val="none" w:sz="0" w:space="0" w:color="auto"/>
            <w:right w:val="none" w:sz="0" w:space="0" w:color="auto"/>
          </w:divBdr>
        </w:div>
      </w:divsChild>
    </w:div>
    <w:div w:id="823159992">
      <w:bodyDiv w:val="1"/>
      <w:marLeft w:val="0"/>
      <w:marRight w:val="0"/>
      <w:marTop w:val="0"/>
      <w:marBottom w:val="0"/>
      <w:divBdr>
        <w:top w:val="none" w:sz="0" w:space="0" w:color="auto"/>
        <w:left w:val="none" w:sz="0" w:space="0" w:color="auto"/>
        <w:bottom w:val="none" w:sz="0" w:space="0" w:color="auto"/>
        <w:right w:val="none" w:sz="0" w:space="0" w:color="auto"/>
      </w:divBdr>
    </w:div>
    <w:div w:id="1212696727">
      <w:bodyDiv w:val="1"/>
      <w:marLeft w:val="0"/>
      <w:marRight w:val="0"/>
      <w:marTop w:val="0"/>
      <w:marBottom w:val="0"/>
      <w:divBdr>
        <w:top w:val="none" w:sz="0" w:space="0" w:color="auto"/>
        <w:left w:val="none" w:sz="0" w:space="0" w:color="auto"/>
        <w:bottom w:val="none" w:sz="0" w:space="0" w:color="auto"/>
        <w:right w:val="none" w:sz="0" w:space="0" w:color="auto"/>
      </w:divBdr>
    </w:div>
    <w:div w:id="1230968441">
      <w:bodyDiv w:val="1"/>
      <w:marLeft w:val="0"/>
      <w:marRight w:val="0"/>
      <w:marTop w:val="0"/>
      <w:marBottom w:val="0"/>
      <w:divBdr>
        <w:top w:val="none" w:sz="0" w:space="0" w:color="auto"/>
        <w:left w:val="none" w:sz="0" w:space="0" w:color="auto"/>
        <w:bottom w:val="none" w:sz="0" w:space="0" w:color="auto"/>
        <w:right w:val="none" w:sz="0" w:space="0" w:color="auto"/>
      </w:divBdr>
    </w:div>
    <w:div w:id="1303460893">
      <w:bodyDiv w:val="1"/>
      <w:marLeft w:val="0"/>
      <w:marRight w:val="0"/>
      <w:marTop w:val="0"/>
      <w:marBottom w:val="0"/>
      <w:divBdr>
        <w:top w:val="none" w:sz="0" w:space="0" w:color="auto"/>
        <w:left w:val="none" w:sz="0" w:space="0" w:color="auto"/>
        <w:bottom w:val="none" w:sz="0" w:space="0" w:color="auto"/>
        <w:right w:val="none" w:sz="0" w:space="0" w:color="auto"/>
      </w:divBdr>
    </w:div>
    <w:div w:id="1405953842">
      <w:bodyDiv w:val="1"/>
      <w:marLeft w:val="0"/>
      <w:marRight w:val="0"/>
      <w:marTop w:val="0"/>
      <w:marBottom w:val="0"/>
      <w:divBdr>
        <w:top w:val="none" w:sz="0" w:space="0" w:color="auto"/>
        <w:left w:val="none" w:sz="0" w:space="0" w:color="auto"/>
        <w:bottom w:val="none" w:sz="0" w:space="0" w:color="auto"/>
        <w:right w:val="none" w:sz="0" w:space="0" w:color="auto"/>
      </w:divBdr>
      <w:divsChild>
        <w:div w:id="1843467664">
          <w:marLeft w:val="0"/>
          <w:marRight w:val="0"/>
          <w:marTop w:val="0"/>
          <w:marBottom w:val="0"/>
          <w:divBdr>
            <w:top w:val="none" w:sz="0" w:space="0" w:color="auto"/>
            <w:left w:val="none" w:sz="0" w:space="0" w:color="auto"/>
            <w:bottom w:val="none" w:sz="0" w:space="0" w:color="auto"/>
            <w:right w:val="none" w:sz="0" w:space="0" w:color="auto"/>
          </w:divBdr>
          <w:divsChild>
            <w:div w:id="344092085">
              <w:marLeft w:val="0"/>
              <w:marRight w:val="0"/>
              <w:marTop w:val="0"/>
              <w:marBottom w:val="0"/>
              <w:divBdr>
                <w:top w:val="none" w:sz="0" w:space="0" w:color="auto"/>
                <w:left w:val="none" w:sz="0" w:space="0" w:color="auto"/>
                <w:bottom w:val="none" w:sz="0" w:space="0" w:color="auto"/>
                <w:right w:val="none" w:sz="0" w:space="0" w:color="auto"/>
              </w:divBdr>
              <w:divsChild>
                <w:div w:id="121929440">
                  <w:marLeft w:val="0"/>
                  <w:marRight w:val="0"/>
                  <w:marTop w:val="0"/>
                  <w:marBottom w:val="0"/>
                  <w:divBdr>
                    <w:top w:val="none" w:sz="0" w:space="0" w:color="auto"/>
                    <w:left w:val="none" w:sz="0" w:space="0" w:color="auto"/>
                    <w:bottom w:val="none" w:sz="0" w:space="0" w:color="auto"/>
                    <w:right w:val="none" w:sz="0" w:space="0" w:color="auto"/>
                  </w:divBdr>
                  <w:divsChild>
                    <w:div w:id="17370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39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www.pkrog.ch" TargetMode="External"/><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eader" Target="header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extbase-book.org/" TargetMode="External"/><Relationship Id="rId20" Type="http://schemas.openxmlformats.org/officeDocument/2006/relationships/footer" Target="footer1.xml"/><Relationship Id="rId29" Type="http://schemas.openxmlformats.org/officeDocument/2006/relationships/hyperlink" Target="https://lokeshdhakar.com/projects/lightbox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8.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docs.typo3.org" TargetMode="External"/><Relationship Id="rId23" Type="http://schemas.openxmlformats.org/officeDocument/2006/relationships/header" Target="header3.xml"/><Relationship Id="rId28" Type="http://schemas.openxmlformats.org/officeDocument/2006/relationships/hyperlink" Target="https://en.wikipedia.org/wiki/Ajax_(programming)" TargetMode="External"/><Relationship Id="rId10" Type="http://schemas.openxmlformats.org/officeDocument/2006/relationships/image" Target="media/image3.png"/><Relationship Id="rId19" Type="http://schemas.openxmlformats.org/officeDocument/2006/relationships/header" Target="header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ntra.terminal8.ch/" TargetMode="External"/><Relationship Id="rId22" Type="http://schemas.openxmlformats.org/officeDocument/2006/relationships/footer" Target="footer2.xml"/><Relationship Id="rId27" Type="http://schemas.openxmlformats.org/officeDocument/2006/relationships/package" Target="embeddings/Microsoft_Excel_Worksheet.xlsx"/><Relationship Id="rId30" Type="http://schemas.openxmlformats.org/officeDocument/2006/relationships/header" Target="header5.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itz\Desktop\IPA\Dokumentation\Vorlage_IPA_Dokumentation_2018-SEQ.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68872BF817744738241121ABC174055"/>
        <w:category>
          <w:name w:val="General"/>
          <w:gallery w:val="placeholder"/>
        </w:category>
        <w:types>
          <w:type w:val="bbPlcHdr"/>
        </w:types>
        <w:behaviors>
          <w:behavior w:val="content"/>
        </w:behaviors>
        <w:guid w:val="{A0270F81-1F2B-44DE-80B6-BBC41B19CD8E}"/>
      </w:docPartPr>
      <w:docPartBody>
        <w:p w:rsidR="00ED0E41" w:rsidRDefault="00372302">
          <w:pPr>
            <w:pStyle w:val="068872BF817744738241121ABC174055"/>
          </w:pPr>
          <w:r w:rsidRPr="00EC671B">
            <w:rPr>
              <w:rStyle w:val="PlaceholderText"/>
            </w:rPr>
            <w:t>[Titel]</w:t>
          </w:r>
        </w:p>
      </w:docPartBody>
    </w:docPart>
    <w:docPart>
      <w:docPartPr>
        <w:name w:val="41F16361801F44CAABD7C3D64989BF63"/>
        <w:category>
          <w:name w:val="General"/>
          <w:gallery w:val="placeholder"/>
        </w:category>
        <w:types>
          <w:type w:val="bbPlcHdr"/>
        </w:types>
        <w:behaviors>
          <w:behavior w:val="content"/>
        </w:behaviors>
        <w:guid w:val="{AC998FCE-E74A-4A7D-BF21-CEB1848B284F}"/>
      </w:docPartPr>
      <w:docPartBody>
        <w:p w:rsidR="00ED0E41" w:rsidRDefault="00372302">
          <w:pPr>
            <w:pStyle w:val="41F16361801F44CAABD7C3D64989BF63"/>
          </w:pPr>
          <w:r w:rsidRPr="00D601BA">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302"/>
    <w:rsid w:val="00251A28"/>
    <w:rsid w:val="00372302"/>
    <w:rsid w:val="005E7B7E"/>
    <w:rsid w:val="006077A5"/>
    <w:rsid w:val="007312CD"/>
    <w:rsid w:val="00743650"/>
    <w:rsid w:val="0079414E"/>
    <w:rsid w:val="00B24C42"/>
    <w:rsid w:val="00B45E33"/>
    <w:rsid w:val="00BA6101"/>
    <w:rsid w:val="00BB20B0"/>
    <w:rsid w:val="00C222CC"/>
    <w:rsid w:val="00C964DF"/>
    <w:rsid w:val="00E85586"/>
    <w:rsid w:val="00ED0E41"/>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68872BF817744738241121ABC174055">
    <w:name w:val="068872BF817744738241121ABC174055"/>
  </w:style>
  <w:style w:type="paragraph" w:customStyle="1" w:styleId="41F16361801F44CAABD7C3D64989BF63">
    <w:name w:val="41F16361801F44CAABD7C3D64989BF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Book</b:SourceType>
    <b:Guid>{8286D89F-9E2D-4222-BA5E-B9830A60C960}</b:Guid>
    <b:RefOrder>1</b:RefOrder>
  </b:Source>
  <b:Source>
    <b:Tag>Placeholder2</b:Tag>
    <b:SourceType>Book</b:SourceType>
    <b:Guid>{90B1D090-650B-40CE-BF66-8F53EB6FDF37}</b:Guid>
    <b:RefOrder>2</b:RefOrder>
  </b:Source>
  <b:Source>
    <b:Tag>Placeholder3</b:Tag>
    <b:SourceType>Book</b:SourceType>
    <b:Guid>{8F1F5046-B5F0-4FD1-BF26-E7B9952969BE}</b:Guid>
    <b:RefOrder>3</b:RefOrder>
  </b:Source>
</b:Sources>
</file>

<file path=customXml/itemProps1.xml><?xml version="1.0" encoding="utf-8"?>
<ds:datastoreItem xmlns:ds="http://schemas.openxmlformats.org/officeDocument/2006/customXml" ds:itemID="{4A766756-3075-44DC-AF4C-97A92F71F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Vorlage_IPA_Dokumentation_2018-SEQ.DOTX</Template>
  <TotalTime>0</TotalTime>
  <Pages>33</Pages>
  <Words>4964</Words>
  <Characters>31278</Characters>
  <Application>Microsoft Office Word</Application>
  <DocSecurity>0</DocSecurity>
  <Lines>260</Lines>
  <Paragraphs>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Produkte-Extension</vt:lpstr>
      <vt:lpstr>Vorlage IPA 2018</vt:lpstr>
    </vt:vector>
  </TitlesOfParts>
  <Company>HP</Company>
  <LinksUpToDate>false</LinksUpToDate>
  <CharactersWithSpaces>36170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Produkte-Extension</dc:title>
  <dc:creator>Autor: Moritz Burn</dc:creator>
  <cp:lastModifiedBy>Moritz Burn</cp:lastModifiedBy>
  <cp:revision>76</cp:revision>
  <cp:lastPrinted>2014-12-16T17:01:00Z</cp:lastPrinted>
  <dcterms:created xsi:type="dcterms:W3CDTF">2021-03-09T13:04:00Z</dcterms:created>
  <dcterms:modified xsi:type="dcterms:W3CDTF">2021-04-07T15:20:00Z</dcterms:modified>
  <cp:contentStatus>0.1.1</cp:contentStatus>
</cp:coreProperties>
</file>