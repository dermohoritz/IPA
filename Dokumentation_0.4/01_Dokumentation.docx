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FEF9E" w14:textId="35700821" w:rsidR="0076592C" w:rsidRDefault="00FA6910" w:rsidP="0076592C">
      <w:r>
        <w:rPr>
          <w:noProof/>
        </w:rPr>
        <w:drawing>
          <wp:anchor distT="0" distB="0" distL="114300" distR="114300" simplePos="0" relativeHeight="251679744" behindDoc="1" locked="0" layoutInCell="1" allowOverlap="1" wp14:anchorId="264CA7CC" wp14:editId="25F4B687">
            <wp:simplePos x="0" y="0"/>
            <wp:positionH relativeFrom="page">
              <wp:align>center</wp:align>
            </wp:positionH>
            <wp:positionV relativeFrom="paragraph">
              <wp:posOffset>840740</wp:posOffset>
            </wp:positionV>
            <wp:extent cx="2777490" cy="1856105"/>
            <wp:effectExtent l="0" t="0" r="0" b="0"/>
            <wp:wrapTight wrapText="bothSides">
              <wp:wrapPolygon edited="0">
                <wp:start x="10370" y="1330"/>
                <wp:lineTo x="7111" y="4655"/>
                <wp:lineTo x="7111" y="10198"/>
                <wp:lineTo x="8444" y="12415"/>
                <wp:lineTo x="9333" y="12415"/>
                <wp:lineTo x="10667" y="15962"/>
                <wp:lineTo x="1185" y="16183"/>
                <wp:lineTo x="593" y="16405"/>
                <wp:lineTo x="1333" y="19509"/>
                <wp:lineTo x="1333" y="19952"/>
                <wp:lineTo x="6815" y="20395"/>
                <wp:lineTo x="19852" y="20395"/>
                <wp:lineTo x="20444" y="19509"/>
                <wp:lineTo x="20889" y="16627"/>
                <wp:lineTo x="19704" y="16183"/>
                <wp:lineTo x="10963" y="15962"/>
                <wp:lineTo x="12148" y="12415"/>
                <wp:lineTo x="12889" y="12415"/>
                <wp:lineTo x="14519" y="9976"/>
                <wp:lineTo x="14519" y="5099"/>
                <wp:lineTo x="13778" y="3990"/>
                <wp:lineTo x="11111" y="1330"/>
                <wp:lineTo x="10370" y="1330"/>
              </wp:wrapPolygon>
            </wp:wrapTight>
            <wp:docPr id="18" name="Picture 18" descr="Impressum - Bruno Kernen – ehemaliger Schweizer Skirennfah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essum - Bruno Kernen – ehemaliger Schweizer Skirennfahrer"/>
                    <pic:cNvPicPr>
                      <a:picLocks noChangeAspect="1" noChangeArrowheads="1"/>
                    </pic:cNvPicPr>
                  </pic:nvPicPr>
                  <pic:blipFill rotWithShape="1">
                    <a:blip r:embed="rId8">
                      <a:extLst>
                        <a:ext uri="{28A0092B-C50C-407E-A947-70E740481C1C}">
                          <a14:useLocalDpi xmlns:a14="http://schemas.microsoft.com/office/drawing/2010/main" val="0"/>
                        </a:ext>
                      </a:extLst>
                    </a:blip>
                    <a:srcRect l="18313" t="28240" r="17690" b="28984"/>
                    <a:stretch/>
                  </pic:blipFill>
                  <pic:spPr bwMode="auto">
                    <a:xfrm>
                      <a:off x="0" y="0"/>
                      <a:ext cx="2777490" cy="1856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49D0" w:rsidRPr="00545F89">
        <w:t>Nicht alle Elemente im Teil 2 müssen genutzt werden.</w:t>
      </w:r>
      <w:r w:rsidR="003A49D0">
        <w:t xml:space="preserve"> Projektmethode, Auftrag etc.. entscheidet</w:t>
      </w:r>
      <w:r w:rsidR="00C17503">
        <w:t xml:space="preserve">. </w:t>
      </w:r>
      <w:r w:rsidR="00C17503" w:rsidRPr="005B0C2F">
        <w:rPr>
          <w:b/>
        </w:rPr>
        <w:t>Das Designe des Titelblatt und der restlichen IPA ist frei wählbar</w:t>
      </w:r>
      <w:r w:rsidR="005B0C2F" w:rsidRPr="005B0C2F">
        <w:rPr>
          <w:b/>
        </w:rPr>
        <w:t>,</w:t>
      </w:r>
      <w:r w:rsidR="00C17503" w:rsidRPr="005B0C2F">
        <w:rPr>
          <w:b/>
        </w:rPr>
        <w:t xml:space="preserve"> der Inhalt im Teil eins muss aber der der Vorlage </w:t>
      </w:r>
      <w:r w:rsidR="005B0C2F" w:rsidRPr="005B0C2F">
        <w:rPr>
          <w:b/>
        </w:rPr>
        <w:t>übereinstimmen</w:t>
      </w:r>
      <w:r w:rsidR="00C17503" w:rsidRPr="005B0C2F">
        <w:rPr>
          <w:b/>
        </w:rPr>
        <w:t>!</w:t>
      </w:r>
      <w:r w:rsidR="005B0C2F" w:rsidRPr="005B0C2F">
        <w:rPr>
          <w:b/>
        </w:rPr>
        <w:t xml:space="preserve"> (Überschriften etc. usw..</w:t>
      </w:r>
      <w:r w:rsidR="00FA56D2">
        <w:t xml:space="preserve"> </w:t>
      </w:r>
      <w:r w:rsidR="004C5F99">
        <w:t>Dokumentinformationen</w:t>
      </w:r>
      <w:r w:rsidR="004E74C9">
        <w:t>. Gesamter „Oranger-Hinweistext“ kann unter Formatvorlage/ auf IPA-Hinweis rechtklick/Formatierungen von Instanzen, gelöscht werden.</w:t>
      </w:r>
      <w:r w:rsidR="00B91690">
        <w:t xml:space="preserve"> Vor dieser Seite darf ein Titelblatt gestaltet werden</w:t>
      </w:r>
      <w:r w:rsidR="00A1539F">
        <w:t xml:space="preserve">. </w:t>
      </w:r>
      <w:r w:rsidR="00A1539F" w:rsidRPr="00085643">
        <w:rPr>
          <w:b/>
        </w:rPr>
        <w:t>Kopfzeile</w:t>
      </w:r>
      <w:r w:rsidR="00085643">
        <w:rPr>
          <w:b/>
        </w:rPr>
        <w:t>:</w:t>
      </w:r>
      <w:r w:rsidR="00A1539F">
        <w:t xml:space="preserve"> </w:t>
      </w:r>
      <w:r w:rsidR="00085643">
        <w:t>„</w:t>
      </w:r>
      <w:r w:rsidR="00A1539F">
        <w:t>Vorlage IPA 2018</w:t>
      </w:r>
      <w:r w:rsidR="00085643">
        <w:t>“</w:t>
      </w:r>
      <w:r w:rsidR="00A1539F">
        <w:t xml:space="preserve"> kann unter </w:t>
      </w:r>
      <w:r w:rsidR="00085643">
        <w:t xml:space="preserve">Speichern Unter/Titel mit dem Titel der IPA abgeändert werden so wie Autor. </w:t>
      </w:r>
      <w:r w:rsidR="00E91CD7">
        <w:t xml:space="preserve"> </w:t>
      </w:r>
    </w:p>
    <w:sdt>
      <w:sdtPr>
        <w:id w:val="146247711"/>
        <w:docPartObj>
          <w:docPartGallery w:val="Cover Pages"/>
          <w:docPartUnique/>
        </w:docPartObj>
      </w:sdtPr>
      <w:sdtEndPr>
        <w:rPr>
          <w:lang w:val="en-GB"/>
        </w:rPr>
      </w:sdtEndPr>
      <w:sdtContent>
        <w:p w14:paraId="361778FF" w14:textId="5B10535C" w:rsidR="0076592C" w:rsidRDefault="0076592C" w:rsidP="0076592C">
          <w:r>
            <w:rPr>
              <w:noProof/>
            </w:rPr>
            <mc:AlternateContent>
              <mc:Choice Requires="wpg">
                <w:drawing>
                  <wp:anchor distT="0" distB="0" distL="114300" distR="114300" simplePos="0" relativeHeight="251677696" behindDoc="0" locked="0" layoutInCell="1" allowOverlap="1" wp14:anchorId="1E949166" wp14:editId="4CBB0920">
                    <wp:simplePos x="0" y="0"/>
                    <wp:positionH relativeFrom="page">
                      <wp:posOffset>4527</wp:posOffset>
                    </wp:positionH>
                    <wp:positionV relativeFrom="page">
                      <wp:align>top</wp:align>
                    </wp:positionV>
                    <wp:extent cx="7577750" cy="2399168"/>
                    <wp:effectExtent l="0" t="0" r="4445" b="1270"/>
                    <wp:wrapNone/>
                    <wp:docPr id="149" name="Group 149"/>
                    <wp:cNvGraphicFramePr/>
                    <a:graphic xmlns:a="http://schemas.openxmlformats.org/drawingml/2006/main">
                      <a:graphicData uri="http://schemas.microsoft.com/office/word/2010/wordprocessingGroup">
                        <wpg:wgp>
                          <wpg:cNvGrpSpPr/>
                          <wpg:grpSpPr>
                            <a:xfrm>
                              <a:off x="0" y="0"/>
                              <a:ext cx="7577750" cy="2399168"/>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B11780B" id="Group 149" o:spid="_x0000_s1026" style="position:absolute;margin-left:.35pt;margin-top:0;width:596.65pt;height:188.9pt;z-index:251677696;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p>
        <w:p w14:paraId="3D899DA6" w14:textId="04A96C74" w:rsidR="0076592C" w:rsidRDefault="003C3BC5" w:rsidP="0076592C">
          <w:pPr>
            <w:rPr>
              <w:lang w:val="en-GB"/>
            </w:rPr>
          </w:pPr>
          <w:r w:rsidRPr="00E106B7">
            <w:rPr>
              <w:noProof/>
              <w:lang w:val="en-GB"/>
            </w:rPr>
            <mc:AlternateContent>
              <mc:Choice Requires="wps">
                <w:drawing>
                  <wp:anchor distT="45720" distB="45720" distL="114300" distR="114300" simplePos="0" relativeHeight="251678720" behindDoc="1" locked="0" layoutInCell="1" allowOverlap="1" wp14:anchorId="526259C1" wp14:editId="6B930239">
                    <wp:simplePos x="0" y="0"/>
                    <wp:positionH relativeFrom="margin">
                      <wp:align>right</wp:align>
                    </wp:positionH>
                    <wp:positionV relativeFrom="paragraph">
                      <wp:posOffset>3000669</wp:posOffset>
                    </wp:positionV>
                    <wp:extent cx="2180590" cy="1404620"/>
                    <wp:effectExtent l="0" t="0" r="10160" b="20955"/>
                    <wp:wrapTight wrapText="bothSides">
                      <wp:wrapPolygon edited="0">
                        <wp:start x="0" y="0"/>
                        <wp:lineTo x="0" y="21709"/>
                        <wp:lineTo x="21512" y="21709"/>
                        <wp:lineTo x="2151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0590" cy="1404620"/>
                            </a:xfrm>
                            <a:prstGeom prst="rect">
                              <a:avLst/>
                            </a:prstGeom>
                            <a:solidFill>
                              <a:srgbClr val="FFFFFF"/>
                            </a:solidFill>
                            <a:ln w="9525">
                              <a:solidFill>
                                <a:schemeClr val="bg1"/>
                              </a:solidFill>
                              <a:miter lim="800000"/>
                              <a:headEnd/>
                              <a:tailEnd/>
                            </a:ln>
                          </wps:spPr>
                          <wps:txbx>
                            <w:txbxContent>
                              <w:p w14:paraId="2201B207" w14:textId="77777777" w:rsidR="00DB0E29" w:rsidRPr="006F2804" w:rsidRDefault="00DB0E29" w:rsidP="0076592C">
                                <w:pPr>
                                  <w:pStyle w:val="NoSpacing"/>
                                  <w:jc w:val="right"/>
                                  <w:rPr>
                                    <w:sz w:val="36"/>
                                    <w:szCs w:val="36"/>
                                    <w:lang w:val="de-CH"/>
                                  </w:rPr>
                                </w:pPr>
                                <w:r w:rsidRPr="006F2804">
                                  <w:rPr>
                                    <w:sz w:val="36"/>
                                    <w:szCs w:val="36"/>
                                    <w:lang w:val="de-CH"/>
                                  </w:rPr>
                                  <w:t>Terminal8 GmbH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6259C1" id="_x0000_t202" coordsize="21600,21600" o:spt="202" path="m,l,21600r21600,l21600,xe">
                    <v:stroke joinstyle="miter"/>
                    <v:path gradientshapeok="t" o:connecttype="rect"/>
                  </v:shapetype>
                  <v:shape id="Text Box 2" o:spid="_x0000_s1026" type="#_x0000_t202" style="position:absolute;margin-left:120.5pt;margin-top:236.25pt;width:171.7pt;height:110.6pt;z-index:-2516377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" strokecolor="white [3212]">
                    <v:textbox style="mso-fit-shape-to-text:t">
                      <w:txbxContent>
                        <w:p w14:paraId="2201B207" w14:textId="77777777" w:rsidR="00DB0E29" w:rsidRPr="006F2804" w:rsidRDefault="00DB0E29" w:rsidP="0076592C">
                          <w:pPr>
                            <w:pStyle w:val="NoSpacing"/>
                            <w:jc w:val="right"/>
                            <w:rPr>
                              <w:sz w:val="36"/>
                              <w:szCs w:val="36"/>
                              <w:lang w:val="de-CH"/>
                            </w:rPr>
                          </w:pPr>
                          <w:r w:rsidRPr="006F2804">
                            <w:rPr>
                              <w:sz w:val="36"/>
                              <w:szCs w:val="36"/>
                              <w:lang w:val="de-CH"/>
                            </w:rPr>
                            <w:t>Terminal8 GmbH</w:t>
                          </w:r>
                        </w:p>
                      </w:txbxContent>
                    </v:textbox>
                    <w10:wrap type="tight" anchorx="margin"/>
                  </v:shape>
                </w:pict>
              </mc:Fallback>
            </mc:AlternateContent>
          </w:r>
          <w:r w:rsidR="00FA6910">
            <w:rPr>
              <w:noProof/>
            </w:rPr>
            <mc:AlternateContent>
              <mc:Choice Requires="wps">
                <w:drawing>
                  <wp:anchor distT="0" distB="0" distL="114300" distR="114300" simplePos="0" relativeHeight="251674624" behindDoc="0" locked="0" layoutInCell="1" allowOverlap="1" wp14:anchorId="7186474B" wp14:editId="29DAE8D4">
                    <wp:simplePos x="0" y="0"/>
                    <wp:positionH relativeFrom="page">
                      <wp:posOffset>-56270</wp:posOffset>
                    </wp:positionH>
                    <wp:positionV relativeFrom="page">
                      <wp:posOffset>4002209</wp:posOffset>
                    </wp:positionV>
                    <wp:extent cx="7558942" cy="13144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558942" cy="131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DC741" w14:textId="0E57AE90" w:rsidR="00DB0E29" w:rsidRPr="00FA6910" w:rsidRDefault="00DB0E29" w:rsidP="00FA6910">
                                <w:pPr>
                                  <w:jc w:val="right"/>
                                  <w:rPr>
                                    <w:sz w:val="52"/>
                                    <w:szCs w:val="52"/>
                                  </w:rPr>
                                </w:pPr>
                                <w:sdt>
                                  <w:sdtPr>
                                    <w:rPr>
                                      <w:caps/>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A6910">
                                      <w:rPr>
                                        <w:caps/>
                                        <w:sz w:val="52"/>
                                        <w:szCs w:val="52"/>
                                      </w:rPr>
                                      <w:t xml:space="preserve">Erweiterung TYPO3 CMS Website mit </w:t>
                                    </w:r>
                                    <w:r>
                                      <w:rPr>
                                        <w:caps/>
                                        <w:sz w:val="52"/>
                                        <w:szCs w:val="52"/>
                                      </w:rPr>
                                      <w:t>P</w:t>
                                    </w:r>
                                    <w:r w:rsidRPr="00FA6910">
                                      <w:rPr>
                                        <w:caps/>
                                        <w:sz w:val="52"/>
                                        <w:szCs w:val="52"/>
                                      </w:rPr>
                                      <w:t>roduktedatenbank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86474B" id="Text Box 154" o:spid="_x0000_s1027" type="#_x0000_t202" style="position:absolute;margin-left:-4.45pt;margin-top:315.15pt;width:595.2pt;height:10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" filled="f" stroked="f" strokeweight=".5pt">
                    <v:textbox inset="126pt,0,54pt,0">
                      <w:txbxContent>
                        <w:p w14:paraId="3ABDC741" w14:textId="0E57AE90" w:rsidR="00DB0E29" w:rsidRPr="00FA6910" w:rsidRDefault="00DB0E29" w:rsidP="00FA6910">
                          <w:pPr>
                            <w:jc w:val="right"/>
                            <w:rPr>
                              <w:sz w:val="52"/>
                              <w:szCs w:val="52"/>
                            </w:rPr>
                          </w:pPr>
                          <w:sdt>
                            <w:sdtPr>
                              <w:rPr>
                                <w:caps/>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A6910">
                                <w:rPr>
                                  <w:caps/>
                                  <w:sz w:val="52"/>
                                  <w:szCs w:val="52"/>
                                </w:rPr>
                                <w:t xml:space="preserve">Erweiterung TYPO3 CMS Website mit </w:t>
                              </w:r>
                              <w:r>
                                <w:rPr>
                                  <w:caps/>
                                  <w:sz w:val="52"/>
                                  <w:szCs w:val="52"/>
                                </w:rPr>
                                <w:t>P</w:t>
                              </w:r>
                              <w:r w:rsidRPr="00FA6910">
                                <w:rPr>
                                  <w:caps/>
                                  <w:sz w:val="52"/>
                                  <w:szCs w:val="52"/>
                                </w:rPr>
                                <w:t>roduktedatenbank</w:t>
                              </w:r>
                            </w:sdtContent>
                          </w:sdt>
                        </w:p>
                      </w:txbxContent>
                    </v:textbox>
                    <w10:wrap type="square" anchorx="page" anchory="page"/>
                  </v:shape>
                </w:pict>
              </mc:Fallback>
            </mc:AlternateContent>
          </w:r>
          <w:r w:rsidR="0076592C">
            <w:rPr>
              <w:noProof/>
            </w:rPr>
            <mc:AlternateContent>
              <mc:Choice Requires="wps">
                <w:drawing>
                  <wp:anchor distT="0" distB="0" distL="114300" distR="114300" simplePos="0" relativeHeight="251676672" behindDoc="0" locked="0" layoutInCell="1" allowOverlap="1" wp14:anchorId="009C8796" wp14:editId="40AEF0D7">
                    <wp:simplePos x="0" y="0"/>
                    <wp:positionH relativeFrom="margin">
                      <wp:align>center</wp:align>
                    </wp:positionH>
                    <wp:positionV relativeFrom="page">
                      <wp:posOffset>6402044</wp:posOffset>
                    </wp:positionV>
                    <wp:extent cx="7033260" cy="2565400"/>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033260" cy="2565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8991" w:type="dxa"/>
                                  <w:tblInd w:w="-1418" w:type="dxa"/>
                                  <w:tblLook w:val="04A0" w:firstRow="1" w:lastRow="0" w:firstColumn="1" w:lastColumn="0" w:noHBand="0" w:noVBand="1"/>
                                </w:tblPr>
                                <w:tblGrid>
                                  <w:gridCol w:w="5954"/>
                                  <w:gridCol w:w="3037"/>
                                </w:tblGrid>
                                <w:tr w:rsidR="00DB0E29" w:rsidRPr="00F83A0D" w14:paraId="47C63554" w14:textId="77777777" w:rsidTr="00483C1C">
                                  <w:tc>
                                    <w:tcPr>
                                      <w:tcW w:w="8991" w:type="dxa"/>
                                      <w:gridSpan w:val="2"/>
                                      <w:shd w:val="clear" w:color="auto" w:fill="auto"/>
                                    </w:tcPr>
                                    <w:p w14:paraId="3B8A680B" w14:textId="77777777" w:rsidR="00DB0E29" w:rsidRPr="006F2804" w:rsidRDefault="00DB0E29" w:rsidP="00483C1C">
                                      <w:pPr>
                                        <w:pStyle w:val="NoSpacing"/>
                                        <w:jc w:val="right"/>
                                        <w:rPr>
                                          <w:color w:val="4F81BD" w:themeColor="accent1"/>
                                          <w:sz w:val="24"/>
                                          <w:szCs w:val="24"/>
                                          <w:lang w:val="de-CH"/>
                                        </w:rPr>
                                      </w:pPr>
                                      <w:r w:rsidRPr="006F2804">
                                        <w:rPr>
                                          <w:sz w:val="24"/>
                                          <w:szCs w:val="24"/>
                                          <w:lang w:val="de-CH"/>
                                        </w:rPr>
                                        <w:t>Beteiligter Personenkreis</w:t>
                                      </w:r>
                                    </w:p>
                                  </w:tc>
                                </w:tr>
                                <w:tr w:rsidR="00DB0E29" w:rsidRPr="00F83A0D" w14:paraId="33EC70B3" w14:textId="77777777" w:rsidTr="00483C1C">
                                  <w:tc>
                                    <w:tcPr>
                                      <w:tcW w:w="5954" w:type="dxa"/>
                                      <w:shd w:val="clear" w:color="auto" w:fill="auto"/>
                                    </w:tcPr>
                                    <w:p w14:paraId="19F8AE5C"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Hauptexperte</w:t>
                                      </w:r>
                                      <w:r>
                                        <w:rPr>
                                          <w:color w:val="4F81BD" w:themeColor="accent1"/>
                                          <w:sz w:val="24"/>
                                          <w:szCs w:val="24"/>
                                          <w:lang w:val="de-CH"/>
                                        </w:rPr>
                                        <w:t xml:space="preserve"> :</w:t>
                                      </w:r>
                                    </w:p>
                                  </w:tc>
                                  <w:tc>
                                    <w:tcPr>
                                      <w:tcW w:w="3037" w:type="dxa"/>
                                      <w:shd w:val="clear" w:color="auto" w:fill="auto"/>
                                    </w:tcPr>
                                    <w:p w14:paraId="7445C6E7"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Iwan Kalbermatten</w:t>
                                      </w:r>
                                    </w:p>
                                  </w:tc>
                                </w:tr>
                                <w:tr w:rsidR="00DB0E29" w:rsidRPr="00F83A0D" w14:paraId="4FFCEFE2" w14:textId="77777777" w:rsidTr="00483C1C">
                                  <w:tc>
                                    <w:tcPr>
                                      <w:tcW w:w="5954" w:type="dxa"/>
                                      <w:shd w:val="clear" w:color="auto" w:fill="auto"/>
                                    </w:tcPr>
                                    <w:p w14:paraId="10AC4258"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Nebenexperte</w:t>
                                      </w:r>
                                      <w:r>
                                        <w:rPr>
                                          <w:color w:val="4F81BD" w:themeColor="accent1"/>
                                          <w:sz w:val="24"/>
                                          <w:szCs w:val="24"/>
                                          <w:lang w:val="de-CH"/>
                                        </w:rPr>
                                        <w:t xml:space="preserve"> :</w:t>
                                      </w:r>
                                    </w:p>
                                  </w:tc>
                                  <w:tc>
                                    <w:tcPr>
                                      <w:tcW w:w="3037" w:type="dxa"/>
                                      <w:shd w:val="clear" w:color="auto" w:fill="auto"/>
                                    </w:tcPr>
                                    <w:p w14:paraId="3B79F01A"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Nils Weibel</w:t>
                                      </w:r>
                                    </w:p>
                                  </w:tc>
                                </w:tr>
                                <w:tr w:rsidR="00DB0E29" w:rsidRPr="00F83A0D" w14:paraId="409C71A6" w14:textId="77777777" w:rsidTr="00483C1C">
                                  <w:tc>
                                    <w:tcPr>
                                      <w:tcW w:w="5954" w:type="dxa"/>
                                      <w:shd w:val="clear" w:color="auto" w:fill="auto"/>
                                    </w:tcPr>
                                    <w:p w14:paraId="358B9428" w14:textId="77777777" w:rsidR="00DB0E29" w:rsidRPr="00F83A0D" w:rsidRDefault="00DB0E29" w:rsidP="00483C1C">
                                      <w:pPr>
                                        <w:pStyle w:val="NoSpacing"/>
                                        <w:jc w:val="right"/>
                                        <w:rPr>
                                          <w:color w:val="4F81BD" w:themeColor="accent1"/>
                                          <w:sz w:val="24"/>
                                          <w:szCs w:val="24"/>
                                          <w:lang w:val="de-CH"/>
                                        </w:rPr>
                                      </w:pPr>
                                      <w:r>
                                        <w:rPr>
                                          <w:color w:val="4F81BD" w:themeColor="accent1"/>
                                          <w:sz w:val="24"/>
                                          <w:szCs w:val="24"/>
                                          <w:lang w:val="de-CH"/>
                                        </w:rPr>
                                        <w:t>Valid-Experte :</w:t>
                                      </w:r>
                                    </w:p>
                                  </w:tc>
                                  <w:tc>
                                    <w:tcPr>
                                      <w:tcW w:w="3037" w:type="dxa"/>
                                      <w:shd w:val="clear" w:color="auto" w:fill="auto"/>
                                    </w:tcPr>
                                    <w:p w14:paraId="46BFA151" w14:textId="7A1FA1F7" w:rsidR="00DB0E29" w:rsidRPr="00F83A0D" w:rsidRDefault="00DB0E29" w:rsidP="00483C1C">
                                      <w:pPr>
                                        <w:pStyle w:val="NoSpacing"/>
                                        <w:jc w:val="right"/>
                                        <w:rPr>
                                          <w:color w:val="4F81BD" w:themeColor="accent1"/>
                                          <w:sz w:val="24"/>
                                          <w:szCs w:val="24"/>
                                          <w:lang w:val="de-CH"/>
                                        </w:rPr>
                                      </w:pPr>
                                      <w:r>
                                        <w:rPr>
                                          <w:color w:val="4F81BD" w:themeColor="accent1"/>
                                          <w:sz w:val="24"/>
                                          <w:szCs w:val="24"/>
                                          <w:lang w:val="de-CH"/>
                                        </w:rPr>
                                        <w:t>Michel Patrick</w:t>
                                      </w:r>
                                    </w:p>
                                  </w:tc>
                                </w:tr>
                                <w:tr w:rsidR="00DB0E29" w:rsidRPr="00F83A0D" w14:paraId="5384B79C" w14:textId="77777777" w:rsidTr="00483C1C">
                                  <w:tc>
                                    <w:tcPr>
                                      <w:tcW w:w="5954" w:type="dxa"/>
                                      <w:shd w:val="clear" w:color="auto" w:fill="auto"/>
                                    </w:tcPr>
                                    <w:p w14:paraId="4CC0C33F"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Verantwortliche Fachkraft</w:t>
                                      </w:r>
                                      <w:r>
                                        <w:rPr>
                                          <w:color w:val="4F81BD" w:themeColor="accent1"/>
                                          <w:sz w:val="24"/>
                                          <w:szCs w:val="24"/>
                                          <w:lang w:val="de-CH"/>
                                        </w:rPr>
                                        <w:t xml:space="preserve"> :</w:t>
                                      </w:r>
                                    </w:p>
                                  </w:tc>
                                  <w:tc>
                                    <w:tcPr>
                                      <w:tcW w:w="3037" w:type="dxa"/>
                                      <w:shd w:val="clear" w:color="auto" w:fill="auto"/>
                                    </w:tcPr>
                                    <w:p w14:paraId="1A0F2ED7"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Fehmi Raqipi</w:t>
                                      </w:r>
                                    </w:p>
                                  </w:tc>
                                </w:tr>
                                <w:tr w:rsidR="00DB0E29" w:rsidRPr="00F83A0D" w14:paraId="0973E721" w14:textId="77777777" w:rsidTr="00483C1C">
                                  <w:tc>
                                    <w:tcPr>
                                      <w:tcW w:w="5954" w:type="dxa"/>
                                      <w:shd w:val="clear" w:color="auto" w:fill="auto"/>
                                    </w:tcPr>
                                    <w:p w14:paraId="2584BCC8" w14:textId="77777777" w:rsidR="00DB0E29" w:rsidRPr="00F83A0D" w:rsidRDefault="00DB0E29" w:rsidP="00483C1C">
                                      <w:pPr>
                                        <w:pStyle w:val="NoSpacing"/>
                                        <w:jc w:val="right"/>
                                        <w:rPr>
                                          <w:color w:val="4F81BD" w:themeColor="accent1"/>
                                          <w:sz w:val="24"/>
                                          <w:szCs w:val="24"/>
                                          <w:lang w:val="de-CH"/>
                                        </w:rPr>
                                      </w:pPr>
                                      <w:r>
                                        <w:rPr>
                                          <w:color w:val="4F81BD" w:themeColor="accent1"/>
                                          <w:sz w:val="24"/>
                                          <w:szCs w:val="24"/>
                                          <w:lang w:val="de-CH"/>
                                        </w:rPr>
                                        <w:t>Berufsbildner :</w:t>
                                      </w:r>
                                    </w:p>
                                  </w:tc>
                                  <w:tc>
                                    <w:tcPr>
                                      <w:tcW w:w="3037" w:type="dxa"/>
                                      <w:shd w:val="clear" w:color="auto" w:fill="auto"/>
                                    </w:tcPr>
                                    <w:p w14:paraId="704B07B7" w14:textId="77777777" w:rsidR="00DB0E29" w:rsidRPr="006F2804" w:rsidRDefault="00DB0E29" w:rsidP="00483C1C">
                                      <w:pPr>
                                        <w:pStyle w:val="NoSpacing"/>
                                        <w:jc w:val="right"/>
                                        <w:rPr>
                                          <w:color w:val="4F81BD" w:themeColor="accent1"/>
                                          <w:sz w:val="24"/>
                                          <w:szCs w:val="24"/>
                                          <w:lang w:val="de-CH"/>
                                        </w:rPr>
                                      </w:pPr>
                                      <w:r w:rsidRPr="006F2804">
                                        <w:rPr>
                                          <w:color w:val="4F81BD" w:themeColor="accent1"/>
                                          <w:sz w:val="24"/>
                                          <w:szCs w:val="24"/>
                                          <w:lang w:val="de-CH"/>
                                        </w:rPr>
                                        <w:t>Michael Peter</w:t>
                                      </w:r>
                                    </w:p>
                                  </w:tc>
                                </w:tr>
                                <w:tr w:rsidR="00DB0E29" w:rsidRPr="00F83A0D" w14:paraId="03C7A16E" w14:textId="77777777" w:rsidTr="00483C1C">
                                  <w:tc>
                                    <w:tcPr>
                                      <w:tcW w:w="5954" w:type="dxa"/>
                                      <w:shd w:val="clear" w:color="auto" w:fill="auto"/>
                                    </w:tcPr>
                                    <w:p w14:paraId="3E7682FA" w14:textId="77777777" w:rsidR="00DB0E29" w:rsidRPr="00F83A0D" w:rsidRDefault="00DB0E29" w:rsidP="00483C1C">
                                      <w:pPr>
                                        <w:pStyle w:val="NoSpacing"/>
                                        <w:jc w:val="right"/>
                                        <w:rPr>
                                          <w:color w:val="4F81BD" w:themeColor="accent1"/>
                                          <w:sz w:val="24"/>
                                          <w:szCs w:val="24"/>
                                          <w:lang w:val="de-CH"/>
                                        </w:rPr>
                                      </w:pPr>
                                      <w:r>
                                        <w:rPr>
                                          <w:color w:val="4F81BD" w:themeColor="accent1"/>
                                          <w:sz w:val="24"/>
                                          <w:szCs w:val="24"/>
                                          <w:lang w:val="de-CH"/>
                                        </w:rPr>
                                        <w:t>Auftraggeber</w:t>
                                      </w:r>
                                    </w:p>
                                  </w:tc>
                                  <w:tc>
                                    <w:tcPr>
                                      <w:tcW w:w="3037" w:type="dxa"/>
                                      <w:shd w:val="clear" w:color="auto" w:fill="auto"/>
                                    </w:tcPr>
                                    <w:p w14:paraId="638B8E2E" w14:textId="77777777" w:rsidR="00DB0E29" w:rsidRDefault="00DB0E29" w:rsidP="00483C1C">
                                      <w:pPr>
                                        <w:pStyle w:val="NoSpacing"/>
                                        <w:jc w:val="right"/>
                                        <w:rPr>
                                          <w:color w:val="4F81BD" w:themeColor="accent1"/>
                                          <w:sz w:val="24"/>
                                          <w:szCs w:val="24"/>
                                          <w:lang w:val="de-CH"/>
                                        </w:rPr>
                                      </w:pPr>
                                      <w:r>
                                        <w:rPr>
                                          <w:color w:val="4F81BD" w:themeColor="accent1"/>
                                          <w:sz w:val="24"/>
                                          <w:szCs w:val="24"/>
                                          <w:lang w:val="de-CH"/>
                                        </w:rPr>
                                        <w:t>Probst-</w:t>
                                      </w:r>
                                      <w:proofErr w:type="spellStart"/>
                                      <w:r>
                                        <w:rPr>
                                          <w:color w:val="4F81BD" w:themeColor="accent1"/>
                                          <w:sz w:val="24"/>
                                          <w:szCs w:val="24"/>
                                          <w:lang w:val="de-CH"/>
                                        </w:rPr>
                                        <w:t>Maveg</w:t>
                                      </w:r>
                                      <w:proofErr w:type="spellEnd"/>
                                      <w:r>
                                        <w:rPr>
                                          <w:color w:val="4F81BD" w:themeColor="accent1"/>
                                          <w:sz w:val="24"/>
                                          <w:szCs w:val="24"/>
                                          <w:lang w:val="de-CH"/>
                                        </w:rPr>
                                        <w:t xml:space="preserve"> AG</w:t>
                                      </w:r>
                                    </w:p>
                                    <w:p w14:paraId="7BDA60FC" w14:textId="77777777" w:rsidR="00DB0E29" w:rsidRPr="00F83A0D" w:rsidRDefault="00DB0E29" w:rsidP="00483C1C">
                                      <w:pPr>
                                        <w:pStyle w:val="NoSpacing"/>
                                        <w:jc w:val="right"/>
                                        <w:rPr>
                                          <w:color w:val="4F81BD" w:themeColor="accent1"/>
                                          <w:sz w:val="24"/>
                                          <w:szCs w:val="24"/>
                                          <w:lang w:val="de-CH"/>
                                        </w:rPr>
                                      </w:pPr>
                                    </w:p>
                                  </w:tc>
                                </w:tr>
                                <w:tr w:rsidR="00DB0E29" w:rsidRPr="00F83A0D" w14:paraId="7203B810" w14:textId="77777777" w:rsidTr="00483C1C">
                                  <w:tc>
                                    <w:tcPr>
                                      <w:tcW w:w="5954" w:type="dxa"/>
                                      <w:shd w:val="clear" w:color="auto" w:fill="auto"/>
                                    </w:tcPr>
                                    <w:p w14:paraId="1C88B26F" w14:textId="77777777" w:rsidR="00DB0E29" w:rsidRPr="00F83A0D" w:rsidRDefault="00DB0E29" w:rsidP="00483C1C">
                                      <w:pPr>
                                        <w:pStyle w:val="NoSpacing"/>
                                        <w:jc w:val="right"/>
                                        <w:rPr>
                                          <w:color w:val="4F81BD" w:themeColor="accent1"/>
                                          <w:sz w:val="24"/>
                                          <w:szCs w:val="24"/>
                                          <w:lang w:val="de-CH"/>
                                        </w:rPr>
                                      </w:pPr>
                                    </w:p>
                                  </w:tc>
                                  <w:tc>
                                    <w:tcPr>
                                      <w:tcW w:w="3037" w:type="dxa"/>
                                      <w:shd w:val="clear" w:color="auto" w:fill="auto"/>
                                    </w:tcPr>
                                    <w:p w14:paraId="43320C03" w14:textId="77777777" w:rsidR="00DB0E29" w:rsidRPr="006F2804" w:rsidRDefault="00DB0E29" w:rsidP="00483C1C">
                                      <w:pPr>
                                        <w:pStyle w:val="NoSpacing"/>
                                        <w:jc w:val="right"/>
                                        <w:rPr>
                                          <w:color w:val="4F81BD" w:themeColor="accent1"/>
                                          <w:sz w:val="24"/>
                                          <w:szCs w:val="24"/>
                                          <w:lang w:val="de-CH"/>
                                        </w:rPr>
                                      </w:pPr>
                                      <w:r w:rsidRPr="006F2804">
                                        <w:rPr>
                                          <w:color w:val="000000" w:themeColor="text1"/>
                                          <w:sz w:val="24"/>
                                          <w:szCs w:val="24"/>
                                          <w:lang w:val="de-CH"/>
                                        </w:rPr>
                                        <w:t>IPA-Daten</w:t>
                                      </w:r>
                                    </w:p>
                                  </w:tc>
                                </w:tr>
                                <w:tr w:rsidR="00DB0E29" w:rsidRPr="00F83A0D" w14:paraId="6A9AC135" w14:textId="77777777" w:rsidTr="00483C1C">
                                  <w:tc>
                                    <w:tcPr>
                                      <w:tcW w:w="5954" w:type="dxa"/>
                                      <w:shd w:val="clear" w:color="auto" w:fill="auto"/>
                                    </w:tcPr>
                                    <w:p w14:paraId="13B92A03" w14:textId="77777777" w:rsidR="00DB0E29" w:rsidRPr="00F83A0D" w:rsidRDefault="00DB0E29" w:rsidP="00483C1C">
                                      <w:pPr>
                                        <w:pStyle w:val="NoSpacing"/>
                                        <w:jc w:val="right"/>
                                        <w:rPr>
                                          <w:color w:val="95B3D7" w:themeColor="accent1" w:themeTint="99"/>
                                          <w:sz w:val="24"/>
                                          <w:szCs w:val="24"/>
                                          <w:lang w:val="de-CH"/>
                                        </w:rPr>
                                      </w:pPr>
                                      <w:r w:rsidRPr="00E106B7">
                                        <w:rPr>
                                          <w:color w:val="4F81BD" w:themeColor="accent1"/>
                                          <w:sz w:val="24"/>
                                          <w:szCs w:val="24"/>
                                          <w:lang w:val="de-CH"/>
                                        </w:rPr>
                                        <w:t>Berufsschule</w:t>
                                      </w:r>
                                      <w:r>
                                        <w:rPr>
                                          <w:color w:val="4F81BD" w:themeColor="accent1"/>
                                          <w:sz w:val="24"/>
                                          <w:szCs w:val="24"/>
                                          <w:lang w:val="de-CH"/>
                                        </w:rPr>
                                        <w:t xml:space="preserve"> :</w:t>
                                      </w:r>
                                    </w:p>
                                  </w:tc>
                                  <w:tc>
                                    <w:tcPr>
                                      <w:tcW w:w="3037" w:type="dxa"/>
                                      <w:shd w:val="clear" w:color="auto" w:fill="auto"/>
                                    </w:tcPr>
                                    <w:p w14:paraId="418D73A8" w14:textId="77777777" w:rsidR="00DB0E29" w:rsidRPr="00F83A0D" w:rsidRDefault="00DB0E29" w:rsidP="00483C1C">
                                      <w:pPr>
                                        <w:pStyle w:val="NoSpacing"/>
                                        <w:jc w:val="right"/>
                                        <w:rPr>
                                          <w:color w:val="95B3D7" w:themeColor="accent1" w:themeTint="99"/>
                                          <w:sz w:val="24"/>
                                          <w:szCs w:val="24"/>
                                          <w:lang w:val="de-CH"/>
                                        </w:rPr>
                                      </w:pPr>
                                      <w:r>
                                        <w:rPr>
                                          <w:color w:val="4F81BD" w:themeColor="accent1"/>
                                          <w:sz w:val="24"/>
                                          <w:szCs w:val="24"/>
                                          <w:lang w:val="de-CH"/>
                                        </w:rPr>
                                        <w:t>Gibb</w:t>
                                      </w:r>
                                    </w:p>
                                  </w:tc>
                                </w:tr>
                                <w:tr w:rsidR="00DB0E29" w:rsidRPr="00E106B7" w14:paraId="517586B0" w14:textId="77777777" w:rsidTr="00483C1C">
                                  <w:tc>
                                    <w:tcPr>
                                      <w:tcW w:w="5954" w:type="dxa"/>
                                      <w:shd w:val="clear" w:color="auto" w:fill="auto"/>
                                    </w:tcPr>
                                    <w:p w14:paraId="4DF2EB8A" w14:textId="77777777" w:rsidR="00DB0E29" w:rsidRPr="00E106B7" w:rsidRDefault="00DB0E29" w:rsidP="00483C1C">
                                      <w:pPr>
                                        <w:pStyle w:val="NoSpacing"/>
                                        <w:jc w:val="right"/>
                                        <w:rPr>
                                          <w:color w:val="4F81BD" w:themeColor="accent1"/>
                                          <w:sz w:val="24"/>
                                          <w:szCs w:val="24"/>
                                          <w:lang w:val="de-CH"/>
                                        </w:rPr>
                                      </w:pPr>
                                      <w:r w:rsidRPr="00E106B7">
                                        <w:rPr>
                                          <w:color w:val="4F81BD" w:themeColor="accent1"/>
                                          <w:sz w:val="24"/>
                                          <w:szCs w:val="24"/>
                                          <w:lang w:val="de-CH"/>
                                        </w:rPr>
                                        <w:t>Fachrichtung</w:t>
                                      </w:r>
                                      <w:r>
                                        <w:rPr>
                                          <w:color w:val="4F81BD" w:themeColor="accent1"/>
                                          <w:sz w:val="24"/>
                                          <w:szCs w:val="24"/>
                                          <w:lang w:val="de-CH"/>
                                        </w:rPr>
                                        <w:t xml:space="preserve"> :</w:t>
                                      </w:r>
                                    </w:p>
                                  </w:tc>
                                  <w:tc>
                                    <w:tcPr>
                                      <w:tcW w:w="3037" w:type="dxa"/>
                                      <w:shd w:val="clear" w:color="auto" w:fill="auto"/>
                                    </w:tcPr>
                                    <w:p w14:paraId="7B42EC70" w14:textId="77777777" w:rsidR="00DB0E29" w:rsidRPr="00E106B7" w:rsidRDefault="00DB0E29" w:rsidP="00483C1C">
                                      <w:pPr>
                                        <w:pStyle w:val="NoSpacing"/>
                                        <w:jc w:val="right"/>
                                        <w:rPr>
                                          <w:color w:val="4F81BD" w:themeColor="accent1"/>
                                          <w:sz w:val="24"/>
                                          <w:szCs w:val="24"/>
                                          <w:lang w:val="de-CH"/>
                                        </w:rPr>
                                      </w:pPr>
                                      <w:r w:rsidRPr="00E106B7">
                                        <w:rPr>
                                          <w:color w:val="4F81BD" w:themeColor="accent1"/>
                                          <w:sz w:val="24"/>
                                          <w:szCs w:val="24"/>
                                          <w:lang w:val="de-CH"/>
                                        </w:rPr>
                                        <w:t>Applikationsentwicklung</w:t>
                                      </w:r>
                                    </w:p>
                                  </w:tc>
                                </w:tr>
                                <w:tr w:rsidR="00DB0E29" w:rsidRPr="00E106B7" w14:paraId="32A4E2D0" w14:textId="77777777" w:rsidTr="00483C1C">
                                  <w:tc>
                                    <w:tcPr>
                                      <w:tcW w:w="5954" w:type="dxa"/>
                                      <w:shd w:val="clear" w:color="auto" w:fill="auto"/>
                                    </w:tcPr>
                                    <w:p w14:paraId="24BCED79" w14:textId="77777777" w:rsidR="00DB0E29" w:rsidRPr="00E106B7" w:rsidRDefault="00DB0E29" w:rsidP="00483C1C">
                                      <w:pPr>
                                        <w:pStyle w:val="NoSpacing"/>
                                        <w:jc w:val="right"/>
                                        <w:rPr>
                                          <w:color w:val="4F81BD" w:themeColor="accent1"/>
                                          <w:sz w:val="24"/>
                                          <w:szCs w:val="24"/>
                                          <w:lang w:val="de-CH"/>
                                        </w:rPr>
                                      </w:pPr>
                                      <w:r w:rsidRPr="00E106B7">
                                        <w:rPr>
                                          <w:color w:val="4F81BD" w:themeColor="accent1"/>
                                          <w:sz w:val="24"/>
                                          <w:szCs w:val="24"/>
                                          <w:lang w:val="de-CH"/>
                                        </w:rPr>
                                        <w:t>Projektvorgehensmodell</w:t>
                                      </w:r>
                                      <w:r>
                                        <w:rPr>
                                          <w:color w:val="4F81BD" w:themeColor="accent1"/>
                                          <w:sz w:val="24"/>
                                          <w:szCs w:val="24"/>
                                          <w:lang w:val="de-CH"/>
                                        </w:rPr>
                                        <w:t xml:space="preserve"> :</w:t>
                                      </w:r>
                                    </w:p>
                                  </w:tc>
                                  <w:tc>
                                    <w:tcPr>
                                      <w:tcW w:w="3037" w:type="dxa"/>
                                      <w:shd w:val="clear" w:color="auto" w:fill="auto"/>
                                    </w:tcPr>
                                    <w:p w14:paraId="7EEF0522" w14:textId="77777777" w:rsidR="00DB0E29" w:rsidRPr="00E106B7" w:rsidRDefault="00DB0E29" w:rsidP="00483C1C">
                                      <w:pPr>
                                        <w:pStyle w:val="NoSpacing"/>
                                        <w:jc w:val="right"/>
                                        <w:rPr>
                                          <w:color w:val="4F81BD" w:themeColor="accent1"/>
                                          <w:sz w:val="24"/>
                                          <w:szCs w:val="24"/>
                                          <w:lang w:val="de-CH"/>
                                        </w:rPr>
                                      </w:pPr>
                                      <w:r w:rsidRPr="00E106B7">
                                        <w:rPr>
                                          <w:color w:val="4F81BD" w:themeColor="accent1"/>
                                          <w:sz w:val="24"/>
                                          <w:szCs w:val="24"/>
                                          <w:lang w:val="de-CH"/>
                                        </w:rPr>
                                        <w:t>HERMES</w:t>
                                      </w:r>
                                      <w:r>
                                        <w:rPr>
                                          <w:color w:val="4F81BD" w:themeColor="accent1"/>
                                          <w:sz w:val="24"/>
                                          <w:szCs w:val="24"/>
                                          <w:lang w:val="de-CH"/>
                                        </w:rPr>
                                        <w:t xml:space="preserve"> 5.1</w:t>
                                      </w:r>
                                    </w:p>
                                  </w:tc>
                                </w:tr>
                                <w:tr w:rsidR="00DB0E29" w:rsidRPr="00E106B7" w14:paraId="1758F305" w14:textId="77777777" w:rsidTr="00483C1C">
                                  <w:tc>
                                    <w:tcPr>
                                      <w:tcW w:w="5954" w:type="dxa"/>
                                      <w:shd w:val="clear" w:color="auto" w:fill="auto"/>
                                    </w:tcPr>
                                    <w:p w14:paraId="7A9E09F8" w14:textId="77777777" w:rsidR="00DB0E29" w:rsidRPr="00E106B7" w:rsidRDefault="00DB0E29" w:rsidP="00483C1C">
                                      <w:pPr>
                                        <w:pStyle w:val="NoSpacing"/>
                                        <w:jc w:val="right"/>
                                        <w:rPr>
                                          <w:color w:val="4F81BD" w:themeColor="accent1"/>
                                          <w:sz w:val="24"/>
                                          <w:szCs w:val="24"/>
                                          <w:lang w:val="de-CH"/>
                                        </w:rPr>
                                      </w:pPr>
                                      <w:r>
                                        <w:rPr>
                                          <w:color w:val="4F81BD" w:themeColor="accent1"/>
                                          <w:sz w:val="24"/>
                                          <w:szCs w:val="24"/>
                                          <w:lang w:val="de-CH"/>
                                        </w:rPr>
                                        <w:t>Version :</w:t>
                                      </w:r>
                                    </w:p>
                                  </w:tc>
                                  <w:tc>
                                    <w:tcPr>
                                      <w:tcW w:w="3037" w:type="dxa"/>
                                      <w:shd w:val="clear" w:color="auto" w:fill="auto"/>
                                    </w:tcPr>
                                    <w:p w14:paraId="1BF16914" w14:textId="15DC11CF" w:rsidR="00DB0E29" w:rsidRPr="00E106B7" w:rsidRDefault="00DB0E29" w:rsidP="00483C1C">
                                      <w:pPr>
                                        <w:pStyle w:val="NoSpacing"/>
                                        <w:jc w:val="right"/>
                                        <w:rPr>
                                          <w:color w:val="4F81BD" w:themeColor="accent1"/>
                                          <w:sz w:val="24"/>
                                          <w:szCs w:val="24"/>
                                          <w:lang w:val="de-CH"/>
                                        </w:rPr>
                                      </w:pPr>
                                      <w:r>
                                        <w:rPr>
                                          <w:color w:val="4F81BD" w:themeColor="accent1"/>
                                          <w:sz w:val="24"/>
                                          <w:szCs w:val="24"/>
                                          <w:lang w:val="de-CH"/>
                                        </w:rPr>
                                        <w:t>0.0</w:t>
                                      </w:r>
                                    </w:p>
                                  </w:tc>
                                </w:tr>
                              </w:tbl>
                              <w:p w14:paraId="4A6FB69F" w14:textId="77777777" w:rsidR="00DB0E29" w:rsidRPr="001B79C7" w:rsidRDefault="00DB0E29" w:rsidP="0076592C">
                                <w:pPr>
                                  <w:pStyle w:val="NoSpacing"/>
                                  <w:jc w:val="right"/>
                                  <w:rPr>
                                    <w:color w:val="595959" w:themeColor="text1" w:themeTint="A6"/>
                                    <w:sz w:val="20"/>
                                    <w:szCs w:val="20"/>
                                    <w:lang w:val="de-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9C8796" id="Text Box 153" o:spid="_x0000_s1028" type="#_x0000_t202" style="position:absolute;margin-left:0;margin-top:504.1pt;width:553.8pt;height:202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" filled="f" stroked="f" strokeweight=".5pt">
                    <v:textbox inset="126pt,0,54pt,0">
                      <w:txbxContent>
                        <w:tbl>
                          <w:tblPr>
                            <w:tblW w:w="8991" w:type="dxa"/>
                            <w:tblInd w:w="-1418" w:type="dxa"/>
                            <w:tblLook w:val="04A0" w:firstRow="1" w:lastRow="0" w:firstColumn="1" w:lastColumn="0" w:noHBand="0" w:noVBand="1"/>
                          </w:tblPr>
                          <w:tblGrid>
                            <w:gridCol w:w="5954"/>
                            <w:gridCol w:w="3037"/>
                          </w:tblGrid>
                          <w:tr w:rsidR="00DB0E29" w:rsidRPr="00F83A0D" w14:paraId="47C63554" w14:textId="77777777" w:rsidTr="00483C1C">
                            <w:tc>
                              <w:tcPr>
                                <w:tcW w:w="8991" w:type="dxa"/>
                                <w:gridSpan w:val="2"/>
                                <w:shd w:val="clear" w:color="auto" w:fill="auto"/>
                              </w:tcPr>
                              <w:p w14:paraId="3B8A680B" w14:textId="77777777" w:rsidR="00DB0E29" w:rsidRPr="006F2804" w:rsidRDefault="00DB0E29" w:rsidP="00483C1C">
                                <w:pPr>
                                  <w:pStyle w:val="NoSpacing"/>
                                  <w:jc w:val="right"/>
                                  <w:rPr>
                                    <w:color w:val="4F81BD" w:themeColor="accent1"/>
                                    <w:sz w:val="24"/>
                                    <w:szCs w:val="24"/>
                                    <w:lang w:val="de-CH"/>
                                  </w:rPr>
                                </w:pPr>
                                <w:r w:rsidRPr="006F2804">
                                  <w:rPr>
                                    <w:sz w:val="24"/>
                                    <w:szCs w:val="24"/>
                                    <w:lang w:val="de-CH"/>
                                  </w:rPr>
                                  <w:t>Beteiligter Personenkreis</w:t>
                                </w:r>
                              </w:p>
                            </w:tc>
                          </w:tr>
                          <w:tr w:rsidR="00DB0E29" w:rsidRPr="00F83A0D" w14:paraId="33EC70B3" w14:textId="77777777" w:rsidTr="00483C1C">
                            <w:tc>
                              <w:tcPr>
                                <w:tcW w:w="5954" w:type="dxa"/>
                                <w:shd w:val="clear" w:color="auto" w:fill="auto"/>
                              </w:tcPr>
                              <w:p w14:paraId="19F8AE5C"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Hauptexperte</w:t>
                                </w:r>
                                <w:r>
                                  <w:rPr>
                                    <w:color w:val="4F81BD" w:themeColor="accent1"/>
                                    <w:sz w:val="24"/>
                                    <w:szCs w:val="24"/>
                                    <w:lang w:val="de-CH"/>
                                  </w:rPr>
                                  <w:t xml:space="preserve"> :</w:t>
                                </w:r>
                              </w:p>
                            </w:tc>
                            <w:tc>
                              <w:tcPr>
                                <w:tcW w:w="3037" w:type="dxa"/>
                                <w:shd w:val="clear" w:color="auto" w:fill="auto"/>
                              </w:tcPr>
                              <w:p w14:paraId="7445C6E7"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Iwan Kalbermatten</w:t>
                                </w:r>
                              </w:p>
                            </w:tc>
                          </w:tr>
                          <w:tr w:rsidR="00DB0E29" w:rsidRPr="00F83A0D" w14:paraId="4FFCEFE2" w14:textId="77777777" w:rsidTr="00483C1C">
                            <w:tc>
                              <w:tcPr>
                                <w:tcW w:w="5954" w:type="dxa"/>
                                <w:shd w:val="clear" w:color="auto" w:fill="auto"/>
                              </w:tcPr>
                              <w:p w14:paraId="10AC4258"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Nebenexperte</w:t>
                                </w:r>
                                <w:r>
                                  <w:rPr>
                                    <w:color w:val="4F81BD" w:themeColor="accent1"/>
                                    <w:sz w:val="24"/>
                                    <w:szCs w:val="24"/>
                                    <w:lang w:val="de-CH"/>
                                  </w:rPr>
                                  <w:t xml:space="preserve"> :</w:t>
                                </w:r>
                              </w:p>
                            </w:tc>
                            <w:tc>
                              <w:tcPr>
                                <w:tcW w:w="3037" w:type="dxa"/>
                                <w:shd w:val="clear" w:color="auto" w:fill="auto"/>
                              </w:tcPr>
                              <w:p w14:paraId="3B79F01A"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Nils Weibel</w:t>
                                </w:r>
                              </w:p>
                            </w:tc>
                          </w:tr>
                          <w:tr w:rsidR="00DB0E29" w:rsidRPr="00F83A0D" w14:paraId="409C71A6" w14:textId="77777777" w:rsidTr="00483C1C">
                            <w:tc>
                              <w:tcPr>
                                <w:tcW w:w="5954" w:type="dxa"/>
                                <w:shd w:val="clear" w:color="auto" w:fill="auto"/>
                              </w:tcPr>
                              <w:p w14:paraId="358B9428" w14:textId="77777777" w:rsidR="00DB0E29" w:rsidRPr="00F83A0D" w:rsidRDefault="00DB0E29" w:rsidP="00483C1C">
                                <w:pPr>
                                  <w:pStyle w:val="NoSpacing"/>
                                  <w:jc w:val="right"/>
                                  <w:rPr>
                                    <w:color w:val="4F81BD" w:themeColor="accent1"/>
                                    <w:sz w:val="24"/>
                                    <w:szCs w:val="24"/>
                                    <w:lang w:val="de-CH"/>
                                  </w:rPr>
                                </w:pPr>
                                <w:r>
                                  <w:rPr>
                                    <w:color w:val="4F81BD" w:themeColor="accent1"/>
                                    <w:sz w:val="24"/>
                                    <w:szCs w:val="24"/>
                                    <w:lang w:val="de-CH"/>
                                  </w:rPr>
                                  <w:t>Valid-Experte :</w:t>
                                </w:r>
                              </w:p>
                            </w:tc>
                            <w:tc>
                              <w:tcPr>
                                <w:tcW w:w="3037" w:type="dxa"/>
                                <w:shd w:val="clear" w:color="auto" w:fill="auto"/>
                              </w:tcPr>
                              <w:p w14:paraId="46BFA151" w14:textId="7A1FA1F7" w:rsidR="00DB0E29" w:rsidRPr="00F83A0D" w:rsidRDefault="00DB0E29" w:rsidP="00483C1C">
                                <w:pPr>
                                  <w:pStyle w:val="NoSpacing"/>
                                  <w:jc w:val="right"/>
                                  <w:rPr>
                                    <w:color w:val="4F81BD" w:themeColor="accent1"/>
                                    <w:sz w:val="24"/>
                                    <w:szCs w:val="24"/>
                                    <w:lang w:val="de-CH"/>
                                  </w:rPr>
                                </w:pPr>
                                <w:r>
                                  <w:rPr>
                                    <w:color w:val="4F81BD" w:themeColor="accent1"/>
                                    <w:sz w:val="24"/>
                                    <w:szCs w:val="24"/>
                                    <w:lang w:val="de-CH"/>
                                  </w:rPr>
                                  <w:t>Michel Patrick</w:t>
                                </w:r>
                              </w:p>
                            </w:tc>
                          </w:tr>
                          <w:tr w:rsidR="00DB0E29" w:rsidRPr="00F83A0D" w14:paraId="5384B79C" w14:textId="77777777" w:rsidTr="00483C1C">
                            <w:tc>
                              <w:tcPr>
                                <w:tcW w:w="5954" w:type="dxa"/>
                                <w:shd w:val="clear" w:color="auto" w:fill="auto"/>
                              </w:tcPr>
                              <w:p w14:paraId="4CC0C33F"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Verantwortliche Fachkraft</w:t>
                                </w:r>
                                <w:r>
                                  <w:rPr>
                                    <w:color w:val="4F81BD" w:themeColor="accent1"/>
                                    <w:sz w:val="24"/>
                                    <w:szCs w:val="24"/>
                                    <w:lang w:val="de-CH"/>
                                  </w:rPr>
                                  <w:t xml:space="preserve"> :</w:t>
                                </w:r>
                              </w:p>
                            </w:tc>
                            <w:tc>
                              <w:tcPr>
                                <w:tcW w:w="3037" w:type="dxa"/>
                                <w:shd w:val="clear" w:color="auto" w:fill="auto"/>
                              </w:tcPr>
                              <w:p w14:paraId="1A0F2ED7"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Fehmi Raqipi</w:t>
                                </w:r>
                              </w:p>
                            </w:tc>
                          </w:tr>
                          <w:tr w:rsidR="00DB0E29" w:rsidRPr="00F83A0D" w14:paraId="0973E721" w14:textId="77777777" w:rsidTr="00483C1C">
                            <w:tc>
                              <w:tcPr>
                                <w:tcW w:w="5954" w:type="dxa"/>
                                <w:shd w:val="clear" w:color="auto" w:fill="auto"/>
                              </w:tcPr>
                              <w:p w14:paraId="2584BCC8" w14:textId="77777777" w:rsidR="00DB0E29" w:rsidRPr="00F83A0D" w:rsidRDefault="00DB0E29" w:rsidP="00483C1C">
                                <w:pPr>
                                  <w:pStyle w:val="NoSpacing"/>
                                  <w:jc w:val="right"/>
                                  <w:rPr>
                                    <w:color w:val="4F81BD" w:themeColor="accent1"/>
                                    <w:sz w:val="24"/>
                                    <w:szCs w:val="24"/>
                                    <w:lang w:val="de-CH"/>
                                  </w:rPr>
                                </w:pPr>
                                <w:r>
                                  <w:rPr>
                                    <w:color w:val="4F81BD" w:themeColor="accent1"/>
                                    <w:sz w:val="24"/>
                                    <w:szCs w:val="24"/>
                                    <w:lang w:val="de-CH"/>
                                  </w:rPr>
                                  <w:t>Berufsbildner :</w:t>
                                </w:r>
                              </w:p>
                            </w:tc>
                            <w:tc>
                              <w:tcPr>
                                <w:tcW w:w="3037" w:type="dxa"/>
                                <w:shd w:val="clear" w:color="auto" w:fill="auto"/>
                              </w:tcPr>
                              <w:p w14:paraId="704B07B7" w14:textId="77777777" w:rsidR="00DB0E29" w:rsidRPr="006F2804" w:rsidRDefault="00DB0E29" w:rsidP="00483C1C">
                                <w:pPr>
                                  <w:pStyle w:val="NoSpacing"/>
                                  <w:jc w:val="right"/>
                                  <w:rPr>
                                    <w:color w:val="4F81BD" w:themeColor="accent1"/>
                                    <w:sz w:val="24"/>
                                    <w:szCs w:val="24"/>
                                    <w:lang w:val="de-CH"/>
                                  </w:rPr>
                                </w:pPr>
                                <w:r w:rsidRPr="006F2804">
                                  <w:rPr>
                                    <w:color w:val="4F81BD" w:themeColor="accent1"/>
                                    <w:sz w:val="24"/>
                                    <w:szCs w:val="24"/>
                                    <w:lang w:val="de-CH"/>
                                  </w:rPr>
                                  <w:t>Michael Peter</w:t>
                                </w:r>
                              </w:p>
                            </w:tc>
                          </w:tr>
                          <w:tr w:rsidR="00DB0E29" w:rsidRPr="00F83A0D" w14:paraId="03C7A16E" w14:textId="77777777" w:rsidTr="00483C1C">
                            <w:tc>
                              <w:tcPr>
                                <w:tcW w:w="5954" w:type="dxa"/>
                                <w:shd w:val="clear" w:color="auto" w:fill="auto"/>
                              </w:tcPr>
                              <w:p w14:paraId="3E7682FA" w14:textId="77777777" w:rsidR="00DB0E29" w:rsidRPr="00F83A0D" w:rsidRDefault="00DB0E29" w:rsidP="00483C1C">
                                <w:pPr>
                                  <w:pStyle w:val="NoSpacing"/>
                                  <w:jc w:val="right"/>
                                  <w:rPr>
                                    <w:color w:val="4F81BD" w:themeColor="accent1"/>
                                    <w:sz w:val="24"/>
                                    <w:szCs w:val="24"/>
                                    <w:lang w:val="de-CH"/>
                                  </w:rPr>
                                </w:pPr>
                                <w:r>
                                  <w:rPr>
                                    <w:color w:val="4F81BD" w:themeColor="accent1"/>
                                    <w:sz w:val="24"/>
                                    <w:szCs w:val="24"/>
                                    <w:lang w:val="de-CH"/>
                                  </w:rPr>
                                  <w:t>Auftraggeber</w:t>
                                </w:r>
                              </w:p>
                            </w:tc>
                            <w:tc>
                              <w:tcPr>
                                <w:tcW w:w="3037" w:type="dxa"/>
                                <w:shd w:val="clear" w:color="auto" w:fill="auto"/>
                              </w:tcPr>
                              <w:p w14:paraId="638B8E2E" w14:textId="77777777" w:rsidR="00DB0E29" w:rsidRDefault="00DB0E29" w:rsidP="00483C1C">
                                <w:pPr>
                                  <w:pStyle w:val="NoSpacing"/>
                                  <w:jc w:val="right"/>
                                  <w:rPr>
                                    <w:color w:val="4F81BD" w:themeColor="accent1"/>
                                    <w:sz w:val="24"/>
                                    <w:szCs w:val="24"/>
                                    <w:lang w:val="de-CH"/>
                                  </w:rPr>
                                </w:pPr>
                                <w:r>
                                  <w:rPr>
                                    <w:color w:val="4F81BD" w:themeColor="accent1"/>
                                    <w:sz w:val="24"/>
                                    <w:szCs w:val="24"/>
                                    <w:lang w:val="de-CH"/>
                                  </w:rPr>
                                  <w:t>Probst-</w:t>
                                </w:r>
                                <w:proofErr w:type="spellStart"/>
                                <w:r>
                                  <w:rPr>
                                    <w:color w:val="4F81BD" w:themeColor="accent1"/>
                                    <w:sz w:val="24"/>
                                    <w:szCs w:val="24"/>
                                    <w:lang w:val="de-CH"/>
                                  </w:rPr>
                                  <w:t>Maveg</w:t>
                                </w:r>
                                <w:proofErr w:type="spellEnd"/>
                                <w:r>
                                  <w:rPr>
                                    <w:color w:val="4F81BD" w:themeColor="accent1"/>
                                    <w:sz w:val="24"/>
                                    <w:szCs w:val="24"/>
                                    <w:lang w:val="de-CH"/>
                                  </w:rPr>
                                  <w:t xml:space="preserve"> AG</w:t>
                                </w:r>
                              </w:p>
                              <w:p w14:paraId="7BDA60FC" w14:textId="77777777" w:rsidR="00DB0E29" w:rsidRPr="00F83A0D" w:rsidRDefault="00DB0E29" w:rsidP="00483C1C">
                                <w:pPr>
                                  <w:pStyle w:val="NoSpacing"/>
                                  <w:jc w:val="right"/>
                                  <w:rPr>
                                    <w:color w:val="4F81BD" w:themeColor="accent1"/>
                                    <w:sz w:val="24"/>
                                    <w:szCs w:val="24"/>
                                    <w:lang w:val="de-CH"/>
                                  </w:rPr>
                                </w:pPr>
                              </w:p>
                            </w:tc>
                          </w:tr>
                          <w:tr w:rsidR="00DB0E29" w:rsidRPr="00F83A0D" w14:paraId="7203B810" w14:textId="77777777" w:rsidTr="00483C1C">
                            <w:tc>
                              <w:tcPr>
                                <w:tcW w:w="5954" w:type="dxa"/>
                                <w:shd w:val="clear" w:color="auto" w:fill="auto"/>
                              </w:tcPr>
                              <w:p w14:paraId="1C88B26F" w14:textId="77777777" w:rsidR="00DB0E29" w:rsidRPr="00F83A0D" w:rsidRDefault="00DB0E29" w:rsidP="00483C1C">
                                <w:pPr>
                                  <w:pStyle w:val="NoSpacing"/>
                                  <w:jc w:val="right"/>
                                  <w:rPr>
                                    <w:color w:val="4F81BD" w:themeColor="accent1"/>
                                    <w:sz w:val="24"/>
                                    <w:szCs w:val="24"/>
                                    <w:lang w:val="de-CH"/>
                                  </w:rPr>
                                </w:pPr>
                              </w:p>
                            </w:tc>
                            <w:tc>
                              <w:tcPr>
                                <w:tcW w:w="3037" w:type="dxa"/>
                                <w:shd w:val="clear" w:color="auto" w:fill="auto"/>
                              </w:tcPr>
                              <w:p w14:paraId="43320C03" w14:textId="77777777" w:rsidR="00DB0E29" w:rsidRPr="006F2804" w:rsidRDefault="00DB0E29" w:rsidP="00483C1C">
                                <w:pPr>
                                  <w:pStyle w:val="NoSpacing"/>
                                  <w:jc w:val="right"/>
                                  <w:rPr>
                                    <w:color w:val="4F81BD" w:themeColor="accent1"/>
                                    <w:sz w:val="24"/>
                                    <w:szCs w:val="24"/>
                                    <w:lang w:val="de-CH"/>
                                  </w:rPr>
                                </w:pPr>
                                <w:r w:rsidRPr="006F2804">
                                  <w:rPr>
                                    <w:color w:val="000000" w:themeColor="text1"/>
                                    <w:sz w:val="24"/>
                                    <w:szCs w:val="24"/>
                                    <w:lang w:val="de-CH"/>
                                  </w:rPr>
                                  <w:t>IPA-Daten</w:t>
                                </w:r>
                              </w:p>
                            </w:tc>
                          </w:tr>
                          <w:tr w:rsidR="00DB0E29" w:rsidRPr="00F83A0D" w14:paraId="6A9AC135" w14:textId="77777777" w:rsidTr="00483C1C">
                            <w:tc>
                              <w:tcPr>
                                <w:tcW w:w="5954" w:type="dxa"/>
                                <w:shd w:val="clear" w:color="auto" w:fill="auto"/>
                              </w:tcPr>
                              <w:p w14:paraId="13B92A03" w14:textId="77777777" w:rsidR="00DB0E29" w:rsidRPr="00F83A0D" w:rsidRDefault="00DB0E29" w:rsidP="00483C1C">
                                <w:pPr>
                                  <w:pStyle w:val="NoSpacing"/>
                                  <w:jc w:val="right"/>
                                  <w:rPr>
                                    <w:color w:val="95B3D7" w:themeColor="accent1" w:themeTint="99"/>
                                    <w:sz w:val="24"/>
                                    <w:szCs w:val="24"/>
                                    <w:lang w:val="de-CH"/>
                                  </w:rPr>
                                </w:pPr>
                                <w:r w:rsidRPr="00E106B7">
                                  <w:rPr>
                                    <w:color w:val="4F81BD" w:themeColor="accent1"/>
                                    <w:sz w:val="24"/>
                                    <w:szCs w:val="24"/>
                                    <w:lang w:val="de-CH"/>
                                  </w:rPr>
                                  <w:t>Berufsschule</w:t>
                                </w:r>
                                <w:r>
                                  <w:rPr>
                                    <w:color w:val="4F81BD" w:themeColor="accent1"/>
                                    <w:sz w:val="24"/>
                                    <w:szCs w:val="24"/>
                                    <w:lang w:val="de-CH"/>
                                  </w:rPr>
                                  <w:t xml:space="preserve"> :</w:t>
                                </w:r>
                              </w:p>
                            </w:tc>
                            <w:tc>
                              <w:tcPr>
                                <w:tcW w:w="3037" w:type="dxa"/>
                                <w:shd w:val="clear" w:color="auto" w:fill="auto"/>
                              </w:tcPr>
                              <w:p w14:paraId="418D73A8" w14:textId="77777777" w:rsidR="00DB0E29" w:rsidRPr="00F83A0D" w:rsidRDefault="00DB0E29" w:rsidP="00483C1C">
                                <w:pPr>
                                  <w:pStyle w:val="NoSpacing"/>
                                  <w:jc w:val="right"/>
                                  <w:rPr>
                                    <w:color w:val="95B3D7" w:themeColor="accent1" w:themeTint="99"/>
                                    <w:sz w:val="24"/>
                                    <w:szCs w:val="24"/>
                                    <w:lang w:val="de-CH"/>
                                  </w:rPr>
                                </w:pPr>
                                <w:r>
                                  <w:rPr>
                                    <w:color w:val="4F81BD" w:themeColor="accent1"/>
                                    <w:sz w:val="24"/>
                                    <w:szCs w:val="24"/>
                                    <w:lang w:val="de-CH"/>
                                  </w:rPr>
                                  <w:t>Gibb</w:t>
                                </w:r>
                              </w:p>
                            </w:tc>
                          </w:tr>
                          <w:tr w:rsidR="00DB0E29" w:rsidRPr="00E106B7" w14:paraId="517586B0" w14:textId="77777777" w:rsidTr="00483C1C">
                            <w:tc>
                              <w:tcPr>
                                <w:tcW w:w="5954" w:type="dxa"/>
                                <w:shd w:val="clear" w:color="auto" w:fill="auto"/>
                              </w:tcPr>
                              <w:p w14:paraId="4DF2EB8A" w14:textId="77777777" w:rsidR="00DB0E29" w:rsidRPr="00E106B7" w:rsidRDefault="00DB0E29" w:rsidP="00483C1C">
                                <w:pPr>
                                  <w:pStyle w:val="NoSpacing"/>
                                  <w:jc w:val="right"/>
                                  <w:rPr>
                                    <w:color w:val="4F81BD" w:themeColor="accent1"/>
                                    <w:sz w:val="24"/>
                                    <w:szCs w:val="24"/>
                                    <w:lang w:val="de-CH"/>
                                  </w:rPr>
                                </w:pPr>
                                <w:r w:rsidRPr="00E106B7">
                                  <w:rPr>
                                    <w:color w:val="4F81BD" w:themeColor="accent1"/>
                                    <w:sz w:val="24"/>
                                    <w:szCs w:val="24"/>
                                    <w:lang w:val="de-CH"/>
                                  </w:rPr>
                                  <w:t>Fachrichtung</w:t>
                                </w:r>
                                <w:r>
                                  <w:rPr>
                                    <w:color w:val="4F81BD" w:themeColor="accent1"/>
                                    <w:sz w:val="24"/>
                                    <w:szCs w:val="24"/>
                                    <w:lang w:val="de-CH"/>
                                  </w:rPr>
                                  <w:t xml:space="preserve"> :</w:t>
                                </w:r>
                              </w:p>
                            </w:tc>
                            <w:tc>
                              <w:tcPr>
                                <w:tcW w:w="3037" w:type="dxa"/>
                                <w:shd w:val="clear" w:color="auto" w:fill="auto"/>
                              </w:tcPr>
                              <w:p w14:paraId="7B42EC70" w14:textId="77777777" w:rsidR="00DB0E29" w:rsidRPr="00E106B7" w:rsidRDefault="00DB0E29" w:rsidP="00483C1C">
                                <w:pPr>
                                  <w:pStyle w:val="NoSpacing"/>
                                  <w:jc w:val="right"/>
                                  <w:rPr>
                                    <w:color w:val="4F81BD" w:themeColor="accent1"/>
                                    <w:sz w:val="24"/>
                                    <w:szCs w:val="24"/>
                                    <w:lang w:val="de-CH"/>
                                  </w:rPr>
                                </w:pPr>
                                <w:r w:rsidRPr="00E106B7">
                                  <w:rPr>
                                    <w:color w:val="4F81BD" w:themeColor="accent1"/>
                                    <w:sz w:val="24"/>
                                    <w:szCs w:val="24"/>
                                    <w:lang w:val="de-CH"/>
                                  </w:rPr>
                                  <w:t>Applikationsentwicklung</w:t>
                                </w:r>
                              </w:p>
                            </w:tc>
                          </w:tr>
                          <w:tr w:rsidR="00DB0E29" w:rsidRPr="00E106B7" w14:paraId="32A4E2D0" w14:textId="77777777" w:rsidTr="00483C1C">
                            <w:tc>
                              <w:tcPr>
                                <w:tcW w:w="5954" w:type="dxa"/>
                                <w:shd w:val="clear" w:color="auto" w:fill="auto"/>
                              </w:tcPr>
                              <w:p w14:paraId="24BCED79" w14:textId="77777777" w:rsidR="00DB0E29" w:rsidRPr="00E106B7" w:rsidRDefault="00DB0E29" w:rsidP="00483C1C">
                                <w:pPr>
                                  <w:pStyle w:val="NoSpacing"/>
                                  <w:jc w:val="right"/>
                                  <w:rPr>
                                    <w:color w:val="4F81BD" w:themeColor="accent1"/>
                                    <w:sz w:val="24"/>
                                    <w:szCs w:val="24"/>
                                    <w:lang w:val="de-CH"/>
                                  </w:rPr>
                                </w:pPr>
                                <w:r w:rsidRPr="00E106B7">
                                  <w:rPr>
                                    <w:color w:val="4F81BD" w:themeColor="accent1"/>
                                    <w:sz w:val="24"/>
                                    <w:szCs w:val="24"/>
                                    <w:lang w:val="de-CH"/>
                                  </w:rPr>
                                  <w:t>Projektvorgehensmodell</w:t>
                                </w:r>
                                <w:r>
                                  <w:rPr>
                                    <w:color w:val="4F81BD" w:themeColor="accent1"/>
                                    <w:sz w:val="24"/>
                                    <w:szCs w:val="24"/>
                                    <w:lang w:val="de-CH"/>
                                  </w:rPr>
                                  <w:t xml:space="preserve"> :</w:t>
                                </w:r>
                              </w:p>
                            </w:tc>
                            <w:tc>
                              <w:tcPr>
                                <w:tcW w:w="3037" w:type="dxa"/>
                                <w:shd w:val="clear" w:color="auto" w:fill="auto"/>
                              </w:tcPr>
                              <w:p w14:paraId="7EEF0522" w14:textId="77777777" w:rsidR="00DB0E29" w:rsidRPr="00E106B7" w:rsidRDefault="00DB0E29" w:rsidP="00483C1C">
                                <w:pPr>
                                  <w:pStyle w:val="NoSpacing"/>
                                  <w:jc w:val="right"/>
                                  <w:rPr>
                                    <w:color w:val="4F81BD" w:themeColor="accent1"/>
                                    <w:sz w:val="24"/>
                                    <w:szCs w:val="24"/>
                                    <w:lang w:val="de-CH"/>
                                  </w:rPr>
                                </w:pPr>
                                <w:r w:rsidRPr="00E106B7">
                                  <w:rPr>
                                    <w:color w:val="4F81BD" w:themeColor="accent1"/>
                                    <w:sz w:val="24"/>
                                    <w:szCs w:val="24"/>
                                    <w:lang w:val="de-CH"/>
                                  </w:rPr>
                                  <w:t>HERMES</w:t>
                                </w:r>
                                <w:r>
                                  <w:rPr>
                                    <w:color w:val="4F81BD" w:themeColor="accent1"/>
                                    <w:sz w:val="24"/>
                                    <w:szCs w:val="24"/>
                                    <w:lang w:val="de-CH"/>
                                  </w:rPr>
                                  <w:t xml:space="preserve"> 5.1</w:t>
                                </w:r>
                              </w:p>
                            </w:tc>
                          </w:tr>
                          <w:tr w:rsidR="00DB0E29" w:rsidRPr="00E106B7" w14:paraId="1758F305" w14:textId="77777777" w:rsidTr="00483C1C">
                            <w:tc>
                              <w:tcPr>
                                <w:tcW w:w="5954" w:type="dxa"/>
                                <w:shd w:val="clear" w:color="auto" w:fill="auto"/>
                              </w:tcPr>
                              <w:p w14:paraId="7A9E09F8" w14:textId="77777777" w:rsidR="00DB0E29" w:rsidRPr="00E106B7" w:rsidRDefault="00DB0E29" w:rsidP="00483C1C">
                                <w:pPr>
                                  <w:pStyle w:val="NoSpacing"/>
                                  <w:jc w:val="right"/>
                                  <w:rPr>
                                    <w:color w:val="4F81BD" w:themeColor="accent1"/>
                                    <w:sz w:val="24"/>
                                    <w:szCs w:val="24"/>
                                    <w:lang w:val="de-CH"/>
                                  </w:rPr>
                                </w:pPr>
                                <w:r>
                                  <w:rPr>
                                    <w:color w:val="4F81BD" w:themeColor="accent1"/>
                                    <w:sz w:val="24"/>
                                    <w:szCs w:val="24"/>
                                    <w:lang w:val="de-CH"/>
                                  </w:rPr>
                                  <w:t>Version :</w:t>
                                </w:r>
                              </w:p>
                            </w:tc>
                            <w:tc>
                              <w:tcPr>
                                <w:tcW w:w="3037" w:type="dxa"/>
                                <w:shd w:val="clear" w:color="auto" w:fill="auto"/>
                              </w:tcPr>
                              <w:p w14:paraId="1BF16914" w14:textId="15DC11CF" w:rsidR="00DB0E29" w:rsidRPr="00E106B7" w:rsidRDefault="00DB0E29" w:rsidP="00483C1C">
                                <w:pPr>
                                  <w:pStyle w:val="NoSpacing"/>
                                  <w:jc w:val="right"/>
                                  <w:rPr>
                                    <w:color w:val="4F81BD" w:themeColor="accent1"/>
                                    <w:sz w:val="24"/>
                                    <w:szCs w:val="24"/>
                                    <w:lang w:val="de-CH"/>
                                  </w:rPr>
                                </w:pPr>
                                <w:r>
                                  <w:rPr>
                                    <w:color w:val="4F81BD" w:themeColor="accent1"/>
                                    <w:sz w:val="24"/>
                                    <w:szCs w:val="24"/>
                                    <w:lang w:val="de-CH"/>
                                  </w:rPr>
                                  <w:t>0.0</w:t>
                                </w:r>
                              </w:p>
                            </w:tc>
                          </w:tr>
                        </w:tbl>
                        <w:p w14:paraId="4A6FB69F" w14:textId="77777777" w:rsidR="00DB0E29" w:rsidRPr="001B79C7" w:rsidRDefault="00DB0E29" w:rsidP="0076592C">
                          <w:pPr>
                            <w:pStyle w:val="NoSpacing"/>
                            <w:jc w:val="right"/>
                            <w:rPr>
                              <w:color w:val="595959" w:themeColor="text1" w:themeTint="A6"/>
                              <w:sz w:val="20"/>
                              <w:szCs w:val="20"/>
                              <w:lang w:val="de-CH"/>
                            </w:rPr>
                          </w:pPr>
                        </w:p>
                      </w:txbxContent>
                    </v:textbox>
                    <w10:wrap type="square" anchorx="margin" anchory="page"/>
                  </v:shape>
                </w:pict>
              </mc:Fallback>
            </mc:AlternateContent>
          </w:r>
          <w:r w:rsidR="0076592C" w:rsidRPr="00F83A0D">
            <w:rPr>
              <w:noProof/>
              <w:lang w:val="en-GB"/>
            </w:rPr>
            <mc:AlternateContent>
              <mc:Choice Requires="wps">
                <w:drawing>
                  <wp:anchor distT="91440" distB="91440" distL="91440" distR="91440" simplePos="0" relativeHeight="251680768" behindDoc="1" locked="0" layoutInCell="1" allowOverlap="1" wp14:anchorId="47000603" wp14:editId="0686CBB6">
                    <wp:simplePos x="0" y="0"/>
                    <wp:positionH relativeFrom="margin">
                      <wp:posOffset>4092575</wp:posOffset>
                    </wp:positionH>
                    <wp:positionV relativeFrom="margin">
                      <wp:posOffset>8623935</wp:posOffset>
                    </wp:positionV>
                    <wp:extent cx="1812925"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1812925"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1EC1F" w14:textId="77777777" w:rsidR="00DB0E29" w:rsidRPr="00E92CF5" w:rsidRDefault="00DB0E29" w:rsidP="0076592C">
                                <w:pPr>
                                  <w:pStyle w:val="NoSpacing"/>
                                  <w:jc w:val="right"/>
                                  <w:rPr>
                                    <w:color w:val="595959" w:themeColor="text1" w:themeTint="A6"/>
                                  </w:rPr>
                                </w:pPr>
                                <w:r w:rsidRPr="00E92CF5">
                                  <w:rPr>
                                    <w:color w:val="595959" w:themeColor="text1" w:themeTint="A6"/>
                                  </w:rPr>
                                  <w:t>IPA 2021, Kanton Bern</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7000603" id="Text Box 135" o:spid="_x0000_s1029" type="#_x0000_t202" style="position:absolute;margin-left:322.25pt;margin-top:679.05pt;width:142.75pt;height:102.95pt;z-index:-251635712;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" filled="f" stroked="f" strokeweight=".5pt">
                    <v:textbox style="mso-fit-shape-to-text:t" inset=",7.2pt,,7.2pt">
                      <w:txbxContent>
                        <w:p w14:paraId="1D91EC1F" w14:textId="77777777" w:rsidR="00DB0E29" w:rsidRPr="00E92CF5" w:rsidRDefault="00DB0E29" w:rsidP="0076592C">
                          <w:pPr>
                            <w:pStyle w:val="NoSpacing"/>
                            <w:jc w:val="right"/>
                            <w:rPr>
                              <w:color w:val="595959" w:themeColor="text1" w:themeTint="A6"/>
                            </w:rPr>
                          </w:pPr>
                          <w:r w:rsidRPr="00E92CF5">
                            <w:rPr>
                              <w:color w:val="595959" w:themeColor="text1" w:themeTint="A6"/>
                            </w:rPr>
                            <w:t>IPA 2021, Kanton Bern</w:t>
                          </w:r>
                        </w:p>
                      </w:txbxContent>
                    </v:textbox>
                    <w10:wrap type="square" anchorx="margin" anchory="margin"/>
                  </v:shape>
                </w:pict>
              </mc:Fallback>
            </mc:AlternateContent>
          </w:r>
          <w:r w:rsidR="0076592C">
            <w:rPr>
              <w:noProof/>
            </w:rPr>
            <mc:AlternateContent>
              <mc:Choice Requires="wps">
                <w:drawing>
                  <wp:anchor distT="0" distB="0" distL="114300" distR="114300" simplePos="0" relativeHeight="251675648" behindDoc="0" locked="0" layoutInCell="1" allowOverlap="1" wp14:anchorId="2CBDEC30" wp14:editId="7C41AF00">
                    <wp:simplePos x="0" y="0"/>
                    <wp:positionH relativeFrom="page">
                      <wp:align>right</wp:align>
                    </wp:positionH>
                    <wp:positionV relativeFrom="page">
                      <wp:posOffset>8598397</wp:posOffset>
                    </wp:positionV>
                    <wp:extent cx="7299298"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99298"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1C1D22" w14:textId="2D7FB612" w:rsidR="00DB0E29" w:rsidRPr="00E92CF5" w:rsidRDefault="00DB0E29" w:rsidP="0076592C">
                                    <w:pPr>
                                      <w:pStyle w:val="NoSpacing"/>
                                      <w:jc w:val="right"/>
                                      <w:rPr>
                                        <w:color w:val="595959" w:themeColor="text1" w:themeTint="A6"/>
                                      </w:rPr>
                                    </w:pPr>
                                    <w:r>
                                      <w:rPr>
                                        <w:color w:val="595959" w:themeColor="text1" w:themeTint="A6"/>
                                      </w:rPr>
                                      <w:t>Autor: Moritz Burn</w:t>
                                    </w:r>
                                  </w:p>
                                </w:sdtContent>
                              </w:sdt>
                              <w:p w14:paraId="0B9659DA" w14:textId="77777777" w:rsidR="00DB0E29" w:rsidRPr="00E92CF5" w:rsidRDefault="00DB0E29" w:rsidP="0076592C">
                                <w:pPr>
                                  <w:pStyle w:val="NoSpacing"/>
                                  <w:jc w:val="right"/>
                                  <w:rPr>
                                    <w:color w:val="595959" w:themeColor="text1" w:themeTint="A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2CBDEC30" id="Text Box 152" o:spid="_x0000_s1030" type="#_x0000_t202" style="position:absolute;margin-left:523.55pt;margin-top:677.05pt;width:574.75pt;height:1in;z-index:251675648;visibility:visible;mso-wrap-style:square;mso-width-percent:0;mso-height-percent:92;mso-wrap-distance-left:9pt;mso-wrap-distance-top:0;mso-wrap-distance-right:9pt;mso-wrap-distance-bottom:0;mso-position-horizontal:right;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" filled="f" stroked="f" strokeweight=".5pt">
                    <v:textbox inset="126pt,0,54pt,0">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1C1D22" w14:textId="2D7FB612" w:rsidR="00DB0E29" w:rsidRPr="00E92CF5" w:rsidRDefault="00DB0E29" w:rsidP="0076592C">
                              <w:pPr>
                                <w:pStyle w:val="NoSpacing"/>
                                <w:jc w:val="right"/>
                                <w:rPr>
                                  <w:color w:val="595959" w:themeColor="text1" w:themeTint="A6"/>
                                </w:rPr>
                              </w:pPr>
                              <w:r>
                                <w:rPr>
                                  <w:color w:val="595959" w:themeColor="text1" w:themeTint="A6"/>
                                </w:rPr>
                                <w:t>Autor: Moritz Burn</w:t>
                              </w:r>
                            </w:p>
                          </w:sdtContent>
                        </w:sdt>
                        <w:p w14:paraId="0B9659DA" w14:textId="77777777" w:rsidR="00DB0E29" w:rsidRPr="00E92CF5" w:rsidRDefault="00DB0E29" w:rsidP="0076592C">
                          <w:pPr>
                            <w:pStyle w:val="NoSpacing"/>
                            <w:jc w:val="right"/>
                            <w:rPr>
                              <w:color w:val="595959" w:themeColor="text1" w:themeTint="A6"/>
                            </w:rPr>
                          </w:pPr>
                        </w:p>
                      </w:txbxContent>
                    </v:textbox>
                    <w10:wrap type="square" anchorx="page" anchory="page"/>
                  </v:shape>
                </w:pict>
              </mc:Fallback>
            </mc:AlternateContent>
          </w:r>
          <w:r w:rsidR="0076592C">
            <w:rPr>
              <w:lang w:val="en-GB"/>
            </w:rPr>
            <w:br w:type="page"/>
          </w:r>
        </w:p>
      </w:sdtContent>
    </w:sdt>
    <w:p w14:paraId="30484B03" w14:textId="77777777" w:rsidR="0076592C" w:rsidRDefault="0076592C" w:rsidP="00496F8F">
      <w:pPr>
        <w:pStyle w:val="IPA-HinweistexteTextkanngelschtwerden"/>
      </w:pPr>
    </w:p>
    <w:p w14:paraId="017EF5A6" w14:textId="20B032E0" w:rsidR="004C5F99" w:rsidRDefault="004C5F99" w:rsidP="004C5F99">
      <w:pPr>
        <w:pStyle w:val="Title"/>
      </w:pPr>
      <w:bookmarkStart w:id="0" w:name="_Toc68858030"/>
      <w:r>
        <w:t>Inhaltsverzeichnis</w:t>
      </w:r>
      <w:bookmarkEnd w:id="0"/>
    </w:p>
    <w:p w14:paraId="229C7539" w14:textId="77777777" w:rsidR="00C253C0" w:rsidRPr="00C253C0" w:rsidRDefault="00C253C0" w:rsidP="00C253C0">
      <w:pPr>
        <w:rPr>
          <w:lang w:eastAsia="de-DE"/>
        </w:rPr>
      </w:pPr>
    </w:p>
    <w:p w14:paraId="619F6DA4" w14:textId="0F3A6DCE" w:rsidR="00635C04" w:rsidRDefault="00F3126B">
      <w:pPr>
        <w:pStyle w:val="TOC1"/>
        <w:rPr>
          <w:rFonts w:asciiTheme="minorHAnsi" w:eastAsiaTheme="minorEastAsia" w:hAnsiTheme="minorHAnsi" w:cstheme="minorBidi"/>
          <w:b w:val="0"/>
          <w:bCs w:val="0"/>
          <w:noProof/>
          <w:szCs w:val="22"/>
          <w:lang w:eastAsia="de-CH"/>
        </w:rPr>
      </w:pPr>
      <w:r>
        <w:fldChar w:fldCharType="begin"/>
      </w:r>
      <w:r>
        <w:instrText xml:space="preserve"> TOC \o "1-3" \h \z \u </w:instrText>
      </w:r>
      <w:r>
        <w:fldChar w:fldCharType="separate"/>
      </w:r>
      <w:hyperlink w:anchor="_Toc68858030" w:history="1">
        <w:r w:rsidR="00635C04" w:rsidRPr="002D0D92">
          <w:rPr>
            <w:rStyle w:val="Hyperlink"/>
            <w:noProof/>
          </w:rPr>
          <w:t>Inhaltsverzeichnis</w:t>
        </w:r>
        <w:r w:rsidR="00635C04">
          <w:rPr>
            <w:noProof/>
            <w:webHidden/>
          </w:rPr>
          <w:tab/>
        </w:r>
        <w:r w:rsidR="00635C04">
          <w:rPr>
            <w:noProof/>
            <w:webHidden/>
          </w:rPr>
          <w:fldChar w:fldCharType="begin"/>
        </w:r>
        <w:r w:rsidR="00635C04">
          <w:rPr>
            <w:noProof/>
            <w:webHidden/>
          </w:rPr>
          <w:instrText xml:space="preserve"> PAGEREF _Toc68858030 \h </w:instrText>
        </w:r>
        <w:r w:rsidR="00635C04">
          <w:rPr>
            <w:noProof/>
            <w:webHidden/>
          </w:rPr>
        </w:r>
        <w:r w:rsidR="00635C04">
          <w:rPr>
            <w:noProof/>
            <w:webHidden/>
          </w:rPr>
          <w:fldChar w:fldCharType="separate"/>
        </w:r>
        <w:r w:rsidR="00635C04">
          <w:rPr>
            <w:noProof/>
            <w:webHidden/>
          </w:rPr>
          <w:t>2</w:t>
        </w:r>
        <w:r w:rsidR="00635C04">
          <w:rPr>
            <w:noProof/>
            <w:webHidden/>
          </w:rPr>
          <w:fldChar w:fldCharType="end"/>
        </w:r>
      </w:hyperlink>
    </w:p>
    <w:p w14:paraId="3C3E08F7" w14:textId="19F034BF" w:rsidR="00635C04" w:rsidRDefault="00635C04">
      <w:pPr>
        <w:pStyle w:val="TOC1"/>
        <w:rPr>
          <w:rFonts w:asciiTheme="minorHAnsi" w:eastAsiaTheme="minorEastAsia" w:hAnsiTheme="minorHAnsi" w:cstheme="minorBidi"/>
          <w:b w:val="0"/>
          <w:bCs w:val="0"/>
          <w:noProof/>
          <w:szCs w:val="22"/>
          <w:lang w:eastAsia="de-CH"/>
        </w:rPr>
      </w:pPr>
      <w:hyperlink w:anchor="_Toc68858031" w:history="1">
        <w:r w:rsidRPr="002D0D92">
          <w:rPr>
            <w:rStyle w:val="Hyperlink"/>
            <w:noProof/>
          </w:rPr>
          <w:t>Ablauf Organisation und Umfeld</w:t>
        </w:r>
        <w:r>
          <w:rPr>
            <w:noProof/>
            <w:webHidden/>
          </w:rPr>
          <w:tab/>
        </w:r>
        <w:r>
          <w:rPr>
            <w:noProof/>
            <w:webHidden/>
          </w:rPr>
          <w:fldChar w:fldCharType="begin"/>
        </w:r>
        <w:r>
          <w:rPr>
            <w:noProof/>
            <w:webHidden/>
          </w:rPr>
          <w:instrText xml:space="preserve"> PAGEREF _Toc68858031 \h </w:instrText>
        </w:r>
        <w:r>
          <w:rPr>
            <w:noProof/>
            <w:webHidden/>
          </w:rPr>
        </w:r>
        <w:r>
          <w:rPr>
            <w:noProof/>
            <w:webHidden/>
          </w:rPr>
          <w:fldChar w:fldCharType="separate"/>
        </w:r>
        <w:r>
          <w:rPr>
            <w:noProof/>
            <w:webHidden/>
          </w:rPr>
          <w:t>6</w:t>
        </w:r>
        <w:r>
          <w:rPr>
            <w:noProof/>
            <w:webHidden/>
          </w:rPr>
          <w:fldChar w:fldCharType="end"/>
        </w:r>
      </w:hyperlink>
    </w:p>
    <w:p w14:paraId="32EAC426" w14:textId="259982FF" w:rsidR="00635C04" w:rsidRDefault="00635C04">
      <w:pPr>
        <w:pStyle w:val="TOC1"/>
        <w:rPr>
          <w:rFonts w:asciiTheme="minorHAnsi" w:eastAsiaTheme="minorEastAsia" w:hAnsiTheme="minorHAnsi" w:cstheme="minorBidi"/>
          <w:b w:val="0"/>
          <w:bCs w:val="0"/>
          <w:noProof/>
          <w:szCs w:val="22"/>
          <w:lang w:eastAsia="de-CH"/>
        </w:rPr>
      </w:pPr>
      <w:hyperlink w:anchor="_Toc68858032" w:history="1">
        <w:r w:rsidRPr="002D0D92">
          <w:rPr>
            <w:rStyle w:val="Hyperlink"/>
            <w:noProof/>
          </w:rPr>
          <w:t>1.</w:t>
        </w:r>
        <w:r>
          <w:rPr>
            <w:rFonts w:asciiTheme="minorHAnsi" w:eastAsiaTheme="minorEastAsia" w:hAnsiTheme="minorHAnsi" w:cstheme="minorBidi"/>
            <w:b w:val="0"/>
            <w:bCs w:val="0"/>
            <w:noProof/>
            <w:szCs w:val="22"/>
            <w:lang w:eastAsia="de-CH"/>
          </w:rPr>
          <w:tab/>
        </w:r>
        <w:r w:rsidRPr="002D0D92">
          <w:rPr>
            <w:rStyle w:val="Hyperlink"/>
            <w:noProof/>
          </w:rPr>
          <w:t>Aufgabenstellung</w:t>
        </w:r>
        <w:r>
          <w:rPr>
            <w:noProof/>
            <w:webHidden/>
          </w:rPr>
          <w:tab/>
        </w:r>
        <w:r>
          <w:rPr>
            <w:noProof/>
            <w:webHidden/>
          </w:rPr>
          <w:fldChar w:fldCharType="begin"/>
        </w:r>
        <w:r>
          <w:rPr>
            <w:noProof/>
            <w:webHidden/>
          </w:rPr>
          <w:instrText xml:space="preserve"> PAGEREF _Toc68858032 \h </w:instrText>
        </w:r>
        <w:r>
          <w:rPr>
            <w:noProof/>
            <w:webHidden/>
          </w:rPr>
        </w:r>
        <w:r>
          <w:rPr>
            <w:noProof/>
            <w:webHidden/>
          </w:rPr>
          <w:fldChar w:fldCharType="separate"/>
        </w:r>
        <w:r>
          <w:rPr>
            <w:noProof/>
            <w:webHidden/>
          </w:rPr>
          <w:t>7</w:t>
        </w:r>
        <w:r>
          <w:rPr>
            <w:noProof/>
            <w:webHidden/>
          </w:rPr>
          <w:fldChar w:fldCharType="end"/>
        </w:r>
      </w:hyperlink>
    </w:p>
    <w:p w14:paraId="7373A62A" w14:textId="21190BEF" w:rsidR="00635C04" w:rsidRDefault="00635C04">
      <w:pPr>
        <w:pStyle w:val="TOC2"/>
        <w:rPr>
          <w:rFonts w:asciiTheme="minorHAnsi" w:eastAsiaTheme="minorEastAsia" w:hAnsiTheme="minorHAnsi" w:cstheme="minorBidi"/>
          <w:szCs w:val="22"/>
          <w:lang w:eastAsia="de-CH"/>
        </w:rPr>
      </w:pPr>
      <w:hyperlink w:anchor="_Toc68858033" w:history="1">
        <w:r w:rsidRPr="002D0D92">
          <w:rPr>
            <w:rStyle w:val="Hyperlink"/>
          </w:rPr>
          <w:t>1.1</w:t>
        </w:r>
        <w:r>
          <w:rPr>
            <w:rFonts w:asciiTheme="minorHAnsi" w:eastAsiaTheme="minorEastAsia" w:hAnsiTheme="minorHAnsi" w:cstheme="minorBidi"/>
            <w:szCs w:val="22"/>
            <w:lang w:eastAsia="de-CH"/>
          </w:rPr>
          <w:tab/>
        </w:r>
        <w:r w:rsidRPr="002D0D92">
          <w:rPr>
            <w:rStyle w:val="Hyperlink"/>
          </w:rPr>
          <w:t>Titel der Arbeit</w:t>
        </w:r>
        <w:r>
          <w:rPr>
            <w:webHidden/>
          </w:rPr>
          <w:tab/>
        </w:r>
        <w:r>
          <w:rPr>
            <w:webHidden/>
          </w:rPr>
          <w:fldChar w:fldCharType="begin"/>
        </w:r>
        <w:r>
          <w:rPr>
            <w:webHidden/>
          </w:rPr>
          <w:instrText xml:space="preserve"> PAGEREF _Toc68858033 \h </w:instrText>
        </w:r>
        <w:r>
          <w:rPr>
            <w:webHidden/>
          </w:rPr>
        </w:r>
        <w:r>
          <w:rPr>
            <w:webHidden/>
          </w:rPr>
          <w:fldChar w:fldCharType="separate"/>
        </w:r>
        <w:r>
          <w:rPr>
            <w:webHidden/>
          </w:rPr>
          <w:t>7</w:t>
        </w:r>
        <w:r>
          <w:rPr>
            <w:webHidden/>
          </w:rPr>
          <w:fldChar w:fldCharType="end"/>
        </w:r>
      </w:hyperlink>
    </w:p>
    <w:p w14:paraId="36BA9A96" w14:textId="09D88409" w:rsidR="00635C04" w:rsidRDefault="00635C04">
      <w:pPr>
        <w:pStyle w:val="TOC2"/>
        <w:rPr>
          <w:rFonts w:asciiTheme="minorHAnsi" w:eastAsiaTheme="minorEastAsia" w:hAnsiTheme="minorHAnsi" w:cstheme="minorBidi"/>
          <w:szCs w:val="22"/>
          <w:lang w:eastAsia="de-CH"/>
        </w:rPr>
      </w:pPr>
      <w:hyperlink w:anchor="_Toc68858034" w:history="1">
        <w:r w:rsidRPr="002D0D92">
          <w:rPr>
            <w:rStyle w:val="Hyperlink"/>
          </w:rPr>
          <w:t>1.2</w:t>
        </w:r>
        <w:r>
          <w:rPr>
            <w:rFonts w:asciiTheme="minorHAnsi" w:eastAsiaTheme="minorEastAsia" w:hAnsiTheme="minorHAnsi" w:cstheme="minorBidi"/>
            <w:szCs w:val="22"/>
            <w:lang w:eastAsia="de-CH"/>
          </w:rPr>
          <w:tab/>
        </w:r>
        <w:r w:rsidRPr="002D0D92">
          <w:rPr>
            <w:rStyle w:val="Hyperlink"/>
          </w:rPr>
          <w:t>Thematik</w:t>
        </w:r>
        <w:r>
          <w:rPr>
            <w:webHidden/>
          </w:rPr>
          <w:tab/>
        </w:r>
        <w:r>
          <w:rPr>
            <w:webHidden/>
          </w:rPr>
          <w:fldChar w:fldCharType="begin"/>
        </w:r>
        <w:r>
          <w:rPr>
            <w:webHidden/>
          </w:rPr>
          <w:instrText xml:space="preserve"> PAGEREF _Toc68858034 \h </w:instrText>
        </w:r>
        <w:r>
          <w:rPr>
            <w:webHidden/>
          </w:rPr>
        </w:r>
        <w:r>
          <w:rPr>
            <w:webHidden/>
          </w:rPr>
          <w:fldChar w:fldCharType="separate"/>
        </w:r>
        <w:r>
          <w:rPr>
            <w:webHidden/>
          </w:rPr>
          <w:t>7</w:t>
        </w:r>
        <w:r>
          <w:rPr>
            <w:webHidden/>
          </w:rPr>
          <w:fldChar w:fldCharType="end"/>
        </w:r>
      </w:hyperlink>
    </w:p>
    <w:p w14:paraId="2FC933C0" w14:textId="05B0731D" w:rsidR="00635C04" w:rsidRDefault="00635C04">
      <w:pPr>
        <w:pStyle w:val="TOC2"/>
        <w:rPr>
          <w:rFonts w:asciiTheme="minorHAnsi" w:eastAsiaTheme="minorEastAsia" w:hAnsiTheme="minorHAnsi" w:cstheme="minorBidi"/>
          <w:szCs w:val="22"/>
          <w:lang w:eastAsia="de-CH"/>
        </w:rPr>
      </w:pPr>
      <w:hyperlink w:anchor="_Toc68858035" w:history="1">
        <w:r w:rsidRPr="002D0D92">
          <w:rPr>
            <w:rStyle w:val="Hyperlink"/>
          </w:rPr>
          <w:t>1.3</w:t>
        </w:r>
        <w:r>
          <w:rPr>
            <w:rFonts w:asciiTheme="minorHAnsi" w:eastAsiaTheme="minorEastAsia" w:hAnsiTheme="minorHAnsi" w:cstheme="minorBidi"/>
            <w:szCs w:val="22"/>
            <w:lang w:eastAsia="de-CH"/>
          </w:rPr>
          <w:tab/>
        </w:r>
        <w:r w:rsidRPr="002D0D92">
          <w:rPr>
            <w:rStyle w:val="Hyperlink"/>
          </w:rPr>
          <w:t>Ausgangslage</w:t>
        </w:r>
        <w:r>
          <w:rPr>
            <w:webHidden/>
          </w:rPr>
          <w:tab/>
        </w:r>
        <w:r>
          <w:rPr>
            <w:webHidden/>
          </w:rPr>
          <w:fldChar w:fldCharType="begin"/>
        </w:r>
        <w:r>
          <w:rPr>
            <w:webHidden/>
          </w:rPr>
          <w:instrText xml:space="preserve"> PAGEREF _Toc68858035 \h </w:instrText>
        </w:r>
        <w:r>
          <w:rPr>
            <w:webHidden/>
          </w:rPr>
        </w:r>
        <w:r>
          <w:rPr>
            <w:webHidden/>
          </w:rPr>
          <w:fldChar w:fldCharType="separate"/>
        </w:r>
        <w:r>
          <w:rPr>
            <w:webHidden/>
          </w:rPr>
          <w:t>7</w:t>
        </w:r>
        <w:r>
          <w:rPr>
            <w:webHidden/>
          </w:rPr>
          <w:fldChar w:fldCharType="end"/>
        </w:r>
      </w:hyperlink>
    </w:p>
    <w:p w14:paraId="54D31C9F" w14:textId="0E18BFBF" w:rsidR="00635C04" w:rsidRDefault="00635C04">
      <w:pPr>
        <w:pStyle w:val="TOC2"/>
        <w:rPr>
          <w:rFonts w:asciiTheme="minorHAnsi" w:eastAsiaTheme="minorEastAsia" w:hAnsiTheme="minorHAnsi" w:cstheme="minorBidi"/>
          <w:szCs w:val="22"/>
          <w:lang w:eastAsia="de-CH"/>
        </w:rPr>
      </w:pPr>
      <w:hyperlink w:anchor="_Toc68858036" w:history="1">
        <w:r w:rsidRPr="002D0D92">
          <w:rPr>
            <w:rStyle w:val="Hyperlink"/>
          </w:rPr>
          <w:t>1.4</w:t>
        </w:r>
        <w:r>
          <w:rPr>
            <w:rFonts w:asciiTheme="minorHAnsi" w:eastAsiaTheme="minorEastAsia" w:hAnsiTheme="minorHAnsi" w:cstheme="minorBidi"/>
            <w:szCs w:val="22"/>
            <w:lang w:eastAsia="de-CH"/>
          </w:rPr>
          <w:tab/>
        </w:r>
        <w:r w:rsidRPr="002D0D92">
          <w:rPr>
            <w:rStyle w:val="Hyperlink"/>
          </w:rPr>
          <w:t>Detaillierte Aufgabenstellung</w:t>
        </w:r>
        <w:r>
          <w:rPr>
            <w:webHidden/>
          </w:rPr>
          <w:tab/>
        </w:r>
        <w:r>
          <w:rPr>
            <w:webHidden/>
          </w:rPr>
          <w:fldChar w:fldCharType="begin"/>
        </w:r>
        <w:r>
          <w:rPr>
            <w:webHidden/>
          </w:rPr>
          <w:instrText xml:space="preserve"> PAGEREF _Toc68858036 \h </w:instrText>
        </w:r>
        <w:r>
          <w:rPr>
            <w:webHidden/>
          </w:rPr>
        </w:r>
        <w:r>
          <w:rPr>
            <w:webHidden/>
          </w:rPr>
          <w:fldChar w:fldCharType="separate"/>
        </w:r>
        <w:r>
          <w:rPr>
            <w:webHidden/>
          </w:rPr>
          <w:t>8</w:t>
        </w:r>
        <w:r>
          <w:rPr>
            <w:webHidden/>
          </w:rPr>
          <w:fldChar w:fldCharType="end"/>
        </w:r>
      </w:hyperlink>
    </w:p>
    <w:p w14:paraId="41FDF1BA" w14:textId="477405A6" w:rsidR="00635C04" w:rsidRDefault="00635C04">
      <w:pPr>
        <w:pStyle w:val="TOC2"/>
        <w:rPr>
          <w:rFonts w:asciiTheme="minorHAnsi" w:eastAsiaTheme="minorEastAsia" w:hAnsiTheme="minorHAnsi" w:cstheme="minorBidi"/>
          <w:szCs w:val="22"/>
          <w:lang w:eastAsia="de-CH"/>
        </w:rPr>
      </w:pPr>
      <w:hyperlink w:anchor="_Toc68858037" w:history="1">
        <w:r w:rsidRPr="002D0D92">
          <w:rPr>
            <w:rStyle w:val="Hyperlink"/>
          </w:rPr>
          <w:t>1.5</w:t>
        </w:r>
        <w:r>
          <w:rPr>
            <w:rFonts w:asciiTheme="minorHAnsi" w:eastAsiaTheme="minorEastAsia" w:hAnsiTheme="minorHAnsi" w:cstheme="minorBidi"/>
            <w:szCs w:val="22"/>
            <w:lang w:eastAsia="de-CH"/>
          </w:rPr>
          <w:tab/>
        </w:r>
        <w:r w:rsidRPr="002D0D92">
          <w:rPr>
            <w:rStyle w:val="Hyperlink"/>
          </w:rPr>
          <w:t>Teil 1:</w:t>
        </w:r>
        <w:r>
          <w:rPr>
            <w:webHidden/>
          </w:rPr>
          <w:tab/>
        </w:r>
        <w:r>
          <w:rPr>
            <w:webHidden/>
          </w:rPr>
          <w:fldChar w:fldCharType="begin"/>
        </w:r>
        <w:r>
          <w:rPr>
            <w:webHidden/>
          </w:rPr>
          <w:instrText xml:space="preserve"> PAGEREF _Toc68858037 \h </w:instrText>
        </w:r>
        <w:r>
          <w:rPr>
            <w:webHidden/>
          </w:rPr>
        </w:r>
        <w:r>
          <w:rPr>
            <w:webHidden/>
          </w:rPr>
          <w:fldChar w:fldCharType="separate"/>
        </w:r>
        <w:r>
          <w:rPr>
            <w:webHidden/>
          </w:rPr>
          <w:t>8</w:t>
        </w:r>
        <w:r>
          <w:rPr>
            <w:webHidden/>
          </w:rPr>
          <w:fldChar w:fldCharType="end"/>
        </w:r>
      </w:hyperlink>
    </w:p>
    <w:p w14:paraId="462F50F9" w14:textId="6D99043B" w:rsidR="00635C04" w:rsidRDefault="00635C04">
      <w:pPr>
        <w:pStyle w:val="TOC2"/>
        <w:rPr>
          <w:rFonts w:asciiTheme="minorHAnsi" w:eastAsiaTheme="minorEastAsia" w:hAnsiTheme="minorHAnsi" w:cstheme="minorBidi"/>
          <w:szCs w:val="22"/>
          <w:lang w:eastAsia="de-CH"/>
        </w:rPr>
      </w:pPr>
      <w:hyperlink w:anchor="_Toc68858038" w:history="1">
        <w:r w:rsidRPr="002D0D92">
          <w:rPr>
            <w:rStyle w:val="Hyperlink"/>
          </w:rPr>
          <w:t>1.6</w:t>
        </w:r>
        <w:r>
          <w:rPr>
            <w:rFonts w:asciiTheme="minorHAnsi" w:eastAsiaTheme="minorEastAsia" w:hAnsiTheme="minorHAnsi" w:cstheme="minorBidi"/>
            <w:szCs w:val="22"/>
            <w:lang w:eastAsia="de-CH"/>
          </w:rPr>
          <w:tab/>
        </w:r>
        <w:r w:rsidRPr="002D0D92">
          <w:rPr>
            <w:rStyle w:val="Hyperlink"/>
          </w:rPr>
          <w:t>Teil 2:</w:t>
        </w:r>
        <w:r>
          <w:rPr>
            <w:webHidden/>
          </w:rPr>
          <w:tab/>
        </w:r>
        <w:r>
          <w:rPr>
            <w:webHidden/>
          </w:rPr>
          <w:fldChar w:fldCharType="begin"/>
        </w:r>
        <w:r>
          <w:rPr>
            <w:webHidden/>
          </w:rPr>
          <w:instrText xml:space="preserve"> PAGEREF _Toc68858038 \h </w:instrText>
        </w:r>
        <w:r>
          <w:rPr>
            <w:webHidden/>
          </w:rPr>
        </w:r>
        <w:r>
          <w:rPr>
            <w:webHidden/>
          </w:rPr>
          <w:fldChar w:fldCharType="separate"/>
        </w:r>
        <w:r>
          <w:rPr>
            <w:webHidden/>
          </w:rPr>
          <w:t>9</w:t>
        </w:r>
        <w:r>
          <w:rPr>
            <w:webHidden/>
          </w:rPr>
          <w:fldChar w:fldCharType="end"/>
        </w:r>
      </w:hyperlink>
    </w:p>
    <w:p w14:paraId="20424995" w14:textId="3C144979" w:rsidR="00635C04" w:rsidRDefault="00635C04">
      <w:pPr>
        <w:pStyle w:val="TOC2"/>
        <w:rPr>
          <w:rFonts w:asciiTheme="minorHAnsi" w:eastAsiaTheme="minorEastAsia" w:hAnsiTheme="minorHAnsi" w:cstheme="minorBidi"/>
          <w:szCs w:val="22"/>
          <w:lang w:eastAsia="de-CH"/>
        </w:rPr>
      </w:pPr>
      <w:hyperlink w:anchor="_Toc68858039" w:history="1">
        <w:r w:rsidRPr="002D0D92">
          <w:rPr>
            <w:rStyle w:val="Hyperlink"/>
          </w:rPr>
          <w:t>1.7</w:t>
        </w:r>
        <w:r>
          <w:rPr>
            <w:rFonts w:asciiTheme="minorHAnsi" w:eastAsiaTheme="minorEastAsia" w:hAnsiTheme="minorHAnsi" w:cstheme="minorBidi"/>
            <w:szCs w:val="22"/>
            <w:lang w:eastAsia="de-CH"/>
          </w:rPr>
          <w:tab/>
        </w:r>
        <w:r w:rsidRPr="002D0D92">
          <w:rPr>
            <w:rStyle w:val="Hyperlink"/>
          </w:rPr>
          <w:t>Mittel und Methoden</w:t>
        </w:r>
        <w:r>
          <w:rPr>
            <w:webHidden/>
          </w:rPr>
          <w:tab/>
        </w:r>
        <w:r>
          <w:rPr>
            <w:webHidden/>
          </w:rPr>
          <w:fldChar w:fldCharType="begin"/>
        </w:r>
        <w:r>
          <w:rPr>
            <w:webHidden/>
          </w:rPr>
          <w:instrText xml:space="preserve"> PAGEREF _Toc68858039 \h </w:instrText>
        </w:r>
        <w:r>
          <w:rPr>
            <w:webHidden/>
          </w:rPr>
        </w:r>
        <w:r>
          <w:rPr>
            <w:webHidden/>
          </w:rPr>
          <w:fldChar w:fldCharType="separate"/>
        </w:r>
        <w:r>
          <w:rPr>
            <w:webHidden/>
          </w:rPr>
          <w:t>10</w:t>
        </w:r>
        <w:r>
          <w:rPr>
            <w:webHidden/>
          </w:rPr>
          <w:fldChar w:fldCharType="end"/>
        </w:r>
      </w:hyperlink>
    </w:p>
    <w:p w14:paraId="2A0DACE7" w14:textId="360D7D2E" w:rsidR="00635C04" w:rsidRDefault="00635C04">
      <w:pPr>
        <w:pStyle w:val="TOC2"/>
        <w:rPr>
          <w:rFonts w:asciiTheme="minorHAnsi" w:eastAsiaTheme="minorEastAsia" w:hAnsiTheme="minorHAnsi" w:cstheme="minorBidi"/>
          <w:szCs w:val="22"/>
          <w:lang w:eastAsia="de-CH"/>
        </w:rPr>
      </w:pPr>
      <w:hyperlink w:anchor="_Toc68858040" w:history="1">
        <w:r w:rsidRPr="002D0D92">
          <w:rPr>
            <w:rStyle w:val="Hyperlink"/>
          </w:rPr>
          <w:t>1.8</w:t>
        </w:r>
        <w:r>
          <w:rPr>
            <w:rFonts w:asciiTheme="minorHAnsi" w:eastAsiaTheme="minorEastAsia" w:hAnsiTheme="minorHAnsi" w:cstheme="minorBidi"/>
            <w:szCs w:val="22"/>
            <w:lang w:eastAsia="de-CH"/>
          </w:rPr>
          <w:tab/>
        </w:r>
        <w:r w:rsidRPr="002D0D92">
          <w:rPr>
            <w:rStyle w:val="Hyperlink"/>
          </w:rPr>
          <w:t>Vorkenntnisse</w:t>
        </w:r>
        <w:r>
          <w:rPr>
            <w:webHidden/>
          </w:rPr>
          <w:tab/>
        </w:r>
        <w:r>
          <w:rPr>
            <w:webHidden/>
          </w:rPr>
          <w:fldChar w:fldCharType="begin"/>
        </w:r>
        <w:r>
          <w:rPr>
            <w:webHidden/>
          </w:rPr>
          <w:instrText xml:space="preserve"> PAGEREF _Toc68858040 \h </w:instrText>
        </w:r>
        <w:r>
          <w:rPr>
            <w:webHidden/>
          </w:rPr>
        </w:r>
        <w:r>
          <w:rPr>
            <w:webHidden/>
          </w:rPr>
          <w:fldChar w:fldCharType="separate"/>
        </w:r>
        <w:r>
          <w:rPr>
            <w:webHidden/>
          </w:rPr>
          <w:t>10</w:t>
        </w:r>
        <w:r>
          <w:rPr>
            <w:webHidden/>
          </w:rPr>
          <w:fldChar w:fldCharType="end"/>
        </w:r>
      </w:hyperlink>
    </w:p>
    <w:p w14:paraId="69AED03D" w14:textId="6667EA9D" w:rsidR="00635C04" w:rsidRDefault="00635C04">
      <w:pPr>
        <w:pStyle w:val="TOC2"/>
        <w:rPr>
          <w:rFonts w:asciiTheme="minorHAnsi" w:eastAsiaTheme="minorEastAsia" w:hAnsiTheme="minorHAnsi" w:cstheme="minorBidi"/>
          <w:szCs w:val="22"/>
          <w:lang w:eastAsia="de-CH"/>
        </w:rPr>
      </w:pPr>
      <w:hyperlink w:anchor="_Toc68858041" w:history="1">
        <w:r w:rsidRPr="002D0D92">
          <w:rPr>
            <w:rStyle w:val="Hyperlink"/>
          </w:rPr>
          <w:t>1.9</w:t>
        </w:r>
        <w:r>
          <w:rPr>
            <w:rFonts w:asciiTheme="minorHAnsi" w:eastAsiaTheme="minorEastAsia" w:hAnsiTheme="minorHAnsi" w:cstheme="minorBidi"/>
            <w:szCs w:val="22"/>
            <w:lang w:eastAsia="de-CH"/>
          </w:rPr>
          <w:tab/>
        </w:r>
        <w:r w:rsidRPr="002D0D92">
          <w:rPr>
            <w:rStyle w:val="Hyperlink"/>
          </w:rPr>
          <w:t>Vorarbeiten</w:t>
        </w:r>
        <w:r>
          <w:rPr>
            <w:webHidden/>
          </w:rPr>
          <w:tab/>
        </w:r>
        <w:r>
          <w:rPr>
            <w:webHidden/>
          </w:rPr>
          <w:fldChar w:fldCharType="begin"/>
        </w:r>
        <w:r>
          <w:rPr>
            <w:webHidden/>
          </w:rPr>
          <w:instrText xml:space="preserve"> PAGEREF _Toc68858041 \h </w:instrText>
        </w:r>
        <w:r>
          <w:rPr>
            <w:webHidden/>
          </w:rPr>
        </w:r>
        <w:r>
          <w:rPr>
            <w:webHidden/>
          </w:rPr>
          <w:fldChar w:fldCharType="separate"/>
        </w:r>
        <w:r>
          <w:rPr>
            <w:webHidden/>
          </w:rPr>
          <w:t>10</w:t>
        </w:r>
        <w:r>
          <w:rPr>
            <w:webHidden/>
          </w:rPr>
          <w:fldChar w:fldCharType="end"/>
        </w:r>
      </w:hyperlink>
    </w:p>
    <w:p w14:paraId="7277A872" w14:textId="0F7D03AD" w:rsidR="00635C04" w:rsidRDefault="00635C04">
      <w:pPr>
        <w:pStyle w:val="TOC1"/>
        <w:rPr>
          <w:rFonts w:asciiTheme="minorHAnsi" w:eastAsiaTheme="minorEastAsia" w:hAnsiTheme="minorHAnsi" w:cstheme="minorBidi"/>
          <w:b w:val="0"/>
          <w:bCs w:val="0"/>
          <w:noProof/>
          <w:szCs w:val="22"/>
          <w:lang w:eastAsia="de-CH"/>
        </w:rPr>
      </w:pPr>
      <w:hyperlink w:anchor="_Toc68858042" w:history="1">
        <w:r w:rsidRPr="002D0D92">
          <w:rPr>
            <w:rStyle w:val="Hyperlink"/>
            <w:noProof/>
          </w:rPr>
          <w:t>2.</w:t>
        </w:r>
        <w:r>
          <w:rPr>
            <w:rFonts w:asciiTheme="minorHAnsi" w:eastAsiaTheme="minorEastAsia" w:hAnsiTheme="minorHAnsi" w:cstheme="minorBidi"/>
            <w:b w:val="0"/>
            <w:bCs w:val="0"/>
            <w:noProof/>
            <w:szCs w:val="22"/>
            <w:lang w:eastAsia="de-CH"/>
          </w:rPr>
          <w:tab/>
        </w:r>
        <w:r w:rsidRPr="002D0D92">
          <w:rPr>
            <w:rStyle w:val="Hyperlink"/>
            <w:noProof/>
          </w:rPr>
          <w:t>Organisation der IPA</w:t>
        </w:r>
        <w:r>
          <w:rPr>
            <w:noProof/>
            <w:webHidden/>
          </w:rPr>
          <w:tab/>
        </w:r>
        <w:r>
          <w:rPr>
            <w:noProof/>
            <w:webHidden/>
          </w:rPr>
          <w:fldChar w:fldCharType="begin"/>
        </w:r>
        <w:r>
          <w:rPr>
            <w:noProof/>
            <w:webHidden/>
          </w:rPr>
          <w:instrText xml:space="preserve"> PAGEREF _Toc68858042 \h </w:instrText>
        </w:r>
        <w:r>
          <w:rPr>
            <w:noProof/>
            <w:webHidden/>
          </w:rPr>
        </w:r>
        <w:r>
          <w:rPr>
            <w:noProof/>
            <w:webHidden/>
          </w:rPr>
          <w:fldChar w:fldCharType="separate"/>
        </w:r>
        <w:r>
          <w:rPr>
            <w:noProof/>
            <w:webHidden/>
          </w:rPr>
          <w:t>11</w:t>
        </w:r>
        <w:r>
          <w:rPr>
            <w:noProof/>
            <w:webHidden/>
          </w:rPr>
          <w:fldChar w:fldCharType="end"/>
        </w:r>
      </w:hyperlink>
    </w:p>
    <w:p w14:paraId="73861A04" w14:textId="358FDEB3" w:rsidR="00635C04" w:rsidRDefault="00635C04">
      <w:pPr>
        <w:pStyle w:val="TOC2"/>
        <w:rPr>
          <w:rFonts w:asciiTheme="minorHAnsi" w:eastAsiaTheme="minorEastAsia" w:hAnsiTheme="minorHAnsi" w:cstheme="minorBidi"/>
          <w:szCs w:val="22"/>
          <w:lang w:eastAsia="de-CH"/>
        </w:rPr>
      </w:pPr>
      <w:hyperlink w:anchor="_Toc68858043" w:history="1">
        <w:r w:rsidRPr="002D0D92">
          <w:rPr>
            <w:rStyle w:val="Hyperlink"/>
          </w:rPr>
          <w:t>2.1</w:t>
        </w:r>
        <w:r>
          <w:rPr>
            <w:rFonts w:asciiTheme="minorHAnsi" w:eastAsiaTheme="minorEastAsia" w:hAnsiTheme="minorHAnsi" w:cstheme="minorBidi"/>
            <w:szCs w:val="22"/>
            <w:lang w:eastAsia="de-CH"/>
          </w:rPr>
          <w:tab/>
        </w:r>
        <w:r w:rsidRPr="002D0D92">
          <w:rPr>
            <w:rStyle w:val="Hyperlink"/>
          </w:rPr>
          <w:t>Datensicherung der IPA</w:t>
        </w:r>
        <w:r>
          <w:rPr>
            <w:webHidden/>
          </w:rPr>
          <w:tab/>
        </w:r>
        <w:r>
          <w:rPr>
            <w:webHidden/>
          </w:rPr>
          <w:fldChar w:fldCharType="begin"/>
        </w:r>
        <w:r>
          <w:rPr>
            <w:webHidden/>
          </w:rPr>
          <w:instrText xml:space="preserve"> PAGEREF _Toc68858043 \h </w:instrText>
        </w:r>
        <w:r>
          <w:rPr>
            <w:webHidden/>
          </w:rPr>
        </w:r>
        <w:r>
          <w:rPr>
            <w:webHidden/>
          </w:rPr>
          <w:fldChar w:fldCharType="separate"/>
        </w:r>
        <w:r>
          <w:rPr>
            <w:webHidden/>
          </w:rPr>
          <w:t>11</w:t>
        </w:r>
        <w:r>
          <w:rPr>
            <w:webHidden/>
          </w:rPr>
          <w:fldChar w:fldCharType="end"/>
        </w:r>
      </w:hyperlink>
    </w:p>
    <w:p w14:paraId="7AA10E59" w14:textId="617280C6" w:rsidR="00635C04" w:rsidRDefault="00635C04">
      <w:pPr>
        <w:pStyle w:val="TOC2"/>
        <w:rPr>
          <w:rFonts w:asciiTheme="minorHAnsi" w:eastAsiaTheme="minorEastAsia" w:hAnsiTheme="minorHAnsi" w:cstheme="minorBidi"/>
          <w:szCs w:val="22"/>
          <w:lang w:eastAsia="de-CH"/>
        </w:rPr>
      </w:pPr>
      <w:hyperlink w:anchor="_Toc68858044" w:history="1">
        <w:r w:rsidRPr="002D0D92">
          <w:rPr>
            <w:rStyle w:val="Hyperlink"/>
          </w:rPr>
          <w:t>2.2</w:t>
        </w:r>
        <w:r>
          <w:rPr>
            <w:rFonts w:asciiTheme="minorHAnsi" w:eastAsiaTheme="minorEastAsia" w:hAnsiTheme="minorHAnsi" w:cstheme="minorBidi"/>
            <w:szCs w:val="22"/>
            <w:lang w:eastAsia="de-CH"/>
          </w:rPr>
          <w:tab/>
        </w:r>
        <w:r w:rsidRPr="002D0D92">
          <w:rPr>
            <w:rStyle w:val="Hyperlink"/>
          </w:rPr>
          <w:t>Versionierung</w:t>
        </w:r>
        <w:r>
          <w:rPr>
            <w:webHidden/>
          </w:rPr>
          <w:tab/>
        </w:r>
        <w:r>
          <w:rPr>
            <w:webHidden/>
          </w:rPr>
          <w:fldChar w:fldCharType="begin"/>
        </w:r>
        <w:r>
          <w:rPr>
            <w:webHidden/>
          </w:rPr>
          <w:instrText xml:space="preserve"> PAGEREF _Toc68858044 \h </w:instrText>
        </w:r>
        <w:r>
          <w:rPr>
            <w:webHidden/>
          </w:rPr>
        </w:r>
        <w:r>
          <w:rPr>
            <w:webHidden/>
          </w:rPr>
          <w:fldChar w:fldCharType="separate"/>
        </w:r>
        <w:r>
          <w:rPr>
            <w:webHidden/>
          </w:rPr>
          <w:t>12</w:t>
        </w:r>
        <w:r>
          <w:rPr>
            <w:webHidden/>
          </w:rPr>
          <w:fldChar w:fldCharType="end"/>
        </w:r>
      </w:hyperlink>
    </w:p>
    <w:p w14:paraId="0FB07920" w14:textId="6B3B1000" w:rsidR="00635C04" w:rsidRDefault="00635C04">
      <w:pPr>
        <w:pStyle w:val="TOC3"/>
        <w:tabs>
          <w:tab w:val="left" w:pos="1320"/>
          <w:tab w:val="right" w:leader="dot" w:pos="9061"/>
        </w:tabs>
        <w:rPr>
          <w:rFonts w:asciiTheme="minorHAnsi" w:eastAsiaTheme="minorEastAsia" w:hAnsiTheme="minorHAnsi"/>
          <w:noProof/>
          <w:lang w:eastAsia="de-CH"/>
        </w:rPr>
      </w:pPr>
      <w:hyperlink w:anchor="_Toc68858045" w:history="1">
        <w:r w:rsidRPr="002D0D92">
          <w:rPr>
            <w:rStyle w:val="Hyperlink"/>
            <w:noProof/>
          </w:rPr>
          <w:t>2.2.1</w:t>
        </w:r>
        <w:r>
          <w:rPr>
            <w:rFonts w:asciiTheme="minorHAnsi" w:eastAsiaTheme="minorEastAsia" w:hAnsiTheme="minorHAnsi"/>
            <w:noProof/>
            <w:lang w:eastAsia="de-CH"/>
          </w:rPr>
          <w:tab/>
        </w:r>
        <w:r w:rsidRPr="002D0D92">
          <w:rPr>
            <w:rStyle w:val="Hyperlink"/>
            <w:noProof/>
          </w:rPr>
          <w:t>Dokumentation</w:t>
        </w:r>
        <w:r>
          <w:rPr>
            <w:noProof/>
            <w:webHidden/>
          </w:rPr>
          <w:tab/>
        </w:r>
        <w:r>
          <w:rPr>
            <w:noProof/>
            <w:webHidden/>
          </w:rPr>
          <w:fldChar w:fldCharType="begin"/>
        </w:r>
        <w:r>
          <w:rPr>
            <w:noProof/>
            <w:webHidden/>
          </w:rPr>
          <w:instrText xml:space="preserve"> PAGEREF _Toc68858045 \h </w:instrText>
        </w:r>
        <w:r>
          <w:rPr>
            <w:noProof/>
            <w:webHidden/>
          </w:rPr>
        </w:r>
        <w:r>
          <w:rPr>
            <w:noProof/>
            <w:webHidden/>
          </w:rPr>
          <w:fldChar w:fldCharType="separate"/>
        </w:r>
        <w:r>
          <w:rPr>
            <w:noProof/>
            <w:webHidden/>
          </w:rPr>
          <w:t>12</w:t>
        </w:r>
        <w:r>
          <w:rPr>
            <w:noProof/>
            <w:webHidden/>
          </w:rPr>
          <w:fldChar w:fldCharType="end"/>
        </w:r>
      </w:hyperlink>
    </w:p>
    <w:p w14:paraId="00237FCB" w14:textId="5816C4AF" w:rsidR="00635C04" w:rsidRDefault="00635C04">
      <w:pPr>
        <w:pStyle w:val="TOC3"/>
        <w:tabs>
          <w:tab w:val="left" w:pos="1320"/>
          <w:tab w:val="right" w:leader="dot" w:pos="9061"/>
        </w:tabs>
        <w:rPr>
          <w:rFonts w:asciiTheme="minorHAnsi" w:eastAsiaTheme="minorEastAsia" w:hAnsiTheme="minorHAnsi"/>
          <w:noProof/>
          <w:lang w:eastAsia="de-CH"/>
        </w:rPr>
      </w:pPr>
      <w:hyperlink w:anchor="_Toc68858046" w:history="1">
        <w:r w:rsidRPr="002D0D92">
          <w:rPr>
            <w:rStyle w:val="Hyperlink"/>
            <w:noProof/>
          </w:rPr>
          <w:t>2.2.2</w:t>
        </w:r>
        <w:r>
          <w:rPr>
            <w:rFonts w:asciiTheme="minorHAnsi" w:eastAsiaTheme="minorEastAsia" w:hAnsiTheme="minorHAnsi"/>
            <w:noProof/>
            <w:lang w:eastAsia="de-CH"/>
          </w:rPr>
          <w:tab/>
        </w:r>
        <w:r w:rsidRPr="002D0D92">
          <w:rPr>
            <w:rStyle w:val="Hyperlink"/>
            <w:noProof/>
          </w:rPr>
          <w:t>Software</w:t>
        </w:r>
        <w:r>
          <w:rPr>
            <w:noProof/>
            <w:webHidden/>
          </w:rPr>
          <w:tab/>
        </w:r>
        <w:r>
          <w:rPr>
            <w:noProof/>
            <w:webHidden/>
          </w:rPr>
          <w:fldChar w:fldCharType="begin"/>
        </w:r>
        <w:r>
          <w:rPr>
            <w:noProof/>
            <w:webHidden/>
          </w:rPr>
          <w:instrText xml:space="preserve"> PAGEREF _Toc68858046 \h </w:instrText>
        </w:r>
        <w:r>
          <w:rPr>
            <w:noProof/>
            <w:webHidden/>
          </w:rPr>
        </w:r>
        <w:r>
          <w:rPr>
            <w:noProof/>
            <w:webHidden/>
          </w:rPr>
          <w:fldChar w:fldCharType="separate"/>
        </w:r>
        <w:r>
          <w:rPr>
            <w:noProof/>
            <w:webHidden/>
          </w:rPr>
          <w:t>12</w:t>
        </w:r>
        <w:r>
          <w:rPr>
            <w:noProof/>
            <w:webHidden/>
          </w:rPr>
          <w:fldChar w:fldCharType="end"/>
        </w:r>
      </w:hyperlink>
    </w:p>
    <w:p w14:paraId="6CEA46F1" w14:textId="416A2F4F" w:rsidR="00635C04" w:rsidRDefault="00635C04">
      <w:pPr>
        <w:pStyle w:val="TOC2"/>
        <w:rPr>
          <w:rFonts w:asciiTheme="minorHAnsi" w:eastAsiaTheme="minorEastAsia" w:hAnsiTheme="minorHAnsi" w:cstheme="minorBidi"/>
          <w:szCs w:val="22"/>
          <w:lang w:eastAsia="de-CH"/>
        </w:rPr>
      </w:pPr>
      <w:hyperlink w:anchor="_Toc68858047" w:history="1">
        <w:r w:rsidRPr="002D0D92">
          <w:rPr>
            <w:rStyle w:val="Hyperlink"/>
          </w:rPr>
          <w:t>2.3</w:t>
        </w:r>
        <w:r>
          <w:rPr>
            <w:rFonts w:asciiTheme="minorHAnsi" w:eastAsiaTheme="minorEastAsia" w:hAnsiTheme="minorHAnsi" w:cstheme="minorBidi"/>
            <w:szCs w:val="22"/>
            <w:lang w:eastAsia="de-CH"/>
          </w:rPr>
          <w:tab/>
        </w:r>
        <w:r w:rsidRPr="002D0D92">
          <w:rPr>
            <w:rStyle w:val="Hyperlink"/>
          </w:rPr>
          <w:t>Hilfestellungen</w:t>
        </w:r>
        <w:r>
          <w:rPr>
            <w:webHidden/>
          </w:rPr>
          <w:tab/>
        </w:r>
        <w:r>
          <w:rPr>
            <w:webHidden/>
          </w:rPr>
          <w:fldChar w:fldCharType="begin"/>
        </w:r>
        <w:r>
          <w:rPr>
            <w:webHidden/>
          </w:rPr>
          <w:instrText xml:space="preserve"> PAGEREF _Toc68858047 \h </w:instrText>
        </w:r>
        <w:r>
          <w:rPr>
            <w:webHidden/>
          </w:rPr>
        </w:r>
        <w:r>
          <w:rPr>
            <w:webHidden/>
          </w:rPr>
          <w:fldChar w:fldCharType="separate"/>
        </w:r>
        <w:r>
          <w:rPr>
            <w:webHidden/>
          </w:rPr>
          <w:t>12</w:t>
        </w:r>
        <w:r>
          <w:rPr>
            <w:webHidden/>
          </w:rPr>
          <w:fldChar w:fldCharType="end"/>
        </w:r>
      </w:hyperlink>
    </w:p>
    <w:p w14:paraId="72B06E3B" w14:textId="5EC5D61D" w:rsidR="00635C04" w:rsidRDefault="00635C04">
      <w:pPr>
        <w:pStyle w:val="TOC1"/>
        <w:rPr>
          <w:rFonts w:asciiTheme="minorHAnsi" w:eastAsiaTheme="minorEastAsia" w:hAnsiTheme="minorHAnsi" w:cstheme="minorBidi"/>
          <w:b w:val="0"/>
          <w:bCs w:val="0"/>
          <w:noProof/>
          <w:szCs w:val="22"/>
          <w:lang w:eastAsia="de-CH"/>
        </w:rPr>
      </w:pPr>
      <w:hyperlink w:anchor="_Toc68858048" w:history="1">
        <w:r w:rsidRPr="002D0D92">
          <w:rPr>
            <w:rStyle w:val="Hyperlink"/>
            <w:noProof/>
          </w:rPr>
          <w:t>3.</w:t>
        </w:r>
        <w:r>
          <w:rPr>
            <w:rFonts w:asciiTheme="minorHAnsi" w:eastAsiaTheme="minorEastAsia" w:hAnsiTheme="minorHAnsi" w:cstheme="minorBidi"/>
            <w:b w:val="0"/>
            <w:bCs w:val="0"/>
            <w:noProof/>
            <w:szCs w:val="22"/>
            <w:lang w:eastAsia="de-CH"/>
          </w:rPr>
          <w:tab/>
        </w:r>
        <w:r w:rsidRPr="002D0D92">
          <w:rPr>
            <w:rStyle w:val="Hyperlink"/>
            <w:noProof/>
          </w:rPr>
          <w:t>Planung</w:t>
        </w:r>
        <w:r>
          <w:rPr>
            <w:noProof/>
            <w:webHidden/>
          </w:rPr>
          <w:tab/>
        </w:r>
        <w:r>
          <w:rPr>
            <w:noProof/>
            <w:webHidden/>
          </w:rPr>
          <w:fldChar w:fldCharType="begin"/>
        </w:r>
        <w:r>
          <w:rPr>
            <w:noProof/>
            <w:webHidden/>
          </w:rPr>
          <w:instrText xml:space="preserve"> PAGEREF _Toc68858048 \h </w:instrText>
        </w:r>
        <w:r>
          <w:rPr>
            <w:noProof/>
            <w:webHidden/>
          </w:rPr>
        </w:r>
        <w:r>
          <w:rPr>
            <w:noProof/>
            <w:webHidden/>
          </w:rPr>
          <w:fldChar w:fldCharType="separate"/>
        </w:r>
        <w:r>
          <w:rPr>
            <w:noProof/>
            <w:webHidden/>
          </w:rPr>
          <w:t>13</w:t>
        </w:r>
        <w:r>
          <w:rPr>
            <w:noProof/>
            <w:webHidden/>
          </w:rPr>
          <w:fldChar w:fldCharType="end"/>
        </w:r>
      </w:hyperlink>
    </w:p>
    <w:p w14:paraId="7581BE33" w14:textId="36C7ECC1" w:rsidR="00635C04" w:rsidRDefault="00635C04">
      <w:pPr>
        <w:pStyle w:val="TOC2"/>
        <w:rPr>
          <w:rFonts w:asciiTheme="minorHAnsi" w:eastAsiaTheme="minorEastAsia" w:hAnsiTheme="minorHAnsi" w:cstheme="minorBidi"/>
          <w:szCs w:val="22"/>
          <w:lang w:eastAsia="de-CH"/>
        </w:rPr>
      </w:pPr>
      <w:hyperlink w:anchor="_Toc68858049" w:history="1">
        <w:r w:rsidRPr="002D0D92">
          <w:rPr>
            <w:rStyle w:val="Hyperlink"/>
            <w:lang w:val="de-DE"/>
          </w:rPr>
          <w:t>3.1</w:t>
        </w:r>
        <w:r>
          <w:rPr>
            <w:rFonts w:asciiTheme="minorHAnsi" w:eastAsiaTheme="minorEastAsia" w:hAnsiTheme="minorHAnsi" w:cstheme="minorBidi"/>
            <w:szCs w:val="22"/>
            <w:lang w:eastAsia="de-CH"/>
          </w:rPr>
          <w:tab/>
        </w:r>
        <w:r w:rsidRPr="002D0D92">
          <w:rPr>
            <w:rStyle w:val="Hyperlink"/>
            <w:lang w:val="de-DE"/>
          </w:rPr>
          <w:t>Phasen</w:t>
        </w:r>
        <w:r>
          <w:rPr>
            <w:webHidden/>
          </w:rPr>
          <w:tab/>
        </w:r>
        <w:r>
          <w:rPr>
            <w:webHidden/>
          </w:rPr>
          <w:fldChar w:fldCharType="begin"/>
        </w:r>
        <w:r>
          <w:rPr>
            <w:webHidden/>
          </w:rPr>
          <w:instrText xml:space="preserve"> PAGEREF _Toc68858049 \h </w:instrText>
        </w:r>
        <w:r>
          <w:rPr>
            <w:webHidden/>
          </w:rPr>
        </w:r>
        <w:r>
          <w:rPr>
            <w:webHidden/>
          </w:rPr>
          <w:fldChar w:fldCharType="separate"/>
        </w:r>
        <w:r>
          <w:rPr>
            <w:webHidden/>
          </w:rPr>
          <w:t>13</w:t>
        </w:r>
        <w:r>
          <w:rPr>
            <w:webHidden/>
          </w:rPr>
          <w:fldChar w:fldCharType="end"/>
        </w:r>
      </w:hyperlink>
    </w:p>
    <w:p w14:paraId="0D6A929B" w14:textId="15A7E02D" w:rsidR="00635C04" w:rsidRDefault="00635C04">
      <w:pPr>
        <w:pStyle w:val="TOC2"/>
        <w:rPr>
          <w:rFonts w:asciiTheme="minorHAnsi" w:eastAsiaTheme="minorEastAsia" w:hAnsiTheme="minorHAnsi" w:cstheme="minorBidi"/>
          <w:szCs w:val="22"/>
          <w:lang w:eastAsia="de-CH"/>
        </w:rPr>
      </w:pPr>
      <w:hyperlink w:anchor="_Toc68858050" w:history="1">
        <w:r w:rsidRPr="002D0D92">
          <w:rPr>
            <w:rStyle w:val="Hyperlink"/>
            <w:lang w:val="de-DE"/>
          </w:rPr>
          <w:t>3.2</w:t>
        </w:r>
        <w:r>
          <w:rPr>
            <w:rFonts w:asciiTheme="minorHAnsi" w:eastAsiaTheme="minorEastAsia" w:hAnsiTheme="minorHAnsi" w:cstheme="minorBidi"/>
            <w:szCs w:val="22"/>
            <w:lang w:eastAsia="de-CH"/>
          </w:rPr>
          <w:tab/>
        </w:r>
        <w:r w:rsidRPr="002D0D92">
          <w:rPr>
            <w:rStyle w:val="Hyperlink"/>
          </w:rPr>
          <w:t>Meilensteine</w:t>
        </w:r>
        <w:r>
          <w:rPr>
            <w:webHidden/>
          </w:rPr>
          <w:tab/>
        </w:r>
        <w:r>
          <w:rPr>
            <w:webHidden/>
          </w:rPr>
          <w:fldChar w:fldCharType="begin"/>
        </w:r>
        <w:r>
          <w:rPr>
            <w:webHidden/>
          </w:rPr>
          <w:instrText xml:space="preserve"> PAGEREF _Toc68858050 \h </w:instrText>
        </w:r>
        <w:r>
          <w:rPr>
            <w:webHidden/>
          </w:rPr>
        </w:r>
        <w:r>
          <w:rPr>
            <w:webHidden/>
          </w:rPr>
          <w:fldChar w:fldCharType="separate"/>
        </w:r>
        <w:r>
          <w:rPr>
            <w:webHidden/>
          </w:rPr>
          <w:t>14</w:t>
        </w:r>
        <w:r>
          <w:rPr>
            <w:webHidden/>
          </w:rPr>
          <w:fldChar w:fldCharType="end"/>
        </w:r>
      </w:hyperlink>
    </w:p>
    <w:p w14:paraId="4C870353" w14:textId="4A253CE6" w:rsidR="00635C04" w:rsidRDefault="00635C04">
      <w:pPr>
        <w:pStyle w:val="TOC2"/>
        <w:rPr>
          <w:rFonts w:asciiTheme="minorHAnsi" w:eastAsiaTheme="minorEastAsia" w:hAnsiTheme="minorHAnsi" w:cstheme="minorBidi"/>
          <w:szCs w:val="22"/>
          <w:lang w:eastAsia="de-CH"/>
        </w:rPr>
      </w:pPr>
      <w:hyperlink w:anchor="_Toc68858051" w:history="1">
        <w:r w:rsidRPr="002D0D92">
          <w:rPr>
            <w:rStyle w:val="Hyperlink"/>
          </w:rPr>
          <w:t>3.3</w:t>
        </w:r>
        <w:r>
          <w:rPr>
            <w:rFonts w:asciiTheme="minorHAnsi" w:eastAsiaTheme="minorEastAsia" w:hAnsiTheme="minorHAnsi" w:cstheme="minorBidi"/>
            <w:szCs w:val="22"/>
            <w:lang w:eastAsia="de-CH"/>
          </w:rPr>
          <w:tab/>
        </w:r>
        <w:r w:rsidRPr="002D0D92">
          <w:rPr>
            <w:rStyle w:val="Hyperlink"/>
          </w:rPr>
          <w:t>Szenario</w:t>
        </w:r>
        <w:r>
          <w:rPr>
            <w:webHidden/>
          </w:rPr>
          <w:tab/>
        </w:r>
        <w:r>
          <w:rPr>
            <w:webHidden/>
          </w:rPr>
          <w:fldChar w:fldCharType="begin"/>
        </w:r>
        <w:r>
          <w:rPr>
            <w:webHidden/>
          </w:rPr>
          <w:instrText xml:space="preserve"> PAGEREF _Toc68858051 \h </w:instrText>
        </w:r>
        <w:r>
          <w:rPr>
            <w:webHidden/>
          </w:rPr>
        </w:r>
        <w:r>
          <w:rPr>
            <w:webHidden/>
          </w:rPr>
          <w:fldChar w:fldCharType="separate"/>
        </w:r>
        <w:r>
          <w:rPr>
            <w:webHidden/>
          </w:rPr>
          <w:t>15</w:t>
        </w:r>
        <w:r>
          <w:rPr>
            <w:webHidden/>
          </w:rPr>
          <w:fldChar w:fldCharType="end"/>
        </w:r>
      </w:hyperlink>
    </w:p>
    <w:p w14:paraId="729757C6" w14:textId="5639BC4F" w:rsidR="00635C04" w:rsidRDefault="00635C04">
      <w:pPr>
        <w:pStyle w:val="TOC2"/>
        <w:rPr>
          <w:rFonts w:asciiTheme="minorHAnsi" w:eastAsiaTheme="minorEastAsia" w:hAnsiTheme="minorHAnsi" w:cstheme="minorBidi"/>
          <w:szCs w:val="22"/>
          <w:lang w:eastAsia="de-CH"/>
        </w:rPr>
      </w:pPr>
      <w:hyperlink w:anchor="_Toc68858052" w:history="1">
        <w:r w:rsidRPr="002D0D92">
          <w:rPr>
            <w:rStyle w:val="Hyperlink"/>
          </w:rPr>
          <w:t>3.4</w:t>
        </w:r>
        <w:r>
          <w:rPr>
            <w:rFonts w:asciiTheme="minorHAnsi" w:eastAsiaTheme="minorEastAsia" w:hAnsiTheme="minorHAnsi" w:cstheme="minorBidi"/>
            <w:szCs w:val="22"/>
            <w:lang w:eastAsia="de-CH"/>
          </w:rPr>
          <w:tab/>
        </w:r>
        <w:r w:rsidRPr="002D0D92">
          <w:rPr>
            <w:rStyle w:val="Hyperlink"/>
          </w:rPr>
          <w:t>Module</w:t>
        </w:r>
        <w:r>
          <w:rPr>
            <w:webHidden/>
          </w:rPr>
          <w:tab/>
        </w:r>
        <w:r>
          <w:rPr>
            <w:webHidden/>
          </w:rPr>
          <w:fldChar w:fldCharType="begin"/>
        </w:r>
        <w:r>
          <w:rPr>
            <w:webHidden/>
          </w:rPr>
          <w:instrText xml:space="preserve"> PAGEREF _Toc68858052 \h </w:instrText>
        </w:r>
        <w:r>
          <w:rPr>
            <w:webHidden/>
          </w:rPr>
        </w:r>
        <w:r>
          <w:rPr>
            <w:webHidden/>
          </w:rPr>
          <w:fldChar w:fldCharType="separate"/>
        </w:r>
        <w:r>
          <w:rPr>
            <w:webHidden/>
          </w:rPr>
          <w:t>15</w:t>
        </w:r>
        <w:r>
          <w:rPr>
            <w:webHidden/>
          </w:rPr>
          <w:fldChar w:fldCharType="end"/>
        </w:r>
      </w:hyperlink>
    </w:p>
    <w:p w14:paraId="330F31DA" w14:textId="4292A8C4" w:rsidR="00635C04" w:rsidRDefault="00635C04">
      <w:pPr>
        <w:pStyle w:val="TOC2"/>
        <w:rPr>
          <w:rFonts w:asciiTheme="minorHAnsi" w:eastAsiaTheme="minorEastAsia" w:hAnsiTheme="minorHAnsi" w:cstheme="minorBidi"/>
          <w:szCs w:val="22"/>
          <w:lang w:eastAsia="de-CH"/>
        </w:rPr>
      </w:pPr>
      <w:hyperlink w:anchor="_Toc68858053" w:history="1">
        <w:r w:rsidRPr="002D0D92">
          <w:rPr>
            <w:rStyle w:val="Hyperlink"/>
          </w:rPr>
          <w:t>3.5</w:t>
        </w:r>
        <w:r>
          <w:rPr>
            <w:rFonts w:asciiTheme="minorHAnsi" w:eastAsiaTheme="minorEastAsia" w:hAnsiTheme="minorHAnsi" w:cstheme="minorBidi"/>
            <w:szCs w:val="22"/>
            <w:lang w:eastAsia="de-CH"/>
          </w:rPr>
          <w:tab/>
        </w:r>
        <w:r w:rsidRPr="002D0D92">
          <w:rPr>
            <w:rStyle w:val="Hyperlink"/>
          </w:rPr>
          <w:t>Projekorganisation</w:t>
        </w:r>
        <w:r>
          <w:rPr>
            <w:webHidden/>
          </w:rPr>
          <w:tab/>
        </w:r>
        <w:r>
          <w:rPr>
            <w:webHidden/>
          </w:rPr>
          <w:fldChar w:fldCharType="begin"/>
        </w:r>
        <w:r>
          <w:rPr>
            <w:webHidden/>
          </w:rPr>
          <w:instrText xml:space="preserve"> PAGEREF _Toc68858053 \h </w:instrText>
        </w:r>
        <w:r>
          <w:rPr>
            <w:webHidden/>
          </w:rPr>
        </w:r>
        <w:r>
          <w:rPr>
            <w:webHidden/>
          </w:rPr>
          <w:fldChar w:fldCharType="separate"/>
        </w:r>
        <w:r>
          <w:rPr>
            <w:webHidden/>
          </w:rPr>
          <w:t>17</w:t>
        </w:r>
        <w:r>
          <w:rPr>
            <w:webHidden/>
          </w:rPr>
          <w:fldChar w:fldCharType="end"/>
        </w:r>
      </w:hyperlink>
    </w:p>
    <w:p w14:paraId="68F859D3" w14:textId="65E1B0CA" w:rsidR="00635C04" w:rsidRDefault="00635C04">
      <w:pPr>
        <w:pStyle w:val="TOC3"/>
        <w:tabs>
          <w:tab w:val="left" w:pos="1320"/>
          <w:tab w:val="right" w:leader="dot" w:pos="9061"/>
        </w:tabs>
        <w:rPr>
          <w:rFonts w:asciiTheme="minorHAnsi" w:eastAsiaTheme="minorEastAsia" w:hAnsiTheme="minorHAnsi"/>
          <w:noProof/>
          <w:lang w:eastAsia="de-CH"/>
        </w:rPr>
      </w:pPr>
      <w:hyperlink w:anchor="_Toc68858054" w:history="1">
        <w:r w:rsidRPr="002D0D92">
          <w:rPr>
            <w:rStyle w:val="Hyperlink"/>
            <w:noProof/>
          </w:rPr>
          <w:t>3.5.1</w:t>
        </w:r>
        <w:r>
          <w:rPr>
            <w:rFonts w:asciiTheme="minorHAnsi" w:eastAsiaTheme="minorEastAsia" w:hAnsiTheme="minorHAnsi"/>
            <w:noProof/>
            <w:lang w:eastAsia="de-CH"/>
          </w:rPr>
          <w:tab/>
        </w:r>
        <w:r w:rsidRPr="002D0D92">
          <w:rPr>
            <w:rStyle w:val="Hyperlink"/>
            <w:noProof/>
          </w:rPr>
          <w:t>Projektrollen</w:t>
        </w:r>
        <w:r>
          <w:rPr>
            <w:noProof/>
            <w:webHidden/>
          </w:rPr>
          <w:tab/>
        </w:r>
        <w:r>
          <w:rPr>
            <w:noProof/>
            <w:webHidden/>
          </w:rPr>
          <w:fldChar w:fldCharType="begin"/>
        </w:r>
        <w:r>
          <w:rPr>
            <w:noProof/>
            <w:webHidden/>
          </w:rPr>
          <w:instrText xml:space="preserve"> PAGEREF _Toc68858054 \h </w:instrText>
        </w:r>
        <w:r>
          <w:rPr>
            <w:noProof/>
            <w:webHidden/>
          </w:rPr>
        </w:r>
        <w:r>
          <w:rPr>
            <w:noProof/>
            <w:webHidden/>
          </w:rPr>
          <w:fldChar w:fldCharType="separate"/>
        </w:r>
        <w:r>
          <w:rPr>
            <w:noProof/>
            <w:webHidden/>
          </w:rPr>
          <w:t>17</w:t>
        </w:r>
        <w:r>
          <w:rPr>
            <w:noProof/>
            <w:webHidden/>
          </w:rPr>
          <w:fldChar w:fldCharType="end"/>
        </w:r>
      </w:hyperlink>
    </w:p>
    <w:p w14:paraId="1A9AE77E" w14:textId="1D66EC8B" w:rsidR="00635C04" w:rsidRDefault="00635C04">
      <w:pPr>
        <w:pStyle w:val="TOC1"/>
        <w:rPr>
          <w:rFonts w:asciiTheme="minorHAnsi" w:eastAsiaTheme="minorEastAsia" w:hAnsiTheme="minorHAnsi" w:cstheme="minorBidi"/>
          <w:b w:val="0"/>
          <w:bCs w:val="0"/>
          <w:noProof/>
          <w:szCs w:val="22"/>
          <w:lang w:eastAsia="de-CH"/>
        </w:rPr>
      </w:pPr>
      <w:hyperlink w:anchor="_Toc68858055" w:history="1">
        <w:r w:rsidRPr="002D0D92">
          <w:rPr>
            <w:rStyle w:val="Hyperlink"/>
            <w:noProof/>
          </w:rPr>
          <w:t>4.</w:t>
        </w:r>
        <w:r>
          <w:rPr>
            <w:rFonts w:asciiTheme="minorHAnsi" w:eastAsiaTheme="minorEastAsia" w:hAnsiTheme="minorHAnsi" w:cstheme="minorBidi"/>
            <w:b w:val="0"/>
            <w:bCs w:val="0"/>
            <w:noProof/>
            <w:szCs w:val="22"/>
            <w:lang w:eastAsia="de-CH"/>
          </w:rPr>
          <w:tab/>
        </w:r>
        <w:r w:rsidRPr="002D0D92">
          <w:rPr>
            <w:rStyle w:val="Hyperlink"/>
            <w:noProof/>
          </w:rPr>
          <w:t>Zeitplan (s. Excel)</w:t>
        </w:r>
        <w:r>
          <w:rPr>
            <w:noProof/>
            <w:webHidden/>
          </w:rPr>
          <w:tab/>
        </w:r>
        <w:r>
          <w:rPr>
            <w:noProof/>
            <w:webHidden/>
          </w:rPr>
          <w:fldChar w:fldCharType="begin"/>
        </w:r>
        <w:r>
          <w:rPr>
            <w:noProof/>
            <w:webHidden/>
          </w:rPr>
          <w:instrText xml:space="preserve"> PAGEREF _Toc68858055 \h </w:instrText>
        </w:r>
        <w:r>
          <w:rPr>
            <w:noProof/>
            <w:webHidden/>
          </w:rPr>
        </w:r>
        <w:r>
          <w:rPr>
            <w:noProof/>
            <w:webHidden/>
          </w:rPr>
          <w:fldChar w:fldCharType="separate"/>
        </w:r>
        <w:r>
          <w:rPr>
            <w:noProof/>
            <w:webHidden/>
          </w:rPr>
          <w:t>18</w:t>
        </w:r>
        <w:r>
          <w:rPr>
            <w:noProof/>
            <w:webHidden/>
          </w:rPr>
          <w:fldChar w:fldCharType="end"/>
        </w:r>
      </w:hyperlink>
    </w:p>
    <w:p w14:paraId="43AF9F92" w14:textId="6113B6B0" w:rsidR="00635C04" w:rsidRDefault="00635C04">
      <w:pPr>
        <w:pStyle w:val="TOC1"/>
        <w:rPr>
          <w:rFonts w:asciiTheme="minorHAnsi" w:eastAsiaTheme="minorEastAsia" w:hAnsiTheme="minorHAnsi" w:cstheme="minorBidi"/>
          <w:b w:val="0"/>
          <w:bCs w:val="0"/>
          <w:noProof/>
          <w:szCs w:val="22"/>
          <w:lang w:eastAsia="de-CH"/>
        </w:rPr>
      </w:pPr>
      <w:hyperlink w:anchor="_Toc68858056" w:history="1">
        <w:r w:rsidRPr="002D0D92">
          <w:rPr>
            <w:rStyle w:val="Hyperlink"/>
            <w:noProof/>
          </w:rPr>
          <w:t>5.</w:t>
        </w:r>
        <w:r>
          <w:rPr>
            <w:rFonts w:asciiTheme="minorHAnsi" w:eastAsiaTheme="minorEastAsia" w:hAnsiTheme="minorHAnsi" w:cstheme="minorBidi"/>
            <w:b w:val="0"/>
            <w:bCs w:val="0"/>
            <w:noProof/>
            <w:szCs w:val="22"/>
            <w:lang w:eastAsia="de-CH"/>
          </w:rPr>
          <w:tab/>
        </w:r>
        <w:r w:rsidRPr="002D0D92">
          <w:rPr>
            <w:rStyle w:val="Hyperlink"/>
            <w:noProof/>
          </w:rPr>
          <w:t>Firmenstandards</w:t>
        </w:r>
        <w:r>
          <w:rPr>
            <w:noProof/>
            <w:webHidden/>
          </w:rPr>
          <w:tab/>
        </w:r>
        <w:r>
          <w:rPr>
            <w:noProof/>
            <w:webHidden/>
          </w:rPr>
          <w:fldChar w:fldCharType="begin"/>
        </w:r>
        <w:r>
          <w:rPr>
            <w:noProof/>
            <w:webHidden/>
          </w:rPr>
          <w:instrText xml:space="preserve"> PAGEREF _Toc68858056 \h </w:instrText>
        </w:r>
        <w:r>
          <w:rPr>
            <w:noProof/>
            <w:webHidden/>
          </w:rPr>
        </w:r>
        <w:r>
          <w:rPr>
            <w:noProof/>
            <w:webHidden/>
          </w:rPr>
          <w:fldChar w:fldCharType="separate"/>
        </w:r>
        <w:r>
          <w:rPr>
            <w:noProof/>
            <w:webHidden/>
          </w:rPr>
          <w:t>19</w:t>
        </w:r>
        <w:r>
          <w:rPr>
            <w:noProof/>
            <w:webHidden/>
          </w:rPr>
          <w:fldChar w:fldCharType="end"/>
        </w:r>
      </w:hyperlink>
    </w:p>
    <w:p w14:paraId="438972DD" w14:textId="508858E5" w:rsidR="00635C04" w:rsidRDefault="00635C04">
      <w:pPr>
        <w:pStyle w:val="TOC1"/>
        <w:rPr>
          <w:rFonts w:asciiTheme="minorHAnsi" w:eastAsiaTheme="minorEastAsia" w:hAnsiTheme="minorHAnsi" w:cstheme="minorBidi"/>
          <w:b w:val="0"/>
          <w:bCs w:val="0"/>
          <w:noProof/>
          <w:szCs w:val="22"/>
          <w:lang w:eastAsia="de-CH"/>
        </w:rPr>
      </w:pPr>
      <w:hyperlink w:anchor="_Toc68858057" w:history="1">
        <w:r w:rsidRPr="002D0D92">
          <w:rPr>
            <w:rStyle w:val="Hyperlink"/>
            <w:noProof/>
          </w:rPr>
          <w:t>6.</w:t>
        </w:r>
        <w:r>
          <w:rPr>
            <w:rFonts w:asciiTheme="minorHAnsi" w:eastAsiaTheme="minorEastAsia" w:hAnsiTheme="minorHAnsi" w:cstheme="minorBidi"/>
            <w:b w:val="0"/>
            <w:bCs w:val="0"/>
            <w:noProof/>
            <w:szCs w:val="22"/>
            <w:lang w:eastAsia="de-CH"/>
          </w:rPr>
          <w:tab/>
        </w:r>
        <w:r w:rsidRPr="002D0D92">
          <w:rPr>
            <w:rStyle w:val="Hyperlink"/>
            <w:noProof/>
          </w:rPr>
          <w:t>Arbeitsjournal</w:t>
        </w:r>
        <w:r>
          <w:rPr>
            <w:noProof/>
            <w:webHidden/>
          </w:rPr>
          <w:tab/>
        </w:r>
        <w:r>
          <w:rPr>
            <w:noProof/>
            <w:webHidden/>
          </w:rPr>
          <w:fldChar w:fldCharType="begin"/>
        </w:r>
        <w:r>
          <w:rPr>
            <w:noProof/>
            <w:webHidden/>
          </w:rPr>
          <w:instrText xml:space="preserve"> PAGEREF _Toc68858057 \h </w:instrText>
        </w:r>
        <w:r>
          <w:rPr>
            <w:noProof/>
            <w:webHidden/>
          </w:rPr>
        </w:r>
        <w:r>
          <w:rPr>
            <w:noProof/>
            <w:webHidden/>
          </w:rPr>
          <w:fldChar w:fldCharType="separate"/>
        </w:r>
        <w:r>
          <w:rPr>
            <w:noProof/>
            <w:webHidden/>
          </w:rPr>
          <w:t>20</w:t>
        </w:r>
        <w:r>
          <w:rPr>
            <w:noProof/>
            <w:webHidden/>
          </w:rPr>
          <w:fldChar w:fldCharType="end"/>
        </w:r>
      </w:hyperlink>
    </w:p>
    <w:p w14:paraId="0B08656D" w14:textId="65FCE2AA" w:rsidR="00635C04" w:rsidRDefault="00635C04">
      <w:pPr>
        <w:pStyle w:val="TOC2"/>
        <w:rPr>
          <w:rFonts w:asciiTheme="minorHAnsi" w:eastAsiaTheme="minorEastAsia" w:hAnsiTheme="minorHAnsi" w:cstheme="minorBidi"/>
          <w:szCs w:val="22"/>
          <w:lang w:eastAsia="de-CH"/>
        </w:rPr>
      </w:pPr>
      <w:hyperlink w:anchor="_Toc68858058" w:history="1">
        <w:r w:rsidRPr="002D0D92">
          <w:rPr>
            <w:rStyle w:val="Hyperlink"/>
          </w:rPr>
          <w:t>6.1</w:t>
        </w:r>
        <w:r>
          <w:rPr>
            <w:rFonts w:asciiTheme="minorHAnsi" w:eastAsiaTheme="minorEastAsia" w:hAnsiTheme="minorHAnsi" w:cstheme="minorBidi"/>
            <w:szCs w:val="22"/>
            <w:lang w:eastAsia="de-CH"/>
          </w:rPr>
          <w:tab/>
        </w:r>
        <w:r w:rsidRPr="002D0D92">
          <w:rPr>
            <w:rStyle w:val="Hyperlink"/>
          </w:rPr>
          <w:t>Arbeitsjournal 07.04.2021</w:t>
        </w:r>
        <w:r>
          <w:rPr>
            <w:webHidden/>
          </w:rPr>
          <w:tab/>
        </w:r>
        <w:r>
          <w:rPr>
            <w:webHidden/>
          </w:rPr>
          <w:fldChar w:fldCharType="begin"/>
        </w:r>
        <w:r>
          <w:rPr>
            <w:webHidden/>
          </w:rPr>
          <w:instrText xml:space="preserve"> PAGEREF _Toc68858058 \h </w:instrText>
        </w:r>
        <w:r>
          <w:rPr>
            <w:webHidden/>
          </w:rPr>
        </w:r>
        <w:r>
          <w:rPr>
            <w:webHidden/>
          </w:rPr>
          <w:fldChar w:fldCharType="separate"/>
        </w:r>
        <w:r>
          <w:rPr>
            <w:webHidden/>
          </w:rPr>
          <w:t>20</w:t>
        </w:r>
        <w:r>
          <w:rPr>
            <w:webHidden/>
          </w:rPr>
          <w:fldChar w:fldCharType="end"/>
        </w:r>
      </w:hyperlink>
    </w:p>
    <w:p w14:paraId="5C27B19B" w14:textId="368E957E" w:rsidR="00635C04" w:rsidRDefault="00635C04">
      <w:pPr>
        <w:pStyle w:val="TOC2"/>
        <w:rPr>
          <w:rFonts w:asciiTheme="minorHAnsi" w:eastAsiaTheme="minorEastAsia" w:hAnsiTheme="minorHAnsi" w:cstheme="minorBidi"/>
          <w:szCs w:val="22"/>
          <w:lang w:eastAsia="de-CH"/>
        </w:rPr>
      </w:pPr>
      <w:hyperlink w:anchor="_Toc68858059" w:history="1">
        <w:r w:rsidRPr="002D0D92">
          <w:rPr>
            <w:rStyle w:val="Hyperlink"/>
          </w:rPr>
          <w:t>6.2</w:t>
        </w:r>
        <w:r>
          <w:rPr>
            <w:rFonts w:asciiTheme="minorHAnsi" w:eastAsiaTheme="minorEastAsia" w:hAnsiTheme="minorHAnsi" w:cstheme="minorBidi"/>
            <w:szCs w:val="22"/>
            <w:lang w:eastAsia="de-CH"/>
          </w:rPr>
          <w:tab/>
        </w:r>
        <w:r w:rsidRPr="002D0D92">
          <w:rPr>
            <w:rStyle w:val="Hyperlink"/>
          </w:rPr>
          <w:t>Arbeitsjournal 08.04.2021</w:t>
        </w:r>
        <w:r>
          <w:rPr>
            <w:webHidden/>
          </w:rPr>
          <w:tab/>
        </w:r>
        <w:r>
          <w:rPr>
            <w:webHidden/>
          </w:rPr>
          <w:fldChar w:fldCharType="begin"/>
        </w:r>
        <w:r>
          <w:rPr>
            <w:webHidden/>
          </w:rPr>
          <w:instrText xml:space="preserve"> PAGEREF _Toc68858059 \h </w:instrText>
        </w:r>
        <w:r>
          <w:rPr>
            <w:webHidden/>
          </w:rPr>
        </w:r>
        <w:r>
          <w:rPr>
            <w:webHidden/>
          </w:rPr>
          <w:fldChar w:fldCharType="separate"/>
        </w:r>
        <w:r>
          <w:rPr>
            <w:webHidden/>
          </w:rPr>
          <w:t>21</w:t>
        </w:r>
        <w:r>
          <w:rPr>
            <w:webHidden/>
          </w:rPr>
          <w:fldChar w:fldCharType="end"/>
        </w:r>
      </w:hyperlink>
    </w:p>
    <w:p w14:paraId="79D56B2F" w14:textId="181B96B9" w:rsidR="00635C04" w:rsidRDefault="00635C04">
      <w:pPr>
        <w:pStyle w:val="TOC2"/>
        <w:rPr>
          <w:rFonts w:asciiTheme="minorHAnsi" w:eastAsiaTheme="minorEastAsia" w:hAnsiTheme="minorHAnsi" w:cstheme="minorBidi"/>
          <w:szCs w:val="22"/>
          <w:lang w:eastAsia="de-CH"/>
        </w:rPr>
      </w:pPr>
      <w:hyperlink w:anchor="_Toc68858060" w:history="1">
        <w:r w:rsidRPr="002D0D92">
          <w:rPr>
            <w:rStyle w:val="Hyperlink"/>
          </w:rPr>
          <w:t>6.3</w:t>
        </w:r>
        <w:r>
          <w:rPr>
            <w:rFonts w:asciiTheme="minorHAnsi" w:eastAsiaTheme="minorEastAsia" w:hAnsiTheme="minorHAnsi" w:cstheme="minorBidi"/>
            <w:szCs w:val="22"/>
            <w:lang w:eastAsia="de-CH"/>
          </w:rPr>
          <w:tab/>
        </w:r>
        <w:r w:rsidRPr="002D0D92">
          <w:rPr>
            <w:rStyle w:val="Hyperlink"/>
          </w:rPr>
          <w:t>Arbeitsjournal 08.04.2021</w:t>
        </w:r>
        <w:r>
          <w:rPr>
            <w:webHidden/>
          </w:rPr>
          <w:tab/>
        </w:r>
        <w:r>
          <w:rPr>
            <w:webHidden/>
          </w:rPr>
          <w:fldChar w:fldCharType="begin"/>
        </w:r>
        <w:r>
          <w:rPr>
            <w:webHidden/>
          </w:rPr>
          <w:instrText xml:space="preserve"> PAGEREF _Toc68858060 \h </w:instrText>
        </w:r>
        <w:r>
          <w:rPr>
            <w:webHidden/>
          </w:rPr>
        </w:r>
        <w:r>
          <w:rPr>
            <w:webHidden/>
          </w:rPr>
          <w:fldChar w:fldCharType="separate"/>
        </w:r>
        <w:r>
          <w:rPr>
            <w:webHidden/>
          </w:rPr>
          <w:t>22</w:t>
        </w:r>
        <w:r>
          <w:rPr>
            <w:webHidden/>
          </w:rPr>
          <w:fldChar w:fldCharType="end"/>
        </w:r>
      </w:hyperlink>
    </w:p>
    <w:p w14:paraId="0B7DEF27" w14:textId="7A62FF4E" w:rsidR="00635C04" w:rsidRDefault="00635C04">
      <w:pPr>
        <w:pStyle w:val="TOC1"/>
        <w:rPr>
          <w:rFonts w:asciiTheme="minorHAnsi" w:eastAsiaTheme="minorEastAsia" w:hAnsiTheme="minorHAnsi" w:cstheme="minorBidi"/>
          <w:b w:val="0"/>
          <w:bCs w:val="0"/>
          <w:noProof/>
          <w:szCs w:val="22"/>
          <w:lang w:eastAsia="de-CH"/>
        </w:rPr>
      </w:pPr>
      <w:hyperlink w:anchor="_Toc68858061" w:history="1">
        <w:r w:rsidRPr="002D0D92">
          <w:rPr>
            <w:rStyle w:val="Hyperlink"/>
            <w:noProof/>
          </w:rPr>
          <w:t>7.</w:t>
        </w:r>
        <w:r>
          <w:rPr>
            <w:rFonts w:asciiTheme="minorHAnsi" w:eastAsiaTheme="minorEastAsia" w:hAnsiTheme="minorHAnsi" w:cstheme="minorBidi"/>
            <w:b w:val="0"/>
            <w:bCs w:val="0"/>
            <w:noProof/>
            <w:szCs w:val="22"/>
            <w:lang w:eastAsia="de-CH"/>
          </w:rPr>
          <w:tab/>
        </w:r>
        <w:r w:rsidRPr="002D0D92">
          <w:rPr>
            <w:rStyle w:val="Hyperlink"/>
            <w:noProof/>
          </w:rPr>
          <w:t>Abschlussbericht</w:t>
        </w:r>
        <w:r>
          <w:rPr>
            <w:noProof/>
            <w:webHidden/>
          </w:rPr>
          <w:tab/>
        </w:r>
        <w:r>
          <w:rPr>
            <w:noProof/>
            <w:webHidden/>
          </w:rPr>
          <w:fldChar w:fldCharType="begin"/>
        </w:r>
        <w:r>
          <w:rPr>
            <w:noProof/>
            <w:webHidden/>
          </w:rPr>
          <w:instrText xml:space="preserve"> PAGEREF _Toc68858061 \h </w:instrText>
        </w:r>
        <w:r>
          <w:rPr>
            <w:noProof/>
            <w:webHidden/>
          </w:rPr>
        </w:r>
        <w:r>
          <w:rPr>
            <w:noProof/>
            <w:webHidden/>
          </w:rPr>
          <w:fldChar w:fldCharType="separate"/>
        </w:r>
        <w:r>
          <w:rPr>
            <w:noProof/>
            <w:webHidden/>
          </w:rPr>
          <w:t>24</w:t>
        </w:r>
        <w:r>
          <w:rPr>
            <w:noProof/>
            <w:webHidden/>
          </w:rPr>
          <w:fldChar w:fldCharType="end"/>
        </w:r>
      </w:hyperlink>
    </w:p>
    <w:p w14:paraId="794C4F0E" w14:textId="01926D14" w:rsidR="00635C04" w:rsidRDefault="00635C04">
      <w:pPr>
        <w:pStyle w:val="TOC2"/>
        <w:rPr>
          <w:rFonts w:asciiTheme="minorHAnsi" w:eastAsiaTheme="minorEastAsia" w:hAnsiTheme="minorHAnsi" w:cstheme="minorBidi"/>
          <w:szCs w:val="22"/>
          <w:lang w:eastAsia="de-CH"/>
        </w:rPr>
      </w:pPr>
      <w:hyperlink w:anchor="_Toc68858062" w:history="1">
        <w:r w:rsidRPr="002D0D92">
          <w:rPr>
            <w:rStyle w:val="Hyperlink"/>
          </w:rPr>
          <w:t>7.1</w:t>
        </w:r>
        <w:r>
          <w:rPr>
            <w:rFonts w:asciiTheme="minorHAnsi" w:eastAsiaTheme="minorEastAsia" w:hAnsiTheme="minorHAnsi" w:cstheme="minorBidi"/>
            <w:szCs w:val="22"/>
            <w:lang w:eastAsia="de-CH"/>
          </w:rPr>
          <w:tab/>
        </w:r>
        <w:r w:rsidRPr="002D0D92">
          <w:rPr>
            <w:rStyle w:val="Hyperlink"/>
          </w:rPr>
          <w:t>Vergleich Ist/Soll</w:t>
        </w:r>
        <w:r>
          <w:rPr>
            <w:webHidden/>
          </w:rPr>
          <w:tab/>
        </w:r>
        <w:r>
          <w:rPr>
            <w:webHidden/>
          </w:rPr>
          <w:fldChar w:fldCharType="begin"/>
        </w:r>
        <w:r>
          <w:rPr>
            <w:webHidden/>
          </w:rPr>
          <w:instrText xml:space="preserve"> PAGEREF _Toc68858062 \h </w:instrText>
        </w:r>
        <w:r>
          <w:rPr>
            <w:webHidden/>
          </w:rPr>
        </w:r>
        <w:r>
          <w:rPr>
            <w:webHidden/>
          </w:rPr>
          <w:fldChar w:fldCharType="separate"/>
        </w:r>
        <w:r>
          <w:rPr>
            <w:webHidden/>
          </w:rPr>
          <w:t>24</w:t>
        </w:r>
        <w:r>
          <w:rPr>
            <w:webHidden/>
          </w:rPr>
          <w:fldChar w:fldCharType="end"/>
        </w:r>
      </w:hyperlink>
    </w:p>
    <w:p w14:paraId="7F81CC82" w14:textId="07B7FA0F" w:rsidR="00635C04" w:rsidRDefault="00635C04">
      <w:pPr>
        <w:pStyle w:val="TOC2"/>
        <w:rPr>
          <w:rFonts w:asciiTheme="minorHAnsi" w:eastAsiaTheme="minorEastAsia" w:hAnsiTheme="minorHAnsi" w:cstheme="minorBidi"/>
          <w:szCs w:val="22"/>
          <w:lang w:eastAsia="de-CH"/>
        </w:rPr>
      </w:pPr>
      <w:hyperlink w:anchor="_Toc68858063" w:history="1">
        <w:r w:rsidRPr="002D0D92">
          <w:rPr>
            <w:rStyle w:val="Hyperlink"/>
          </w:rPr>
          <w:t>7.2</w:t>
        </w:r>
        <w:r>
          <w:rPr>
            <w:rFonts w:asciiTheme="minorHAnsi" w:eastAsiaTheme="minorEastAsia" w:hAnsiTheme="minorHAnsi" w:cstheme="minorBidi"/>
            <w:szCs w:val="22"/>
            <w:lang w:eastAsia="de-CH"/>
          </w:rPr>
          <w:tab/>
        </w:r>
        <w:r w:rsidRPr="002D0D92">
          <w:rPr>
            <w:rStyle w:val="Hyperlink"/>
          </w:rPr>
          <w:t>Mittelbedarf</w:t>
        </w:r>
        <w:r>
          <w:rPr>
            <w:webHidden/>
          </w:rPr>
          <w:tab/>
        </w:r>
        <w:r>
          <w:rPr>
            <w:webHidden/>
          </w:rPr>
          <w:fldChar w:fldCharType="begin"/>
        </w:r>
        <w:r>
          <w:rPr>
            <w:webHidden/>
          </w:rPr>
          <w:instrText xml:space="preserve"> PAGEREF _Toc68858063 \h </w:instrText>
        </w:r>
        <w:r>
          <w:rPr>
            <w:webHidden/>
          </w:rPr>
        </w:r>
        <w:r>
          <w:rPr>
            <w:webHidden/>
          </w:rPr>
          <w:fldChar w:fldCharType="separate"/>
        </w:r>
        <w:r>
          <w:rPr>
            <w:webHidden/>
          </w:rPr>
          <w:t>24</w:t>
        </w:r>
        <w:r>
          <w:rPr>
            <w:webHidden/>
          </w:rPr>
          <w:fldChar w:fldCharType="end"/>
        </w:r>
      </w:hyperlink>
    </w:p>
    <w:p w14:paraId="318FA451" w14:textId="2DE7FD85" w:rsidR="00635C04" w:rsidRDefault="00635C04">
      <w:pPr>
        <w:pStyle w:val="TOC2"/>
        <w:rPr>
          <w:rFonts w:asciiTheme="minorHAnsi" w:eastAsiaTheme="minorEastAsia" w:hAnsiTheme="minorHAnsi" w:cstheme="minorBidi"/>
          <w:szCs w:val="22"/>
          <w:lang w:eastAsia="de-CH"/>
        </w:rPr>
      </w:pPr>
      <w:hyperlink w:anchor="_Toc68858064" w:history="1">
        <w:r w:rsidRPr="002D0D92">
          <w:rPr>
            <w:rStyle w:val="Hyperlink"/>
          </w:rPr>
          <w:t>7.3</w:t>
        </w:r>
        <w:r>
          <w:rPr>
            <w:rFonts w:asciiTheme="minorHAnsi" w:eastAsiaTheme="minorEastAsia" w:hAnsiTheme="minorHAnsi" w:cstheme="minorBidi"/>
            <w:szCs w:val="22"/>
            <w:lang w:eastAsia="de-CH"/>
          </w:rPr>
          <w:tab/>
        </w:r>
        <w:r w:rsidRPr="002D0D92">
          <w:rPr>
            <w:rStyle w:val="Hyperlink"/>
          </w:rPr>
          <w:t>Realisierungsbericht</w:t>
        </w:r>
        <w:r>
          <w:rPr>
            <w:webHidden/>
          </w:rPr>
          <w:tab/>
        </w:r>
        <w:r>
          <w:rPr>
            <w:webHidden/>
          </w:rPr>
          <w:fldChar w:fldCharType="begin"/>
        </w:r>
        <w:r>
          <w:rPr>
            <w:webHidden/>
          </w:rPr>
          <w:instrText xml:space="preserve"> PAGEREF _Toc68858064 \h </w:instrText>
        </w:r>
        <w:r>
          <w:rPr>
            <w:webHidden/>
          </w:rPr>
        </w:r>
        <w:r>
          <w:rPr>
            <w:webHidden/>
          </w:rPr>
          <w:fldChar w:fldCharType="separate"/>
        </w:r>
        <w:r>
          <w:rPr>
            <w:webHidden/>
          </w:rPr>
          <w:t>24</w:t>
        </w:r>
        <w:r>
          <w:rPr>
            <w:webHidden/>
          </w:rPr>
          <w:fldChar w:fldCharType="end"/>
        </w:r>
      </w:hyperlink>
    </w:p>
    <w:p w14:paraId="6E9F9276" w14:textId="546491B6" w:rsidR="00635C04" w:rsidRDefault="00635C04">
      <w:pPr>
        <w:pStyle w:val="TOC2"/>
        <w:rPr>
          <w:rFonts w:asciiTheme="minorHAnsi" w:eastAsiaTheme="minorEastAsia" w:hAnsiTheme="minorHAnsi" w:cstheme="minorBidi"/>
          <w:szCs w:val="22"/>
          <w:lang w:eastAsia="de-CH"/>
        </w:rPr>
      </w:pPr>
      <w:hyperlink w:anchor="_Toc68858065" w:history="1">
        <w:r w:rsidRPr="002D0D92">
          <w:rPr>
            <w:rStyle w:val="Hyperlink"/>
          </w:rPr>
          <w:t>7.4</w:t>
        </w:r>
        <w:r>
          <w:rPr>
            <w:rFonts w:asciiTheme="minorHAnsi" w:eastAsiaTheme="minorEastAsia" w:hAnsiTheme="minorHAnsi" w:cstheme="minorBidi"/>
            <w:szCs w:val="22"/>
            <w:lang w:eastAsia="de-CH"/>
          </w:rPr>
          <w:tab/>
        </w:r>
        <w:r w:rsidRPr="002D0D92">
          <w:rPr>
            <w:rStyle w:val="Hyperlink"/>
          </w:rPr>
          <w:t>Testbericht</w:t>
        </w:r>
        <w:r>
          <w:rPr>
            <w:webHidden/>
          </w:rPr>
          <w:tab/>
        </w:r>
        <w:r>
          <w:rPr>
            <w:webHidden/>
          </w:rPr>
          <w:fldChar w:fldCharType="begin"/>
        </w:r>
        <w:r>
          <w:rPr>
            <w:webHidden/>
          </w:rPr>
          <w:instrText xml:space="preserve"> PAGEREF _Toc68858065 \h </w:instrText>
        </w:r>
        <w:r>
          <w:rPr>
            <w:webHidden/>
          </w:rPr>
        </w:r>
        <w:r>
          <w:rPr>
            <w:webHidden/>
          </w:rPr>
          <w:fldChar w:fldCharType="separate"/>
        </w:r>
        <w:r>
          <w:rPr>
            <w:webHidden/>
          </w:rPr>
          <w:t>24</w:t>
        </w:r>
        <w:r>
          <w:rPr>
            <w:webHidden/>
          </w:rPr>
          <w:fldChar w:fldCharType="end"/>
        </w:r>
      </w:hyperlink>
    </w:p>
    <w:p w14:paraId="7AC2AD4D" w14:textId="0DFAD7C0" w:rsidR="00635C04" w:rsidRDefault="00635C04">
      <w:pPr>
        <w:pStyle w:val="TOC2"/>
        <w:rPr>
          <w:rFonts w:asciiTheme="minorHAnsi" w:eastAsiaTheme="minorEastAsia" w:hAnsiTheme="minorHAnsi" w:cstheme="minorBidi"/>
          <w:szCs w:val="22"/>
          <w:lang w:eastAsia="de-CH"/>
        </w:rPr>
      </w:pPr>
      <w:hyperlink w:anchor="_Toc68858066" w:history="1">
        <w:r w:rsidRPr="002D0D92">
          <w:rPr>
            <w:rStyle w:val="Hyperlink"/>
          </w:rPr>
          <w:t>7.5</w:t>
        </w:r>
        <w:r>
          <w:rPr>
            <w:rFonts w:asciiTheme="minorHAnsi" w:eastAsiaTheme="minorEastAsia" w:hAnsiTheme="minorHAnsi" w:cstheme="minorBidi"/>
            <w:szCs w:val="22"/>
            <w:lang w:eastAsia="de-CH"/>
          </w:rPr>
          <w:tab/>
        </w:r>
        <w:r w:rsidRPr="002D0D92">
          <w:rPr>
            <w:rStyle w:val="Hyperlink"/>
          </w:rPr>
          <w:t>Fazit zum IPA (Projekt)</w:t>
        </w:r>
        <w:r>
          <w:rPr>
            <w:webHidden/>
          </w:rPr>
          <w:tab/>
        </w:r>
        <w:r>
          <w:rPr>
            <w:webHidden/>
          </w:rPr>
          <w:fldChar w:fldCharType="begin"/>
        </w:r>
        <w:r>
          <w:rPr>
            <w:webHidden/>
          </w:rPr>
          <w:instrText xml:space="preserve"> PAGEREF _Toc68858066 \h </w:instrText>
        </w:r>
        <w:r>
          <w:rPr>
            <w:webHidden/>
          </w:rPr>
        </w:r>
        <w:r>
          <w:rPr>
            <w:webHidden/>
          </w:rPr>
          <w:fldChar w:fldCharType="separate"/>
        </w:r>
        <w:r>
          <w:rPr>
            <w:webHidden/>
          </w:rPr>
          <w:t>24</w:t>
        </w:r>
        <w:r>
          <w:rPr>
            <w:webHidden/>
          </w:rPr>
          <w:fldChar w:fldCharType="end"/>
        </w:r>
      </w:hyperlink>
    </w:p>
    <w:p w14:paraId="197F6DAB" w14:textId="0B817465" w:rsidR="00635C04" w:rsidRDefault="00635C04">
      <w:pPr>
        <w:pStyle w:val="TOC2"/>
        <w:rPr>
          <w:rFonts w:asciiTheme="minorHAnsi" w:eastAsiaTheme="minorEastAsia" w:hAnsiTheme="minorHAnsi" w:cstheme="minorBidi"/>
          <w:szCs w:val="22"/>
          <w:lang w:eastAsia="de-CH"/>
        </w:rPr>
      </w:pPr>
      <w:hyperlink w:anchor="_Toc68858067" w:history="1">
        <w:r w:rsidRPr="002D0D92">
          <w:rPr>
            <w:rStyle w:val="Hyperlink"/>
          </w:rPr>
          <w:t>7.6</w:t>
        </w:r>
        <w:r>
          <w:rPr>
            <w:rFonts w:asciiTheme="minorHAnsi" w:eastAsiaTheme="minorEastAsia" w:hAnsiTheme="minorHAnsi" w:cstheme="minorBidi"/>
            <w:szCs w:val="22"/>
            <w:lang w:eastAsia="de-CH"/>
          </w:rPr>
          <w:tab/>
        </w:r>
        <w:r w:rsidRPr="002D0D92">
          <w:rPr>
            <w:rStyle w:val="Hyperlink"/>
          </w:rPr>
          <w:t>Persönliches Fazit</w:t>
        </w:r>
        <w:r>
          <w:rPr>
            <w:webHidden/>
          </w:rPr>
          <w:tab/>
        </w:r>
        <w:r>
          <w:rPr>
            <w:webHidden/>
          </w:rPr>
          <w:fldChar w:fldCharType="begin"/>
        </w:r>
        <w:r>
          <w:rPr>
            <w:webHidden/>
          </w:rPr>
          <w:instrText xml:space="preserve"> PAGEREF _Toc68858067 \h </w:instrText>
        </w:r>
        <w:r>
          <w:rPr>
            <w:webHidden/>
          </w:rPr>
        </w:r>
        <w:r>
          <w:rPr>
            <w:webHidden/>
          </w:rPr>
          <w:fldChar w:fldCharType="separate"/>
        </w:r>
        <w:r>
          <w:rPr>
            <w:webHidden/>
          </w:rPr>
          <w:t>24</w:t>
        </w:r>
        <w:r>
          <w:rPr>
            <w:webHidden/>
          </w:rPr>
          <w:fldChar w:fldCharType="end"/>
        </w:r>
      </w:hyperlink>
    </w:p>
    <w:p w14:paraId="489EF4FD" w14:textId="1A0205C3" w:rsidR="00635C04" w:rsidRDefault="00635C04">
      <w:pPr>
        <w:pStyle w:val="TOC2"/>
        <w:rPr>
          <w:rFonts w:asciiTheme="minorHAnsi" w:eastAsiaTheme="minorEastAsia" w:hAnsiTheme="minorHAnsi" w:cstheme="minorBidi"/>
          <w:szCs w:val="22"/>
          <w:lang w:eastAsia="de-CH"/>
        </w:rPr>
      </w:pPr>
      <w:hyperlink w:anchor="_Toc68858068" w:history="1">
        <w:r w:rsidRPr="002D0D92">
          <w:rPr>
            <w:rStyle w:val="Hyperlink"/>
          </w:rPr>
          <w:t>7.7</w:t>
        </w:r>
        <w:r>
          <w:rPr>
            <w:rFonts w:asciiTheme="minorHAnsi" w:eastAsiaTheme="minorEastAsia" w:hAnsiTheme="minorHAnsi" w:cstheme="minorBidi"/>
            <w:szCs w:val="22"/>
            <w:lang w:eastAsia="de-CH"/>
          </w:rPr>
          <w:tab/>
        </w:r>
        <w:r w:rsidRPr="002D0D92">
          <w:rPr>
            <w:rStyle w:val="Hyperlink"/>
          </w:rPr>
          <w:t>Schlussreflexion</w:t>
        </w:r>
        <w:r>
          <w:rPr>
            <w:webHidden/>
          </w:rPr>
          <w:tab/>
        </w:r>
        <w:r>
          <w:rPr>
            <w:webHidden/>
          </w:rPr>
          <w:fldChar w:fldCharType="begin"/>
        </w:r>
        <w:r>
          <w:rPr>
            <w:webHidden/>
          </w:rPr>
          <w:instrText xml:space="preserve"> PAGEREF _Toc68858068 \h </w:instrText>
        </w:r>
        <w:r>
          <w:rPr>
            <w:webHidden/>
          </w:rPr>
        </w:r>
        <w:r>
          <w:rPr>
            <w:webHidden/>
          </w:rPr>
          <w:fldChar w:fldCharType="separate"/>
        </w:r>
        <w:r>
          <w:rPr>
            <w:webHidden/>
          </w:rPr>
          <w:t>24</w:t>
        </w:r>
        <w:r>
          <w:rPr>
            <w:webHidden/>
          </w:rPr>
          <w:fldChar w:fldCharType="end"/>
        </w:r>
      </w:hyperlink>
    </w:p>
    <w:p w14:paraId="15296CC6" w14:textId="7C24B360" w:rsidR="00635C04" w:rsidRDefault="00635C04">
      <w:pPr>
        <w:pStyle w:val="TOC1"/>
        <w:rPr>
          <w:rFonts w:asciiTheme="minorHAnsi" w:eastAsiaTheme="minorEastAsia" w:hAnsiTheme="minorHAnsi" w:cstheme="minorBidi"/>
          <w:b w:val="0"/>
          <w:bCs w:val="0"/>
          <w:noProof/>
          <w:szCs w:val="22"/>
          <w:lang w:eastAsia="de-CH"/>
        </w:rPr>
      </w:pPr>
      <w:hyperlink w:anchor="_Toc68858069" w:history="1">
        <w:r w:rsidRPr="002D0D92">
          <w:rPr>
            <w:rStyle w:val="Hyperlink"/>
            <w:noProof/>
          </w:rPr>
          <w:t>8.</w:t>
        </w:r>
        <w:r>
          <w:rPr>
            <w:rFonts w:asciiTheme="minorHAnsi" w:eastAsiaTheme="minorEastAsia" w:hAnsiTheme="minorHAnsi" w:cstheme="minorBidi"/>
            <w:b w:val="0"/>
            <w:bCs w:val="0"/>
            <w:noProof/>
            <w:szCs w:val="22"/>
            <w:lang w:eastAsia="de-CH"/>
          </w:rPr>
          <w:tab/>
        </w:r>
        <w:r w:rsidRPr="002D0D92">
          <w:rPr>
            <w:rStyle w:val="Hyperlink"/>
            <w:noProof/>
          </w:rPr>
          <w:t>Unterschriften und Abnahmeprotokoll</w:t>
        </w:r>
        <w:r>
          <w:rPr>
            <w:noProof/>
            <w:webHidden/>
          </w:rPr>
          <w:tab/>
        </w:r>
        <w:r>
          <w:rPr>
            <w:noProof/>
            <w:webHidden/>
          </w:rPr>
          <w:fldChar w:fldCharType="begin"/>
        </w:r>
        <w:r>
          <w:rPr>
            <w:noProof/>
            <w:webHidden/>
          </w:rPr>
          <w:instrText xml:space="preserve"> PAGEREF _Toc68858069 \h </w:instrText>
        </w:r>
        <w:r>
          <w:rPr>
            <w:noProof/>
            <w:webHidden/>
          </w:rPr>
        </w:r>
        <w:r>
          <w:rPr>
            <w:noProof/>
            <w:webHidden/>
          </w:rPr>
          <w:fldChar w:fldCharType="separate"/>
        </w:r>
        <w:r>
          <w:rPr>
            <w:noProof/>
            <w:webHidden/>
          </w:rPr>
          <w:t>25</w:t>
        </w:r>
        <w:r>
          <w:rPr>
            <w:noProof/>
            <w:webHidden/>
          </w:rPr>
          <w:fldChar w:fldCharType="end"/>
        </w:r>
      </w:hyperlink>
    </w:p>
    <w:p w14:paraId="713E99C1" w14:textId="7D9B5F99" w:rsidR="00635C04" w:rsidRDefault="00635C04">
      <w:pPr>
        <w:pStyle w:val="TOC1"/>
        <w:rPr>
          <w:rFonts w:asciiTheme="minorHAnsi" w:eastAsiaTheme="minorEastAsia" w:hAnsiTheme="minorHAnsi" w:cstheme="minorBidi"/>
          <w:b w:val="0"/>
          <w:bCs w:val="0"/>
          <w:noProof/>
          <w:szCs w:val="22"/>
          <w:lang w:eastAsia="de-CH"/>
        </w:rPr>
      </w:pPr>
      <w:hyperlink w:anchor="_Toc68858070" w:history="1">
        <w:r w:rsidRPr="002D0D92">
          <w:rPr>
            <w:rStyle w:val="Hyperlink"/>
            <w:noProof/>
          </w:rPr>
          <w:t>Teil 2: Projektdokumentation</w:t>
        </w:r>
        <w:r>
          <w:rPr>
            <w:noProof/>
            <w:webHidden/>
          </w:rPr>
          <w:tab/>
        </w:r>
        <w:r>
          <w:rPr>
            <w:noProof/>
            <w:webHidden/>
          </w:rPr>
          <w:fldChar w:fldCharType="begin"/>
        </w:r>
        <w:r>
          <w:rPr>
            <w:noProof/>
            <w:webHidden/>
          </w:rPr>
          <w:instrText xml:space="preserve"> PAGEREF _Toc68858070 \h </w:instrText>
        </w:r>
        <w:r>
          <w:rPr>
            <w:noProof/>
            <w:webHidden/>
          </w:rPr>
        </w:r>
        <w:r>
          <w:rPr>
            <w:noProof/>
            <w:webHidden/>
          </w:rPr>
          <w:fldChar w:fldCharType="separate"/>
        </w:r>
        <w:r>
          <w:rPr>
            <w:noProof/>
            <w:webHidden/>
          </w:rPr>
          <w:t>26</w:t>
        </w:r>
        <w:r>
          <w:rPr>
            <w:noProof/>
            <w:webHidden/>
          </w:rPr>
          <w:fldChar w:fldCharType="end"/>
        </w:r>
      </w:hyperlink>
    </w:p>
    <w:p w14:paraId="099D794D" w14:textId="6F8795CC" w:rsidR="00635C04" w:rsidRDefault="00635C04">
      <w:pPr>
        <w:pStyle w:val="TOC1"/>
        <w:rPr>
          <w:rFonts w:asciiTheme="minorHAnsi" w:eastAsiaTheme="minorEastAsia" w:hAnsiTheme="minorHAnsi" w:cstheme="minorBidi"/>
          <w:b w:val="0"/>
          <w:bCs w:val="0"/>
          <w:noProof/>
          <w:szCs w:val="22"/>
          <w:lang w:eastAsia="de-CH"/>
        </w:rPr>
      </w:pPr>
      <w:hyperlink w:anchor="_Toc68858071" w:history="1">
        <w:r w:rsidRPr="002D0D92">
          <w:rPr>
            <w:rStyle w:val="Hyperlink"/>
            <w:noProof/>
          </w:rPr>
          <w:t>9.</w:t>
        </w:r>
        <w:r>
          <w:rPr>
            <w:rFonts w:asciiTheme="minorHAnsi" w:eastAsiaTheme="minorEastAsia" w:hAnsiTheme="minorHAnsi" w:cstheme="minorBidi"/>
            <w:b w:val="0"/>
            <w:bCs w:val="0"/>
            <w:noProof/>
            <w:szCs w:val="22"/>
            <w:lang w:eastAsia="de-CH"/>
          </w:rPr>
          <w:tab/>
        </w:r>
        <w:r w:rsidRPr="002D0D92">
          <w:rPr>
            <w:rStyle w:val="Hyperlink"/>
            <w:noProof/>
          </w:rPr>
          <w:t>Initialisierung</w:t>
        </w:r>
        <w:r>
          <w:rPr>
            <w:noProof/>
            <w:webHidden/>
          </w:rPr>
          <w:tab/>
        </w:r>
        <w:r>
          <w:rPr>
            <w:noProof/>
            <w:webHidden/>
          </w:rPr>
          <w:fldChar w:fldCharType="begin"/>
        </w:r>
        <w:r>
          <w:rPr>
            <w:noProof/>
            <w:webHidden/>
          </w:rPr>
          <w:instrText xml:space="preserve"> PAGEREF _Toc68858071 \h </w:instrText>
        </w:r>
        <w:r>
          <w:rPr>
            <w:noProof/>
            <w:webHidden/>
          </w:rPr>
        </w:r>
        <w:r>
          <w:rPr>
            <w:noProof/>
            <w:webHidden/>
          </w:rPr>
          <w:fldChar w:fldCharType="separate"/>
        </w:r>
        <w:r>
          <w:rPr>
            <w:noProof/>
            <w:webHidden/>
          </w:rPr>
          <w:t>27</w:t>
        </w:r>
        <w:r>
          <w:rPr>
            <w:noProof/>
            <w:webHidden/>
          </w:rPr>
          <w:fldChar w:fldCharType="end"/>
        </w:r>
      </w:hyperlink>
    </w:p>
    <w:p w14:paraId="79433FEF" w14:textId="21B9C986" w:rsidR="00635C04" w:rsidRDefault="00635C04">
      <w:pPr>
        <w:pStyle w:val="TOC2"/>
        <w:rPr>
          <w:rFonts w:asciiTheme="minorHAnsi" w:eastAsiaTheme="minorEastAsia" w:hAnsiTheme="minorHAnsi" w:cstheme="minorBidi"/>
          <w:szCs w:val="22"/>
          <w:lang w:eastAsia="de-CH"/>
        </w:rPr>
      </w:pPr>
      <w:hyperlink w:anchor="_Toc68858072" w:history="1">
        <w:r w:rsidRPr="002D0D92">
          <w:rPr>
            <w:rStyle w:val="Hyperlink"/>
          </w:rPr>
          <w:t>9.1</w:t>
        </w:r>
        <w:r>
          <w:rPr>
            <w:rFonts w:asciiTheme="minorHAnsi" w:eastAsiaTheme="minorEastAsia" w:hAnsiTheme="minorHAnsi" w:cstheme="minorBidi"/>
            <w:szCs w:val="22"/>
            <w:lang w:eastAsia="de-CH"/>
          </w:rPr>
          <w:tab/>
        </w:r>
        <w:r w:rsidRPr="002D0D92">
          <w:rPr>
            <w:rStyle w:val="Hyperlink"/>
          </w:rPr>
          <w:t>Ist-Zustand</w:t>
        </w:r>
        <w:r>
          <w:rPr>
            <w:webHidden/>
          </w:rPr>
          <w:tab/>
        </w:r>
        <w:r>
          <w:rPr>
            <w:webHidden/>
          </w:rPr>
          <w:fldChar w:fldCharType="begin"/>
        </w:r>
        <w:r>
          <w:rPr>
            <w:webHidden/>
          </w:rPr>
          <w:instrText xml:space="preserve"> PAGEREF _Toc68858072 \h </w:instrText>
        </w:r>
        <w:r>
          <w:rPr>
            <w:webHidden/>
          </w:rPr>
        </w:r>
        <w:r>
          <w:rPr>
            <w:webHidden/>
          </w:rPr>
          <w:fldChar w:fldCharType="separate"/>
        </w:r>
        <w:r>
          <w:rPr>
            <w:webHidden/>
          </w:rPr>
          <w:t>27</w:t>
        </w:r>
        <w:r>
          <w:rPr>
            <w:webHidden/>
          </w:rPr>
          <w:fldChar w:fldCharType="end"/>
        </w:r>
      </w:hyperlink>
    </w:p>
    <w:p w14:paraId="23F8A02C" w14:textId="41892BA7" w:rsidR="00635C04" w:rsidRDefault="00635C04">
      <w:pPr>
        <w:pStyle w:val="TOC2"/>
        <w:rPr>
          <w:rFonts w:asciiTheme="minorHAnsi" w:eastAsiaTheme="minorEastAsia" w:hAnsiTheme="minorHAnsi" w:cstheme="minorBidi"/>
          <w:szCs w:val="22"/>
          <w:lang w:eastAsia="de-CH"/>
        </w:rPr>
      </w:pPr>
      <w:hyperlink w:anchor="_Toc68858073" w:history="1">
        <w:r w:rsidRPr="002D0D92">
          <w:rPr>
            <w:rStyle w:val="Hyperlink"/>
          </w:rPr>
          <w:t>9.2</w:t>
        </w:r>
        <w:r>
          <w:rPr>
            <w:rFonts w:asciiTheme="minorHAnsi" w:eastAsiaTheme="minorEastAsia" w:hAnsiTheme="minorHAnsi" w:cstheme="minorBidi"/>
            <w:szCs w:val="22"/>
            <w:lang w:eastAsia="de-CH"/>
          </w:rPr>
          <w:tab/>
        </w:r>
        <w:r w:rsidRPr="002D0D92">
          <w:rPr>
            <w:rStyle w:val="Hyperlink"/>
          </w:rPr>
          <w:t>Projektziele</w:t>
        </w:r>
        <w:r>
          <w:rPr>
            <w:webHidden/>
          </w:rPr>
          <w:tab/>
        </w:r>
        <w:r>
          <w:rPr>
            <w:webHidden/>
          </w:rPr>
          <w:fldChar w:fldCharType="begin"/>
        </w:r>
        <w:r>
          <w:rPr>
            <w:webHidden/>
          </w:rPr>
          <w:instrText xml:space="preserve"> PAGEREF _Toc68858073 \h </w:instrText>
        </w:r>
        <w:r>
          <w:rPr>
            <w:webHidden/>
          </w:rPr>
        </w:r>
        <w:r>
          <w:rPr>
            <w:webHidden/>
          </w:rPr>
          <w:fldChar w:fldCharType="separate"/>
        </w:r>
        <w:r>
          <w:rPr>
            <w:webHidden/>
          </w:rPr>
          <w:t>27</w:t>
        </w:r>
        <w:r>
          <w:rPr>
            <w:webHidden/>
          </w:rPr>
          <w:fldChar w:fldCharType="end"/>
        </w:r>
      </w:hyperlink>
    </w:p>
    <w:p w14:paraId="142584A4" w14:textId="5B4C68CE" w:rsidR="00635C04" w:rsidRDefault="00635C04">
      <w:pPr>
        <w:pStyle w:val="TOC2"/>
        <w:rPr>
          <w:rFonts w:asciiTheme="minorHAnsi" w:eastAsiaTheme="minorEastAsia" w:hAnsiTheme="minorHAnsi" w:cstheme="minorBidi"/>
          <w:szCs w:val="22"/>
          <w:lang w:eastAsia="de-CH"/>
        </w:rPr>
      </w:pPr>
      <w:hyperlink w:anchor="_Toc68858074" w:history="1">
        <w:r w:rsidRPr="002D0D92">
          <w:rPr>
            <w:rStyle w:val="Hyperlink"/>
          </w:rPr>
          <w:t>9.3</w:t>
        </w:r>
        <w:r>
          <w:rPr>
            <w:rFonts w:asciiTheme="minorHAnsi" w:eastAsiaTheme="minorEastAsia" w:hAnsiTheme="minorHAnsi" w:cstheme="minorBidi"/>
            <w:szCs w:val="22"/>
            <w:lang w:eastAsia="de-CH"/>
          </w:rPr>
          <w:tab/>
        </w:r>
        <w:r w:rsidRPr="002D0D92">
          <w:rPr>
            <w:rStyle w:val="Hyperlink"/>
          </w:rPr>
          <w:t>Anforderungen</w:t>
        </w:r>
        <w:r>
          <w:rPr>
            <w:webHidden/>
          </w:rPr>
          <w:tab/>
        </w:r>
        <w:r>
          <w:rPr>
            <w:webHidden/>
          </w:rPr>
          <w:fldChar w:fldCharType="begin"/>
        </w:r>
        <w:r>
          <w:rPr>
            <w:webHidden/>
          </w:rPr>
          <w:instrText xml:space="preserve"> PAGEREF _Toc68858074 \h </w:instrText>
        </w:r>
        <w:r>
          <w:rPr>
            <w:webHidden/>
          </w:rPr>
        </w:r>
        <w:r>
          <w:rPr>
            <w:webHidden/>
          </w:rPr>
          <w:fldChar w:fldCharType="separate"/>
        </w:r>
        <w:r>
          <w:rPr>
            <w:webHidden/>
          </w:rPr>
          <w:t>28</w:t>
        </w:r>
        <w:r>
          <w:rPr>
            <w:webHidden/>
          </w:rPr>
          <w:fldChar w:fldCharType="end"/>
        </w:r>
      </w:hyperlink>
    </w:p>
    <w:p w14:paraId="7E5E3415" w14:textId="74928505" w:rsidR="00635C04" w:rsidRDefault="00635C04">
      <w:pPr>
        <w:pStyle w:val="TOC3"/>
        <w:tabs>
          <w:tab w:val="left" w:pos="1320"/>
          <w:tab w:val="right" w:leader="dot" w:pos="9061"/>
        </w:tabs>
        <w:rPr>
          <w:rFonts w:asciiTheme="minorHAnsi" w:eastAsiaTheme="minorEastAsia" w:hAnsiTheme="minorHAnsi"/>
          <w:noProof/>
          <w:lang w:eastAsia="de-CH"/>
        </w:rPr>
      </w:pPr>
      <w:hyperlink w:anchor="_Toc68858075" w:history="1">
        <w:r w:rsidRPr="002D0D92">
          <w:rPr>
            <w:rStyle w:val="Hyperlink"/>
            <w:noProof/>
          </w:rPr>
          <w:t>9.3.1</w:t>
        </w:r>
        <w:r>
          <w:rPr>
            <w:rFonts w:asciiTheme="minorHAnsi" w:eastAsiaTheme="minorEastAsia" w:hAnsiTheme="minorHAnsi"/>
            <w:noProof/>
            <w:lang w:eastAsia="de-CH"/>
          </w:rPr>
          <w:tab/>
        </w:r>
        <w:r w:rsidRPr="002D0D92">
          <w:rPr>
            <w:rStyle w:val="Hyperlink"/>
            <w:noProof/>
          </w:rPr>
          <w:t>Funktionale Anforderungen</w:t>
        </w:r>
        <w:r>
          <w:rPr>
            <w:noProof/>
            <w:webHidden/>
          </w:rPr>
          <w:tab/>
        </w:r>
        <w:r>
          <w:rPr>
            <w:noProof/>
            <w:webHidden/>
          </w:rPr>
          <w:fldChar w:fldCharType="begin"/>
        </w:r>
        <w:r>
          <w:rPr>
            <w:noProof/>
            <w:webHidden/>
          </w:rPr>
          <w:instrText xml:space="preserve"> PAGEREF _Toc68858075 \h </w:instrText>
        </w:r>
        <w:r>
          <w:rPr>
            <w:noProof/>
            <w:webHidden/>
          </w:rPr>
        </w:r>
        <w:r>
          <w:rPr>
            <w:noProof/>
            <w:webHidden/>
          </w:rPr>
          <w:fldChar w:fldCharType="separate"/>
        </w:r>
        <w:r>
          <w:rPr>
            <w:noProof/>
            <w:webHidden/>
          </w:rPr>
          <w:t>28</w:t>
        </w:r>
        <w:r>
          <w:rPr>
            <w:noProof/>
            <w:webHidden/>
          </w:rPr>
          <w:fldChar w:fldCharType="end"/>
        </w:r>
      </w:hyperlink>
    </w:p>
    <w:p w14:paraId="7F0105C8" w14:textId="339B3CB7" w:rsidR="00635C04" w:rsidRDefault="00635C04">
      <w:pPr>
        <w:pStyle w:val="TOC3"/>
        <w:tabs>
          <w:tab w:val="left" w:pos="1320"/>
          <w:tab w:val="right" w:leader="dot" w:pos="9061"/>
        </w:tabs>
        <w:rPr>
          <w:rFonts w:asciiTheme="minorHAnsi" w:eastAsiaTheme="minorEastAsia" w:hAnsiTheme="minorHAnsi"/>
          <w:noProof/>
          <w:lang w:eastAsia="de-CH"/>
        </w:rPr>
      </w:pPr>
      <w:hyperlink w:anchor="_Toc68858076" w:history="1">
        <w:r w:rsidRPr="002D0D92">
          <w:rPr>
            <w:rStyle w:val="Hyperlink"/>
            <w:noProof/>
          </w:rPr>
          <w:t>9.3.2</w:t>
        </w:r>
        <w:r>
          <w:rPr>
            <w:rFonts w:asciiTheme="minorHAnsi" w:eastAsiaTheme="minorEastAsia" w:hAnsiTheme="minorHAnsi"/>
            <w:noProof/>
            <w:lang w:eastAsia="de-CH"/>
          </w:rPr>
          <w:tab/>
        </w:r>
        <w:r w:rsidRPr="002D0D92">
          <w:rPr>
            <w:rStyle w:val="Hyperlink"/>
            <w:noProof/>
          </w:rPr>
          <w:t>Nicht funktionale Anforderungen</w:t>
        </w:r>
        <w:r>
          <w:rPr>
            <w:noProof/>
            <w:webHidden/>
          </w:rPr>
          <w:tab/>
        </w:r>
        <w:r>
          <w:rPr>
            <w:noProof/>
            <w:webHidden/>
          </w:rPr>
          <w:fldChar w:fldCharType="begin"/>
        </w:r>
        <w:r>
          <w:rPr>
            <w:noProof/>
            <w:webHidden/>
          </w:rPr>
          <w:instrText xml:space="preserve"> PAGEREF _Toc68858076 \h </w:instrText>
        </w:r>
        <w:r>
          <w:rPr>
            <w:noProof/>
            <w:webHidden/>
          </w:rPr>
        </w:r>
        <w:r>
          <w:rPr>
            <w:noProof/>
            <w:webHidden/>
          </w:rPr>
          <w:fldChar w:fldCharType="separate"/>
        </w:r>
        <w:r>
          <w:rPr>
            <w:noProof/>
            <w:webHidden/>
          </w:rPr>
          <w:t>28</w:t>
        </w:r>
        <w:r>
          <w:rPr>
            <w:noProof/>
            <w:webHidden/>
          </w:rPr>
          <w:fldChar w:fldCharType="end"/>
        </w:r>
      </w:hyperlink>
    </w:p>
    <w:p w14:paraId="6547C91B" w14:textId="0C3D7900" w:rsidR="00635C04" w:rsidRDefault="00635C04">
      <w:pPr>
        <w:pStyle w:val="TOC2"/>
        <w:rPr>
          <w:rFonts w:asciiTheme="minorHAnsi" w:eastAsiaTheme="minorEastAsia" w:hAnsiTheme="minorHAnsi" w:cstheme="minorBidi"/>
          <w:szCs w:val="22"/>
          <w:lang w:eastAsia="de-CH"/>
        </w:rPr>
      </w:pPr>
      <w:hyperlink w:anchor="_Toc68858077" w:history="1">
        <w:r w:rsidRPr="002D0D92">
          <w:rPr>
            <w:rStyle w:val="Hyperlink"/>
          </w:rPr>
          <w:t>9.4</w:t>
        </w:r>
        <w:r>
          <w:rPr>
            <w:rFonts w:asciiTheme="minorHAnsi" w:eastAsiaTheme="minorEastAsia" w:hAnsiTheme="minorHAnsi" w:cstheme="minorBidi"/>
            <w:szCs w:val="22"/>
            <w:lang w:eastAsia="de-CH"/>
          </w:rPr>
          <w:tab/>
        </w:r>
        <w:r w:rsidRPr="002D0D92">
          <w:rPr>
            <w:rStyle w:val="Hyperlink"/>
          </w:rPr>
          <w:t>Risikoanalyse</w:t>
        </w:r>
        <w:r>
          <w:rPr>
            <w:webHidden/>
          </w:rPr>
          <w:tab/>
        </w:r>
        <w:r>
          <w:rPr>
            <w:webHidden/>
          </w:rPr>
          <w:fldChar w:fldCharType="begin"/>
        </w:r>
        <w:r>
          <w:rPr>
            <w:webHidden/>
          </w:rPr>
          <w:instrText xml:space="preserve"> PAGEREF _Toc68858077 \h </w:instrText>
        </w:r>
        <w:r>
          <w:rPr>
            <w:webHidden/>
          </w:rPr>
        </w:r>
        <w:r>
          <w:rPr>
            <w:webHidden/>
          </w:rPr>
          <w:fldChar w:fldCharType="separate"/>
        </w:r>
        <w:r>
          <w:rPr>
            <w:webHidden/>
          </w:rPr>
          <w:t>29</w:t>
        </w:r>
        <w:r>
          <w:rPr>
            <w:webHidden/>
          </w:rPr>
          <w:fldChar w:fldCharType="end"/>
        </w:r>
      </w:hyperlink>
    </w:p>
    <w:p w14:paraId="0DFB0FF7" w14:textId="1B9DDC5B" w:rsidR="00635C04" w:rsidRDefault="00635C04">
      <w:pPr>
        <w:pStyle w:val="TOC2"/>
        <w:rPr>
          <w:rFonts w:asciiTheme="minorHAnsi" w:eastAsiaTheme="minorEastAsia" w:hAnsiTheme="minorHAnsi" w:cstheme="minorBidi"/>
          <w:szCs w:val="22"/>
          <w:lang w:eastAsia="de-CH"/>
        </w:rPr>
      </w:pPr>
      <w:hyperlink w:anchor="_Toc68858078" w:history="1">
        <w:r w:rsidRPr="002D0D92">
          <w:rPr>
            <w:rStyle w:val="Hyperlink"/>
          </w:rPr>
          <w:t>9.5</w:t>
        </w:r>
        <w:r>
          <w:rPr>
            <w:rFonts w:asciiTheme="minorHAnsi" w:eastAsiaTheme="minorEastAsia" w:hAnsiTheme="minorHAnsi" w:cstheme="minorBidi"/>
            <w:szCs w:val="22"/>
            <w:lang w:eastAsia="de-CH"/>
          </w:rPr>
          <w:tab/>
        </w:r>
        <w:r w:rsidRPr="002D0D92">
          <w:rPr>
            <w:rStyle w:val="Hyperlink"/>
          </w:rPr>
          <w:t>Risikograph</w:t>
        </w:r>
        <w:r>
          <w:rPr>
            <w:webHidden/>
          </w:rPr>
          <w:tab/>
        </w:r>
        <w:r>
          <w:rPr>
            <w:webHidden/>
          </w:rPr>
          <w:fldChar w:fldCharType="begin"/>
        </w:r>
        <w:r>
          <w:rPr>
            <w:webHidden/>
          </w:rPr>
          <w:instrText xml:space="preserve"> PAGEREF _Toc68858078 \h </w:instrText>
        </w:r>
        <w:r>
          <w:rPr>
            <w:webHidden/>
          </w:rPr>
        </w:r>
        <w:r>
          <w:rPr>
            <w:webHidden/>
          </w:rPr>
          <w:fldChar w:fldCharType="separate"/>
        </w:r>
        <w:r>
          <w:rPr>
            <w:webHidden/>
          </w:rPr>
          <w:t>30</w:t>
        </w:r>
        <w:r>
          <w:rPr>
            <w:webHidden/>
          </w:rPr>
          <w:fldChar w:fldCharType="end"/>
        </w:r>
      </w:hyperlink>
    </w:p>
    <w:p w14:paraId="73A03392" w14:textId="63C717A8" w:rsidR="00635C04" w:rsidRDefault="00635C04">
      <w:pPr>
        <w:pStyle w:val="TOC3"/>
        <w:tabs>
          <w:tab w:val="left" w:pos="1320"/>
          <w:tab w:val="right" w:leader="dot" w:pos="9061"/>
        </w:tabs>
        <w:rPr>
          <w:rFonts w:asciiTheme="minorHAnsi" w:eastAsiaTheme="minorEastAsia" w:hAnsiTheme="minorHAnsi"/>
          <w:noProof/>
          <w:lang w:eastAsia="de-CH"/>
        </w:rPr>
      </w:pPr>
      <w:hyperlink w:anchor="_Toc68858079" w:history="1">
        <w:r w:rsidRPr="002D0D92">
          <w:rPr>
            <w:rStyle w:val="Hyperlink"/>
            <w:noProof/>
          </w:rPr>
          <w:t>9.5.1</w:t>
        </w:r>
        <w:r>
          <w:rPr>
            <w:rFonts w:asciiTheme="minorHAnsi" w:eastAsiaTheme="minorEastAsia" w:hAnsiTheme="minorHAnsi"/>
            <w:noProof/>
            <w:lang w:eastAsia="de-CH"/>
          </w:rPr>
          <w:tab/>
        </w:r>
        <w:r w:rsidRPr="002D0D92">
          <w:rPr>
            <w:rStyle w:val="Hyperlink"/>
            <w:noProof/>
          </w:rPr>
          <w:t>Kurze Stellungnahmen zu den Risiken</w:t>
        </w:r>
        <w:r>
          <w:rPr>
            <w:noProof/>
            <w:webHidden/>
          </w:rPr>
          <w:tab/>
        </w:r>
        <w:r>
          <w:rPr>
            <w:noProof/>
            <w:webHidden/>
          </w:rPr>
          <w:fldChar w:fldCharType="begin"/>
        </w:r>
        <w:r>
          <w:rPr>
            <w:noProof/>
            <w:webHidden/>
          </w:rPr>
          <w:instrText xml:space="preserve"> PAGEREF _Toc68858079 \h </w:instrText>
        </w:r>
        <w:r>
          <w:rPr>
            <w:noProof/>
            <w:webHidden/>
          </w:rPr>
        </w:r>
        <w:r>
          <w:rPr>
            <w:noProof/>
            <w:webHidden/>
          </w:rPr>
          <w:fldChar w:fldCharType="separate"/>
        </w:r>
        <w:r>
          <w:rPr>
            <w:noProof/>
            <w:webHidden/>
          </w:rPr>
          <w:t>30</w:t>
        </w:r>
        <w:r>
          <w:rPr>
            <w:noProof/>
            <w:webHidden/>
          </w:rPr>
          <w:fldChar w:fldCharType="end"/>
        </w:r>
      </w:hyperlink>
    </w:p>
    <w:p w14:paraId="63E754C2" w14:textId="2B928AC9" w:rsidR="00635C04" w:rsidRDefault="00635C04">
      <w:pPr>
        <w:pStyle w:val="TOC2"/>
        <w:rPr>
          <w:rFonts w:asciiTheme="minorHAnsi" w:eastAsiaTheme="minorEastAsia" w:hAnsiTheme="minorHAnsi" w:cstheme="minorBidi"/>
          <w:szCs w:val="22"/>
          <w:lang w:eastAsia="de-CH"/>
        </w:rPr>
      </w:pPr>
      <w:hyperlink w:anchor="_Toc68858080" w:history="1">
        <w:r w:rsidRPr="002D0D92">
          <w:rPr>
            <w:rStyle w:val="Hyperlink"/>
          </w:rPr>
          <w:t>9.6</w:t>
        </w:r>
        <w:r>
          <w:rPr>
            <w:rFonts w:asciiTheme="minorHAnsi" w:eastAsiaTheme="minorEastAsia" w:hAnsiTheme="minorHAnsi" w:cstheme="minorBidi"/>
            <w:szCs w:val="22"/>
            <w:lang w:eastAsia="de-CH"/>
          </w:rPr>
          <w:tab/>
        </w:r>
        <w:r w:rsidRPr="002D0D92">
          <w:rPr>
            <w:rStyle w:val="Hyperlink"/>
          </w:rPr>
          <w:t>Lösungen suchen</w:t>
        </w:r>
        <w:r>
          <w:rPr>
            <w:webHidden/>
          </w:rPr>
          <w:tab/>
        </w:r>
        <w:r>
          <w:rPr>
            <w:webHidden/>
          </w:rPr>
          <w:fldChar w:fldCharType="begin"/>
        </w:r>
        <w:r>
          <w:rPr>
            <w:webHidden/>
          </w:rPr>
          <w:instrText xml:space="preserve"> PAGEREF _Toc68858080 \h </w:instrText>
        </w:r>
        <w:r>
          <w:rPr>
            <w:webHidden/>
          </w:rPr>
        </w:r>
        <w:r>
          <w:rPr>
            <w:webHidden/>
          </w:rPr>
          <w:fldChar w:fldCharType="separate"/>
        </w:r>
        <w:r>
          <w:rPr>
            <w:webHidden/>
          </w:rPr>
          <w:t>30</w:t>
        </w:r>
        <w:r>
          <w:rPr>
            <w:webHidden/>
          </w:rPr>
          <w:fldChar w:fldCharType="end"/>
        </w:r>
      </w:hyperlink>
    </w:p>
    <w:p w14:paraId="3CAB85E5" w14:textId="697471CC" w:rsidR="00635C04" w:rsidRDefault="00635C04">
      <w:pPr>
        <w:pStyle w:val="TOC2"/>
        <w:rPr>
          <w:rFonts w:asciiTheme="minorHAnsi" w:eastAsiaTheme="minorEastAsia" w:hAnsiTheme="minorHAnsi" w:cstheme="minorBidi"/>
          <w:szCs w:val="22"/>
          <w:lang w:eastAsia="de-CH"/>
        </w:rPr>
      </w:pPr>
      <w:hyperlink w:anchor="_Toc68858081" w:history="1">
        <w:r w:rsidRPr="002D0D92">
          <w:rPr>
            <w:rStyle w:val="Hyperlink"/>
          </w:rPr>
          <w:t>9.7</w:t>
        </w:r>
        <w:r>
          <w:rPr>
            <w:rFonts w:asciiTheme="minorHAnsi" w:eastAsiaTheme="minorEastAsia" w:hAnsiTheme="minorHAnsi" w:cstheme="minorBidi"/>
            <w:szCs w:val="22"/>
            <w:lang w:eastAsia="de-CH"/>
          </w:rPr>
          <w:tab/>
        </w:r>
        <w:r w:rsidRPr="002D0D92">
          <w:rPr>
            <w:rStyle w:val="Hyperlink"/>
          </w:rPr>
          <w:t>Schutzbedarfsanalyse</w:t>
        </w:r>
        <w:r>
          <w:rPr>
            <w:webHidden/>
          </w:rPr>
          <w:tab/>
        </w:r>
        <w:r>
          <w:rPr>
            <w:webHidden/>
          </w:rPr>
          <w:fldChar w:fldCharType="begin"/>
        </w:r>
        <w:r>
          <w:rPr>
            <w:webHidden/>
          </w:rPr>
          <w:instrText xml:space="preserve"> PAGEREF _Toc68858081 \h </w:instrText>
        </w:r>
        <w:r>
          <w:rPr>
            <w:webHidden/>
          </w:rPr>
        </w:r>
        <w:r>
          <w:rPr>
            <w:webHidden/>
          </w:rPr>
          <w:fldChar w:fldCharType="separate"/>
        </w:r>
        <w:r>
          <w:rPr>
            <w:webHidden/>
          </w:rPr>
          <w:t>30</w:t>
        </w:r>
        <w:r>
          <w:rPr>
            <w:webHidden/>
          </w:rPr>
          <w:fldChar w:fldCharType="end"/>
        </w:r>
      </w:hyperlink>
    </w:p>
    <w:p w14:paraId="1B3C7FDB" w14:textId="2F5BE443" w:rsidR="00635C04" w:rsidRDefault="00635C04">
      <w:pPr>
        <w:pStyle w:val="TOC2"/>
        <w:rPr>
          <w:rFonts w:asciiTheme="minorHAnsi" w:eastAsiaTheme="minorEastAsia" w:hAnsiTheme="minorHAnsi" w:cstheme="minorBidi"/>
          <w:szCs w:val="22"/>
          <w:lang w:eastAsia="de-CH"/>
        </w:rPr>
      </w:pPr>
      <w:hyperlink w:anchor="_Toc68858082" w:history="1">
        <w:r w:rsidRPr="002D0D92">
          <w:rPr>
            <w:rStyle w:val="Hyperlink"/>
          </w:rPr>
          <w:t>9.8</w:t>
        </w:r>
        <w:r>
          <w:rPr>
            <w:rFonts w:asciiTheme="minorHAnsi" w:eastAsiaTheme="minorEastAsia" w:hAnsiTheme="minorHAnsi" w:cstheme="minorBidi"/>
            <w:szCs w:val="22"/>
            <w:lang w:eastAsia="de-CH"/>
          </w:rPr>
          <w:tab/>
        </w:r>
        <w:r w:rsidRPr="002D0D92">
          <w:rPr>
            <w:rStyle w:val="Hyperlink"/>
          </w:rPr>
          <w:t>Varianten</w:t>
        </w:r>
        <w:r>
          <w:rPr>
            <w:webHidden/>
          </w:rPr>
          <w:tab/>
        </w:r>
        <w:r>
          <w:rPr>
            <w:webHidden/>
          </w:rPr>
          <w:fldChar w:fldCharType="begin"/>
        </w:r>
        <w:r>
          <w:rPr>
            <w:webHidden/>
          </w:rPr>
          <w:instrText xml:space="preserve"> PAGEREF _Toc68858082 \h </w:instrText>
        </w:r>
        <w:r>
          <w:rPr>
            <w:webHidden/>
          </w:rPr>
        </w:r>
        <w:r>
          <w:rPr>
            <w:webHidden/>
          </w:rPr>
          <w:fldChar w:fldCharType="separate"/>
        </w:r>
        <w:r>
          <w:rPr>
            <w:webHidden/>
          </w:rPr>
          <w:t>31</w:t>
        </w:r>
        <w:r>
          <w:rPr>
            <w:webHidden/>
          </w:rPr>
          <w:fldChar w:fldCharType="end"/>
        </w:r>
      </w:hyperlink>
    </w:p>
    <w:p w14:paraId="7B01A9FB" w14:textId="15B4B8A1" w:rsidR="00635C04" w:rsidRDefault="00635C04">
      <w:pPr>
        <w:pStyle w:val="TOC3"/>
        <w:tabs>
          <w:tab w:val="left" w:pos="1320"/>
          <w:tab w:val="right" w:leader="dot" w:pos="9061"/>
        </w:tabs>
        <w:rPr>
          <w:rFonts w:asciiTheme="minorHAnsi" w:eastAsiaTheme="minorEastAsia" w:hAnsiTheme="minorHAnsi"/>
          <w:noProof/>
          <w:lang w:eastAsia="de-CH"/>
        </w:rPr>
      </w:pPr>
      <w:hyperlink w:anchor="_Toc68858083" w:history="1">
        <w:r w:rsidRPr="002D0D92">
          <w:rPr>
            <w:rStyle w:val="Hyperlink"/>
            <w:noProof/>
          </w:rPr>
          <w:t>9.8.1</w:t>
        </w:r>
        <w:r>
          <w:rPr>
            <w:rFonts w:asciiTheme="minorHAnsi" w:eastAsiaTheme="minorEastAsia" w:hAnsiTheme="minorHAnsi"/>
            <w:noProof/>
            <w:lang w:eastAsia="de-CH"/>
          </w:rPr>
          <w:tab/>
        </w:r>
        <w:r w:rsidRPr="002D0D92">
          <w:rPr>
            <w:rStyle w:val="Hyperlink"/>
            <w:noProof/>
          </w:rPr>
          <w:t>Funktionsweise der Filterfunktion</w:t>
        </w:r>
        <w:r>
          <w:rPr>
            <w:noProof/>
            <w:webHidden/>
          </w:rPr>
          <w:tab/>
        </w:r>
        <w:r>
          <w:rPr>
            <w:noProof/>
            <w:webHidden/>
          </w:rPr>
          <w:fldChar w:fldCharType="begin"/>
        </w:r>
        <w:r>
          <w:rPr>
            <w:noProof/>
            <w:webHidden/>
          </w:rPr>
          <w:instrText xml:space="preserve"> PAGEREF _Toc68858083 \h </w:instrText>
        </w:r>
        <w:r>
          <w:rPr>
            <w:noProof/>
            <w:webHidden/>
          </w:rPr>
        </w:r>
        <w:r>
          <w:rPr>
            <w:noProof/>
            <w:webHidden/>
          </w:rPr>
          <w:fldChar w:fldCharType="separate"/>
        </w:r>
        <w:r>
          <w:rPr>
            <w:noProof/>
            <w:webHidden/>
          </w:rPr>
          <w:t>31</w:t>
        </w:r>
        <w:r>
          <w:rPr>
            <w:noProof/>
            <w:webHidden/>
          </w:rPr>
          <w:fldChar w:fldCharType="end"/>
        </w:r>
      </w:hyperlink>
    </w:p>
    <w:p w14:paraId="09E2EF95" w14:textId="4D62C753" w:rsidR="00635C04" w:rsidRDefault="00635C04">
      <w:pPr>
        <w:pStyle w:val="TOC3"/>
        <w:tabs>
          <w:tab w:val="left" w:pos="1320"/>
          <w:tab w:val="right" w:leader="dot" w:pos="9061"/>
        </w:tabs>
        <w:rPr>
          <w:rFonts w:asciiTheme="minorHAnsi" w:eastAsiaTheme="minorEastAsia" w:hAnsiTheme="minorHAnsi"/>
          <w:noProof/>
          <w:lang w:eastAsia="de-CH"/>
        </w:rPr>
      </w:pPr>
      <w:hyperlink w:anchor="_Toc68858084" w:history="1">
        <w:r w:rsidRPr="002D0D92">
          <w:rPr>
            <w:rStyle w:val="Hyperlink"/>
            <w:noProof/>
          </w:rPr>
          <w:t>9.8.2</w:t>
        </w:r>
        <w:r>
          <w:rPr>
            <w:rFonts w:asciiTheme="minorHAnsi" w:eastAsiaTheme="minorEastAsia" w:hAnsiTheme="minorHAnsi"/>
            <w:noProof/>
            <w:lang w:eastAsia="de-CH"/>
          </w:rPr>
          <w:tab/>
        </w:r>
        <w:r w:rsidRPr="002D0D92">
          <w:rPr>
            <w:rStyle w:val="Hyperlink"/>
            <w:noProof/>
          </w:rPr>
          <w:t>Zwischenspeichern der Merkliste</w:t>
        </w:r>
        <w:r>
          <w:rPr>
            <w:noProof/>
            <w:webHidden/>
          </w:rPr>
          <w:tab/>
        </w:r>
        <w:r>
          <w:rPr>
            <w:noProof/>
            <w:webHidden/>
          </w:rPr>
          <w:fldChar w:fldCharType="begin"/>
        </w:r>
        <w:r>
          <w:rPr>
            <w:noProof/>
            <w:webHidden/>
          </w:rPr>
          <w:instrText xml:space="preserve"> PAGEREF _Toc68858084 \h </w:instrText>
        </w:r>
        <w:r>
          <w:rPr>
            <w:noProof/>
            <w:webHidden/>
          </w:rPr>
        </w:r>
        <w:r>
          <w:rPr>
            <w:noProof/>
            <w:webHidden/>
          </w:rPr>
          <w:fldChar w:fldCharType="separate"/>
        </w:r>
        <w:r>
          <w:rPr>
            <w:noProof/>
            <w:webHidden/>
          </w:rPr>
          <w:t>32</w:t>
        </w:r>
        <w:r>
          <w:rPr>
            <w:noProof/>
            <w:webHidden/>
          </w:rPr>
          <w:fldChar w:fldCharType="end"/>
        </w:r>
      </w:hyperlink>
    </w:p>
    <w:p w14:paraId="620DE219" w14:textId="0AB88986" w:rsidR="00635C04" w:rsidRDefault="00635C04">
      <w:pPr>
        <w:pStyle w:val="TOC2"/>
        <w:rPr>
          <w:rFonts w:asciiTheme="minorHAnsi" w:eastAsiaTheme="minorEastAsia" w:hAnsiTheme="minorHAnsi" w:cstheme="minorBidi"/>
          <w:szCs w:val="22"/>
          <w:lang w:eastAsia="de-CH"/>
        </w:rPr>
      </w:pPr>
      <w:hyperlink w:anchor="_Toc68858085" w:history="1">
        <w:r w:rsidRPr="002D0D92">
          <w:rPr>
            <w:rStyle w:val="Hyperlink"/>
          </w:rPr>
          <w:t>9.9</w:t>
        </w:r>
        <w:r>
          <w:rPr>
            <w:rFonts w:asciiTheme="minorHAnsi" w:eastAsiaTheme="minorEastAsia" w:hAnsiTheme="minorHAnsi" w:cstheme="minorBidi"/>
            <w:szCs w:val="22"/>
            <w:lang w:eastAsia="de-CH"/>
          </w:rPr>
          <w:tab/>
        </w:r>
        <w:r w:rsidRPr="002D0D92">
          <w:rPr>
            <w:rStyle w:val="Hyperlink"/>
          </w:rPr>
          <w:t>Variantenentscheid</w:t>
        </w:r>
        <w:r>
          <w:rPr>
            <w:webHidden/>
          </w:rPr>
          <w:tab/>
        </w:r>
        <w:r>
          <w:rPr>
            <w:webHidden/>
          </w:rPr>
          <w:fldChar w:fldCharType="begin"/>
        </w:r>
        <w:r>
          <w:rPr>
            <w:webHidden/>
          </w:rPr>
          <w:instrText xml:space="preserve"> PAGEREF _Toc68858085 \h </w:instrText>
        </w:r>
        <w:r>
          <w:rPr>
            <w:webHidden/>
          </w:rPr>
        </w:r>
        <w:r>
          <w:rPr>
            <w:webHidden/>
          </w:rPr>
          <w:fldChar w:fldCharType="separate"/>
        </w:r>
        <w:r>
          <w:rPr>
            <w:webHidden/>
          </w:rPr>
          <w:t>33</w:t>
        </w:r>
        <w:r>
          <w:rPr>
            <w:webHidden/>
          </w:rPr>
          <w:fldChar w:fldCharType="end"/>
        </w:r>
      </w:hyperlink>
    </w:p>
    <w:p w14:paraId="49A7B10C" w14:textId="032873FF" w:rsidR="00635C04" w:rsidRDefault="00635C04">
      <w:pPr>
        <w:pStyle w:val="TOC3"/>
        <w:tabs>
          <w:tab w:val="left" w:pos="1320"/>
          <w:tab w:val="right" w:leader="dot" w:pos="9061"/>
        </w:tabs>
        <w:rPr>
          <w:rFonts w:asciiTheme="minorHAnsi" w:eastAsiaTheme="minorEastAsia" w:hAnsiTheme="minorHAnsi"/>
          <w:noProof/>
          <w:lang w:eastAsia="de-CH"/>
        </w:rPr>
      </w:pPr>
      <w:hyperlink w:anchor="_Toc68858086" w:history="1">
        <w:r w:rsidRPr="002D0D92">
          <w:rPr>
            <w:rStyle w:val="Hyperlink"/>
            <w:noProof/>
          </w:rPr>
          <w:t>9.9.1</w:t>
        </w:r>
        <w:r>
          <w:rPr>
            <w:rFonts w:asciiTheme="minorHAnsi" w:eastAsiaTheme="minorEastAsia" w:hAnsiTheme="minorHAnsi"/>
            <w:noProof/>
            <w:lang w:eastAsia="de-CH"/>
          </w:rPr>
          <w:tab/>
        </w:r>
        <w:r w:rsidRPr="002D0D92">
          <w:rPr>
            <w:rStyle w:val="Hyperlink"/>
            <w:noProof/>
          </w:rPr>
          <w:t>Nutzwertanalyse Filterfunktion</w:t>
        </w:r>
        <w:r>
          <w:rPr>
            <w:noProof/>
            <w:webHidden/>
          </w:rPr>
          <w:tab/>
        </w:r>
        <w:r>
          <w:rPr>
            <w:noProof/>
            <w:webHidden/>
          </w:rPr>
          <w:fldChar w:fldCharType="begin"/>
        </w:r>
        <w:r>
          <w:rPr>
            <w:noProof/>
            <w:webHidden/>
          </w:rPr>
          <w:instrText xml:space="preserve"> PAGEREF _Toc68858086 \h </w:instrText>
        </w:r>
        <w:r>
          <w:rPr>
            <w:noProof/>
            <w:webHidden/>
          </w:rPr>
        </w:r>
        <w:r>
          <w:rPr>
            <w:noProof/>
            <w:webHidden/>
          </w:rPr>
          <w:fldChar w:fldCharType="separate"/>
        </w:r>
        <w:r>
          <w:rPr>
            <w:noProof/>
            <w:webHidden/>
          </w:rPr>
          <w:t>33</w:t>
        </w:r>
        <w:r>
          <w:rPr>
            <w:noProof/>
            <w:webHidden/>
          </w:rPr>
          <w:fldChar w:fldCharType="end"/>
        </w:r>
      </w:hyperlink>
    </w:p>
    <w:p w14:paraId="413FFCA4" w14:textId="736F7621" w:rsidR="00635C04" w:rsidRDefault="00635C04">
      <w:pPr>
        <w:pStyle w:val="TOC3"/>
        <w:tabs>
          <w:tab w:val="left" w:pos="1320"/>
          <w:tab w:val="right" w:leader="dot" w:pos="9061"/>
        </w:tabs>
        <w:rPr>
          <w:rFonts w:asciiTheme="minorHAnsi" w:eastAsiaTheme="minorEastAsia" w:hAnsiTheme="minorHAnsi"/>
          <w:noProof/>
          <w:lang w:eastAsia="de-CH"/>
        </w:rPr>
      </w:pPr>
      <w:hyperlink w:anchor="_Toc68858087" w:history="1">
        <w:r w:rsidRPr="002D0D92">
          <w:rPr>
            <w:rStyle w:val="Hyperlink"/>
            <w:noProof/>
          </w:rPr>
          <w:t>9.9.2</w:t>
        </w:r>
        <w:r>
          <w:rPr>
            <w:rFonts w:asciiTheme="minorHAnsi" w:eastAsiaTheme="minorEastAsia" w:hAnsiTheme="minorHAnsi"/>
            <w:noProof/>
            <w:lang w:eastAsia="de-CH"/>
          </w:rPr>
          <w:tab/>
        </w:r>
        <w:r w:rsidRPr="002D0D92">
          <w:rPr>
            <w:rStyle w:val="Hyperlink"/>
            <w:noProof/>
          </w:rPr>
          <w:t>Entscheid für die Filterfunktion</w:t>
        </w:r>
        <w:r>
          <w:rPr>
            <w:noProof/>
            <w:webHidden/>
          </w:rPr>
          <w:tab/>
        </w:r>
        <w:r>
          <w:rPr>
            <w:noProof/>
            <w:webHidden/>
          </w:rPr>
          <w:fldChar w:fldCharType="begin"/>
        </w:r>
        <w:r>
          <w:rPr>
            <w:noProof/>
            <w:webHidden/>
          </w:rPr>
          <w:instrText xml:space="preserve"> PAGEREF _Toc68858087 \h </w:instrText>
        </w:r>
        <w:r>
          <w:rPr>
            <w:noProof/>
            <w:webHidden/>
          </w:rPr>
        </w:r>
        <w:r>
          <w:rPr>
            <w:noProof/>
            <w:webHidden/>
          </w:rPr>
          <w:fldChar w:fldCharType="separate"/>
        </w:r>
        <w:r>
          <w:rPr>
            <w:noProof/>
            <w:webHidden/>
          </w:rPr>
          <w:t>33</w:t>
        </w:r>
        <w:r>
          <w:rPr>
            <w:noProof/>
            <w:webHidden/>
          </w:rPr>
          <w:fldChar w:fldCharType="end"/>
        </w:r>
      </w:hyperlink>
    </w:p>
    <w:p w14:paraId="4ECBECE7" w14:textId="4CBB200E" w:rsidR="00635C04" w:rsidRDefault="00635C04">
      <w:pPr>
        <w:pStyle w:val="TOC3"/>
        <w:tabs>
          <w:tab w:val="left" w:pos="1320"/>
          <w:tab w:val="right" w:leader="dot" w:pos="9061"/>
        </w:tabs>
        <w:rPr>
          <w:rFonts w:asciiTheme="minorHAnsi" w:eastAsiaTheme="minorEastAsia" w:hAnsiTheme="minorHAnsi"/>
          <w:noProof/>
          <w:lang w:eastAsia="de-CH"/>
        </w:rPr>
      </w:pPr>
      <w:hyperlink w:anchor="_Toc68858088" w:history="1">
        <w:r w:rsidRPr="002D0D92">
          <w:rPr>
            <w:rStyle w:val="Hyperlink"/>
            <w:noProof/>
          </w:rPr>
          <w:t>9.9.3</w:t>
        </w:r>
        <w:r>
          <w:rPr>
            <w:rFonts w:asciiTheme="minorHAnsi" w:eastAsiaTheme="minorEastAsia" w:hAnsiTheme="minorHAnsi"/>
            <w:noProof/>
            <w:lang w:eastAsia="de-CH"/>
          </w:rPr>
          <w:tab/>
        </w:r>
        <w:r w:rsidRPr="002D0D92">
          <w:rPr>
            <w:rStyle w:val="Hyperlink"/>
            <w:noProof/>
          </w:rPr>
          <w:t>Nutzwertanalyse Merklistenspeicherung</w:t>
        </w:r>
        <w:r>
          <w:rPr>
            <w:noProof/>
            <w:webHidden/>
          </w:rPr>
          <w:tab/>
        </w:r>
        <w:r>
          <w:rPr>
            <w:noProof/>
            <w:webHidden/>
          </w:rPr>
          <w:fldChar w:fldCharType="begin"/>
        </w:r>
        <w:r>
          <w:rPr>
            <w:noProof/>
            <w:webHidden/>
          </w:rPr>
          <w:instrText xml:space="preserve"> PAGEREF _Toc68858088 \h </w:instrText>
        </w:r>
        <w:r>
          <w:rPr>
            <w:noProof/>
            <w:webHidden/>
          </w:rPr>
        </w:r>
        <w:r>
          <w:rPr>
            <w:noProof/>
            <w:webHidden/>
          </w:rPr>
          <w:fldChar w:fldCharType="separate"/>
        </w:r>
        <w:r>
          <w:rPr>
            <w:noProof/>
            <w:webHidden/>
          </w:rPr>
          <w:t>34</w:t>
        </w:r>
        <w:r>
          <w:rPr>
            <w:noProof/>
            <w:webHidden/>
          </w:rPr>
          <w:fldChar w:fldCharType="end"/>
        </w:r>
      </w:hyperlink>
    </w:p>
    <w:p w14:paraId="004C4525" w14:textId="7AD31AD9" w:rsidR="00635C04" w:rsidRDefault="00635C04">
      <w:pPr>
        <w:pStyle w:val="TOC3"/>
        <w:tabs>
          <w:tab w:val="left" w:pos="1320"/>
          <w:tab w:val="right" w:leader="dot" w:pos="9061"/>
        </w:tabs>
        <w:rPr>
          <w:rFonts w:asciiTheme="minorHAnsi" w:eastAsiaTheme="minorEastAsia" w:hAnsiTheme="minorHAnsi"/>
          <w:noProof/>
          <w:lang w:eastAsia="de-CH"/>
        </w:rPr>
      </w:pPr>
      <w:hyperlink w:anchor="_Toc68858089" w:history="1">
        <w:r w:rsidRPr="002D0D92">
          <w:rPr>
            <w:rStyle w:val="Hyperlink"/>
            <w:noProof/>
          </w:rPr>
          <w:t>9.9.4</w:t>
        </w:r>
        <w:r>
          <w:rPr>
            <w:rFonts w:asciiTheme="minorHAnsi" w:eastAsiaTheme="minorEastAsia" w:hAnsiTheme="minorHAnsi"/>
            <w:noProof/>
            <w:lang w:eastAsia="de-CH"/>
          </w:rPr>
          <w:tab/>
        </w:r>
        <w:r w:rsidRPr="002D0D92">
          <w:rPr>
            <w:rStyle w:val="Hyperlink"/>
            <w:noProof/>
          </w:rPr>
          <w:t>Begründung</w:t>
        </w:r>
        <w:r>
          <w:rPr>
            <w:noProof/>
            <w:webHidden/>
          </w:rPr>
          <w:tab/>
        </w:r>
        <w:r>
          <w:rPr>
            <w:noProof/>
            <w:webHidden/>
          </w:rPr>
          <w:fldChar w:fldCharType="begin"/>
        </w:r>
        <w:r>
          <w:rPr>
            <w:noProof/>
            <w:webHidden/>
          </w:rPr>
          <w:instrText xml:space="preserve"> PAGEREF _Toc68858089 \h </w:instrText>
        </w:r>
        <w:r>
          <w:rPr>
            <w:noProof/>
            <w:webHidden/>
          </w:rPr>
        </w:r>
        <w:r>
          <w:rPr>
            <w:noProof/>
            <w:webHidden/>
          </w:rPr>
          <w:fldChar w:fldCharType="separate"/>
        </w:r>
        <w:r>
          <w:rPr>
            <w:noProof/>
            <w:webHidden/>
          </w:rPr>
          <w:t>34</w:t>
        </w:r>
        <w:r>
          <w:rPr>
            <w:noProof/>
            <w:webHidden/>
          </w:rPr>
          <w:fldChar w:fldCharType="end"/>
        </w:r>
      </w:hyperlink>
    </w:p>
    <w:p w14:paraId="09054D26" w14:textId="62B2E008" w:rsidR="00635C04" w:rsidRDefault="00635C04">
      <w:pPr>
        <w:pStyle w:val="TOC1"/>
        <w:rPr>
          <w:rFonts w:asciiTheme="minorHAnsi" w:eastAsiaTheme="minorEastAsia" w:hAnsiTheme="minorHAnsi" w:cstheme="minorBidi"/>
          <w:b w:val="0"/>
          <w:bCs w:val="0"/>
          <w:noProof/>
          <w:szCs w:val="22"/>
          <w:lang w:eastAsia="de-CH"/>
        </w:rPr>
      </w:pPr>
      <w:hyperlink w:anchor="_Toc68858090" w:history="1">
        <w:r w:rsidRPr="002D0D92">
          <w:rPr>
            <w:rStyle w:val="Hyperlink"/>
            <w:noProof/>
          </w:rPr>
          <w:t>10.</w:t>
        </w:r>
        <w:r>
          <w:rPr>
            <w:rFonts w:asciiTheme="minorHAnsi" w:eastAsiaTheme="minorEastAsia" w:hAnsiTheme="minorHAnsi" w:cstheme="minorBidi"/>
            <w:b w:val="0"/>
            <w:bCs w:val="0"/>
            <w:noProof/>
            <w:szCs w:val="22"/>
            <w:lang w:eastAsia="de-CH"/>
          </w:rPr>
          <w:tab/>
        </w:r>
        <w:r w:rsidRPr="002D0D92">
          <w:rPr>
            <w:rStyle w:val="Hyperlink"/>
            <w:noProof/>
          </w:rPr>
          <w:t>Konzept</w:t>
        </w:r>
        <w:r>
          <w:rPr>
            <w:noProof/>
            <w:webHidden/>
          </w:rPr>
          <w:tab/>
        </w:r>
        <w:r>
          <w:rPr>
            <w:noProof/>
            <w:webHidden/>
          </w:rPr>
          <w:fldChar w:fldCharType="begin"/>
        </w:r>
        <w:r>
          <w:rPr>
            <w:noProof/>
            <w:webHidden/>
          </w:rPr>
          <w:instrText xml:space="preserve"> PAGEREF _Toc68858090 \h </w:instrText>
        </w:r>
        <w:r>
          <w:rPr>
            <w:noProof/>
            <w:webHidden/>
          </w:rPr>
        </w:r>
        <w:r>
          <w:rPr>
            <w:noProof/>
            <w:webHidden/>
          </w:rPr>
          <w:fldChar w:fldCharType="separate"/>
        </w:r>
        <w:r>
          <w:rPr>
            <w:noProof/>
            <w:webHidden/>
          </w:rPr>
          <w:t>35</w:t>
        </w:r>
        <w:r>
          <w:rPr>
            <w:noProof/>
            <w:webHidden/>
          </w:rPr>
          <w:fldChar w:fldCharType="end"/>
        </w:r>
      </w:hyperlink>
    </w:p>
    <w:p w14:paraId="2B6D60D5" w14:textId="7064DF4F" w:rsidR="00635C04" w:rsidRDefault="00635C04">
      <w:pPr>
        <w:pStyle w:val="TOC2"/>
        <w:rPr>
          <w:rFonts w:asciiTheme="minorHAnsi" w:eastAsiaTheme="minorEastAsia" w:hAnsiTheme="minorHAnsi" w:cstheme="minorBidi"/>
          <w:szCs w:val="22"/>
          <w:lang w:eastAsia="de-CH"/>
        </w:rPr>
      </w:pPr>
      <w:hyperlink w:anchor="_Toc68858091" w:history="1">
        <w:r w:rsidRPr="002D0D92">
          <w:rPr>
            <w:rStyle w:val="Hyperlink"/>
          </w:rPr>
          <w:t>10.1</w:t>
        </w:r>
        <w:r>
          <w:rPr>
            <w:rFonts w:asciiTheme="minorHAnsi" w:eastAsiaTheme="minorEastAsia" w:hAnsiTheme="minorHAnsi" w:cstheme="minorBidi"/>
            <w:szCs w:val="22"/>
            <w:lang w:eastAsia="de-CH"/>
          </w:rPr>
          <w:tab/>
        </w:r>
        <w:r w:rsidRPr="002D0D92">
          <w:rPr>
            <w:rStyle w:val="Hyperlink"/>
          </w:rPr>
          <w:t>Konzept entwickeln</w:t>
        </w:r>
        <w:r>
          <w:rPr>
            <w:webHidden/>
          </w:rPr>
          <w:tab/>
        </w:r>
        <w:r>
          <w:rPr>
            <w:webHidden/>
          </w:rPr>
          <w:fldChar w:fldCharType="begin"/>
        </w:r>
        <w:r>
          <w:rPr>
            <w:webHidden/>
          </w:rPr>
          <w:instrText xml:space="preserve"> PAGEREF _Toc68858091 \h </w:instrText>
        </w:r>
        <w:r>
          <w:rPr>
            <w:webHidden/>
          </w:rPr>
        </w:r>
        <w:r>
          <w:rPr>
            <w:webHidden/>
          </w:rPr>
          <w:fldChar w:fldCharType="separate"/>
        </w:r>
        <w:r>
          <w:rPr>
            <w:webHidden/>
          </w:rPr>
          <w:t>35</w:t>
        </w:r>
        <w:r>
          <w:rPr>
            <w:webHidden/>
          </w:rPr>
          <w:fldChar w:fldCharType="end"/>
        </w:r>
      </w:hyperlink>
    </w:p>
    <w:p w14:paraId="1E288BCF" w14:textId="717648DE" w:rsidR="00635C04" w:rsidRDefault="00635C04">
      <w:pPr>
        <w:pStyle w:val="TOC2"/>
        <w:rPr>
          <w:rFonts w:asciiTheme="minorHAnsi" w:eastAsiaTheme="minorEastAsia" w:hAnsiTheme="minorHAnsi" w:cstheme="minorBidi"/>
          <w:szCs w:val="22"/>
          <w:lang w:eastAsia="de-CH"/>
        </w:rPr>
      </w:pPr>
      <w:hyperlink w:anchor="_Toc68858092" w:history="1">
        <w:r w:rsidRPr="002D0D92">
          <w:rPr>
            <w:rStyle w:val="Hyperlink"/>
          </w:rPr>
          <w:t>10.2</w:t>
        </w:r>
        <w:r>
          <w:rPr>
            <w:rFonts w:asciiTheme="minorHAnsi" w:eastAsiaTheme="minorEastAsia" w:hAnsiTheme="minorHAnsi" w:cstheme="minorBidi"/>
            <w:szCs w:val="22"/>
            <w:lang w:eastAsia="de-CH"/>
          </w:rPr>
          <w:tab/>
        </w:r>
        <w:r w:rsidRPr="002D0D92">
          <w:rPr>
            <w:rStyle w:val="Hyperlink"/>
          </w:rPr>
          <w:t>Testkonzept</w:t>
        </w:r>
        <w:r>
          <w:rPr>
            <w:webHidden/>
          </w:rPr>
          <w:tab/>
        </w:r>
        <w:r>
          <w:rPr>
            <w:webHidden/>
          </w:rPr>
          <w:fldChar w:fldCharType="begin"/>
        </w:r>
        <w:r>
          <w:rPr>
            <w:webHidden/>
          </w:rPr>
          <w:instrText xml:space="preserve"> PAGEREF _Toc68858092 \h </w:instrText>
        </w:r>
        <w:r>
          <w:rPr>
            <w:webHidden/>
          </w:rPr>
        </w:r>
        <w:r>
          <w:rPr>
            <w:webHidden/>
          </w:rPr>
          <w:fldChar w:fldCharType="separate"/>
        </w:r>
        <w:r>
          <w:rPr>
            <w:webHidden/>
          </w:rPr>
          <w:t>35</w:t>
        </w:r>
        <w:r>
          <w:rPr>
            <w:webHidden/>
          </w:rPr>
          <w:fldChar w:fldCharType="end"/>
        </w:r>
      </w:hyperlink>
    </w:p>
    <w:p w14:paraId="148856E3" w14:textId="2AECD1B8" w:rsidR="00635C04" w:rsidRDefault="00635C04">
      <w:pPr>
        <w:pStyle w:val="TOC1"/>
        <w:rPr>
          <w:rFonts w:asciiTheme="minorHAnsi" w:eastAsiaTheme="minorEastAsia" w:hAnsiTheme="minorHAnsi" w:cstheme="minorBidi"/>
          <w:b w:val="0"/>
          <w:bCs w:val="0"/>
          <w:noProof/>
          <w:szCs w:val="22"/>
          <w:lang w:eastAsia="de-CH"/>
        </w:rPr>
      </w:pPr>
      <w:hyperlink w:anchor="_Toc68858093" w:history="1">
        <w:r w:rsidRPr="002D0D92">
          <w:rPr>
            <w:rStyle w:val="Hyperlink"/>
            <w:noProof/>
          </w:rPr>
          <w:t>11.</w:t>
        </w:r>
        <w:r>
          <w:rPr>
            <w:rFonts w:asciiTheme="minorHAnsi" w:eastAsiaTheme="minorEastAsia" w:hAnsiTheme="minorHAnsi" w:cstheme="minorBidi"/>
            <w:b w:val="0"/>
            <w:bCs w:val="0"/>
            <w:noProof/>
            <w:szCs w:val="22"/>
            <w:lang w:eastAsia="de-CH"/>
          </w:rPr>
          <w:tab/>
        </w:r>
        <w:r w:rsidRPr="002D0D92">
          <w:rPr>
            <w:rStyle w:val="Hyperlink"/>
            <w:noProof/>
          </w:rPr>
          <w:t>Realisierung</w:t>
        </w:r>
        <w:r>
          <w:rPr>
            <w:noProof/>
            <w:webHidden/>
          </w:rPr>
          <w:tab/>
        </w:r>
        <w:r>
          <w:rPr>
            <w:noProof/>
            <w:webHidden/>
          </w:rPr>
          <w:fldChar w:fldCharType="begin"/>
        </w:r>
        <w:r>
          <w:rPr>
            <w:noProof/>
            <w:webHidden/>
          </w:rPr>
          <w:instrText xml:space="preserve"> PAGEREF _Toc68858093 \h </w:instrText>
        </w:r>
        <w:r>
          <w:rPr>
            <w:noProof/>
            <w:webHidden/>
          </w:rPr>
        </w:r>
        <w:r>
          <w:rPr>
            <w:noProof/>
            <w:webHidden/>
          </w:rPr>
          <w:fldChar w:fldCharType="separate"/>
        </w:r>
        <w:r>
          <w:rPr>
            <w:noProof/>
            <w:webHidden/>
          </w:rPr>
          <w:t>36</w:t>
        </w:r>
        <w:r>
          <w:rPr>
            <w:noProof/>
            <w:webHidden/>
          </w:rPr>
          <w:fldChar w:fldCharType="end"/>
        </w:r>
      </w:hyperlink>
    </w:p>
    <w:p w14:paraId="4D79F3A8" w14:textId="2BFE518F" w:rsidR="00635C04" w:rsidRDefault="00635C04">
      <w:pPr>
        <w:pStyle w:val="TOC2"/>
        <w:rPr>
          <w:rFonts w:asciiTheme="minorHAnsi" w:eastAsiaTheme="minorEastAsia" w:hAnsiTheme="minorHAnsi" w:cstheme="minorBidi"/>
          <w:szCs w:val="22"/>
          <w:lang w:eastAsia="de-CH"/>
        </w:rPr>
      </w:pPr>
      <w:hyperlink w:anchor="_Toc68858094" w:history="1">
        <w:r w:rsidRPr="002D0D92">
          <w:rPr>
            <w:rStyle w:val="Hyperlink"/>
            <w:rFonts w:eastAsia="Calibri"/>
          </w:rPr>
          <w:t>11.1</w:t>
        </w:r>
        <w:r>
          <w:rPr>
            <w:rFonts w:asciiTheme="minorHAnsi" w:eastAsiaTheme="minorEastAsia" w:hAnsiTheme="minorHAnsi" w:cstheme="minorBidi"/>
            <w:szCs w:val="22"/>
            <w:lang w:eastAsia="de-CH"/>
          </w:rPr>
          <w:tab/>
        </w:r>
        <w:r w:rsidRPr="002D0D92">
          <w:rPr>
            <w:rStyle w:val="Hyperlink"/>
            <w:rFonts w:eastAsia="Calibri"/>
          </w:rPr>
          <w:t>Domainmodel erstellen</w:t>
        </w:r>
        <w:r>
          <w:rPr>
            <w:webHidden/>
          </w:rPr>
          <w:tab/>
        </w:r>
        <w:r>
          <w:rPr>
            <w:webHidden/>
          </w:rPr>
          <w:fldChar w:fldCharType="begin"/>
        </w:r>
        <w:r>
          <w:rPr>
            <w:webHidden/>
          </w:rPr>
          <w:instrText xml:space="preserve"> PAGEREF _Toc68858094 \h </w:instrText>
        </w:r>
        <w:r>
          <w:rPr>
            <w:webHidden/>
          </w:rPr>
        </w:r>
        <w:r>
          <w:rPr>
            <w:webHidden/>
          </w:rPr>
          <w:fldChar w:fldCharType="separate"/>
        </w:r>
        <w:r>
          <w:rPr>
            <w:webHidden/>
          </w:rPr>
          <w:t>36</w:t>
        </w:r>
        <w:r>
          <w:rPr>
            <w:webHidden/>
          </w:rPr>
          <w:fldChar w:fldCharType="end"/>
        </w:r>
      </w:hyperlink>
    </w:p>
    <w:p w14:paraId="5A85442A" w14:textId="31E7087A" w:rsidR="00635C04" w:rsidRDefault="00635C04">
      <w:pPr>
        <w:pStyle w:val="TOC2"/>
        <w:rPr>
          <w:rFonts w:asciiTheme="minorHAnsi" w:eastAsiaTheme="minorEastAsia" w:hAnsiTheme="minorHAnsi" w:cstheme="minorBidi"/>
          <w:szCs w:val="22"/>
          <w:lang w:eastAsia="de-CH"/>
        </w:rPr>
      </w:pPr>
      <w:hyperlink w:anchor="_Toc68858095" w:history="1">
        <w:r w:rsidRPr="002D0D92">
          <w:rPr>
            <w:rStyle w:val="Hyperlink"/>
            <w:rFonts w:eastAsia="Calibri"/>
          </w:rPr>
          <w:t>11.2</w:t>
        </w:r>
        <w:r>
          <w:rPr>
            <w:rFonts w:asciiTheme="minorHAnsi" w:eastAsiaTheme="minorEastAsia" w:hAnsiTheme="minorHAnsi" w:cstheme="minorBidi"/>
            <w:szCs w:val="22"/>
            <w:lang w:eastAsia="de-CH"/>
          </w:rPr>
          <w:tab/>
        </w:r>
        <w:r w:rsidRPr="002D0D92">
          <w:rPr>
            <w:rStyle w:val="Hyperlink"/>
            <w:rFonts w:eastAsia="Calibri"/>
          </w:rPr>
          <w:t>Erweiterung installieren</w:t>
        </w:r>
        <w:r>
          <w:rPr>
            <w:webHidden/>
          </w:rPr>
          <w:tab/>
        </w:r>
        <w:r>
          <w:rPr>
            <w:webHidden/>
          </w:rPr>
          <w:fldChar w:fldCharType="begin"/>
        </w:r>
        <w:r>
          <w:rPr>
            <w:webHidden/>
          </w:rPr>
          <w:instrText xml:space="preserve"> PAGEREF _Toc68858095 \h </w:instrText>
        </w:r>
        <w:r>
          <w:rPr>
            <w:webHidden/>
          </w:rPr>
        </w:r>
        <w:r>
          <w:rPr>
            <w:webHidden/>
          </w:rPr>
          <w:fldChar w:fldCharType="separate"/>
        </w:r>
        <w:r>
          <w:rPr>
            <w:webHidden/>
          </w:rPr>
          <w:t>36</w:t>
        </w:r>
        <w:r>
          <w:rPr>
            <w:webHidden/>
          </w:rPr>
          <w:fldChar w:fldCharType="end"/>
        </w:r>
      </w:hyperlink>
    </w:p>
    <w:p w14:paraId="4594F665" w14:textId="0E3886DA" w:rsidR="00635C04" w:rsidRDefault="00635C04">
      <w:pPr>
        <w:pStyle w:val="TOC2"/>
        <w:rPr>
          <w:rFonts w:asciiTheme="minorHAnsi" w:eastAsiaTheme="minorEastAsia" w:hAnsiTheme="minorHAnsi" w:cstheme="minorBidi"/>
          <w:szCs w:val="22"/>
          <w:lang w:eastAsia="de-CH"/>
        </w:rPr>
      </w:pPr>
      <w:hyperlink w:anchor="_Toc68858096" w:history="1">
        <w:r w:rsidRPr="002D0D92">
          <w:rPr>
            <w:rStyle w:val="Hyperlink"/>
          </w:rPr>
          <w:t>11.4</w:t>
        </w:r>
        <w:r>
          <w:rPr>
            <w:rFonts w:asciiTheme="minorHAnsi" w:eastAsiaTheme="minorEastAsia" w:hAnsiTheme="minorHAnsi" w:cstheme="minorBidi"/>
            <w:szCs w:val="22"/>
            <w:lang w:eastAsia="de-CH"/>
          </w:rPr>
          <w:tab/>
        </w:r>
        <w:r w:rsidRPr="002D0D92">
          <w:rPr>
            <w:rStyle w:val="Hyperlink"/>
          </w:rPr>
          <w:t>Testprotokoll</w:t>
        </w:r>
        <w:r>
          <w:rPr>
            <w:webHidden/>
          </w:rPr>
          <w:tab/>
        </w:r>
        <w:r>
          <w:rPr>
            <w:webHidden/>
          </w:rPr>
          <w:fldChar w:fldCharType="begin"/>
        </w:r>
        <w:r>
          <w:rPr>
            <w:webHidden/>
          </w:rPr>
          <w:instrText xml:space="preserve"> PAGEREF _Toc68858096 \h </w:instrText>
        </w:r>
        <w:r>
          <w:rPr>
            <w:webHidden/>
          </w:rPr>
        </w:r>
        <w:r>
          <w:rPr>
            <w:webHidden/>
          </w:rPr>
          <w:fldChar w:fldCharType="separate"/>
        </w:r>
        <w:r>
          <w:rPr>
            <w:webHidden/>
          </w:rPr>
          <w:t>37</w:t>
        </w:r>
        <w:r>
          <w:rPr>
            <w:webHidden/>
          </w:rPr>
          <w:fldChar w:fldCharType="end"/>
        </w:r>
      </w:hyperlink>
    </w:p>
    <w:p w14:paraId="7EBD532F" w14:textId="61BD726A" w:rsidR="00635C04" w:rsidRDefault="00635C04">
      <w:pPr>
        <w:pStyle w:val="TOC3"/>
        <w:tabs>
          <w:tab w:val="left" w:pos="1320"/>
          <w:tab w:val="right" w:leader="dot" w:pos="9061"/>
        </w:tabs>
        <w:rPr>
          <w:rFonts w:asciiTheme="minorHAnsi" w:eastAsiaTheme="minorEastAsia" w:hAnsiTheme="minorHAnsi"/>
          <w:noProof/>
          <w:lang w:eastAsia="de-CH"/>
        </w:rPr>
      </w:pPr>
      <w:hyperlink w:anchor="_Toc68858097" w:history="1">
        <w:r w:rsidRPr="002D0D92">
          <w:rPr>
            <w:rStyle w:val="Hyperlink"/>
            <w:noProof/>
          </w:rPr>
          <w:t>11.4.1</w:t>
        </w:r>
        <w:r>
          <w:rPr>
            <w:rFonts w:asciiTheme="minorHAnsi" w:eastAsiaTheme="minorEastAsia" w:hAnsiTheme="minorHAnsi"/>
            <w:noProof/>
            <w:lang w:eastAsia="de-CH"/>
          </w:rPr>
          <w:tab/>
        </w:r>
        <w:r w:rsidRPr="002D0D92">
          <w:rPr>
            <w:rStyle w:val="Hyperlink"/>
            <w:noProof/>
          </w:rPr>
          <w:t>Testfall</w:t>
        </w:r>
        <w:r>
          <w:rPr>
            <w:noProof/>
            <w:webHidden/>
          </w:rPr>
          <w:tab/>
        </w:r>
        <w:r>
          <w:rPr>
            <w:noProof/>
            <w:webHidden/>
          </w:rPr>
          <w:fldChar w:fldCharType="begin"/>
        </w:r>
        <w:r>
          <w:rPr>
            <w:noProof/>
            <w:webHidden/>
          </w:rPr>
          <w:instrText xml:space="preserve"> PAGEREF _Toc68858097 \h </w:instrText>
        </w:r>
        <w:r>
          <w:rPr>
            <w:noProof/>
            <w:webHidden/>
          </w:rPr>
        </w:r>
        <w:r>
          <w:rPr>
            <w:noProof/>
            <w:webHidden/>
          </w:rPr>
          <w:fldChar w:fldCharType="separate"/>
        </w:r>
        <w:r>
          <w:rPr>
            <w:noProof/>
            <w:webHidden/>
          </w:rPr>
          <w:t>37</w:t>
        </w:r>
        <w:r>
          <w:rPr>
            <w:noProof/>
            <w:webHidden/>
          </w:rPr>
          <w:fldChar w:fldCharType="end"/>
        </w:r>
      </w:hyperlink>
    </w:p>
    <w:p w14:paraId="402D31C1" w14:textId="3407EFB6" w:rsidR="00635C04" w:rsidRDefault="00635C04">
      <w:pPr>
        <w:pStyle w:val="TOC3"/>
        <w:tabs>
          <w:tab w:val="left" w:pos="1320"/>
          <w:tab w:val="right" w:leader="dot" w:pos="9061"/>
        </w:tabs>
        <w:rPr>
          <w:rFonts w:asciiTheme="minorHAnsi" w:eastAsiaTheme="minorEastAsia" w:hAnsiTheme="minorHAnsi"/>
          <w:noProof/>
          <w:lang w:eastAsia="de-CH"/>
        </w:rPr>
      </w:pPr>
      <w:hyperlink w:anchor="_Toc68858098" w:history="1">
        <w:r w:rsidRPr="002D0D92">
          <w:rPr>
            <w:rStyle w:val="Hyperlink"/>
            <w:noProof/>
          </w:rPr>
          <w:t>11.4.2</w:t>
        </w:r>
        <w:r>
          <w:rPr>
            <w:rFonts w:asciiTheme="minorHAnsi" w:eastAsiaTheme="minorEastAsia" w:hAnsiTheme="minorHAnsi"/>
            <w:noProof/>
            <w:lang w:eastAsia="de-CH"/>
          </w:rPr>
          <w:tab/>
        </w:r>
        <w:r w:rsidRPr="002D0D92">
          <w:rPr>
            <w:rStyle w:val="Hyperlink"/>
            <w:noProof/>
          </w:rPr>
          <w:t>Testdurchführung und Testergebnis</w:t>
        </w:r>
        <w:r>
          <w:rPr>
            <w:noProof/>
            <w:webHidden/>
          </w:rPr>
          <w:tab/>
        </w:r>
        <w:r>
          <w:rPr>
            <w:noProof/>
            <w:webHidden/>
          </w:rPr>
          <w:fldChar w:fldCharType="begin"/>
        </w:r>
        <w:r>
          <w:rPr>
            <w:noProof/>
            <w:webHidden/>
          </w:rPr>
          <w:instrText xml:space="preserve"> PAGEREF _Toc68858098 \h </w:instrText>
        </w:r>
        <w:r>
          <w:rPr>
            <w:noProof/>
            <w:webHidden/>
          </w:rPr>
        </w:r>
        <w:r>
          <w:rPr>
            <w:noProof/>
            <w:webHidden/>
          </w:rPr>
          <w:fldChar w:fldCharType="separate"/>
        </w:r>
        <w:r>
          <w:rPr>
            <w:noProof/>
            <w:webHidden/>
          </w:rPr>
          <w:t>37</w:t>
        </w:r>
        <w:r>
          <w:rPr>
            <w:noProof/>
            <w:webHidden/>
          </w:rPr>
          <w:fldChar w:fldCharType="end"/>
        </w:r>
      </w:hyperlink>
    </w:p>
    <w:p w14:paraId="20DA805F" w14:textId="74D2F237" w:rsidR="00635C04" w:rsidRDefault="00635C04">
      <w:pPr>
        <w:pStyle w:val="TOC3"/>
        <w:tabs>
          <w:tab w:val="left" w:pos="1320"/>
          <w:tab w:val="right" w:leader="dot" w:pos="9061"/>
        </w:tabs>
        <w:rPr>
          <w:rFonts w:asciiTheme="minorHAnsi" w:eastAsiaTheme="minorEastAsia" w:hAnsiTheme="minorHAnsi"/>
          <w:noProof/>
          <w:lang w:eastAsia="de-CH"/>
        </w:rPr>
      </w:pPr>
      <w:hyperlink w:anchor="_Toc68858099" w:history="1">
        <w:r w:rsidRPr="002D0D92">
          <w:rPr>
            <w:rStyle w:val="Hyperlink"/>
            <w:noProof/>
          </w:rPr>
          <w:t>11.4.3</w:t>
        </w:r>
        <w:r>
          <w:rPr>
            <w:rFonts w:asciiTheme="minorHAnsi" w:eastAsiaTheme="minorEastAsia" w:hAnsiTheme="minorHAnsi"/>
            <w:noProof/>
            <w:lang w:eastAsia="de-CH"/>
          </w:rPr>
          <w:tab/>
        </w:r>
        <w:r w:rsidRPr="002D0D92">
          <w:rPr>
            <w:rStyle w:val="Hyperlink"/>
            <w:noProof/>
          </w:rPr>
          <w:t>Testwürdigung</w:t>
        </w:r>
        <w:r>
          <w:rPr>
            <w:noProof/>
            <w:webHidden/>
          </w:rPr>
          <w:tab/>
        </w:r>
        <w:r>
          <w:rPr>
            <w:noProof/>
            <w:webHidden/>
          </w:rPr>
          <w:fldChar w:fldCharType="begin"/>
        </w:r>
        <w:r>
          <w:rPr>
            <w:noProof/>
            <w:webHidden/>
          </w:rPr>
          <w:instrText xml:space="preserve"> PAGEREF _Toc68858099 \h </w:instrText>
        </w:r>
        <w:r>
          <w:rPr>
            <w:noProof/>
            <w:webHidden/>
          </w:rPr>
        </w:r>
        <w:r>
          <w:rPr>
            <w:noProof/>
            <w:webHidden/>
          </w:rPr>
          <w:fldChar w:fldCharType="separate"/>
        </w:r>
        <w:r>
          <w:rPr>
            <w:noProof/>
            <w:webHidden/>
          </w:rPr>
          <w:t>38</w:t>
        </w:r>
        <w:r>
          <w:rPr>
            <w:noProof/>
            <w:webHidden/>
          </w:rPr>
          <w:fldChar w:fldCharType="end"/>
        </w:r>
      </w:hyperlink>
    </w:p>
    <w:p w14:paraId="797B8C62" w14:textId="180B554A" w:rsidR="00635C04" w:rsidRDefault="00635C04">
      <w:pPr>
        <w:pStyle w:val="TOC3"/>
        <w:tabs>
          <w:tab w:val="left" w:pos="1320"/>
          <w:tab w:val="right" w:leader="dot" w:pos="9061"/>
        </w:tabs>
        <w:rPr>
          <w:rFonts w:asciiTheme="minorHAnsi" w:eastAsiaTheme="minorEastAsia" w:hAnsiTheme="minorHAnsi"/>
          <w:noProof/>
          <w:lang w:eastAsia="de-CH"/>
        </w:rPr>
      </w:pPr>
      <w:hyperlink w:anchor="_Toc68858100" w:history="1">
        <w:r w:rsidRPr="002D0D92">
          <w:rPr>
            <w:rStyle w:val="Hyperlink"/>
            <w:noProof/>
          </w:rPr>
          <w:t>11.4.4</w:t>
        </w:r>
        <w:r>
          <w:rPr>
            <w:rFonts w:asciiTheme="minorHAnsi" w:eastAsiaTheme="minorEastAsia" w:hAnsiTheme="minorHAnsi"/>
            <w:noProof/>
            <w:lang w:eastAsia="de-CH"/>
          </w:rPr>
          <w:tab/>
        </w:r>
        <w:r w:rsidRPr="002D0D92">
          <w:rPr>
            <w:rStyle w:val="Hyperlink"/>
            <w:noProof/>
          </w:rPr>
          <w:t>Testfazit</w:t>
        </w:r>
        <w:r>
          <w:rPr>
            <w:noProof/>
            <w:webHidden/>
          </w:rPr>
          <w:tab/>
        </w:r>
        <w:r>
          <w:rPr>
            <w:noProof/>
            <w:webHidden/>
          </w:rPr>
          <w:fldChar w:fldCharType="begin"/>
        </w:r>
        <w:r>
          <w:rPr>
            <w:noProof/>
            <w:webHidden/>
          </w:rPr>
          <w:instrText xml:space="preserve"> PAGEREF _Toc68858100 \h </w:instrText>
        </w:r>
        <w:r>
          <w:rPr>
            <w:noProof/>
            <w:webHidden/>
          </w:rPr>
        </w:r>
        <w:r>
          <w:rPr>
            <w:noProof/>
            <w:webHidden/>
          </w:rPr>
          <w:fldChar w:fldCharType="separate"/>
        </w:r>
        <w:r>
          <w:rPr>
            <w:noProof/>
            <w:webHidden/>
          </w:rPr>
          <w:t>38</w:t>
        </w:r>
        <w:r>
          <w:rPr>
            <w:noProof/>
            <w:webHidden/>
          </w:rPr>
          <w:fldChar w:fldCharType="end"/>
        </w:r>
      </w:hyperlink>
    </w:p>
    <w:p w14:paraId="13C57D92" w14:textId="6CE9799E" w:rsidR="00635C04" w:rsidRDefault="00635C04">
      <w:pPr>
        <w:pStyle w:val="TOC3"/>
        <w:tabs>
          <w:tab w:val="left" w:pos="1320"/>
          <w:tab w:val="right" w:leader="dot" w:pos="9061"/>
        </w:tabs>
        <w:rPr>
          <w:rFonts w:asciiTheme="minorHAnsi" w:eastAsiaTheme="minorEastAsia" w:hAnsiTheme="minorHAnsi"/>
          <w:noProof/>
          <w:lang w:eastAsia="de-CH"/>
        </w:rPr>
      </w:pPr>
      <w:hyperlink w:anchor="_Toc68858101" w:history="1">
        <w:r w:rsidRPr="002D0D92">
          <w:rPr>
            <w:rStyle w:val="Hyperlink"/>
            <w:noProof/>
          </w:rPr>
          <w:t>11.4.5</w:t>
        </w:r>
        <w:r>
          <w:rPr>
            <w:rFonts w:asciiTheme="minorHAnsi" w:eastAsiaTheme="minorEastAsia" w:hAnsiTheme="minorHAnsi"/>
            <w:noProof/>
            <w:lang w:eastAsia="de-CH"/>
          </w:rPr>
          <w:tab/>
        </w:r>
        <w:r w:rsidRPr="002D0D92">
          <w:rPr>
            <w:rStyle w:val="Hyperlink"/>
            <w:noProof/>
          </w:rPr>
          <w:t>Weiteres Vorgehen</w:t>
        </w:r>
        <w:r>
          <w:rPr>
            <w:noProof/>
            <w:webHidden/>
          </w:rPr>
          <w:tab/>
        </w:r>
        <w:r>
          <w:rPr>
            <w:noProof/>
            <w:webHidden/>
          </w:rPr>
          <w:fldChar w:fldCharType="begin"/>
        </w:r>
        <w:r>
          <w:rPr>
            <w:noProof/>
            <w:webHidden/>
          </w:rPr>
          <w:instrText xml:space="preserve"> PAGEREF _Toc68858101 \h </w:instrText>
        </w:r>
        <w:r>
          <w:rPr>
            <w:noProof/>
            <w:webHidden/>
          </w:rPr>
        </w:r>
        <w:r>
          <w:rPr>
            <w:noProof/>
            <w:webHidden/>
          </w:rPr>
          <w:fldChar w:fldCharType="separate"/>
        </w:r>
        <w:r>
          <w:rPr>
            <w:noProof/>
            <w:webHidden/>
          </w:rPr>
          <w:t>38</w:t>
        </w:r>
        <w:r>
          <w:rPr>
            <w:noProof/>
            <w:webHidden/>
          </w:rPr>
          <w:fldChar w:fldCharType="end"/>
        </w:r>
      </w:hyperlink>
    </w:p>
    <w:p w14:paraId="1A6F0828" w14:textId="501EB848" w:rsidR="00635C04" w:rsidRDefault="00635C04">
      <w:pPr>
        <w:pStyle w:val="TOC2"/>
        <w:rPr>
          <w:rFonts w:asciiTheme="minorHAnsi" w:eastAsiaTheme="minorEastAsia" w:hAnsiTheme="minorHAnsi" w:cstheme="minorBidi"/>
          <w:szCs w:val="22"/>
          <w:lang w:eastAsia="de-CH"/>
        </w:rPr>
      </w:pPr>
      <w:hyperlink w:anchor="_Toc68858102" w:history="1">
        <w:r w:rsidRPr="002D0D92">
          <w:rPr>
            <w:rStyle w:val="Hyperlink"/>
          </w:rPr>
          <w:t>11.5</w:t>
        </w:r>
        <w:r>
          <w:rPr>
            <w:rFonts w:asciiTheme="minorHAnsi" w:eastAsiaTheme="minorEastAsia" w:hAnsiTheme="minorHAnsi" w:cstheme="minorBidi"/>
            <w:szCs w:val="22"/>
            <w:lang w:eastAsia="de-CH"/>
          </w:rPr>
          <w:tab/>
        </w:r>
        <w:r w:rsidRPr="002D0D92">
          <w:rPr>
            <w:rStyle w:val="Hyperlink"/>
          </w:rPr>
          <w:t>Einführung vorbereiten</w:t>
        </w:r>
        <w:r>
          <w:rPr>
            <w:webHidden/>
          </w:rPr>
          <w:tab/>
        </w:r>
        <w:r>
          <w:rPr>
            <w:webHidden/>
          </w:rPr>
          <w:fldChar w:fldCharType="begin"/>
        </w:r>
        <w:r>
          <w:rPr>
            <w:webHidden/>
          </w:rPr>
          <w:instrText xml:space="preserve"> PAGEREF _Toc68858102 \h </w:instrText>
        </w:r>
        <w:r>
          <w:rPr>
            <w:webHidden/>
          </w:rPr>
        </w:r>
        <w:r>
          <w:rPr>
            <w:webHidden/>
          </w:rPr>
          <w:fldChar w:fldCharType="separate"/>
        </w:r>
        <w:r>
          <w:rPr>
            <w:webHidden/>
          </w:rPr>
          <w:t>39</w:t>
        </w:r>
        <w:r>
          <w:rPr>
            <w:webHidden/>
          </w:rPr>
          <w:fldChar w:fldCharType="end"/>
        </w:r>
      </w:hyperlink>
    </w:p>
    <w:p w14:paraId="3098B043" w14:textId="06D07068" w:rsidR="00635C04" w:rsidRDefault="00635C04">
      <w:pPr>
        <w:pStyle w:val="TOC2"/>
        <w:rPr>
          <w:rFonts w:asciiTheme="minorHAnsi" w:eastAsiaTheme="minorEastAsia" w:hAnsiTheme="minorHAnsi" w:cstheme="minorBidi"/>
          <w:szCs w:val="22"/>
          <w:lang w:eastAsia="de-CH"/>
        </w:rPr>
      </w:pPr>
      <w:hyperlink w:anchor="_Toc68858103" w:history="1">
        <w:r w:rsidRPr="002D0D92">
          <w:rPr>
            <w:rStyle w:val="Hyperlink"/>
          </w:rPr>
          <w:t>11.6</w:t>
        </w:r>
        <w:r>
          <w:rPr>
            <w:rFonts w:asciiTheme="minorHAnsi" w:eastAsiaTheme="minorEastAsia" w:hAnsiTheme="minorHAnsi" w:cstheme="minorBidi"/>
            <w:szCs w:val="22"/>
            <w:lang w:eastAsia="de-CH"/>
          </w:rPr>
          <w:tab/>
        </w:r>
        <w:r w:rsidRPr="002D0D92">
          <w:rPr>
            <w:rStyle w:val="Hyperlink"/>
          </w:rPr>
          <w:t>Schutzmassnahmen umsetzen</w:t>
        </w:r>
        <w:r>
          <w:rPr>
            <w:webHidden/>
          </w:rPr>
          <w:tab/>
        </w:r>
        <w:r>
          <w:rPr>
            <w:webHidden/>
          </w:rPr>
          <w:fldChar w:fldCharType="begin"/>
        </w:r>
        <w:r>
          <w:rPr>
            <w:webHidden/>
          </w:rPr>
          <w:instrText xml:space="preserve"> PAGEREF _Toc68858103 \h </w:instrText>
        </w:r>
        <w:r>
          <w:rPr>
            <w:webHidden/>
          </w:rPr>
        </w:r>
        <w:r>
          <w:rPr>
            <w:webHidden/>
          </w:rPr>
          <w:fldChar w:fldCharType="separate"/>
        </w:r>
        <w:r>
          <w:rPr>
            <w:webHidden/>
          </w:rPr>
          <w:t>39</w:t>
        </w:r>
        <w:r>
          <w:rPr>
            <w:webHidden/>
          </w:rPr>
          <w:fldChar w:fldCharType="end"/>
        </w:r>
      </w:hyperlink>
    </w:p>
    <w:p w14:paraId="6CAEC9FC" w14:textId="3E2F2E4C" w:rsidR="00635C04" w:rsidRDefault="00635C04">
      <w:pPr>
        <w:pStyle w:val="TOC1"/>
        <w:rPr>
          <w:rFonts w:asciiTheme="minorHAnsi" w:eastAsiaTheme="minorEastAsia" w:hAnsiTheme="minorHAnsi" w:cstheme="minorBidi"/>
          <w:b w:val="0"/>
          <w:bCs w:val="0"/>
          <w:noProof/>
          <w:szCs w:val="22"/>
          <w:lang w:eastAsia="de-CH"/>
        </w:rPr>
      </w:pPr>
      <w:hyperlink w:anchor="_Toc68858104" w:history="1">
        <w:r w:rsidRPr="002D0D92">
          <w:rPr>
            <w:rStyle w:val="Hyperlink"/>
            <w:noProof/>
          </w:rPr>
          <w:t>12.</w:t>
        </w:r>
        <w:r>
          <w:rPr>
            <w:rFonts w:asciiTheme="minorHAnsi" w:eastAsiaTheme="minorEastAsia" w:hAnsiTheme="minorHAnsi" w:cstheme="minorBidi"/>
            <w:b w:val="0"/>
            <w:bCs w:val="0"/>
            <w:noProof/>
            <w:szCs w:val="22"/>
            <w:lang w:eastAsia="de-CH"/>
          </w:rPr>
          <w:tab/>
        </w:r>
        <w:r w:rsidRPr="002D0D92">
          <w:rPr>
            <w:rStyle w:val="Hyperlink"/>
            <w:noProof/>
          </w:rPr>
          <w:t>Glossar</w:t>
        </w:r>
        <w:r>
          <w:rPr>
            <w:noProof/>
            <w:webHidden/>
          </w:rPr>
          <w:tab/>
        </w:r>
        <w:r>
          <w:rPr>
            <w:noProof/>
            <w:webHidden/>
          </w:rPr>
          <w:fldChar w:fldCharType="begin"/>
        </w:r>
        <w:r>
          <w:rPr>
            <w:noProof/>
            <w:webHidden/>
          </w:rPr>
          <w:instrText xml:space="preserve"> PAGEREF _Toc68858104 \h </w:instrText>
        </w:r>
        <w:r>
          <w:rPr>
            <w:noProof/>
            <w:webHidden/>
          </w:rPr>
        </w:r>
        <w:r>
          <w:rPr>
            <w:noProof/>
            <w:webHidden/>
          </w:rPr>
          <w:fldChar w:fldCharType="separate"/>
        </w:r>
        <w:r>
          <w:rPr>
            <w:noProof/>
            <w:webHidden/>
          </w:rPr>
          <w:t>40</w:t>
        </w:r>
        <w:r>
          <w:rPr>
            <w:noProof/>
            <w:webHidden/>
          </w:rPr>
          <w:fldChar w:fldCharType="end"/>
        </w:r>
      </w:hyperlink>
    </w:p>
    <w:p w14:paraId="0887CBFA" w14:textId="41DD8077" w:rsidR="00635C04" w:rsidRDefault="00635C04">
      <w:pPr>
        <w:pStyle w:val="TOC1"/>
        <w:rPr>
          <w:rFonts w:asciiTheme="minorHAnsi" w:eastAsiaTheme="minorEastAsia" w:hAnsiTheme="minorHAnsi" w:cstheme="minorBidi"/>
          <w:b w:val="0"/>
          <w:bCs w:val="0"/>
          <w:noProof/>
          <w:szCs w:val="22"/>
          <w:lang w:eastAsia="de-CH"/>
        </w:rPr>
      </w:pPr>
      <w:hyperlink w:anchor="_Toc68858105" w:history="1">
        <w:r w:rsidRPr="002D0D92">
          <w:rPr>
            <w:rStyle w:val="Hyperlink"/>
            <w:noProof/>
          </w:rPr>
          <w:t>13.</w:t>
        </w:r>
        <w:r>
          <w:rPr>
            <w:rFonts w:asciiTheme="minorHAnsi" w:eastAsiaTheme="minorEastAsia" w:hAnsiTheme="minorHAnsi" w:cstheme="minorBidi"/>
            <w:b w:val="0"/>
            <w:bCs w:val="0"/>
            <w:noProof/>
            <w:szCs w:val="22"/>
            <w:lang w:eastAsia="de-CH"/>
          </w:rPr>
          <w:tab/>
        </w:r>
        <w:r w:rsidRPr="002D0D92">
          <w:rPr>
            <w:rStyle w:val="Hyperlink"/>
            <w:noProof/>
          </w:rPr>
          <w:t>Literatur- und Quellenverzeichnis</w:t>
        </w:r>
        <w:r>
          <w:rPr>
            <w:noProof/>
            <w:webHidden/>
          </w:rPr>
          <w:tab/>
        </w:r>
        <w:r>
          <w:rPr>
            <w:noProof/>
            <w:webHidden/>
          </w:rPr>
          <w:fldChar w:fldCharType="begin"/>
        </w:r>
        <w:r>
          <w:rPr>
            <w:noProof/>
            <w:webHidden/>
          </w:rPr>
          <w:instrText xml:space="preserve"> PAGEREF _Toc68858105 \h </w:instrText>
        </w:r>
        <w:r>
          <w:rPr>
            <w:noProof/>
            <w:webHidden/>
          </w:rPr>
        </w:r>
        <w:r>
          <w:rPr>
            <w:noProof/>
            <w:webHidden/>
          </w:rPr>
          <w:fldChar w:fldCharType="separate"/>
        </w:r>
        <w:r>
          <w:rPr>
            <w:noProof/>
            <w:webHidden/>
          </w:rPr>
          <w:t>42</w:t>
        </w:r>
        <w:r>
          <w:rPr>
            <w:noProof/>
            <w:webHidden/>
          </w:rPr>
          <w:fldChar w:fldCharType="end"/>
        </w:r>
      </w:hyperlink>
    </w:p>
    <w:p w14:paraId="5CA8DA02" w14:textId="76338C77" w:rsidR="00635C04" w:rsidRDefault="00635C04">
      <w:pPr>
        <w:pStyle w:val="TOC1"/>
        <w:rPr>
          <w:rFonts w:asciiTheme="minorHAnsi" w:eastAsiaTheme="minorEastAsia" w:hAnsiTheme="minorHAnsi" w:cstheme="minorBidi"/>
          <w:b w:val="0"/>
          <w:bCs w:val="0"/>
          <w:noProof/>
          <w:szCs w:val="22"/>
          <w:lang w:eastAsia="de-CH"/>
        </w:rPr>
      </w:pPr>
      <w:hyperlink w:anchor="_Toc68858106" w:history="1">
        <w:r w:rsidRPr="002D0D92">
          <w:rPr>
            <w:rStyle w:val="Hyperlink"/>
            <w:noProof/>
          </w:rPr>
          <w:t>14.</w:t>
        </w:r>
        <w:r>
          <w:rPr>
            <w:rFonts w:asciiTheme="minorHAnsi" w:eastAsiaTheme="minorEastAsia" w:hAnsiTheme="minorHAnsi" w:cstheme="minorBidi"/>
            <w:b w:val="0"/>
            <w:bCs w:val="0"/>
            <w:noProof/>
            <w:szCs w:val="22"/>
            <w:lang w:eastAsia="de-CH"/>
          </w:rPr>
          <w:tab/>
        </w:r>
        <w:r w:rsidRPr="002D0D92">
          <w:rPr>
            <w:rStyle w:val="Hyperlink"/>
            <w:noProof/>
          </w:rPr>
          <w:t>Tabellen- und Abbildungsverzeichnis</w:t>
        </w:r>
        <w:r>
          <w:rPr>
            <w:noProof/>
            <w:webHidden/>
          </w:rPr>
          <w:tab/>
        </w:r>
        <w:r>
          <w:rPr>
            <w:noProof/>
            <w:webHidden/>
          </w:rPr>
          <w:fldChar w:fldCharType="begin"/>
        </w:r>
        <w:r>
          <w:rPr>
            <w:noProof/>
            <w:webHidden/>
          </w:rPr>
          <w:instrText xml:space="preserve"> PAGEREF _Toc68858106 \h </w:instrText>
        </w:r>
        <w:r>
          <w:rPr>
            <w:noProof/>
            <w:webHidden/>
          </w:rPr>
        </w:r>
        <w:r>
          <w:rPr>
            <w:noProof/>
            <w:webHidden/>
          </w:rPr>
          <w:fldChar w:fldCharType="separate"/>
        </w:r>
        <w:r>
          <w:rPr>
            <w:noProof/>
            <w:webHidden/>
          </w:rPr>
          <w:t>43</w:t>
        </w:r>
        <w:r>
          <w:rPr>
            <w:noProof/>
            <w:webHidden/>
          </w:rPr>
          <w:fldChar w:fldCharType="end"/>
        </w:r>
      </w:hyperlink>
    </w:p>
    <w:p w14:paraId="54C074AA" w14:textId="2D4EDEDE" w:rsidR="00635C04" w:rsidRDefault="00635C04">
      <w:pPr>
        <w:pStyle w:val="TOC1"/>
        <w:rPr>
          <w:rFonts w:asciiTheme="minorHAnsi" w:eastAsiaTheme="minorEastAsia" w:hAnsiTheme="minorHAnsi" w:cstheme="minorBidi"/>
          <w:b w:val="0"/>
          <w:bCs w:val="0"/>
          <w:noProof/>
          <w:szCs w:val="22"/>
          <w:lang w:eastAsia="de-CH"/>
        </w:rPr>
      </w:pPr>
      <w:hyperlink w:anchor="_Toc68858107" w:history="1">
        <w:r w:rsidRPr="002D0D92">
          <w:rPr>
            <w:rStyle w:val="Hyperlink"/>
            <w:noProof/>
          </w:rPr>
          <w:t>Abbildungsverzeichnis</w:t>
        </w:r>
        <w:r>
          <w:rPr>
            <w:noProof/>
            <w:webHidden/>
          </w:rPr>
          <w:tab/>
        </w:r>
        <w:r>
          <w:rPr>
            <w:noProof/>
            <w:webHidden/>
          </w:rPr>
          <w:fldChar w:fldCharType="begin"/>
        </w:r>
        <w:r>
          <w:rPr>
            <w:noProof/>
            <w:webHidden/>
          </w:rPr>
          <w:instrText xml:space="preserve"> PAGEREF _Toc68858107 \h </w:instrText>
        </w:r>
        <w:r>
          <w:rPr>
            <w:noProof/>
            <w:webHidden/>
          </w:rPr>
        </w:r>
        <w:r>
          <w:rPr>
            <w:noProof/>
            <w:webHidden/>
          </w:rPr>
          <w:fldChar w:fldCharType="separate"/>
        </w:r>
        <w:r>
          <w:rPr>
            <w:noProof/>
            <w:webHidden/>
          </w:rPr>
          <w:t>43</w:t>
        </w:r>
        <w:r>
          <w:rPr>
            <w:noProof/>
            <w:webHidden/>
          </w:rPr>
          <w:fldChar w:fldCharType="end"/>
        </w:r>
      </w:hyperlink>
    </w:p>
    <w:p w14:paraId="764873D9" w14:textId="66DBCF26" w:rsidR="00635C04" w:rsidRDefault="00635C04">
      <w:pPr>
        <w:pStyle w:val="TOC1"/>
        <w:rPr>
          <w:rFonts w:asciiTheme="minorHAnsi" w:eastAsiaTheme="minorEastAsia" w:hAnsiTheme="minorHAnsi" w:cstheme="minorBidi"/>
          <w:b w:val="0"/>
          <w:bCs w:val="0"/>
          <w:noProof/>
          <w:szCs w:val="22"/>
          <w:lang w:eastAsia="de-CH"/>
        </w:rPr>
      </w:pPr>
      <w:hyperlink w:anchor="_Toc68858108" w:history="1">
        <w:r w:rsidRPr="002D0D92">
          <w:rPr>
            <w:rStyle w:val="Hyperlink"/>
            <w:noProof/>
          </w:rPr>
          <w:t>Tabellenverzeichnis</w:t>
        </w:r>
        <w:r>
          <w:rPr>
            <w:noProof/>
            <w:webHidden/>
          </w:rPr>
          <w:tab/>
        </w:r>
        <w:r>
          <w:rPr>
            <w:noProof/>
            <w:webHidden/>
          </w:rPr>
          <w:fldChar w:fldCharType="begin"/>
        </w:r>
        <w:r>
          <w:rPr>
            <w:noProof/>
            <w:webHidden/>
          </w:rPr>
          <w:instrText xml:space="preserve"> PAGEREF _Toc68858108 \h </w:instrText>
        </w:r>
        <w:r>
          <w:rPr>
            <w:noProof/>
            <w:webHidden/>
          </w:rPr>
        </w:r>
        <w:r>
          <w:rPr>
            <w:noProof/>
            <w:webHidden/>
          </w:rPr>
          <w:fldChar w:fldCharType="separate"/>
        </w:r>
        <w:r>
          <w:rPr>
            <w:noProof/>
            <w:webHidden/>
          </w:rPr>
          <w:t>43</w:t>
        </w:r>
        <w:r>
          <w:rPr>
            <w:noProof/>
            <w:webHidden/>
          </w:rPr>
          <w:fldChar w:fldCharType="end"/>
        </w:r>
      </w:hyperlink>
    </w:p>
    <w:p w14:paraId="549140B8" w14:textId="39BBD149" w:rsidR="00635C04" w:rsidRDefault="00635C04">
      <w:pPr>
        <w:pStyle w:val="TOC1"/>
        <w:rPr>
          <w:rFonts w:asciiTheme="minorHAnsi" w:eastAsiaTheme="minorEastAsia" w:hAnsiTheme="minorHAnsi" w:cstheme="minorBidi"/>
          <w:b w:val="0"/>
          <w:bCs w:val="0"/>
          <w:noProof/>
          <w:szCs w:val="22"/>
          <w:lang w:eastAsia="de-CH"/>
        </w:rPr>
      </w:pPr>
      <w:hyperlink w:anchor="_Toc68858109" w:history="1">
        <w:r w:rsidRPr="002D0D92">
          <w:rPr>
            <w:rStyle w:val="Hyperlink"/>
            <w:noProof/>
          </w:rPr>
          <w:t>15.</w:t>
        </w:r>
        <w:r>
          <w:rPr>
            <w:rFonts w:asciiTheme="minorHAnsi" w:eastAsiaTheme="minorEastAsia" w:hAnsiTheme="minorHAnsi" w:cstheme="minorBidi"/>
            <w:b w:val="0"/>
            <w:bCs w:val="0"/>
            <w:noProof/>
            <w:szCs w:val="22"/>
            <w:lang w:eastAsia="de-CH"/>
          </w:rPr>
          <w:tab/>
        </w:r>
        <w:r w:rsidRPr="002D0D92">
          <w:rPr>
            <w:rStyle w:val="Hyperlink"/>
            <w:noProof/>
          </w:rPr>
          <w:t>Anhang</w:t>
        </w:r>
        <w:r>
          <w:rPr>
            <w:noProof/>
            <w:webHidden/>
          </w:rPr>
          <w:tab/>
        </w:r>
        <w:r>
          <w:rPr>
            <w:noProof/>
            <w:webHidden/>
          </w:rPr>
          <w:fldChar w:fldCharType="begin"/>
        </w:r>
        <w:r>
          <w:rPr>
            <w:noProof/>
            <w:webHidden/>
          </w:rPr>
          <w:instrText xml:space="preserve"> PAGEREF _Toc68858109 \h </w:instrText>
        </w:r>
        <w:r>
          <w:rPr>
            <w:noProof/>
            <w:webHidden/>
          </w:rPr>
        </w:r>
        <w:r>
          <w:rPr>
            <w:noProof/>
            <w:webHidden/>
          </w:rPr>
          <w:fldChar w:fldCharType="separate"/>
        </w:r>
        <w:r>
          <w:rPr>
            <w:noProof/>
            <w:webHidden/>
          </w:rPr>
          <w:t>44</w:t>
        </w:r>
        <w:r>
          <w:rPr>
            <w:noProof/>
            <w:webHidden/>
          </w:rPr>
          <w:fldChar w:fldCharType="end"/>
        </w:r>
      </w:hyperlink>
    </w:p>
    <w:p w14:paraId="2C7B38C2" w14:textId="636CBA78" w:rsidR="001E5968" w:rsidRDefault="00F3126B" w:rsidP="004C5F99">
      <w:pPr>
        <w:tabs>
          <w:tab w:val="left" w:pos="5573"/>
        </w:tabs>
        <w:rPr>
          <w:rFonts w:eastAsia="Times New Roman" w:cs="Times New Roman"/>
          <w:szCs w:val="24"/>
          <w:lang w:eastAsia="de-DE"/>
        </w:rPr>
      </w:pPr>
      <w:r>
        <w:rPr>
          <w:rFonts w:eastAsia="Times New Roman" w:cs="Times New Roman"/>
          <w:szCs w:val="24"/>
          <w:lang w:eastAsia="de-DE"/>
        </w:rPr>
        <w:fldChar w:fldCharType="end"/>
      </w:r>
    </w:p>
    <w:p w14:paraId="236402A0" w14:textId="77777777" w:rsidR="001E5968" w:rsidRDefault="001E5968">
      <w:pPr>
        <w:spacing w:after="200"/>
        <w:rPr>
          <w:rFonts w:eastAsia="Times New Roman" w:cs="Times New Roman"/>
          <w:szCs w:val="24"/>
          <w:lang w:eastAsia="de-DE"/>
        </w:rPr>
      </w:pPr>
      <w:r>
        <w:rPr>
          <w:rFonts w:eastAsia="Times New Roman" w:cs="Times New Roman"/>
          <w:szCs w:val="24"/>
          <w:lang w:eastAsia="de-DE"/>
        </w:rPr>
        <w:br w:type="page"/>
      </w:r>
    </w:p>
    <w:p w14:paraId="243F79A5" w14:textId="77777777" w:rsidR="004C5F99" w:rsidRDefault="004C5F99" w:rsidP="004C5F99">
      <w:pPr>
        <w:tabs>
          <w:tab w:val="left" w:pos="5573"/>
        </w:tabs>
        <w:rPr>
          <w:rFonts w:eastAsia="Times New Roman" w:cs="Times New Roman"/>
          <w:szCs w:val="24"/>
          <w:lang w:eastAsia="de-DE"/>
        </w:rPr>
      </w:pPr>
    </w:p>
    <w:p w14:paraId="0E3D40F2" w14:textId="77777777" w:rsidR="00F3126B" w:rsidRDefault="00F3126B" w:rsidP="00F3126B">
      <w:pPr>
        <w:pStyle w:val="IPA-HinweistexteTextkanngelschtwerden"/>
      </w:pPr>
      <w:r>
        <w:t>Tipp: nicht mehr als maximal drei Stufen gliedern</w:t>
      </w:r>
    </w:p>
    <w:p w14:paraId="6EB199B5" w14:textId="77777777" w:rsidR="00496F8F" w:rsidRDefault="00496F8F" w:rsidP="00496F8F">
      <w:pPr>
        <w:pStyle w:val="Verzeichnisberschrift2"/>
      </w:pPr>
      <w:r>
        <w:t>Änderungskontrolle, Prüfung, Genehmigung</w:t>
      </w:r>
    </w:p>
    <w:tbl>
      <w:tblPr>
        <w:tblW w:w="9070" w:type="dxa"/>
        <w:tblLayout w:type="fixed"/>
        <w:tblCellMar>
          <w:left w:w="70" w:type="dxa"/>
          <w:right w:w="70" w:type="dxa"/>
        </w:tblCellMar>
        <w:tblLook w:val="0000" w:firstRow="0" w:lastRow="0" w:firstColumn="0" w:lastColumn="0" w:noHBand="0" w:noVBand="0"/>
      </w:tblPr>
      <w:tblGrid>
        <w:gridCol w:w="1150"/>
        <w:gridCol w:w="1800"/>
        <w:gridCol w:w="1980"/>
        <w:gridCol w:w="4140"/>
      </w:tblGrid>
      <w:tr w:rsidR="00496F8F" w:rsidRPr="00E10423" w14:paraId="194F6900" w14:textId="77777777" w:rsidTr="00483C1C">
        <w:trPr>
          <w:tblHeader/>
        </w:trPr>
        <w:tc>
          <w:tcPr>
            <w:tcW w:w="9070" w:type="dxa"/>
            <w:gridSpan w:val="4"/>
            <w:shd w:val="clear" w:color="auto" w:fill="4BACC6" w:themeFill="accent5"/>
          </w:tcPr>
          <w:p w14:paraId="2E62A48C" w14:textId="77777777" w:rsidR="00496F8F" w:rsidRPr="00E10423" w:rsidRDefault="00496F8F" w:rsidP="00483C1C">
            <w:pPr>
              <w:pStyle w:val="IPA-Tabellentitel"/>
              <w:rPr>
                <w:sz w:val="22"/>
                <w:szCs w:val="22"/>
              </w:rPr>
            </w:pPr>
          </w:p>
        </w:tc>
      </w:tr>
      <w:tr w:rsidR="00496F8F" w:rsidRPr="00E10423" w14:paraId="5B066258" w14:textId="77777777" w:rsidTr="00483C1C">
        <w:tc>
          <w:tcPr>
            <w:tcW w:w="1150" w:type="dxa"/>
            <w:tcBorders>
              <w:right w:val="single" w:sz="4" w:space="0" w:color="auto"/>
            </w:tcBorders>
            <w:shd w:val="clear" w:color="auto" w:fill="4BACC6" w:themeFill="accent5"/>
          </w:tcPr>
          <w:p w14:paraId="167BEC2F" w14:textId="77777777" w:rsidR="00496F8F" w:rsidRPr="00E10423" w:rsidRDefault="00496F8F" w:rsidP="00483C1C">
            <w:pPr>
              <w:pStyle w:val="IPA-Tabellentitel"/>
              <w:rPr>
                <w:sz w:val="22"/>
                <w:szCs w:val="22"/>
              </w:rPr>
            </w:pPr>
            <w:r w:rsidRPr="00E10423">
              <w:rPr>
                <w:sz w:val="22"/>
                <w:szCs w:val="22"/>
              </w:rPr>
              <w:t>Version</w:t>
            </w:r>
          </w:p>
        </w:tc>
        <w:tc>
          <w:tcPr>
            <w:tcW w:w="1800" w:type="dxa"/>
            <w:tcBorders>
              <w:left w:val="single" w:sz="4" w:space="0" w:color="auto"/>
              <w:right w:val="single" w:sz="4" w:space="0" w:color="auto"/>
            </w:tcBorders>
            <w:shd w:val="clear" w:color="auto" w:fill="4BACC6" w:themeFill="accent5"/>
          </w:tcPr>
          <w:p w14:paraId="2B208FFB" w14:textId="77777777" w:rsidR="00496F8F" w:rsidRPr="00E10423" w:rsidRDefault="00496F8F" w:rsidP="00483C1C">
            <w:pPr>
              <w:pStyle w:val="IPA-Tabellentitel"/>
              <w:rPr>
                <w:sz w:val="22"/>
                <w:szCs w:val="22"/>
              </w:rPr>
            </w:pPr>
            <w:r w:rsidRPr="00E10423">
              <w:rPr>
                <w:sz w:val="22"/>
                <w:szCs w:val="22"/>
              </w:rPr>
              <w:t>Datum</w:t>
            </w:r>
          </w:p>
        </w:tc>
        <w:tc>
          <w:tcPr>
            <w:tcW w:w="1980" w:type="dxa"/>
            <w:tcBorders>
              <w:left w:val="single" w:sz="4" w:space="0" w:color="auto"/>
              <w:right w:val="single" w:sz="4" w:space="0" w:color="auto"/>
            </w:tcBorders>
            <w:shd w:val="clear" w:color="auto" w:fill="4BACC6" w:themeFill="accent5"/>
          </w:tcPr>
          <w:p w14:paraId="1B405FE9" w14:textId="77777777" w:rsidR="00496F8F" w:rsidRPr="00E10423" w:rsidRDefault="00496F8F" w:rsidP="00483C1C">
            <w:pPr>
              <w:pStyle w:val="IPA-Tabellentitel"/>
              <w:rPr>
                <w:sz w:val="22"/>
                <w:szCs w:val="22"/>
              </w:rPr>
            </w:pPr>
            <w:r w:rsidRPr="00E10423">
              <w:rPr>
                <w:sz w:val="22"/>
                <w:szCs w:val="22"/>
              </w:rPr>
              <w:t xml:space="preserve">Name </w:t>
            </w:r>
          </w:p>
        </w:tc>
        <w:tc>
          <w:tcPr>
            <w:tcW w:w="4140" w:type="dxa"/>
            <w:tcBorders>
              <w:left w:val="single" w:sz="4" w:space="0" w:color="auto"/>
            </w:tcBorders>
            <w:shd w:val="clear" w:color="auto" w:fill="4BACC6" w:themeFill="accent5"/>
          </w:tcPr>
          <w:p w14:paraId="0FAC2B50" w14:textId="77777777" w:rsidR="00496F8F" w:rsidRPr="00E10423" w:rsidRDefault="00496F8F" w:rsidP="00483C1C">
            <w:pPr>
              <w:pStyle w:val="IPA-Tabellentitel"/>
              <w:rPr>
                <w:sz w:val="22"/>
                <w:szCs w:val="22"/>
              </w:rPr>
            </w:pPr>
            <w:r w:rsidRPr="00E10423">
              <w:rPr>
                <w:sz w:val="22"/>
                <w:szCs w:val="22"/>
              </w:rPr>
              <w:t>Beschreibung</w:t>
            </w:r>
          </w:p>
        </w:tc>
      </w:tr>
      <w:tr w:rsidR="00496F8F" w:rsidRPr="00E10423" w14:paraId="5AAC8947" w14:textId="77777777" w:rsidTr="00483C1C">
        <w:tc>
          <w:tcPr>
            <w:tcW w:w="1150" w:type="dxa"/>
            <w:tcBorders>
              <w:right w:val="single" w:sz="4" w:space="0" w:color="auto"/>
            </w:tcBorders>
          </w:tcPr>
          <w:p w14:paraId="1EF7B259" w14:textId="431D7F56" w:rsidR="00496F8F" w:rsidRPr="00E10423" w:rsidRDefault="00496F8F" w:rsidP="00483C1C">
            <w:pPr>
              <w:pStyle w:val="IPA-Tabelle"/>
              <w:rPr>
                <w:sz w:val="22"/>
                <w:szCs w:val="22"/>
              </w:rPr>
            </w:pPr>
            <w:r>
              <w:rPr>
                <w:sz w:val="22"/>
                <w:szCs w:val="22"/>
              </w:rPr>
              <w:t>0.</w:t>
            </w:r>
            <w:r w:rsidR="00DC71B5">
              <w:rPr>
                <w:sz w:val="22"/>
                <w:szCs w:val="22"/>
              </w:rPr>
              <w:t>0</w:t>
            </w:r>
          </w:p>
        </w:tc>
        <w:tc>
          <w:tcPr>
            <w:tcW w:w="1800" w:type="dxa"/>
            <w:tcBorders>
              <w:left w:val="single" w:sz="4" w:space="0" w:color="auto"/>
              <w:right w:val="single" w:sz="4" w:space="0" w:color="auto"/>
            </w:tcBorders>
          </w:tcPr>
          <w:p w14:paraId="1F81B4C9" w14:textId="77777777" w:rsidR="00496F8F" w:rsidRPr="00E10423" w:rsidRDefault="00496F8F" w:rsidP="00483C1C">
            <w:pPr>
              <w:pStyle w:val="IPA-Tabelle"/>
              <w:rPr>
                <w:sz w:val="22"/>
                <w:szCs w:val="22"/>
              </w:rPr>
            </w:pPr>
            <w:r>
              <w:rPr>
                <w:sz w:val="22"/>
                <w:szCs w:val="22"/>
              </w:rPr>
              <w:t>28.02.2021</w:t>
            </w:r>
          </w:p>
        </w:tc>
        <w:tc>
          <w:tcPr>
            <w:tcW w:w="1980" w:type="dxa"/>
            <w:tcBorders>
              <w:left w:val="single" w:sz="4" w:space="0" w:color="auto"/>
              <w:right w:val="single" w:sz="4" w:space="0" w:color="auto"/>
            </w:tcBorders>
          </w:tcPr>
          <w:p w14:paraId="4E013C30" w14:textId="77777777" w:rsidR="00496F8F" w:rsidRPr="00E10423" w:rsidRDefault="00496F8F" w:rsidP="00483C1C">
            <w:pPr>
              <w:pStyle w:val="IPA-Tabelle"/>
              <w:rPr>
                <w:sz w:val="22"/>
                <w:szCs w:val="22"/>
              </w:rPr>
            </w:pPr>
            <w:r>
              <w:rPr>
                <w:sz w:val="22"/>
                <w:szCs w:val="22"/>
              </w:rPr>
              <w:t>M. Burn</w:t>
            </w:r>
          </w:p>
        </w:tc>
        <w:tc>
          <w:tcPr>
            <w:tcW w:w="4140" w:type="dxa"/>
            <w:tcBorders>
              <w:left w:val="single" w:sz="4" w:space="0" w:color="auto"/>
            </w:tcBorders>
          </w:tcPr>
          <w:p w14:paraId="206EEDFB" w14:textId="1818CA27" w:rsidR="00496F8F" w:rsidRPr="00E10423" w:rsidRDefault="00034F9E" w:rsidP="00483C1C">
            <w:pPr>
              <w:pStyle w:val="IPA-Tabelle"/>
              <w:rPr>
                <w:sz w:val="22"/>
                <w:szCs w:val="22"/>
              </w:rPr>
            </w:pPr>
            <w:r>
              <w:rPr>
                <w:sz w:val="22"/>
                <w:szCs w:val="22"/>
              </w:rPr>
              <w:t>Vorlage erstellen</w:t>
            </w:r>
          </w:p>
        </w:tc>
      </w:tr>
      <w:tr w:rsidR="00496F8F" w:rsidRPr="00E10423" w14:paraId="7F022CFA" w14:textId="77777777" w:rsidTr="00483C1C">
        <w:tc>
          <w:tcPr>
            <w:tcW w:w="1150" w:type="dxa"/>
            <w:tcBorders>
              <w:right w:val="single" w:sz="4" w:space="0" w:color="auto"/>
            </w:tcBorders>
          </w:tcPr>
          <w:p w14:paraId="281B537E" w14:textId="17C1F3D6" w:rsidR="00496F8F" w:rsidRPr="00E10423" w:rsidRDefault="008F542D" w:rsidP="00483C1C">
            <w:pPr>
              <w:pStyle w:val="IPA-Tabelle"/>
              <w:rPr>
                <w:sz w:val="22"/>
                <w:szCs w:val="22"/>
              </w:rPr>
            </w:pPr>
            <w:r>
              <w:rPr>
                <w:sz w:val="22"/>
                <w:szCs w:val="22"/>
              </w:rPr>
              <w:t>0.1</w:t>
            </w:r>
          </w:p>
        </w:tc>
        <w:tc>
          <w:tcPr>
            <w:tcW w:w="1800" w:type="dxa"/>
            <w:tcBorders>
              <w:left w:val="single" w:sz="4" w:space="0" w:color="auto"/>
              <w:right w:val="single" w:sz="4" w:space="0" w:color="auto"/>
            </w:tcBorders>
          </w:tcPr>
          <w:p w14:paraId="3B5ED56D" w14:textId="1C6EABE9" w:rsidR="00496F8F" w:rsidRPr="00E10423" w:rsidRDefault="008F542D" w:rsidP="00483C1C">
            <w:pPr>
              <w:pStyle w:val="IPA-Tabelle"/>
              <w:rPr>
                <w:sz w:val="22"/>
                <w:szCs w:val="22"/>
              </w:rPr>
            </w:pPr>
            <w:r>
              <w:rPr>
                <w:sz w:val="22"/>
                <w:szCs w:val="22"/>
              </w:rPr>
              <w:t>07.04.2021</w:t>
            </w:r>
          </w:p>
        </w:tc>
        <w:tc>
          <w:tcPr>
            <w:tcW w:w="1980" w:type="dxa"/>
            <w:tcBorders>
              <w:left w:val="single" w:sz="4" w:space="0" w:color="auto"/>
              <w:right w:val="single" w:sz="4" w:space="0" w:color="auto"/>
            </w:tcBorders>
          </w:tcPr>
          <w:p w14:paraId="402E8978" w14:textId="69848FEF" w:rsidR="00496F8F" w:rsidRPr="00E10423" w:rsidRDefault="008F542D" w:rsidP="00483C1C">
            <w:pPr>
              <w:pStyle w:val="IPA-Tabelle"/>
              <w:rPr>
                <w:sz w:val="22"/>
                <w:szCs w:val="22"/>
              </w:rPr>
            </w:pPr>
            <w:r>
              <w:rPr>
                <w:sz w:val="22"/>
                <w:szCs w:val="22"/>
              </w:rPr>
              <w:t>M. Burn</w:t>
            </w:r>
          </w:p>
        </w:tc>
        <w:tc>
          <w:tcPr>
            <w:tcW w:w="4140" w:type="dxa"/>
            <w:tcBorders>
              <w:left w:val="single" w:sz="4" w:space="0" w:color="auto"/>
            </w:tcBorders>
          </w:tcPr>
          <w:p w14:paraId="545C9663" w14:textId="2B1B21B9" w:rsidR="00496F8F" w:rsidRPr="004612C6" w:rsidRDefault="008F542D" w:rsidP="008F542D">
            <w:r>
              <w:t>Projektvorgehen</w:t>
            </w:r>
          </w:p>
        </w:tc>
      </w:tr>
      <w:tr w:rsidR="00496F8F" w:rsidRPr="00E10423" w14:paraId="62EF14F2" w14:textId="77777777" w:rsidTr="008F542D">
        <w:trPr>
          <w:trHeight w:val="91"/>
        </w:trPr>
        <w:tc>
          <w:tcPr>
            <w:tcW w:w="1150" w:type="dxa"/>
            <w:tcBorders>
              <w:right w:val="single" w:sz="4" w:space="0" w:color="auto"/>
            </w:tcBorders>
          </w:tcPr>
          <w:p w14:paraId="11846AEF" w14:textId="7FB0F3CE" w:rsidR="00496F8F" w:rsidRPr="00E10423" w:rsidRDefault="008F542D" w:rsidP="00483C1C">
            <w:pPr>
              <w:pStyle w:val="IPA-Tabelle"/>
              <w:rPr>
                <w:sz w:val="22"/>
                <w:szCs w:val="22"/>
              </w:rPr>
            </w:pPr>
            <w:r>
              <w:rPr>
                <w:sz w:val="22"/>
                <w:szCs w:val="22"/>
              </w:rPr>
              <w:t>0.2</w:t>
            </w:r>
          </w:p>
        </w:tc>
        <w:tc>
          <w:tcPr>
            <w:tcW w:w="1800" w:type="dxa"/>
            <w:tcBorders>
              <w:left w:val="single" w:sz="4" w:space="0" w:color="auto"/>
              <w:right w:val="single" w:sz="4" w:space="0" w:color="auto"/>
            </w:tcBorders>
          </w:tcPr>
          <w:p w14:paraId="20070CE5" w14:textId="6C5E1F2E" w:rsidR="00496F8F" w:rsidRPr="00E10423" w:rsidRDefault="00573D7E" w:rsidP="00483C1C">
            <w:pPr>
              <w:pStyle w:val="IPA-Tabelle"/>
              <w:rPr>
                <w:sz w:val="22"/>
                <w:szCs w:val="22"/>
              </w:rPr>
            </w:pPr>
            <w:r>
              <w:rPr>
                <w:sz w:val="22"/>
                <w:szCs w:val="22"/>
              </w:rPr>
              <w:t>08.04.2021</w:t>
            </w:r>
          </w:p>
        </w:tc>
        <w:tc>
          <w:tcPr>
            <w:tcW w:w="1980" w:type="dxa"/>
            <w:tcBorders>
              <w:left w:val="single" w:sz="4" w:space="0" w:color="auto"/>
              <w:right w:val="single" w:sz="4" w:space="0" w:color="auto"/>
            </w:tcBorders>
          </w:tcPr>
          <w:p w14:paraId="49867E43" w14:textId="015857C7" w:rsidR="00496F8F" w:rsidRPr="00E10423" w:rsidRDefault="00573D7E" w:rsidP="00483C1C">
            <w:pPr>
              <w:pStyle w:val="IPA-Tabelle"/>
              <w:rPr>
                <w:sz w:val="22"/>
                <w:szCs w:val="22"/>
              </w:rPr>
            </w:pPr>
            <w:r>
              <w:rPr>
                <w:sz w:val="22"/>
                <w:szCs w:val="22"/>
              </w:rPr>
              <w:t>M. Burn</w:t>
            </w:r>
          </w:p>
        </w:tc>
        <w:tc>
          <w:tcPr>
            <w:tcW w:w="4140" w:type="dxa"/>
            <w:tcBorders>
              <w:left w:val="single" w:sz="4" w:space="0" w:color="auto"/>
            </w:tcBorders>
          </w:tcPr>
          <w:p w14:paraId="47A6BEB6" w14:textId="3CF2FF0B" w:rsidR="00496F8F" w:rsidRPr="00E10423" w:rsidRDefault="00573D7E" w:rsidP="00483C1C">
            <w:pPr>
              <w:pStyle w:val="IPA-Tabelle"/>
              <w:rPr>
                <w:sz w:val="22"/>
                <w:szCs w:val="22"/>
              </w:rPr>
            </w:pPr>
            <w:r>
              <w:rPr>
                <w:sz w:val="22"/>
                <w:szCs w:val="22"/>
              </w:rPr>
              <w:t>Risikoanalyse</w:t>
            </w:r>
            <w:r w:rsidR="00DC71B5">
              <w:rPr>
                <w:sz w:val="22"/>
                <w:szCs w:val="22"/>
              </w:rPr>
              <w:t>, Initialisierung</w:t>
            </w:r>
          </w:p>
        </w:tc>
      </w:tr>
    </w:tbl>
    <w:p w14:paraId="09037709" w14:textId="77777777" w:rsidR="00496F8F" w:rsidRPr="004612C6" w:rsidRDefault="00496F8F" w:rsidP="00496F8F">
      <w:pPr>
        <w:pStyle w:val="Verzeichnisberschrift2"/>
        <w:ind w:left="0" w:firstLine="0"/>
        <w:rPr>
          <w:sz w:val="20"/>
          <w:szCs w:val="20"/>
        </w:rPr>
      </w:pPr>
    </w:p>
    <w:p w14:paraId="64FA560E" w14:textId="77777777" w:rsidR="00496F8F" w:rsidRDefault="00496F8F" w:rsidP="00496F8F">
      <w:pPr>
        <w:pStyle w:val="Verzeichnisberschrift2"/>
      </w:pPr>
      <w:r>
        <w:t>Verwendete Abkürzungen</w:t>
      </w:r>
    </w:p>
    <w:p w14:paraId="72C4435B" w14:textId="77777777" w:rsidR="00496F8F" w:rsidRPr="004612C6" w:rsidRDefault="00496F8F" w:rsidP="00496F8F">
      <w:pPr>
        <w:pStyle w:val="IPA-HinweistexteTextkanngelschtwerden"/>
      </w:pPr>
      <w:r w:rsidRPr="004612C6">
        <w:t>Nur Abkürzungen, keine Begriffserklärungen. Diese gehören in ein Glossar. Alphabetisch sortiert.</w:t>
      </w:r>
    </w:p>
    <w:tbl>
      <w:tblPr>
        <w:tblW w:w="9073" w:type="dxa"/>
        <w:tblLayout w:type="fixed"/>
        <w:tblCellMar>
          <w:left w:w="70" w:type="dxa"/>
          <w:right w:w="70" w:type="dxa"/>
        </w:tblCellMar>
        <w:tblLook w:val="0000" w:firstRow="0" w:lastRow="0" w:firstColumn="0" w:lastColumn="0" w:noHBand="0" w:noVBand="0"/>
      </w:tblPr>
      <w:tblGrid>
        <w:gridCol w:w="2950"/>
        <w:gridCol w:w="6123"/>
      </w:tblGrid>
      <w:tr w:rsidR="00496F8F" w:rsidRPr="00E10423" w14:paraId="74E76A2E" w14:textId="77777777" w:rsidTr="009C73B5">
        <w:trPr>
          <w:tblHeader/>
        </w:trPr>
        <w:tc>
          <w:tcPr>
            <w:tcW w:w="2950" w:type="dxa"/>
            <w:shd w:val="clear" w:color="auto" w:fill="4BACC6" w:themeFill="accent5"/>
          </w:tcPr>
          <w:p w14:paraId="6E58E5F4" w14:textId="77777777" w:rsidR="00496F8F" w:rsidRPr="00E10423" w:rsidRDefault="00496F8F" w:rsidP="00483C1C">
            <w:pPr>
              <w:pStyle w:val="IPA-Tabellentitel"/>
              <w:rPr>
                <w:sz w:val="22"/>
                <w:szCs w:val="22"/>
              </w:rPr>
            </w:pPr>
            <w:r w:rsidRPr="00E10423">
              <w:rPr>
                <w:sz w:val="22"/>
                <w:szCs w:val="22"/>
              </w:rPr>
              <w:t>Abkürzung</w:t>
            </w:r>
          </w:p>
        </w:tc>
        <w:tc>
          <w:tcPr>
            <w:tcW w:w="6123" w:type="dxa"/>
            <w:shd w:val="clear" w:color="auto" w:fill="4BACC6" w:themeFill="accent5"/>
          </w:tcPr>
          <w:p w14:paraId="637AB10F" w14:textId="77777777" w:rsidR="00496F8F" w:rsidRPr="00E10423" w:rsidRDefault="00496F8F" w:rsidP="00483C1C">
            <w:pPr>
              <w:pStyle w:val="IPA-Tabellentitel"/>
              <w:rPr>
                <w:sz w:val="22"/>
                <w:szCs w:val="22"/>
              </w:rPr>
            </w:pPr>
            <w:r w:rsidRPr="00E10423">
              <w:rPr>
                <w:sz w:val="22"/>
                <w:szCs w:val="22"/>
              </w:rPr>
              <w:t>Bedeutung</w:t>
            </w:r>
          </w:p>
        </w:tc>
      </w:tr>
      <w:tr w:rsidR="00496F8F" w:rsidRPr="00E10423" w14:paraId="59201568" w14:textId="77777777" w:rsidTr="009C73B5">
        <w:tc>
          <w:tcPr>
            <w:tcW w:w="2950" w:type="dxa"/>
          </w:tcPr>
          <w:p w14:paraId="6CE16FD4" w14:textId="77777777" w:rsidR="00496F8F" w:rsidRPr="00E10423" w:rsidRDefault="00496F8F" w:rsidP="00483C1C">
            <w:pPr>
              <w:pStyle w:val="IPA-Tabelle"/>
              <w:rPr>
                <w:sz w:val="22"/>
                <w:szCs w:val="22"/>
              </w:rPr>
            </w:pPr>
            <w:r w:rsidRPr="00E10423">
              <w:rPr>
                <w:sz w:val="22"/>
                <w:szCs w:val="22"/>
              </w:rPr>
              <w:t>IPA</w:t>
            </w:r>
          </w:p>
        </w:tc>
        <w:tc>
          <w:tcPr>
            <w:tcW w:w="6123" w:type="dxa"/>
          </w:tcPr>
          <w:p w14:paraId="1F8C0171" w14:textId="77777777" w:rsidR="00496F8F" w:rsidRPr="00E10423" w:rsidRDefault="00496F8F" w:rsidP="00483C1C">
            <w:pPr>
              <w:pStyle w:val="IPA-Tabelle"/>
              <w:rPr>
                <w:sz w:val="22"/>
                <w:szCs w:val="22"/>
              </w:rPr>
            </w:pPr>
            <w:r w:rsidRPr="004612C6">
              <w:rPr>
                <w:sz w:val="22"/>
                <w:szCs w:val="22"/>
              </w:rPr>
              <w:t>Individuelle praktische Arbeit</w:t>
            </w:r>
          </w:p>
        </w:tc>
      </w:tr>
      <w:tr w:rsidR="00496F8F" w:rsidRPr="00E10423" w14:paraId="46BF2C72" w14:textId="77777777" w:rsidTr="009C73B5">
        <w:tc>
          <w:tcPr>
            <w:tcW w:w="2950" w:type="dxa"/>
          </w:tcPr>
          <w:p w14:paraId="3EE209F4" w14:textId="77777777" w:rsidR="00496F8F" w:rsidRPr="00E10423" w:rsidRDefault="00496F8F" w:rsidP="00483C1C">
            <w:pPr>
              <w:pStyle w:val="IPA-Tabelle"/>
              <w:rPr>
                <w:sz w:val="22"/>
                <w:szCs w:val="22"/>
              </w:rPr>
            </w:pPr>
            <w:proofErr w:type="spellStart"/>
            <w:r>
              <w:rPr>
                <w:sz w:val="22"/>
                <w:szCs w:val="22"/>
              </w:rPr>
              <w:t>OdA</w:t>
            </w:r>
            <w:proofErr w:type="spellEnd"/>
          </w:p>
        </w:tc>
        <w:tc>
          <w:tcPr>
            <w:tcW w:w="6123" w:type="dxa"/>
          </w:tcPr>
          <w:p w14:paraId="00A4A0F3" w14:textId="77777777" w:rsidR="00496F8F" w:rsidRPr="00E10423" w:rsidRDefault="00496F8F" w:rsidP="00483C1C">
            <w:pPr>
              <w:pStyle w:val="IPA-Tabelle"/>
              <w:rPr>
                <w:sz w:val="22"/>
                <w:szCs w:val="22"/>
              </w:rPr>
            </w:pPr>
            <w:r>
              <w:rPr>
                <w:sz w:val="22"/>
                <w:szCs w:val="22"/>
              </w:rPr>
              <w:t>Organisation der Arbeitswelt</w:t>
            </w:r>
          </w:p>
        </w:tc>
      </w:tr>
      <w:tr w:rsidR="00496F8F" w:rsidRPr="00E10423" w14:paraId="6C456C50" w14:textId="77777777" w:rsidTr="009C73B5">
        <w:tc>
          <w:tcPr>
            <w:tcW w:w="2950" w:type="dxa"/>
          </w:tcPr>
          <w:p w14:paraId="2F18E4A9" w14:textId="77777777" w:rsidR="00496F8F" w:rsidRDefault="00496F8F" w:rsidP="00483C1C">
            <w:pPr>
              <w:pStyle w:val="IPA-Tabelle"/>
              <w:rPr>
                <w:sz w:val="22"/>
                <w:szCs w:val="22"/>
              </w:rPr>
            </w:pPr>
            <w:r>
              <w:rPr>
                <w:sz w:val="22"/>
                <w:szCs w:val="22"/>
              </w:rPr>
              <w:t>QV</w:t>
            </w:r>
          </w:p>
          <w:p w14:paraId="69090521" w14:textId="77777777" w:rsidR="00496F8F" w:rsidRDefault="00496F8F" w:rsidP="00483C1C">
            <w:pPr>
              <w:pStyle w:val="IPA-Tabelle"/>
              <w:rPr>
                <w:sz w:val="22"/>
                <w:szCs w:val="22"/>
              </w:rPr>
            </w:pPr>
            <w:r w:rsidRPr="00CE3320">
              <w:rPr>
                <w:sz w:val="22"/>
                <w:szCs w:val="22"/>
              </w:rPr>
              <w:t>VP</w:t>
            </w:r>
          </w:p>
        </w:tc>
        <w:tc>
          <w:tcPr>
            <w:tcW w:w="6123" w:type="dxa"/>
          </w:tcPr>
          <w:p w14:paraId="1A16A5BF" w14:textId="77777777" w:rsidR="00496F8F" w:rsidRDefault="00496F8F" w:rsidP="00483C1C">
            <w:pPr>
              <w:pStyle w:val="IPA-Tabelle"/>
              <w:rPr>
                <w:sz w:val="22"/>
                <w:szCs w:val="22"/>
              </w:rPr>
            </w:pPr>
            <w:r>
              <w:rPr>
                <w:sz w:val="22"/>
                <w:szCs w:val="22"/>
              </w:rPr>
              <w:t>Qualifikationsverfahren</w:t>
            </w:r>
          </w:p>
          <w:p w14:paraId="71E1534C" w14:textId="77777777" w:rsidR="00496F8F" w:rsidRDefault="00496F8F" w:rsidP="00483C1C">
            <w:pPr>
              <w:pStyle w:val="IPA-Tabelle"/>
              <w:rPr>
                <w:sz w:val="22"/>
                <w:szCs w:val="22"/>
              </w:rPr>
            </w:pPr>
            <w:r w:rsidRPr="00CE3320">
              <w:rPr>
                <w:sz w:val="22"/>
                <w:szCs w:val="22"/>
              </w:rPr>
              <w:t>Verantwortliche Fachkraft</w:t>
            </w:r>
          </w:p>
        </w:tc>
      </w:tr>
      <w:tr w:rsidR="00496F8F" w:rsidRPr="00E10423" w14:paraId="3DCBE897" w14:textId="77777777" w:rsidTr="009C73B5">
        <w:tc>
          <w:tcPr>
            <w:tcW w:w="2950" w:type="dxa"/>
          </w:tcPr>
          <w:p w14:paraId="7F27C0C2" w14:textId="1CC5EA84" w:rsidR="00496F8F" w:rsidRDefault="00496F8F" w:rsidP="0013665A">
            <w:pPr>
              <w:pStyle w:val="IPA-Tabelle"/>
              <w:rPr>
                <w:sz w:val="22"/>
                <w:szCs w:val="22"/>
              </w:rPr>
            </w:pPr>
            <w:r>
              <w:rPr>
                <w:sz w:val="22"/>
                <w:szCs w:val="22"/>
              </w:rPr>
              <w:t>VZ</w:t>
            </w:r>
          </w:p>
        </w:tc>
        <w:tc>
          <w:tcPr>
            <w:tcW w:w="6123" w:type="dxa"/>
          </w:tcPr>
          <w:p w14:paraId="2684555F" w14:textId="7A55A4CB" w:rsidR="00496F8F" w:rsidRDefault="00496F8F" w:rsidP="0013665A">
            <w:pPr>
              <w:pStyle w:val="IPA-Tabelle"/>
              <w:rPr>
                <w:sz w:val="22"/>
                <w:szCs w:val="22"/>
              </w:rPr>
            </w:pPr>
            <w:r>
              <w:rPr>
                <w:sz w:val="22"/>
                <w:szCs w:val="22"/>
              </w:rPr>
              <w:t>Verzeichnis</w:t>
            </w:r>
          </w:p>
        </w:tc>
      </w:tr>
      <w:tr w:rsidR="0013665A" w:rsidRPr="00E10423" w14:paraId="4899D299" w14:textId="77777777" w:rsidTr="009C73B5">
        <w:tc>
          <w:tcPr>
            <w:tcW w:w="2950" w:type="dxa"/>
          </w:tcPr>
          <w:p w14:paraId="1E955017" w14:textId="2E2A031B" w:rsidR="0013665A" w:rsidRDefault="0013665A" w:rsidP="00483C1C">
            <w:pPr>
              <w:pStyle w:val="IPA-Tabelle"/>
              <w:rPr>
                <w:sz w:val="22"/>
                <w:szCs w:val="22"/>
              </w:rPr>
            </w:pPr>
            <w:r>
              <w:rPr>
                <w:sz w:val="22"/>
                <w:szCs w:val="22"/>
              </w:rPr>
              <w:t>CMS</w:t>
            </w:r>
          </w:p>
        </w:tc>
        <w:tc>
          <w:tcPr>
            <w:tcW w:w="6123" w:type="dxa"/>
          </w:tcPr>
          <w:p w14:paraId="612E4F01" w14:textId="5CE91966" w:rsidR="00635C04" w:rsidRDefault="0013665A" w:rsidP="00635C04">
            <w:pPr>
              <w:pStyle w:val="IPA-Tabelle"/>
              <w:rPr>
                <w:sz w:val="22"/>
                <w:szCs w:val="22"/>
              </w:rPr>
            </w:pPr>
            <w:r>
              <w:rPr>
                <w:sz w:val="22"/>
                <w:szCs w:val="22"/>
              </w:rPr>
              <w:t>Content Management System</w:t>
            </w:r>
          </w:p>
        </w:tc>
      </w:tr>
      <w:tr w:rsidR="00635C04" w:rsidRPr="00E10423" w14:paraId="4502B79D" w14:textId="77777777" w:rsidTr="009C73B5">
        <w:tc>
          <w:tcPr>
            <w:tcW w:w="2950" w:type="dxa"/>
          </w:tcPr>
          <w:p w14:paraId="166A01D8" w14:textId="264F6CD8" w:rsidR="00635C04" w:rsidRDefault="00635C04" w:rsidP="00483C1C">
            <w:pPr>
              <w:pStyle w:val="IPA-Tabelle"/>
              <w:rPr>
                <w:sz w:val="22"/>
                <w:szCs w:val="22"/>
              </w:rPr>
            </w:pPr>
            <w:r>
              <w:rPr>
                <w:sz w:val="22"/>
                <w:szCs w:val="22"/>
              </w:rPr>
              <w:t>URL</w:t>
            </w:r>
          </w:p>
        </w:tc>
        <w:tc>
          <w:tcPr>
            <w:tcW w:w="6123" w:type="dxa"/>
          </w:tcPr>
          <w:p w14:paraId="7BD567F9" w14:textId="15C3E5D1" w:rsidR="00635C04" w:rsidRDefault="00635C04" w:rsidP="00635C04">
            <w:pPr>
              <w:pStyle w:val="IPA-Tabelle"/>
              <w:rPr>
                <w:sz w:val="22"/>
                <w:szCs w:val="22"/>
              </w:rPr>
            </w:pPr>
            <w:r>
              <w:rPr>
                <w:sz w:val="22"/>
                <w:szCs w:val="22"/>
              </w:rPr>
              <w:t>«</w:t>
            </w:r>
            <w:r w:rsidRPr="00635C04">
              <w:rPr>
                <w:sz w:val="22"/>
                <w:szCs w:val="22"/>
              </w:rPr>
              <w:t xml:space="preserve">Uniform </w:t>
            </w:r>
            <w:proofErr w:type="spellStart"/>
            <w:r w:rsidRPr="00635C04">
              <w:rPr>
                <w:sz w:val="22"/>
                <w:szCs w:val="22"/>
              </w:rPr>
              <w:t>Resource</w:t>
            </w:r>
            <w:proofErr w:type="spellEnd"/>
            <w:r w:rsidRPr="00635C04">
              <w:rPr>
                <w:sz w:val="22"/>
                <w:szCs w:val="22"/>
              </w:rPr>
              <w:t xml:space="preserve"> Locator</w:t>
            </w:r>
            <w:r>
              <w:rPr>
                <w:sz w:val="22"/>
                <w:szCs w:val="22"/>
              </w:rPr>
              <w:t>»</w:t>
            </w:r>
          </w:p>
        </w:tc>
      </w:tr>
    </w:tbl>
    <w:p w14:paraId="52A6C2D8" w14:textId="77777777" w:rsidR="00496F8F" w:rsidRDefault="00496F8F" w:rsidP="00496F8F">
      <w:pPr>
        <w:tabs>
          <w:tab w:val="left" w:pos="5573"/>
        </w:tabs>
      </w:pPr>
    </w:p>
    <w:p w14:paraId="1A489CBC" w14:textId="77777777" w:rsidR="00496F8F" w:rsidRDefault="00496F8F" w:rsidP="004C5F99">
      <w:pPr>
        <w:tabs>
          <w:tab w:val="left" w:pos="5573"/>
        </w:tabs>
      </w:pPr>
    </w:p>
    <w:p w14:paraId="36E77043" w14:textId="77777777" w:rsidR="004C5F99" w:rsidRDefault="004C5F99">
      <w:pPr>
        <w:spacing w:after="200"/>
      </w:pPr>
      <w:r>
        <w:br w:type="page"/>
      </w:r>
    </w:p>
    <w:p w14:paraId="27DE519D" w14:textId="38E36EAF" w:rsidR="00E92CF5" w:rsidRPr="00E92CF5" w:rsidRDefault="00E92CF5" w:rsidP="00E92CF5">
      <w:pPr>
        <w:rPr>
          <w:lang w:val="en-GB"/>
        </w:rPr>
      </w:pPr>
    </w:p>
    <w:p w14:paraId="128F0B99" w14:textId="4C25800B" w:rsidR="004C5F99" w:rsidRPr="005021EF" w:rsidRDefault="00985B08" w:rsidP="005021EF">
      <w:pPr>
        <w:pStyle w:val="IPA-HinweistexteTextkanngelschtwerden"/>
        <w:rPr>
          <w:rFonts w:cs="Arial"/>
          <w:b/>
          <w:bCs/>
          <w:i w:val="0"/>
          <w:vanish w:val="0"/>
          <w:color w:val="auto"/>
          <w:kern w:val="28"/>
          <w:sz w:val="42"/>
          <w:szCs w:val="32"/>
          <w:lang w:eastAsia="de-DE"/>
        </w:rPr>
      </w:pPr>
      <w:r w:rsidRPr="00985B08">
        <w:rPr>
          <w:rFonts w:cs="Arial"/>
          <w:b/>
          <w:bCs/>
          <w:i w:val="0"/>
          <w:vanish w:val="0"/>
          <w:color w:val="auto"/>
          <w:kern w:val="28"/>
          <w:sz w:val="42"/>
          <w:szCs w:val="32"/>
          <w:lang w:eastAsia="de-DE"/>
        </w:rPr>
        <w:t>Kurzfassung des IPA-Berichtes</w:t>
      </w:r>
    </w:p>
    <w:p w14:paraId="14BCAD40" w14:textId="5D54A787" w:rsidR="004C5F99" w:rsidRDefault="004C5F99" w:rsidP="004C5F99">
      <w:pPr>
        <w:pStyle w:val="Verzeichnisberschrift2"/>
        <w:rPr>
          <w:color w:val="000000" w:themeColor="text1"/>
        </w:rPr>
      </w:pPr>
      <w:bookmarkStart w:id="1" w:name="_Toc114965586"/>
      <w:r w:rsidRPr="004C5F99">
        <w:rPr>
          <w:color w:val="000000" w:themeColor="text1"/>
        </w:rPr>
        <w:t>Ausgangssituation</w:t>
      </w:r>
    </w:p>
    <w:p w14:paraId="678146E4" w14:textId="7353D517" w:rsidR="00BC55CC" w:rsidRDefault="00BC55CC" w:rsidP="00BC55CC">
      <w:r>
        <w:t xml:space="preserve">Die Design &amp; Webagentur Terminal8 in Bern entwickelt kreative Webanwendungen und setzt diese mit aktuellen Technologien um. Der Fokus liegt im Design und der Entwicklung von responsive Websites und Applikationen mit dem </w:t>
      </w:r>
      <w:hyperlink w:anchor="_Glossar" w:history="1">
        <w:r w:rsidRPr="009F178B">
          <w:rPr>
            <w:rStyle w:val="Hyperlink"/>
          </w:rPr>
          <w:t>CMS</w:t>
        </w:r>
      </w:hyperlink>
      <w:r>
        <w:t xml:space="preserve"> </w:t>
      </w:r>
      <w:hyperlink w:anchor="_Glossar" w:history="1">
        <w:r w:rsidRPr="009F178B">
          <w:rPr>
            <w:rStyle w:val="Hyperlink"/>
          </w:rPr>
          <w:t>TYPO3</w:t>
        </w:r>
      </w:hyperlink>
      <w:r>
        <w:t xml:space="preserve">.  </w:t>
      </w:r>
    </w:p>
    <w:p w14:paraId="65898F4A" w14:textId="77777777" w:rsidR="00BC55CC" w:rsidRDefault="00BC55CC" w:rsidP="00BC55CC"/>
    <w:p w14:paraId="694AEA63" w14:textId="6F2A36D8" w:rsidR="00BC55CC" w:rsidRDefault="00BC55CC" w:rsidP="00BC55CC">
      <w:r>
        <w:t xml:space="preserve">Für </w:t>
      </w:r>
      <w:r w:rsidR="00FF5AB2">
        <w:t>den</w:t>
      </w:r>
      <w:r>
        <w:t xml:space="preserve"> Kunden, die PROBST MAVEG AG, einen der führenden Anbieter von Baumaschinen und Baugeräten in der Schweiz, soll die alte, in die Jahre gekommen Website abgelöst werden. Hierfür hat Terminal8 den Gesamtauftrag erhalten: Konzeption, Design &amp; Entwicklung. Einen wesentlichen Bestandteil der neuen Website stellt die “Produktdatenbank” dar, in welcher die wichtigsten Produkte dargestellt werden. Die aktuelle Lösung ist nicht zufriedenstellend und ist mit sehr grossem administrativem Aufwand verbunden, wenn neue Produkte hinzugefügt werden. </w:t>
      </w:r>
    </w:p>
    <w:bookmarkEnd w:id="1"/>
    <w:p w14:paraId="254F1A5D" w14:textId="70E69B61" w:rsidR="004C5F99" w:rsidRDefault="004C5F99" w:rsidP="005021EF">
      <w:pPr>
        <w:pStyle w:val="Verzeichnisberschrift2"/>
        <w:ind w:left="0" w:firstLine="0"/>
        <w:rPr>
          <w:color w:val="000000" w:themeColor="text1"/>
        </w:rPr>
      </w:pPr>
      <w:r w:rsidRPr="004C5F99">
        <w:rPr>
          <w:color w:val="000000" w:themeColor="text1"/>
        </w:rPr>
        <w:t>Umsetzung</w:t>
      </w:r>
    </w:p>
    <w:p w14:paraId="4DAA1800" w14:textId="6AF5C184" w:rsidR="00BC55CC" w:rsidRDefault="00BC55CC" w:rsidP="00BC55CC">
      <w:r>
        <w:t>Die neue Website wird durch Terminal8 mit dem CMS TYPO3 entwickelt, welche mit einer selbstentwickelten Produktdatenbank</w:t>
      </w:r>
      <w:r w:rsidR="00FF5AB2">
        <w:t xml:space="preserve">, einer </w:t>
      </w:r>
      <w:r w:rsidR="009D1B1B">
        <w:t>sog «Extension»</w:t>
      </w:r>
      <w:r>
        <w:t xml:space="preserve"> ergänzt wird. Zusätzlich werden eigens von Terminal8 entwickelte </w:t>
      </w:r>
      <w:r w:rsidR="009D1B1B">
        <w:t>Erweiterungen</w:t>
      </w:r>
      <w:r>
        <w:t xml:space="preserve"> (t8_Jetpack und t8_Custom) eingesetzt, die die Entwicklung</w:t>
      </w:r>
      <w:r w:rsidR="005876AC">
        <w:t xml:space="preserve"> um ein Gewisses </w:t>
      </w:r>
      <w:r>
        <w:t xml:space="preserve">erleichtern. </w:t>
      </w:r>
    </w:p>
    <w:p w14:paraId="11678674" w14:textId="77777777" w:rsidR="00BC55CC" w:rsidRDefault="00BC55CC" w:rsidP="00BC55CC"/>
    <w:p w14:paraId="4B9DCA6F" w14:textId="1976412E" w:rsidR="00BC55CC" w:rsidRDefault="00BC55CC" w:rsidP="00BC55CC">
      <w:r>
        <w:t>Das Datenbankmodell wird mit einer Hilfs-extension namens «</w:t>
      </w:r>
      <w:proofErr w:type="spellStart"/>
      <w:r>
        <w:t>Extensionbuilder</w:t>
      </w:r>
      <w:proofErr w:type="spellEnd"/>
      <w:r>
        <w:t xml:space="preserve">» erstellt, welche die in PHP nötigen </w:t>
      </w:r>
      <w:hyperlink w:anchor="_Glossar" w:history="1">
        <w:r w:rsidRPr="00D56F17">
          <w:rPr>
            <w:rStyle w:val="Hyperlink"/>
          </w:rPr>
          <w:t>Getter</w:t>
        </w:r>
        <w:r w:rsidR="00D56F17" w:rsidRPr="00D56F17">
          <w:rPr>
            <w:rStyle w:val="Hyperlink"/>
          </w:rPr>
          <w:t xml:space="preserve"> und </w:t>
        </w:r>
        <w:r w:rsidRPr="00D56F17">
          <w:rPr>
            <w:rStyle w:val="Hyperlink"/>
          </w:rPr>
          <w:t>Setter</w:t>
        </w:r>
      </w:hyperlink>
      <w:r>
        <w:t xml:space="preserve"> und die Datenbankanbindung kreiert. </w:t>
      </w:r>
    </w:p>
    <w:p w14:paraId="7F6BEA4C" w14:textId="6AC75CD6" w:rsidR="00BC55CC" w:rsidRDefault="00BC55CC" w:rsidP="00BC55CC">
      <w:r>
        <w:t xml:space="preserve">Für den Produkte-Filter wird ein Ajax-Call gemacht, der die nötigen Daten per </w:t>
      </w:r>
      <w:hyperlink w:anchor="_Glossar" w:history="1">
        <w:r w:rsidRPr="00806053">
          <w:rPr>
            <w:rStyle w:val="Hyperlink"/>
          </w:rPr>
          <w:t>URL</w:t>
        </w:r>
      </w:hyperlink>
      <w:r>
        <w:t xml:space="preserve">-Parameter aus der Datenbank ausliest und an die View übergibt. </w:t>
      </w:r>
    </w:p>
    <w:p w14:paraId="218C32E9" w14:textId="1A89C773" w:rsidR="005876AC" w:rsidRDefault="005876AC" w:rsidP="00BC55CC"/>
    <w:p w14:paraId="6A086DFA" w14:textId="18054568" w:rsidR="00BC55CC" w:rsidRDefault="005876AC" w:rsidP="0013665A">
      <w:r>
        <w:t xml:space="preserve">Es soll zudem möglich sein, Produkte in eine Merkliste hinzuzufügen, um z.B deren Preise oder andere Eigenschaften zu vergleichen. </w:t>
      </w:r>
    </w:p>
    <w:p w14:paraId="1D44717D" w14:textId="77777777" w:rsidR="0013665A" w:rsidRDefault="0013665A" w:rsidP="0013665A"/>
    <w:p w14:paraId="59E3BFA3" w14:textId="38F3E654" w:rsidR="00BC55CC" w:rsidRPr="00BC55CC" w:rsidRDefault="00BC55CC" w:rsidP="00BC55CC">
      <w:r>
        <w:t xml:space="preserve">Um das Ganze abzurunden werden die Eigenschaften der Produkte mit HTML strukturiert und mit </w:t>
      </w:r>
      <w:hyperlink w:anchor="_Glossar" w:history="1">
        <w:r w:rsidRPr="00806053">
          <w:rPr>
            <w:rStyle w:val="Hyperlink"/>
          </w:rPr>
          <w:t>SCSS</w:t>
        </w:r>
      </w:hyperlink>
      <w:r>
        <w:t xml:space="preserve"> verschönert. Wo nötig, werden Elemente mit JavaScript und CSS-Klassen animiert.</w:t>
      </w:r>
    </w:p>
    <w:p w14:paraId="66B31868" w14:textId="2BD691B3" w:rsidR="004C5F99" w:rsidRDefault="00BC65CA" w:rsidP="004C5F99">
      <w:pPr>
        <w:pStyle w:val="Verzeichnisberschrift2"/>
        <w:rPr>
          <w:color w:val="000000" w:themeColor="text1"/>
        </w:rPr>
      </w:pPr>
      <w:r>
        <w:rPr>
          <w:color w:val="000000" w:themeColor="text1"/>
        </w:rPr>
        <w:t>Ergebnis</w:t>
      </w:r>
    </w:p>
    <w:p w14:paraId="5FFD874F" w14:textId="7AEF768F" w:rsidR="00BC55CC" w:rsidRDefault="00BC55CC" w:rsidP="00BC55CC">
      <w:r>
        <w:t>Der Kunde kann eigenständig Produkte erfassen, löschen und nach Belieben anpassen. Alles ist übersichtlich und sinnvoll platziert, die Bedienung ist einfach, im Backend wie im Frontend. Produkte können nach Kategorien gefiltert werden, ohne dass die Seite neu geladen werden muss. Die Produkte werden in einer Listenansicht dargestellt</w:t>
      </w:r>
      <w:r w:rsidR="005876AC">
        <w:t xml:space="preserve"> und </w:t>
      </w:r>
      <w:r>
        <w:t xml:space="preserve">man kann über einen Link auf die Detailseite des jeweiligen Produkts gelangen. </w:t>
      </w:r>
    </w:p>
    <w:p w14:paraId="26806BA4" w14:textId="27AE34BE" w:rsidR="005876AC" w:rsidRDefault="005876AC" w:rsidP="00BC55CC"/>
    <w:p w14:paraId="612A1F69" w14:textId="5D381E94" w:rsidR="005876AC" w:rsidRDefault="005876AC" w:rsidP="00BC55CC">
      <w:r>
        <w:t xml:space="preserve">Pro Produkt gibt es einen Button, mit dem man das Produkt in die Merkliste aufnehmen kann. Die Merkliste kann über einen separaten Button eingesehen werden. </w:t>
      </w:r>
    </w:p>
    <w:p w14:paraId="4CF9F9BE" w14:textId="77777777" w:rsidR="005876AC" w:rsidRDefault="005876AC" w:rsidP="00BC55CC"/>
    <w:p w14:paraId="64BC2338" w14:textId="77777777" w:rsidR="00BC55CC" w:rsidRPr="00324D7A" w:rsidRDefault="00BC55CC" w:rsidP="00BC55CC">
      <w:r>
        <w:t xml:space="preserve">Das Ganze soll natürlich auch auf Smartphones und Tablets reibungslos funktionieren, Stichwort «Responsive». </w:t>
      </w:r>
    </w:p>
    <w:p w14:paraId="7FBC3794" w14:textId="2CEED008" w:rsidR="004C5F99" w:rsidRDefault="004C5F99">
      <w:pPr>
        <w:spacing w:after="200"/>
      </w:pPr>
    </w:p>
    <w:p w14:paraId="72AD14E2" w14:textId="60DDE147" w:rsidR="004C5F99" w:rsidRDefault="004C5F99" w:rsidP="004C5F99">
      <w:pPr>
        <w:pStyle w:val="Title"/>
        <w:pageBreakBefore/>
      </w:pPr>
      <w:bookmarkStart w:id="2" w:name="_Toc68858031"/>
      <w:r>
        <w:lastRenderedPageBreak/>
        <w:t>Ablauf</w:t>
      </w:r>
      <w:r w:rsidR="00284E17">
        <w:t xml:space="preserve"> </w:t>
      </w:r>
      <w:r w:rsidR="00B91690">
        <w:t>Organisation</w:t>
      </w:r>
      <w:r>
        <w:t xml:space="preserve"> und Umfeld</w:t>
      </w:r>
      <w:bookmarkEnd w:id="2"/>
    </w:p>
    <w:p w14:paraId="1BE015E9" w14:textId="1A4D69A0" w:rsidR="00284E17" w:rsidRDefault="00284E17" w:rsidP="00284E17">
      <w:pPr>
        <w:rPr>
          <w:lang w:eastAsia="de-DE"/>
        </w:rPr>
      </w:pPr>
    </w:p>
    <w:p w14:paraId="1391FE43" w14:textId="77777777" w:rsidR="00284E17" w:rsidRPr="00284E17" w:rsidRDefault="00284E17" w:rsidP="00284E17">
      <w:pPr>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969"/>
        <w:gridCol w:w="4962"/>
      </w:tblGrid>
      <w:tr w:rsidR="00284E17" w:rsidRPr="00284E17" w14:paraId="26A6EE33" w14:textId="77777777" w:rsidTr="00284E17">
        <w:tc>
          <w:tcPr>
            <w:tcW w:w="3969" w:type="dxa"/>
            <w:shd w:val="clear" w:color="auto" w:fill="FFFFFF" w:themeFill="background1"/>
          </w:tcPr>
          <w:p w14:paraId="7225BB7D" w14:textId="77777777" w:rsidR="00284E17" w:rsidRPr="00284E17" w:rsidRDefault="00284E17" w:rsidP="003E7657">
            <w:pPr>
              <w:rPr>
                <w:b/>
                <w:bCs/>
              </w:rPr>
            </w:pPr>
            <w:r w:rsidRPr="00284E17">
              <w:rPr>
                <w:b/>
                <w:bCs/>
              </w:rPr>
              <w:t>Autor</w:t>
            </w:r>
          </w:p>
        </w:tc>
        <w:tc>
          <w:tcPr>
            <w:tcW w:w="4962" w:type="dxa"/>
            <w:shd w:val="clear" w:color="auto" w:fill="FFFFFF" w:themeFill="background1"/>
          </w:tcPr>
          <w:p w14:paraId="2C968CDE" w14:textId="77777777" w:rsidR="00284E17" w:rsidRPr="00284E17" w:rsidRDefault="00284E17" w:rsidP="003E7657">
            <w:r w:rsidRPr="00284E17">
              <w:t xml:space="preserve">Moritz Burn </w:t>
            </w:r>
          </w:p>
        </w:tc>
      </w:tr>
      <w:tr w:rsidR="00284E17" w:rsidRPr="00284E17" w14:paraId="3F4566DD" w14:textId="77777777" w:rsidTr="00284E17">
        <w:tc>
          <w:tcPr>
            <w:tcW w:w="3969" w:type="dxa"/>
            <w:shd w:val="clear" w:color="auto" w:fill="FFFFFF" w:themeFill="background1"/>
          </w:tcPr>
          <w:p w14:paraId="6D0CF44A" w14:textId="5C32F314" w:rsidR="00284E17" w:rsidRPr="00284E17" w:rsidRDefault="00284E17" w:rsidP="003E7657">
            <w:pPr>
              <w:rPr>
                <w:b/>
                <w:bCs/>
              </w:rPr>
            </w:pPr>
            <w:r w:rsidRPr="00284E17">
              <w:rPr>
                <w:b/>
                <w:bCs/>
              </w:rPr>
              <w:t>Jahr</w:t>
            </w:r>
            <w:r>
              <w:rPr>
                <w:b/>
                <w:bCs/>
              </w:rPr>
              <w:t xml:space="preserve"> der Durchführung</w:t>
            </w:r>
          </w:p>
        </w:tc>
        <w:tc>
          <w:tcPr>
            <w:tcW w:w="4962" w:type="dxa"/>
            <w:shd w:val="clear" w:color="auto" w:fill="FFFFFF" w:themeFill="background1"/>
          </w:tcPr>
          <w:p w14:paraId="2504ABF4" w14:textId="77777777" w:rsidR="00284E17" w:rsidRPr="00284E17" w:rsidRDefault="00284E17" w:rsidP="003E7657">
            <w:r w:rsidRPr="00284E17">
              <w:t>2021</w:t>
            </w:r>
          </w:p>
        </w:tc>
      </w:tr>
      <w:tr w:rsidR="00284E17" w:rsidRPr="00284E17" w14:paraId="06994554" w14:textId="77777777" w:rsidTr="00284E17">
        <w:tc>
          <w:tcPr>
            <w:tcW w:w="3969" w:type="dxa"/>
            <w:shd w:val="clear" w:color="auto" w:fill="FFFFFF" w:themeFill="background1"/>
          </w:tcPr>
          <w:p w14:paraId="6488011A" w14:textId="77777777" w:rsidR="00284E17" w:rsidRPr="00284E17" w:rsidRDefault="00284E17" w:rsidP="003E7657">
            <w:pPr>
              <w:rPr>
                <w:b/>
                <w:bCs/>
              </w:rPr>
            </w:pPr>
            <w:r w:rsidRPr="00284E17">
              <w:rPr>
                <w:b/>
                <w:bCs/>
              </w:rPr>
              <w:t>Projektvorgehensmodell</w:t>
            </w:r>
          </w:p>
        </w:tc>
        <w:tc>
          <w:tcPr>
            <w:tcW w:w="4962" w:type="dxa"/>
            <w:shd w:val="clear" w:color="auto" w:fill="FFFFFF" w:themeFill="background1"/>
          </w:tcPr>
          <w:p w14:paraId="509F33F6" w14:textId="77777777" w:rsidR="00284E17" w:rsidRPr="00284E17" w:rsidRDefault="00284E17" w:rsidP="003E7657">
            <w:r w:rsidRPr="00284E17">
              <w:t>HERMES 5.1</w:t>
            </w:r>
          </w:p>
        </w:tc>
      </w:tr>
    </w:tbl>
    <w:p w14:paraId="41055CA4" w14:textId="77777777" w:rsidR="00284E17" w:rsidRDefault="00284E17" w:rsidP="00284E17">
      <w:pPr>
        <w:pStyle w:val="IPA-HinweistexteTextkanngelschtwerden"/>
      </w:pPr>
      <w:r>
        <w:t xml:space="preserve">Ev. Firmen-/ Projektlogo hinzufügen </w:t>
      </w:r>
    </w:p>
    <w:p w14:paraId="05BFD11B" w14:textId="77777777" w:rsidR="00284E17" w:rsidRDefault="00284E17" w:rsidP="00284E17">
      <w:pPr>
        <w:pStyle w:val="IPA-HinweistexteTextkanngelschtwerden"/>
      </w:pPr>
      <w:r>
        <w:t xml:space="preserve">Etwas spannend gestalten… das Auge liest mit </w:t>
      </w:r>
      <w:r>
        <w:sym w:font="Wingdings" w:char="F04A"/>
      </w:r>
    </w:p>
    <w:p w14:paraId="5DC537B7" w14:textId="71F75998" w:rsidR="00284E17" w:rsidRDefault="00284E17" w:rsidP="0013665A">
      <w:pPr>
        <w:rPr>
          <w:lang w:eastAsia="de-DE"/>
        </w:rPr>
      </w:pPr>
    </w:p>
    <w:p w14:paraId="5C043808" w14:textId="28E65FCD" w:rsidR="00284E17" w:rsidRDefault="00284E17" w:rsidP="0013665A">
      <w:pPr>
        <w:rPr>
          <w:lang w:eastAsia="de-DE"/>
        </w:rPr>
      </w:pPr>
    </w:p>
    <w:p w14:paraId="4522BDF3" w14:textId="77777777" w:rsidR="00284E17" w:rsidRDefault="00284E17" w:rsidP="0013665A">
      <w:pPr>
        <w:rPr>
          <w:lang w:eastAsia="de-DE"/>
        </w:rPr>
      </w:pPr>
    </w:p>
    <w:p w14:paraId="58551F7E" w14:textId="5AAF4CC7" w:rsidR="0013665A" w:rsidRPr="0013665A" w:rsidRDefault="0013665A" w:rsidP="0013665A">
      <w:pPr>
        <w:rPr>
          <w:lang w:eastAsia="de-DE"/>
        </w:rPr>
      </w:pPr>
      <w:r>
        <w:rPr>
          <w:lang w:eastAsia="de-DE"/>
        </w:rPr>
        <w:t xml:space="preserve">Die IPA findet im Sitzungszimmer von Terminal8 statt. </w:t>
      </w:r>
      <w:r w:rsidR="009C73B5">
        <w:rPr>
          <w:lang w:eastAsia="de-DE"/>
        </w:rPr>
        <w:t>Untenstehend ein Bild von besagter Räumlichkeit und dessen Einrichtung</w:t>
      </w:r>
      <w:r w:rsidR="00284E17">
        <w:rPr>
          <w:lang w:eastAsia="de-DE"/>
        </w:rPr>
        <w:t>.</w:t>
      </w:r>
    </w:p>
    <w:p w14:paraId="20A3D50D" w14:textId="77777777" w:rsidR="0013665A" w:rsidRPr="0013665A" w:rsidRDefault="0013665A" w:rsidP="0013665A">
      <w:pPr>
        <w:rPr>
          <w:lang w:eastAsia="de-DE"/>
        </w:rPr>
      </w:pPr>
    </w:p>
    <w:p w14:paraId="05BBC567" w14:textId="77777777" w:rsidR="0013665A" w:rsidRDefault="0013665A" w:rsidP="0013665A">
      <w:pPr>
        <w:pStyle w:val="IPA-TextkrperStandart"/>
        <w:keepNext/>
        <w:tabs>
          <w:tab w:val="left" w:pos="2127"/>
        </w:tabs>
      </w:pPr>
      <w:r>
        <w:rPr>
          <w:noProof/>
        </w:rPr>
        <w:drawing>
          <wp:inline distT="0" distB="0" distL="0" distR="0" wp14:anchorId="61029651" wp14:editId="7EE38171">
            <wp:extent cx="5760085" cy="4271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4271645"/>
                    </a:xfrm>
                    <a:prstGeom prst="rect">
                      <a:avLst/>
                    </a:prstGeom>
                  </pic:spPr>
                </pic:pic>
              </a:graphicData>
            </a:graphic>
          </wp:inline>
        </w:drawing>
      </w:r>
    </w:p>
    <w:p w14:paraId="3A5E1BF0" w14:textId="3049F9E2" w:rsidR="00260B13" w:rsidRDefault="00C6169A" w:rsidP="0013665A">
      <w:pPr>
        <w:pStyle w:val="Caption"/>
      </w:pPr>
      <w:bookmarkStart w:id="3" w:name="_Toc68851348"/>
      <w:r>
        <w:rPr>
          <w:noProof/>
        </w:rPr>
        <w:drawing>
          <wp:anchor distT="0" distB="0" distL="114300" distR="114300" simplePos="0" relativeHeight="251682816" behindDoc="1" locked="0" layoutInCell="1" allowOverlap="1" wp14:anchorId="173BE0A5" wp14:editId="78E9C25C">
            <wp:simplePos x="0" y="0"/>
            <wp:positionH relativeFrom="margin">
              <wp:align>center</wp:align>
            </wp:positionH>
            <wp:positionV relativeFrom="paragraph">
              <wp:posOffset>148470</wp:posOffset>
            </wp:positionV>
            <wp:extent cx="2777490" cy="1856105"/>
            <wp:effectExtent l="0" t="0" r="0" b="0"/>
            <wp:wrapTight wrapText="bothSides">
              <wp:wrapPolygon edited="0">
                <wp:start x="10370" y="1330"/>
                <wp:lineTo x="7111" y="4655"/>
                <wp:lineTo x="7111" y="10198"/>
                <wp:lineTo x="8444" y="12415"/>
                <wp:lineTo x="9333" y="12415"/>
                <wp:lineTo x="10667" y="15962"/>
                <wp:lineTo x="1185" y="16183"/>
                <wp:lineTo x="593" y="16405"/>
                <wp:lineTo x="1333" y="19509"/>
                <wp:lineTo x="1333" y="19952"/>
                <wp:lineTo x="6815" y="20395"/>
                <wp:lineTo x="19852" y="20395"/>
                <wp:lineTo x="20444" y="19509"/>
                <wp:lineTo x="20889" y="16627"/>
                <wp:lineTo x="19704" y="16183"/>
                <wp:lineTo x="10963" y="15962"/>
                <wp:lineTo x="12148" y="12415"/>
                <wp:lineTo x="12889" y="12415"/>
                <wp:lineTo x="14519" y="9976"/>
                <wp:lineTo x="14519" y="5099"/>
                <wp:lineTo x="13778" y="3990"/>
                <wp:lineTo x="11111" y="1330"/>
                <wp:lineTo x="10370" y="1330"/>
              </wp:wrapPolygon>
            </wp:wrapTight>
            <wp:docPr id="20" name="Picture 20" descr="Impressum - Bruno Kernen – ehemaliger Schweizer Skirennfah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essum - Bruno Kernen – ehemaliger Schweizer Skirennfahrer"/>
                    <pic:cNvPicPr>
                      <a:picLocks noChangeAspect="1" noChangeArrowheads="1"/>
                    </pic:cNvPicPr>
                  </pic:nvPicPr>
                  <pic:blipFill rotWithShape="1">
                    <a:blip r:embed="rId8">
                      <a:extLst>
                        <a:ext uri="{28A0092B-C50C-407E-A947-70E740481C1C}">
                          <a14:useLocalDpi xmlns:a14="http://schemas.microsoft.com/office/drawing/2010/main" val="0"/>
                        </a:ext>
                      </a:extLst>
                    </a:blip>
                    <a:srcRect l="18313" t="28240" r="17690" b="28984"/>
                    <a:stretch/>
                  </pic:blipFill>
                  <pic:spPr bwMode="auto">
                    <a:xfrm>
                      <a:off x="0" y="0"/>
                      <a:ext cx="2777490" cy="1856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665A">
        <w:t xml:space="preserve">Abbildung </w:t>
      </w:r>
      <w:r w:rsidR="00FF411C">
        <w:fldChar w:fldCharType="begin"/>
      </w:r>
      <w:r w:rsidR="00FF411C">
        <w:instrText xml:space="preserve"> SEQ Abbildung \* ARABIC </w:instrText>
      </w:r>
      <w:r w:rsidR="00FF411C">
        <w:fldChar w:fldCharType="separate"/>
      </w:r>
      <w:r w:rsidR="00607E46">
        <w:rPr>
          <w:noProof/>
        </w:rPr>
        <w:t>1</w:t>
      </w:r>
      <w:r w:rsidR="00FF411C">
        <w:rPr>
          <w:noProof/>
        </w:rPr>
        <w:fldChar w:fldCharType="end"/>
      </w:r>
      <w:r w:rsidR="0013665A" w:rsidRPr="0013665A">
        <w:t>, Arbeitsplatz</w:t>
      </w:r>
      <w:bookmarkEnd w:id="3"/>
    </w:p>
    <w:p w14:paraId="60848E62" w14:textId="4D3BBDD9" w:rsidR="00284E17" w:rsidRDefault="00284E17" w:rsidP="00347888"/>
    <w:p w14:paraId="7ABFED73" w14:textId="1940DB88" w:rsidR="00347888" w:rsidRDefault="00C6169A" w:rsidP="00284E17">
      <w:r>
        <w:rPr>
          <w:noProof/>
        </w:rPr>
        <mc:AlternateContent>
          <mc:Choice Requires="wps">
            <w:drawing>
              <wp:anchor distT="0" distB="0" distL="114300" distR="114300" simplePos="0" relativeHeight="251684864" behindDoc="1" locked="0" layoutInCell="1" allowOverlap="1" wp14:anchorId="15C1842A" wp14:editId="3AD23C6F">
                <wp:simplePos x="0" y="0"/>
                <wp:positionH relativeFrom="margin">
                  <wp:align>center</wp:align>
                </wp:positionH>
                <wp:positionV relativeFrom="paragraph">
                  <wp:posOffset>1558230</wp:posOffset>
                </wp:positionV>
                <wp:extent cx="2440305" cy="635"/>
                <wp:effectExtent l="0" t="0" r="0" b="8255"/>
                <wp:wrapTight wrapText="bothSides">
                  <wp:wrapPolygon edited="0">
                    <wp:start x="0" y="0"/>
                    <wp:lineTo x="0" y="20698"/>
                    <wp:lineTo x="21415" y="20698"/>
                    <wp:lineTo x="2141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440305" cy="635"/>
                        </a:xfrm>
                        <a:prstGeom prst="rect">
                          <a:avLst/>
                        </a:prstGeom>
                        <a:solidFill>
                          <a:prstClr val="white"/>
                        </a:solidFill>
                        <a:ln>
                          <a:noFill/>
                        </a:ln>
                      </wps:spPr>
                      <wps:txbx>
                        <w:txbxContent>
                          <w:p w14:paraId="0E497DE5" w14:textId="5A1D2D06" w:rsidR="00DB0E29" w:rsidRPr="00553259" w:rsidRDefault="00DB0E29" w:rsidP="00C6169A">
                            <w:pPr>
                              <w:pStyle w:val="Caption"/>
                              <w:rPr>
                                <w:noProof/>
                              </w:rPr>
                            </w:pPr>
                            <w:bookmarkStart w:id="4" w:name="_Toc68851349"/>
                            <w:r>
                              <w:t xml:space="preserve">Abbildung </w:t>
                            </w:r>
                            <w:r>
                              <w:fldChar w:fldCharType="begin"/>
                            </w:r>
                            <w:r>
                              <w:instrText xml:space="preserve"> SEQ Abbildung \* ARABIC </w:instrText>
                            </w:r>
                            <w:r>
                              <w:fldChar w:fldCharType="separate"/>
                            </w:r>
                            <w:r>
                              <w:rPr>
                                <w:noProof/>
                              </w:rPr>
                              <w:t>2</w:t>
                            </w:r>
                            <w:r>
                              <w:rPr>
                                <w:noProof/>
                              </w:rPr>
                              <w:fldChar w:fldCharType="end"/>
                            </w:r>
                            <w:r>
                              <w:rPr>
                                <w:lang w:val="en-GB"/>
                              </w:rPr>
                              <w:t>, Logo T8</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C1842A" id="Text Box 1" o:spid="_x0000_s1031" type="#_x0000_t202" style="position:absolute;margin-left:0;margin-top:122.7pt;width:192.15pt;height:.05pt;z-index:-2516316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" stroked="f">
                <v:textbox style="mso-fit-shape-to-text:t" inset="0,0,0,0">
                  <w:txbxContent>
                    <w:p w14:paraId="0E497DE5" w14:textId="5A1D2D06" w:rsidR="00DB0E29" w:rsidRPr="00553259" w:rsidRDefault="00DB0E29" w:rsidP="00C6169A">
                      <w:pPr>
                        <w:pStyle w:val="Caption"/>
                        <w:rPr>
                          <w:noProof/>
                        </w:rPr>
                      </w:pPr>
                      <w:bookmarkStart w:id="5" w:name="_Toc68851349"/>
                      <w:r>
                        <w:t xml:space="preserve">Abbildung </w:t>
                      </w:r>
                      <w:r>
                        <w:fldChar w:fldCharType="begin"/>
                      </w:r>
                      <w:r>
                        <w:instrText xml:space="preserve"> SEQ Abbildung \* ARABIC </w:instrText>
                      </w:r>
                      <w:r>
                        <w:fldChar w:fldCharType="separate"/>
                      </w:r>
                      <w:r>
                        <w:rPr>
                          <w:noProof/>
                        </w:rPr>
                        <w:t>2</w:t>
                      </w:r>
                      <w:r>
                        <w:rPr>
                          <w:noProof/>
                        </w:rPr>
                        <w:fldChar w:fldCharType="end"/>
                      </w:r>
                      <w:r>
                        <w:rPr>
                          <w:lang w:val="en-GB"/>
                        </w:rPr>
                        <w:t>, Logo T8</w:t>
                      </w:r>
                      <w:bookmarkEnd w:id="5"/>
                    </w:p>
                  </w:txbxContent>
                </v:textbox>
                <w10:wrap type="tight" anchorx="margin"/>
              </v:shape>
            </w:pict>
          </mc:Fallback>
        </mc:AlternateContent>
      </w:r>
    </w:p>
    <w:p w14:paraId="1B7BE4CA" w14:textId="77777777" w:rsidR="0032174A" w:rsidRDefault="0032174A" w:rsidP="0032174A">
      <w:pPr>
        <w:pStyle w:val="Heading1"/>
      </w:pPr>
      <w:bookmarkStart w:id="6" w:name="_Toc497306144"/>
      <w:bookmarkStart w:id="7" w:name="_Toc68858032"/>
      <w:r>
        <w:lastRenderedPageBreak/>
        <w:t>Aufgabenstellung</w:t>
      </w:r>
      <w:bookmarkEnd w:id="6"/>
      <w:bookmarkEnd w:id="7"/>
    </w:p>
    <w:p w14:paraId="239F4AF6" w14:textId="7196C5BC" w:rsidR="00F6157C" w:rsidRDefault="0032174A" w:rsidP="00F6157C">
      <w:pPr>
        <w:pStyle w:val="Heading2"/>
      </w:pPr>
      <w:bookmarkStart w:id="8" w:name="_Toc497306145"/>
      <w:bookmarkStart w:id="9" w:name="OLE_LINK1"/>
      <w:bookmarkStart w:id="10" w:name="_Toc68858033"/>
      <w:r w:rsidRPr="002C1882">
        <w:t xml:space="preserve">Titel der </w:t>
      </w:r>
      <w:bookmarkEnd w:id="8"/>
      <w:r>
        <w:t>Arbeit</w:t>
      </w:r>
      <w:bookmarkEnd w:id="10"/>
    </w:p>
    <w:p w14:paraId="402CB0C3" w14:textId="1BA45745" w:rsidR="00D468CB" w:rsidRPr="00D468CB" w:rsidRDefault="00D468CB" w:rsidP="00D468CB">
      <w:r w:rsidRPr="00E708F8">
        <w:t>Erweiterung bestehende TYPO3 CMS Website mit Produktdatenbank</w:t>
      </w:r>
      <w:r>
        <w:t>.</w:t>
      </w:r>
    </w:p>
    <w:p w14:paraId="6863858B" w14:textId="5DA5E8E9" w:rsidR="0032174A" w:rsidRDefault="0032174A" w:rsidP="0032174A">
      <w:pPr>
        <w:pStyle w:val="Heading2"/>
      </w:pPr>
      <w:bookmarkStart w:id="11" w:name="_Toc497306146"/>
      <w:bookmarkStart w:id="12" w:name="_Toc68858034"/>
      <w:r>
        <w:t>Thematik</w:t>
      </w:r>
      <w:bookmarkEnd w:id="11"/>
      <w:bookmarkEnd w:id="12"/>
    </w:p>
    <w:p w14:paraId="0F89A5A0" w14:textId="1BCC3EA5" w:rsidR="00D468CB" w:rsidRDefault="00D468CB" w:rsidP="00D468CB">
      <w:r>
        <w:t xml:space="preserve">Das Projekt befasst sich mit TYPO3 CMS, welches einen unter Anderem ermöglicht, eigene Software-Erweiterungen zu entwickeln, zu installieren und zu verwenden. Das Herz der Applikation besteht aus PHP und einer Datenbank, in der die Produkte, respektive deren Eigenschaften gespeichert und ausgelesen werden können. Zusätzlich werden für eine Merkliste Cookies verwendet, um die jeweiligen Benutzer bei erneutem Besuch der Website wiederzuerkennen und anschliessend die richtigen Produkte in der Merkliste auszugeben. </w:t>
      </w:r>
    </w:p>
    <w:p w14:paraId="01F9DEB0" w14:textId="77777777" w:rsidR="008B697F" w:rsidRPr="00580326" w:rsidRDefault="008B697F" w:rsidP="00E708F8">
      <w:pPr>
        <w:pStyle w:val="Default"/>
      </w:pPr>
    </w:p>
    <w:p w14:paraId="4D07197C" w14:textId="5DC07137" w:rsidR="00C05624" w:rsidRDefault="0032174A" w:rsidP="0032174A">
      <w:pPr>
        <w:pStyle w:val="Heading2"/>
      </w:pPr>
      <w:bookmarkStart w:id="13" w:name="_Toc497306147"/>
      <w:bookmarkStart w:id="14" w:name="_Toc68858035"/>
      <w:bookmarkEnd w:id="9"/>
      <w:r>
        <w:t>Ausgangslage</w:t>
      </w:r>
      <w:bookmarkEnd w:id="13"/>
      <w:bookmarkEnd w:id="14"/>
    </w:p>
    <w:p w14:paraId="3AC4226C" w14:textId="7C64C95F" w:rsidR="00D468CB" w:rsidRDefault="00D468CB" w:rsidP="00D468CB">
      <w:r>
        <w:t>Probst-</w:t>
      </w:r>
      <w:proofErr w:type="spellStart"/>
      <w:r>
        <w:t>Maveg</w:t>
      </w:r>
      <w:proofErr w:type="spellEnd"/>
      <w:r>
        <w:t xml:space="preserve"> ist einer der führenden Anbieter von Baumaschinen und Baugeräten aller Art und benötigt für den Verkauf ihrer Produkte eine elegantere Lösung. Die aktuelle Lösung ist mit grossem administrativem Aufwand verbunden und </w:t>
      </w:r>
      <w:r w:rsidR="00903FC3">
        <w:t xml:space="preserve">ist </w:t>
      </w:r>
      <w:r>
        <w:t>darum nicht zufriedenstellen</w:t>
      </w:r>
      <w:r w:rsidR="00903FC3">
        <w:t>d</w:t>
      </w:r>
      <w:r>
        <w:t xml:space="preserve">. </w:t>
      </w:r>
    </w:p>
    <w:p w14:paraId="418E4563" w14:textId="0A08B4D2" w:rsidR="00903FC3" w:rsidRDefault="00903FC3" w:rsidP="00D468CB"/>
    <w:p w14:paraId="5B5B939C" w14:textId="77777777" w:rsidR="00903FC3" w:rsidRPr="00E708F8" w:rsidRDefault="00903FC3" w:rsidP="00903FC3">
      <w:r>
        <w:t>Die Webagentur Terminal8 in Bern hat von Probst-</w:t>
      </w:r>
      <w:proofErr w:type="spellStart"/>
      <w:r>
        <w:t>Maveg</w:t>
      </w:r>
      <w:proofErr w:type="spellEnd"/>
      <w:r>
        <w:t xml:space="preserve"> AG den Gesamtauftrag für die Neuentwicklung der alten Website erhalten. </w:t>
      </w:r>
      <w:r w:rsidRPr="00E708F8">
        <w:t xml:space="preserve">Die neue Website wird durch Terminal8 mit dem CMS TYPO3 entwickelt, welche mit einer selbstentwickelten Produktdatenbank ergänzt wird. </w:t>
      </w:r>
    </w:p>
    <w:p w14:paraId="633AAE9F" w14:textId="77777777" w:rsidR="00903FC3" w:rsidRDefault="00903FC3" w:rsidP="00903FC3">
      <w:r w:rsidRPr="00E708F8">
        <w:t>Das Basis Template der Website und Installation von TYPO3, in welchem die Produktdatenbank integriert wird, werden vor der IPA vorbereitet. Nach der IPA wird die Produktdatenbank vom Kunden getestet und eingeführt. Die restlichen Bestandteile der Website werden nach der IPA in Teamarbeit fertiggestellt.</w:t>
      </w:r>
    </w:p>
    <w:p w14:paraId="0B0D8534" w14:textId="5D49F9A1" w:rsidR="00903FC3" w:rsidRPr="00D468CB" w:rsidRDefault="00903FC3" w:rsidP="00D468CB"/>
    <w:p w14:paraId="78F1699A" w14:textId="5AA06841" w:rsidR="00D468CB" w:rsidRDefault="00C05624" w:rsidP="00D468CB">
      <w:pPr>
        <w:spacing w:after="200"/>
      </w:pPr>
      <w:r>
        <w:br w:type="page"/>
      </w:r>
      <w:bookmarkStart w:id="15" w:name="_Toc497306148"/>
    </w:p>
    <w:p w14:paraId="56CC77CE" w14:textId="77777777" w:rsidR="00D468CB" w:rsidRDefault="00D468CB" w:rsidP="00D468CB">
      <w:pPr>
        <w:spacing w:after="200"/>
      </w:pPr>
    </w:p>
    <w:p w14:paraId="24698AC8" w14:textId="2F52075E" w:rsidR="0032174A" w:rsidRDefault="0032174A" w:rsidP="0032174A">
      <w:pPr>
        <w:pStyle w:val="Heading2"/>
      </w:pPr>
      <w:bookmarkStart w:id="16" w:name="_Toc68858036"/>
      <w:r>
        <w:t>Detaillierte Aufgabenstellung</w:t>
      </w:r>
      <w:bookmarkEnd w:id="15"/>
      <w:bookmarkEnd w:id="16"/>
    </w:p>
    <w:p w14:paraId="16E3EA53" w14:textId="77777777" w:rsidR="00492B36" w:rsidRDefault="00492B36" w:rsidP="00492B36">
      <w:r>
        <w:t xml:space="preserve">Die IPA besteht aus zwei Teilen: </w:t>
      </w:r>
    </w:p>
    <w:p w14:paraId="4E27D5EF" w14:textId="14021832" w:rsidR="00492B36" w:rsidRDefault="00492B36" w:rsidP="00492B36">
      <w:r>
        <w:t xml:space="preserve">Teil 1 Backend und Teil 2 Frontend. </w:t>
      </w:r>
    </w:p>
    <w:p w14:paraId="67C7D136" w14:textId="77777777" w:rsidR="00492B36" w:rsidRDefault="00492B36" w:rsidP="00492B36"/>
    <w:p w14:paraId="3E267017" w14:textId="4675AB60" w:rsidR="00492B36" w:rsidRDefault="00492B36" w:rsidP="001D1C2E">
      <w:pPr>
        <w:pStyle w:val="Heading2"/>
      </w:pPr>
      <w:bookmarkStart w:id="17" w:name="_Toc68858037"/>
      <w:r w:rsidRPr="00492B36">
        <w:t>Teil 1:</w:t>
      </w:r>
      <w:bookmarkEnd w:id="17"/>
      <w:r w:rsidRPr="00492B36">
        <w:t xml:space="preserve"> </w:t>
      </w:r>
    </w:p>
    <w:p w14:paraId="71FB6F9C" w14:textId="6FCA4783" w:rsidR="00492B36" w:rsidRDefault="00492B36" w:rsidP="00492B36">
      <w:r>
        <w:t>Die bestehende TYPO3 Installation soll um eine Extension erweitert werden, welche es dem Redaktor mit einer kleinen Benutzeranleitung erlaubt, Produkte mehrsprachig zu erfassen. Diese können dann mithilfe von Plugins auf verschiedenen Seiten gefiltert und sortiert ausgegeben werden.</w:t>
      </w:r>
    </w:p>
    <w:p w14:paraId="6C79089B" w14:textId="77777777" w:rsidR="00492B36" w:rsidRDefault="00492B36" w:rsidP="00492B36"/>
    <w:p w14:paraId="52D54FCA" w14:textId="77777777" w:rsidR="00492B36" w:rsidRDefault="00492B36" w:rsidP="001D1C2E">
      <w:pPr>
        <w:pStyle w:val="ListParagraph"/>
        <w:numPr>
          <w:ilvl w:val="0"/>
          <w:numId w:val="26"/>
        </w:numPr>
      </w:pPr>
      <w:r>
        <w:t>Redaktoren können im CMS neue Produkte erstellen, sowie bestehende bearbeiten oder löschen</w:t>
      </w:r>
    </w:p>
    <w:p w14:paraId="7358452A" w14:textId="77777777" w:rsidR="00492B36" w:rsidRDefault="00492B36" w:rsidP="001D1C2E">
      <w:pPr>
        <w:pStyle w:val="ListParagraph"/>
        <w:numPr>
          <w:ilvl w:val="0"/>
          <w:numId w:val="26"/>
        </w:numPr>
      </w:pPr>
      <w:r>
        <w:t>Redaktoren können Produkte in eine zweite Sprache übersetzen</w:t>
      </w:r>
    </w:p>
    <w:p w14:paraId="59D0E811" w14:textId="4569342E" w:rsidR="00492B36" w:rsidRDefault="00492B36" w:rsidP="001D1C2E">
      <w:pPr>
        <w:pStyle w:val="ListParagraph"/>
        <w:numPr>
          <w:ilvl w:val="0"/>
          <w:numId w:val="26"/>
        </w:numPr>
      </w:pPr>
      <w:r>
        <w:t>Produkte enthalten folgende Eigenschaften:</w:t>
      </w:r>
    </w:p>
    <w:p w14:paraId="3F7E4A9D" w14:textId="77777777" w:rsidR="001D1C2E" w:rsidRDefault="00492B36" w:rsidP="001D1C2E">
      <w:pPr>
        <w:pStyle w:val="ListParagraph"/>
        <w:numPr>
          <w:ilvl w:val="1"/>
          <w:numId w:val="26"/>
        </w:numPr>
      </w:pPr>
      <w:r>
        <w:t xml:space="preserve">Titel </w:t>
      </w:r>
    </w:p>
    <w:p w14:paraId="1E886AFD" w14:textId="4517DCCC" w:rsidR="00492B36" w:rsidRDefault="00492B36" w:rsidP="001D1C2E">
      <w:pPr>
        <w:pStyle w:val="ListParagraph"/>
        <w:numPr>
          <w:ilvl w:val="1"/>
          <w:numId w:val="26"/>
        </w:numPr>
      </w:pPr>
      <w:r>
        <w:t>Kurz-Beschreibung</w:t>
      </w:r>
    </w:p>
    <w:p w14:paraId="48F85ECC" w14:textId="13C55ED4" w:rsidR="00492B36" w:rsidRDefault="00492B36" w:rsidP="001D1C2E">
      <w:pPr>
        <w:pStyle w:val="ListParagraph"/>
        <w:numPr>
          <w:ilvl w:val="1"/>
          <w:numId w:val="26"/>
        </w:numPr>
      </w:pPr>
      <w:r>
        <w:t xml:space="preserve">ext </w:t>
      </w:r>
    </w:p>
    <w:p w14:paraId="33CE4525" w14:textId="54E5ED17" w:rsidR="00492B36" w:rsidRDefault="00492B36" w:rsidP="001D1C2E">
      <w:pPr>
        <w:pStyle w:val="ListParagraph"/>
        <w:numPr>
          <w:ilvl w:val="1"/>
          <w:numId w:val="26"/>
        </w:numPr>
      </w:pPr>
      <w:r>
        <w:t xml:space="preserve">Vorschau Bild </w:t>
      </w:r>
    </w:p>
    <w:p w14:paraId="193FA125" w14:textId="398C42A8" w:rsidR="00492B36" w:rsidRDefault="00492B36" w:rsidP="001D1C2E">
      <w:pPr>
        <w:pStyle w:val="ListParagraph"/>
        <w:numPr>
          <w:ilvl w:val="1"/>
          <w:numId w:val="26"/>
        </w:numPr>
      </w:pPr>
      <w:r>
        <w:t xml:space="preserve">Antrieb (Ohne, Benzin, Elektro, Diesel) </w:t>
      </w:r>
    </w:p>
    <w:p w14:paraId="158B8D5E" w14:textId="7F63FA74" w:rsidR="00492B36" w:rsidRDefault="00492B36" w:rsidP="001D1C2E">
      <w:pPr>
        <w:pStyle w:val="ListParagraph"/>
        <w:numPr>
          <w:ilvl w:val="1"/>
          <w:numId w:val="26"/>
        </w:numPr>
      </w:pPr>
      <w:r>
        <w:t xml:space="preserve">Leistung </w:t>
      </w:r>
    </w:p>
    <w:p w14:paraId="1579E21B" w14:textId="588EF543" w:rsidR="00492B36" w:rsidRDefault="00492B36" w:rsidP="001D1C2E">
      <w:pPr>
        <w:pStyle w:val="ListParagraph"/>
        <w:numPr>
          <w:ilvl w:val="1"/>
          <w:numId w:val="26"/>
        </w:numPr>
      </w:pPr>
      <w:r>
        <w:t xml:space="preserve">Preis </w:t>
      </w:r>
    </w:p>
    <w:p w14:paraId="6507C0B0" w14:textId="487F593B" w:rsidR="00492B36" w:rsidRDefault="00492B36" w:rsidP="001D1C2E">
      <w:pPr>
        <w:pStyle w:val="ListParagraph"/>
        <w:numPr>
          <w:ilvl w:val="1"/>
          <w:numId w:val="26"/>
        </w:numPr>
      </w:pPr>
      <w:r>
        <w:t xml:space="preserve">Baujahr </w:t>
      </w:r>
    </w:p>
    <w:p w14:paraId="186B054F" w14:textId="041C308E" w:rsidR="00492B36" w:rsidRDefault="00492B36" w:rsidP="001D1C2E">
      <w:pPr>
        <w:pStyle w:val="ListParagraph"/>
        <w:numPr>
          <w:ilvl w:val="1"/>
          <w:numId w:val="26"/>
        </w:numPr>
      </w:pPr>
      <w:r>
        <w:t xml:space="preserve">Status (Neu, Demo, Occasion) </w:t>
      </w:r>
    </w:p>
    <w:p w14:paraId="0502F30D" w14:textId="1D0AFB70" w:rsidR="00492B36" w:rsidRDefault="00492B36" w:rsidP="001D1C2E">
      <w:pPr>
        <w:pStyle w:val="ListParagraph"/>
        <w:numPr>
          <w:ilvl w:val="1"/>
          <w:numId w:val="26"/>
        </w:numPr>
      </w:pPr>
      <w:r>
        <w:t xml:space="preserve">weitere Bilder für eine Galerie auf der Detailseite </w:t>
      </w:r>
    </w:p>
    <w:p w14:paraId="086EB06C" w14:textId="495CB1C2" w:rsidR="00492B36" w:rsidRDefault="00492B36" w:rsidP="001D1C2E">
      <w:pPr>
        <w:pStyle w:val="ListParagraph"/>
        <w:numPr>
          <w:ilvl w:val="1"/>
          <w:numId w:val="26"/>
        </w:numPr>
      </w:pPr>
      <w:r>
        <w:t xml:space="preserve">Angehängte Dateien (PDF &amp; Word, zusätzliche Bilder) </w:t>
      </w:r>
    </w:p>
    <w:p w14:paraId="677745DA" w14:textId="247FCE72" w:rsidR="00492B36" w:rsidRDefault="00492B36" w:rsidP="001D1C2E">
      <w:pPr>
        <w:pStyle w:val="ListParagraph"/>
        <w:numPr>
          <w:ilvl w:val="0"/>
          <w:numId w:val="26"/>
        </w:numPr>
      </w:pPr>
      <w:r>
        <w:t xml:space="preserve">Kategorien: </w:t>
      </w:r>
    </w:p>
    <w:p w14:paraId="066F34F5" w14:textId="070D7066" w:rsidR="00492B36" w:rsidRDefault="00492B36" w:rsidP="001D1C2E">
      <w:pPr>
        <w:pStyle w:val="ListParagraph"/>
        <w:numPr>
          <w:ilvl w:val="1"/>
          <w:numId w:val="26"/>
        </w:numPr>
      </w:pPr>
      <w:r>
        <w:t xml:space="preserve">Hauptkategorie (z. B. Marke: Hitachi, </w:t>
      </w:r>
      <w:proofErr w:type="spellStart"/>
      <w:r>
        <w:t>Yanmar</w:t>
      </w:r>
      <w:proofErr w:type="spellEnd"/>
      <w:r>
        <w:t>, CAT)</w:t>
      </w:r>
    </w:p>
    <w:p w14:paraId="4D4D9D88" w14:textId="15D3ABD5" w:rsidR="00492B36" w:rsidRDefault="00492B36" w:rsidP="001D1C2E">
      <w:pPr>
        <w:pStyle w:val="ListParagraph"/>
        <w:numPr>
          <w:ilvl w:val="1"/>
          <w:numId w:val="26"/>
        </w:numPr>
      </w:pPr>
      <w:r>
        <w:t xml:space="preserve">Nebenkategorie (z. B. Art: Minibagger, Raupenbagger, Grossbagger, Mobilbagger, Radlader) </w:t>
      </w:r>
    </w:p>
    <w:p w14:paraId="13BB54BF" w14:textId="363C0A59" w:rsidR="00492B36" w:rsidRDefault="00492B36" w:rsidP="001D1C2E">
      <w:pPr>
        <w:pStyle w:val="ListParagraph"/>
        <w:numPr>
          <w:ilvl w:val="0"/>
          <w:numId w:val="26"/>
        </w:numPr>
      </w:pPr>
      <w:r>
        <w:t xml:space="preserve">auch Kategorien können durch die Redaktoren übersetzt werden </w:t>
      </w:r>
    </w:p>
    <w:p w14:paraId="2668FD9C" w14:textId="0AF8179E" w:rsidR="001E4DE4" w:rsidRDefault="001E4DE4">
      <w:pPr>
        <w:spacing w:after="200"/>
      </w:pPr>
      <w:r>
        <w:br w:type="page"/>
      </w:r>
    </w:p>
    <w:p w14:paraId="6AAEAEE9" w14:textId="77777777" w:rsidR="001D1C2E" w:rsidRDefault="001D1C2E" w:rsidP="00492B36"/>
    <w:p w14:paraId="2BE06E01" w14:textId="228D2F3E" w:rsidR="00492B36" w:rsidRDefault="00492B36" w:rsidP="001D1C2E">
      <w:pPr>
        <w:pStyle w:val="Heading2"/>
      </w:pPr>
      <w:bookmarkStart w:id="18" w:name="_Toc68858038"/>
      <w:r w:rsidRPr="00492B36">
        <w:t>Teil 2:</w:t>
      </w:r>
      <w:bookmarkEnd w:id="18"/>
      <w:r w:rsidRPr="00492B36">
        <w:t xml:space="preserve"> </w:t>
      </w:r>
    </w:p>
    <w:p w14:paraId="18F04355" w14:textId="67E1DF31" w:rsidR="00492B36" w:rsidRDefault="00492B36" w:rsidP="001D1C2E">
      <w:pPr>
        <w:pStyle w:val="ListParagraph"/>
        <w:numPr>
          <w:ilvl w:val="0"/>
          <w:numId w:val="27"/>
        </w:numPr>
      </w:pPr>
      <w:r>
        <w:t xml:space="preserve">Listenansicht mit allen Produkten </w:t>
      </w:r>
    </w:p>
    <w:p w14:paraId="7CC5A44D" w14:textId="48753271" w:rsidR="00492B36" w:rsidRDefault="00492B36" w:rsidP="001D1C2E">
      <w:pPr>
        <w:pStyle w:val="ListParagraph"/>
        <w:numPr>
          <w:ilvl w:val="0"/>
          <w:numId w:val="27"/>
        </w:numPr>
      </w:pPr>
      <w:r>
        <w:t>Listenansicht ist wie folgt Dynamisch konfigurierbar:</w:t>
      </w:r>
    </w:p>
    <w:p w14:paraId="565F2336" w14:textId="29C186BA" w:rsidR="00492B36" w:rsidRDefault="00492B36" w:rsidP="001D1C2E">
      <w:pPr>
        <w:pStyle w:val="ListParagraph"/>
        <w:numPr>
          <w:ilvl w:val="1"/>
          <w:numId w:val="26"/>
        </w:numPr>
      </w:pPr>
      <w:r>
        <w:t xml:space="preserve">Sortierung: Alphabetisch oder Reihenfolge des </w:t>
      </w:r>
      <w:proofErr w:type="spellStart"/>
      <w:r>
        <w:t>Backends</w:t>
      </w:r>
      <w:proofErr w:type="spellEnd"/>
      <w:r>
        <w:t xml:space="preserve"> übernehmen </w:t>
      </w:r>
    </w:p>
    <w:p w14:paraId="3AD521F9" w14:textId="2914C65F" w:rsidR="00492B36" w:rsidRDefault="00492B36" w:rsidP="001D1C2E">
      <w:pPr>
        <w:pStyle w:val="ListParagraph"/>
        <w:numPr>
          <w:ilvl w:val="1"/>
          <w:numId w:val="26"/>
        </w:numPr>
      </w:pPr>
      <w:r>
        <w:t>Anzeigen von Produkten der gewählten Kategorie(n)</w:t>
      </w:r>
    </w:p>
    <w:p w14:paraId="19A2F060" w14:textId="60AB5CD2" w:rsidR="00492B36" w:rsidRDefault="00492B36" w:rsidP="001D1C2E">
      <w:pPr>
        <w:pStyle w:val="ListParagraph"/>
        <w:numPr>
          <w:ilvl w:val="1"/>
          <w:numId w:val="26"/>
        </w:numPr>
      </w:pPr>
      <w:r>
        <w:t xml:space="preserve">Anzeigen von Produkten aus gewählten Ordner(n) </w:t>
      </w:r>
    </w:p>
    <w:p w14:paraId="79C8E906" w14:textId="0C4225A8" w:rsidR="00492B36" w:rsidRDefault="00492B36" w:rsidP="001D1C2E">
      <w:pPr>
        <w:pStyle w:val="ListParagraph"/>
        <w:numPr>
          <w:ilvl w:val="1"/>
          <w:numId w:val="26"/>
        </w:numPr>
      </w:pPr>
      <w:r>
        <w:t xml:space="preserve">Anzeigen von einzeln ausgewählten Produkten </w:t>
      </w:r>
    </w:p>
    <w:p w14:paraId="45474C02" w14:textId="34BDD7A4" w:rsidR="00492B36" w:rsidRDefault="00492B36" w:rsidP="001D1C2E">
      <w:pPr>
        <w:pStyle w:val="ListParagraph"/>
        <w:numPr>
          <w:ilvl w:val="1"/>
          <w:numId w:val="26"/>
        </w:numPr>
      </w:pPr>
      <w:r>
        <w:t xml:space="preserve">Auswahl der Kategorie(n) für die Filterung </w:t>
      </w:r>
    </w:p>
    <w:p w14:paraId="17CA65AE" w14:textId="26A65D29" w:rsidR="001D1C2E" w:rsidRDefault="00492B36" w:rsidP="001E4DE4">
      <w:pPr>
        <w:pStyle w:val="ListParagraph"/>
        <w:numPr>
          <w:ilvl w:val="1"/>
          <w:numId w:val="26"/>
        </w:numPr>
      </w:pPr>
      <w:r>
        <w:t xml:space="preserve"> Filter wird nur angezeigt, wenn Kategorien im Plugin gewählt wurden </w:t>
      </w:r>
    </w:p>
    <w:p w14:paraId="31FB4B81" w14:textId="77777777" w:rsidR="001D1C2E" w:rsidRDefault="001D1C2E" w:rsidP="001D1C2E">
      <w:pPr>
        <w:ind w:left="1080"/>
      </w:pPr>
    </w:p>
    <w:p w14:paraId="499FD440" w14:textId="03D5BD8A" w:rsidR="001D1C2E" w:rsidRDefault="00492B36" w:rsidP="001D1C2E">
      <w:pPr>
        <w:pStyle w:val="ListParagraph"/>
        <w:numPr>
          <w:ilvl w:val="0"/>
          <w:numId w:val="26"/>
        </w:numPr>
      </w:pPr>
      <w:r>
        <w:t>Merkliste</w:t>
      </w:r>
    </w:p>
    <w:p w14:paraId="04989201" w14:textId="22DCD0C7" w:rsidR="00492B36" w:rsidRDefault="00492B36" w:rsidP="001E4DE4">
      <w:pPr>
        <w:pStyle w:val="ListParagraph"/>
        <w:numPr>
          <w:ilvl w:val="1"/>
          <w:numId w:val="26"/>
        </w:numPr>
      </w:pPr>
      <w:r>
        <w:t xml:space="preserve">Produkte können einer Merkliste hinzugefügt werden </w:t>
      </w:r>
    </w:p>
    <w:p w14:paraId="02A8978B" w14:textId="3CAE9839" w:rsidR="00492B36" w:rsidRDefault="00492B36" w:rsidP="001E4DE4">
      <w:pPr>
        <w:pStyle w:val="ListParagraph"/>
        <w:numPr>
          <w:ilvl w:val="1"/>
          <w:numId w:val="26"/>
        </w:numPr>
      </w:pPr>
      <w:r>
        <w:t xml:space="preserve">In der Merkliste sollen die Eigenschaften der Produkte als Vergleichstabelle angezeigt werden. </w:t>
      </w:r>
    </w:p>
    <w:p w14:paraId="06A0E038" w14:textId="1A069985" w:rsidR="00492B36" w:rsidRDefault="00492B36" w:rsidP="001D1C2E">
      <w:pPr>
        <w:pStyle w:val="ListParagraph"/>
        <w:numPr>
          <w:ilvl w:val="0"/>
          <w:numId w:val="27"/>
        </w:numPr>
      </w:pPr>
      <w:r>
        <w:t>Detailansicht eines Produkts bei Klick</w:t>
      </w:r>
    </w:p>
    <w:p w14:paraId="48083F1B" w14:textId="469CFC9A" w:rsidR="00492B36" w:rsidRDefault="00492B36" w:rsidP="001D1C2E">
      <w:pPr>
        <w:pStyle w:val="ListParagraph"/>
        <w:numPr>
          <w:ilvl w:val="0"/>
          <w:numId w:val="27"/>
        </w:numPr>
      </w:pPr>
      <w:r>
        <w:t>Die Ansicht im Frontend wird getreu einem Design Prototypen umgesetzt</w:t>
      </w:r>
    </w:p>
    <w:p w14:paraId="1B4E56EF" w14:textId="43A2219E" w:rsidR="00492B36" w:rsidRDefault="00492B36" w:rsidP="001D1C2E">
      <w:pPr>
        <w:pStyle w:val="ListParagraph"/>
        <w:numPr>
          <w:ilvl w:val="0"/>
          <w:numId w:val="27"/>
        </w:numPr>
      </w:pPr>
      <w:r>
        <w:t xml:space="preserve">Das Frontend ist responsiv und auf Mobilen Geräten bedienbar. </w:t>
      </w:r>
    </w:p>
    <w:p w14:paraId="1E9D9DAA" w14:textId="1F0C9C46" w:rsidR="00492B36" w:rsidRDefault="00492B36" w:rsidP="001D1C2E">
      <w:pPr>
        <w:pStyle w:val="ListParagraph"/>
        <w:numPr>
          <w:ilvl w:val="0"/>
          <w:numId w:val="27"/>
        </w:numPr>
      </w:pPr>
      <w:r>
        <w:t>Produktdetailseiten haben eine «sprechende» URL mit dem Titel des Produkts</w:t>
      </w:r>
    </w:p>
    <w:p w14:paraId="6804C1AE" w14:textId="5A1FB53C" w:rsidR="00492B36" w:rsidRDefault="00492B36" w:rsidP="001D1C2E">
      <w:pPr>
        <w:pStyle w:val="ListParagraph"/>
        <w:numPr>
          <w:ilvl w:val="0"/>
          <w:numId w:val="27"/>
        </w:numPr>
      </w:pPr>
      <w:r>
        <w:t xml:space="preserve">Lightbox für die Bilder in der Detailansicht </w:t>
      </w:r>
    </w:p>
    <w:p w14:paraId="72000830" w14:textId="3A21EB39" w:rsidR="00492B36" w:rsidRDefault="00492B36" w:rsidP="001D1C2E">
      <w:pPr>
        <w:pStyle w:val="ListParagraph"/>
        <w:numPr>
          <w:ilvl w:val="0"/>
          <w:numId w:val="27"/>
        </w:numPr>
      </w:pPr>
      <w:r>
        <w:t xml:space="preserve">Die Listenansicht muss anhand vordefinierter Kategorien wie folgt filterbar sein: </w:t>
      </w:r>
    </w:p>
    <w:p w14:paraId="442F204D" w14:textId="77777777" w:rsidR="001D1C2E" w:rsidRDefault="00492B36" w:rsidP="001E4DE4">
      <w:pPr>
        <w:pStyle w:val="ListParagraph"/>
        <w:numPr>
          <w:ilvl w:val="1"/>
          <w:numId w:val="26"/>
        </w:numPr>
      </w:pPr>
      <w:r>
        <w:t xml:space="preserve">eine/mehrere Marken wählen = zeigt alle Produkte, die Marke X ODER Marke Y enthalten </w:t>
      </w:r>
    </w:p>
    <w:p w14:paraId="6CC44788" w14:textId="169D1446" w:rsidR="00492B36" w:rsidRDefault="00492B36" w:rsidP="001E4DE4">
      <w:pPr>
        <w:pStyle w:val="ListParagraph"/>
        <w:numPr>
          <w:ilvl w:val="1"/>
          <w:numId w:val="26"/>
        </w:numPr>
      </w:pPr>
      <w:r>
        <w:t xml:space="preserve">eine/mehrere Arten wählen = zeigt alle Produkte, die Art X ODER Art Y enthalten </w:t>
      </w:r>
    </w:p>
    <w:p w14:paraId="35921F12" w14:textId="77777777" w:rsidR="001D1C2E" w:rsidRDefault="00492B36" w:rsidP="001D1C2E">
      <w:pPr>
        <w:pStyle w:val="ListParagraph"/>
        <w:numPr>
          <w:ilvl w:val="0"/>
          <w:numId w:val="27"/>
        </w:numPr>
      </w:pPr>
      <w:r>
        <w:t xml:space="preserve">Ändern der Sprache im Frontend zeigt Produkte in der gewählten Sprache </w:t>
      </w:r>
    </w:p>
    <w:p w14:paraId="4BDF5F2F" w14:textId="77777777" w:rsidR="001D1C2E" w:rsidRDefault="001D1C2E" w:rsidP="001D1C2E"/>
    <w:p w14:paraId="314858F8" w14:textId="41BEB2D5" w:rsidR="00492B36" w:rsidRDefault="00492B36" w:rsidP="001D1C2E">
      <w:pPr>
        <w:pStyle w:val="ListParagraph"/>
        <w:numPr>
          <w:ilvl w:val="0"/>
          <w:numId w:val="27"/>
        </w:numPr>
      </w:pPr>
      <w:r>
        <w:t xml:space="preserve">Weiteres: </w:t>
      </w:r>
    </w:p>
    <w:p w14:paraId="3A59569A" w14:textId="021D0FB2" w:rsidR="001D1C2E" w:rsidRDefault="00492B36" w:rsidP="001E4DE4">
      <w:pPr>
        <w:pStyle w:val="ListParagraph"/>
        <w:numPr>
          <w:ilvl w:val="1"/>
          <w:numId w:val="26"/>
        </w:numPr>
      </w:pPr>
      <w:r>
        <w:t xml:space="preserve">Erstellen Backend User mit Berechtigungen zur Erfassung von Produkten </w:t>
      </w:r>
    </w:p>
    <w:p w14:paraId="390606D7" w14:textId="578FE28A" w:rsidR="001D1C2E" w:rsidRDefault="00492B36" w:rsidP="001E4DE4">
      <w:pPr>
        <w:pStyle w:val="ListParagraph"/>
        <w:numPr>
          <w:ilvl w:val="1"/>
          <w:numId w:val="26"/>
        </w:numPr>
      </w:pPr>
      <w:r>
        <w:t xml:space="preserve">Benutzeranleitung zur Erfassung der Produkte im Backend </w:t>
      </w:r>
    </w:p>
    <w:p w14:paraId="5E7E0A3B" w14:textId="5B7C0787" w:rsidR="001D1C2E" w:rsidRDefault="00492B36" w:rsidP="001E4DE4">
      <w:pPr>
        <w:pStyle w:val="ListParagraph"/>
        <w:numPr>
          <w:ilvl w:val="1"/>
          <w:numId w:val="26"/>
        </w:numPr>
      </w:pPr>
      <w:proofErr w:type="spellStart"/>
      <w:r>
        <w:t>Testing</w:t>
      </w:r>
      <w:proofErr w:type="spellEnd"/>
      <w:r>
        <w:t xml:space="preserve"> </w:t>
      </w:r>
    </w:p>
    <w:p w14:paraId="5EF551D5" w14:textId="524387FE" w:rsidR="001D1C2E" w:rsidRDefault="00492B36" w:rsidP="001E4DE4">
      <w:pPr>
        <w:pStyle w:val="ListParagraph"/>
        <w:numPr>
          <w:ilvl w:val="1"/>
          <w:numId w:val="26"/>
        </w:numPr>
      </w:pPr>
      <w:r>
        <w:t xml:space="preserve">Erfassung von Produkten von 3. Person </w:t>
      </w:r>
    </w:p>
    <w:p w14:paraId="07B6FA48" w14:textId="77777777" w:rsidR="001E4DE4" w:rsidRDefault="00492B36" w:rsidP="001E4DE4">
      <w:pPr>
        <w:pStyle w:val="ListParagraph"/>
        <w:numPr>
          <w:ilvl w:val="1"/>
          <w:numId w:val="26"/>
        </w:numPr>
      </w:pPr>
      <w:r>
        <w:t xml:space="preserve">«Benutzen» des </w:t>
      </w:r>
      <w:proofErr w:type="spellStart"/>
      <w:r>
        <w:t>Frontends</w:t>
      </w:r>
      <w:proofErr w:type="spellEnd"/>
      <w:r>
        <w:t xml:space="preserve"> durch 3. Person </w:t>
      </w:r>
    </w:p>
    <w:p w14:paraId="65FEE98B" w14:textId="5C461596" w:rsidR="001D1C2E" w:rsidRDefault="00492B36" w:rsidP="001E4DE4">
      <w:pPr>
        <w:pStyle w:val="ListParagraph"/>
        <w:numPr>
          <w:ilvl w:val="0"/>
          <w:numId w:val="27"/>
        </w:numPr>
      </w:pPr>
      <w:r>
        <w:t xml:space="preserve">Kein weiteres </w:t>
      </w:r>
      <w:proofErr w:type="spellStart"/>
      <w:r>
        <w:t>Testing</w:t>
      </w:r>
      <w:proofErr w:type="spellEnd"/>
      <w:r>
        <w:t xml:space="preserve"> vorgesehen </w:t>
      </w:r>
    </w:p>
    <w:p w14:paraId="15E649D0" w14:textId="77777777" w:rsidR="001D1C2E" w:rsidRDefault="001D1C2E" w:rsidP="00492B36"/>
    <w:p w14:paraId="3C8CE2A9" w14:textId="54548D59" w:rsidR="001D1C2E" w:rsidRDefault="001D1C2E" w:rsidP="001D1C2E">
      <w:pPr>
        <w:pStyle w:val="ListParagraph"/>
        <w:numPr>
          <w:ilvl w:val="0"/>
          <w:numId w:val="27"/>
        </w:numPr>
      </w:pPr>
      <w:r>
        <w:t>N</w:t>
      </w:r>
      <w:r w:rsidR="00492B36">
        <w:t xml:space="preserve">icht Bestandteil dieser Arbeit sind: </w:t>
      </w:r>
    </w:p>
    <w:p w14:paraId="4BD214B9" w14:textId="627A5FCB" w:rsidR="001D1C2E" w:rsidRDefault="00492B36" w:rsidP="001E4DE4">
      <w:pPr>
        <w:pStyle w:val="ListParagraph"/>
        <w:numPr>
          <w:ilvl w:val="1"/>
          <w:numId w:val="26"/>
        </w:numPr>
      </w:pPr>
      <w:r>
        <w:t xml:space="preserve">Installation &amp; Grundkonfiguration TYPO3 - Bereitstellen des Servers </w:t>
      </w:r>
    </w:p>
    <w:p w14:paraId="2EDBD002" w14:textId="7163460B" w:rsidR="001D1C2E" w:rsidRDefault="00492B36" w:rsidP="001E4DE4">
      <w:pPr>
        <w:pStyle w:val="ListParagraph"/>
        <w:numPr>
          <w:ilvl w:val="1"/>
          <w:numId w:val="26"/>
        </w:numPr>
      </w:pPr>
      <w:r>
        <w:t xml:space="preserve">Abfüllen der Produkte - Einführung der Erweiterung </w:t>
      </w:r>
    </w:p>
    <w:p w14:paraId="16D6793E" w14:textId="0D6BB3E6" w:rsidR="001E4DE4" w:rsidRDefault="00492B36" w:rsidP="001E4DE4">
      <w:pPr>
        <w:pStyle w:val="ListParagraph"/>
        <w:numPr>
          <w:ilvl w:val="1"/>
          <w:numId w:val="26"/>
        </w:numPr>
      </w:pPr>
      <w:r>
        <w:t>Allgemeines Websitelayout (Navigation, Footer)</w:t>
      </w:r>
    </w:p>
    <w:p w14:paraId="2044E0AB" w14:textId="3091AB05" w:rsidR="00492B36" w:rsidRDefault="001E4DE4" w:rsidP="001E4DE4">
      <w:pPr>
        <w:spacing w:after="200"/>
      </w:pPr>
      <w:r>
        <w:br w:type="page"/>
      </w:r>
    </w:p>
    <w:p w14:paraId="22FEE984" w14:textId="77777777" w:rsidR="001D1C2E" w:rsidRPr="00492B36" w:rsidRDefault="001D1C2E" w:rsidP="00492B36"/>
    <w:p w14:paraId="3CF5ED4E" w14:textId="77777777" w:rsidR="00492B36" w:rsidRDefault="00492B36" w:rsidP="001D1C2E">
      <w:pPr>
        <w:pStyle w:val="Heading2"/>
      </w:pPr>
      <w:bookmarkStart w:id="19" w:name="_Toc68858039"/>
      <w:r>
        <w:t>Mittel und Methoden</w:t>
      </w:r>
      <w:bookmarkEnd w:id="19"/>
    </w:p>
    <w:p w14:paraId="2D1812E7" w14:textId="77777777" w:rsidR="001D1C2E" w:rsidRDefault="00492B36" w:rsidP="00492B36">
      <w:r>
        <w:t xml:space="preserve">Hermes 5.1 als Projektmethode (vereinfacht) (Initialisierung, Konzept, Realisation) </w:t>
      </w:r>
    </w:p>
    <w:p w14:paraId="22B81BD9" w14:textId="77777777" w:rsidR="001D1C2E" w:rsidRDefault="00492B36" w:rsidP="00492B36">
      <w:r>
        <w:t xml:space="preserve">Windows Laptop </w:t>
      </w:r>
    </w:p>
    <w:p w14:paraId="07ADACB5" w14:textId="77777777" w:rsidR="001D1C2E" w:rsidRDefault="00492B36" w:rsidP="00492B36">
      <w:r>
        <w:t xml:space="preserve">VS Code als Editor </w:t>
      </w:r>
    </w:p>
    <w:p w14:paraId="7476C4C4" w14:textId="77777777" w:rsidR="001D1C2E" w:rsidRDefault="00492B36" w:rsidP="00492B36">
      <w:r>
        <w:t xml:space="preserve">Stage-Umgebung auf Server mit SSH Zugang </w:t>
      </w:r>
    </w:p>
    <w:p w14:paraId="209FE252" w14:textId="77777777" w:rsidR="001D1C2E" w:rsidRDefault="00492B36" w:rsidP="00492B36">
      <w:r>
        <w:t xml:space="preserve">TYPO3 CMS </w:t>
      </w:r>
    </w:p>
    <w:p w14:paraId="6EF2F3AC" w14:textId="4CCC33BE" w:rsidR="001D1C2E" w:rsidRDefault="004B55E6" w:rsidP="00492B36">
      <w:hyperlink w:anchor="_Glossar" w:history="1">
        <w:proofErr w:type="spellStart"/>
        <w:r w:rsidR="00492B36" w:rsidRPr="004B55E6">
          <w:rPr>
            <w:rStyle w:val="Hyperlink"/>
          </w:rPr>
          <w:t>TypoScript</w:t>
        </w:r>
        <w:proofErr w:type="spellEnd"/>
      </w:hyperlink>
      <w:r w:rsidR="00492B36">
        <w:t xml:space="preserve"> </w:t>
      </w:r>
    </w:p>
    <w:p w14:paraId="00644F24" w14:textId="77777777" w:rsidR="001D1C2E" w:rsidRDefault="00492B36" w:rsidP="00492B36">
      <w:r>
        <w:t xml:space="preserve">PHP </w:t>
      </w:r>
    </w:p>
    <w:p w14:paraId="6CE9E8CF" w14:textId="77777777" w:rsidR="001D1C2E" w:rsidRDefault="00492B36" w:rsidP="00492B36">
      <w:r>
        <w:t xml:space="preserve">MySQL </w:t>
      </w:r>
    </w:p>
    <w:p w14:paraId="4F6DF2AA" w14:textId="77777777" w:rsidR="001D1C2E" w:rsidRDefault="00492B36" w:rsidP="00492B36">
      <w:r>
        <w:t xml:space="preserve">HTML </w:t>
      </w:r>
    </w:p>
    <w:p w14:paraId="3F05CC43" w14:textId="77777777" w:rsidR="001D1C2E" w:rsidRPr="009F178B" w:rsidRDefault="00492B36" w:rsidP="00492B36">
      <w:pPr>
        <w:rPr>
          <w:lang w:val="en-GB"/>
        </w:rPr>
      </w:pPr>
      <w:r w:rsidRPr="009F178B">
        <w:rPr>
          <w:lang w:val="en-GB"/>
        </w:rPr>
        <w:t xml:space="preserve">JavaScript </w:t>
      </w:r>
    </w:p>
    <w:p w14:paraId="513A414D" w14:textId="77777777" w:rsidR="001D1C2E" w:rsidRPr="009F178B" w:rsidRDefault="00492B36" w:rsidP="00492B36">
      <w:pPr>
        <w:rPr>
          <w:lang w:val="en-GB"/>
        </w:rPr>
      </w:pPr>
      <w:r w:rsidRPr="009F178B">
        <w:rPr>
          <w:lang w:val="en-GB"/>
        </w:rPr>
        <w:t xml:space="preserve">(S)CSS </w:t>
      </w:r>
    </w:p>
    <w:p w14:paraId="5C343D8C" w14:textId="77777777" w:rsidR="001D1C2E" w:rsidRPr="009F178B" w:rsidRDefault="00492B36" w:rsidP="00492B36">
      <w:pPr>
        <w:rPr>
          <w:lang w:val="en-GB"/>
        </w:rPr>
      </w:pPr>
      <w:r w:rsidRPr="009F178B">
        <w:rPr>
          <w:lang w:val="en-GB"/>
        </w:rPr>
        <w:t xml:space="preserve">TYPO3 Extension Builder </w:t>
      </w:r>
    </w:p>
    <w:p w14:paraId="78D08156" w14:textId="77777777" w:rsidR="001D1C2E" w:rsidRPr="009F178B" w:rsidRDefault="00492B36" w:rsidP="00492B36">
      <w:pPr>
        <w:rPr>
          <w:lang w:val="en-GB"/>
        </w:rPr>
      </w:pPr>
      <w:proofErr w:type="spellStart"/>
      <w:r w:rsidRPr="009F178B">
        <w:rPr>
          <w:lang w:val="en-GB"/>
        </w:rPr>
        <w:t>Extbase</w:t>
      </w:r>
      <w:proofErr w:type="spellEnd"/>
      <w:r w:rsidRPr="009F178B">
        <w:rPr>
          <w:lang w:val="en-GB"/>
        </w:rPr>
        <w:t xml:space="preserve"> Framework </w:t>
      </w:r>
    </w:p>
    <w:p w14:paraId="55FB7DA5" w14:textId="77777777" w:rsidR="001D1C2E" w:rsidRPr="009F178B" w:rsidRDefault="00492B36" w:rsidP="00492B36">
      <w:pPr>
        <w:rPr>
          <w:lang w:val="en-GB"/>
        </w:rPr>
      </w:pPr>
      <w:r w:rsidRPr="009F178B">
        <w:rPr>
          <w:lang w:val="en-GB"/>
        </w:rPr>
        <w:t xml:space="preserve">TYPO3 Fluid </w:t>
      </w:r>
    </w:p>
    <w:p w14:paraId="7D3BCC7F" w14:textId="77777777" w:rsidR="001D1C2E" w:rsidRPr="009F178B" w:rsidRDefault="00492B36" w:rsidP="00492B36">
      <w:pPr>
        <w:rPr>
          <w:lang w:val="en-GB"/>
        </w:rPr>
      </w:pPr>
      <w:r w:rsidRPr="009F178B">
        <w:rPr>
          <w:lang w:val="en-GB"/>
        </w:rPr>
        <w:t xml:space="preserve">Terminal8 Frontend Framework </w:t>
      </w:r>
    </w:p>
    <w:p w14:paraId="419DA280" w14:textId="2C10027A" w:rsidR="00492B36" w:rsidRDefault="00492B36" w:rsidP="00492B36">
      <w:r>
        <w:t>Coding Richtlinien: https://docs.typo3.org/m/typo3/reference-coreapi/master/en-us/CodingGuidelines/Index.html</w:t>
      </w:r>
    </w:p>
    <w:p w14:paraId="576FE82F" w14:textId="77777777" w:rsidR="00492B36" w:rsidRDefault="00492B36" w:rsidP="001D1C2E">
      <w:pPr>
        <w:pStyle w:val="Heading2"/>
      </w:pPr>
      <w:bookmarkStart w:id="20" w:name="_Toc68858040"/>
      <w:r>
        <w:t>Vorkenntnisse</w:t>
      </w:r>
      <w:bookmarkEnd w:id="20"/>
    </w:p>
    <w:p w14:paraId="464F44E0" w14:textId="77777777" w:rsidR="001D1C2E" w:rsidRDefault="00492B36" w:rsidP="00492B36">
      <w:r>
        <w:t xml:space="preserve">-TYPO3 </w:t>
      </w:r>
    </w:p>
    <w:p w14:paraId="54EB0B27" w14:textId="77777777" w:rsidR="001D1C2E" w:rsidRDefault="00492B36" w:rsidP="00492B36">
      <w:r>
        <w:t>-</w:t>
      </w:r>
      <w:proofErr w:type="spellStart"/>
      <w:r>
        <w:t>TypoScript</w:t>
      </w:r>
      <w:proofErr w:type="spellEnd"/>
      <w:r>
        <w:t xml:space="preserve"> </w:t>
      </w:r>
    </w:p>
    <w:p w14:paraId="3C5D5AB1" w14:textId="77777777" w:rsidR="001D1C2E" w:rsidRDefault="00492B36" w:rsidP="001D1C2E">
      <w:r>
        <w:t>-PHP</w:t>
      </w:r>
      <w:r w:rsidR="001D1C2E">
        <w:t xml:space="preserve">, </w:t>
      </w:r>
      <w:r>
        <w:t>SQL</w:t>
      </w:r>
    </w:p>
    <w:p w14:paraId="27A6E741" w14:textId="77777777" w:rsidR="001D1C2E" w:rsidRDefault="00492B36" w:rsidP="001D1C2E">
      <w:r>
        <w:t xml:space="preserve">-JavaScript, HTML, (S)CSS </w:t>
      </w:r>
    </w:p>
    <w:p w14:paraId="45366174" w14:textId="77777777" w:rsidR="001D1C2E" w:rsidRDefault="00492B36" w:rsidP="001D1C2E">
      <w:r>
        <w:t xml:space="preserve">-TYPO3 Fluid </w:t>
      </w:r>
    </w:p>
    <w:p w14:paraId="4CD1F748" w14:textId="77777777" w:rsidR="001D1C2E" w:rsidRDefault="00492B36" w:rsidP="001D1C2E">
      <w:r>
        <w:t>-Erweitern und bearbeiten von bestehenden und neuen Websites</w:t>
      </w:r>
    </w:p>
    <w:p w14:paraId="7B2B2B30" w14:textId="2E0850D6" w:rsidR="00492B36" w:rsidRDefault="00492B36" w:rsidP="001D1C2E">
      <w:r>
        <w:t>-Erweitern und bearbeiten von bestehen TYPO3 Extensions</w:t>
      </w:r>
    </w:p>
    <w:p w14:paraId="4224C1A8" w14:textId="77777777" w:rsidR="00492B36" w:rsidRDefault="00492B36" w:rsidP="001D1C2E">
      <w:pPr>
        <w:pStyle w:val="Heading2"/>
      </w:pPr>
      <w:bookmarkStart w:id="21" w:name="_Toc68858041"/>
      <w:r>
        <w:t>Vorarbeiten</w:t>
      </w:r>
      <w:bookmarkEnd w:id="21"/>
    </w:p>
    <w:p w14:paraId="17260F31" w14:textId="77777777" w:rsidR="00492B36" w:rsidRDefault="00492B36" w:rsidP="00492B36">
      <w:r>
        <w:t xml:space="preserve">Vorbereitung Dokumentation Installation TYPO3 Grundkonfiguration TYPO3, </w:t>
      </w:r>
      <w:proofErr w:type="spellStart"/>
      <w:r>
        <w:t>TypoScript</w:t>
      </w:r>
      <w:proofErr w:type="spellEnd"/>
      <w:r>
        <w:t xml:space="preserve"> (SCSS </w:t>
      </w:r>
      <w:proofErr w:type="spellStart"/>
      <w:r>
        <w:t>Compiling</w:t>
      </w:r>
      <w:proofErr w:type="spellEnd"/>
      <w:r>
        <w:t>) Basislayout der Seite (Navigation, Footer)</w:t>
      </w:r>
    </w:p>
    <w:p w14:paraId="2A219761" w14:textId="77777777" w:rsidR="00492B36" w:rsidRDefault="00492B36" w:rsidP="00492B36">
      <w:r>
        <w:t>Neue Lerninhalte</w:t>
      </w:r>
    </w:p>
    <w:p w14:paraId="65B93023" w14:textId="77777777" w:rsidR="00492B36" w:rsidRDefault="00492B36" w:rsidP="00492B36">
      <w:r>
        <w:t xml:space="preserve">Erstellen TYPO3 Extension von Grund auf mit Extension </w:t>
      </w:r>
      <w:proofErr w:type="spellStart"/>
      <w:r>
        <w:t>Builder</w:t>
      </w:r>
      <w:proofErr w:type="spellEnd"/>
      <w:r>
        <w:t xml:space="preserve"> Filterung von Produkten Merkliste</w:t>
      </w:r>
    </w:p>
    <w:p w14:paraId="0C78AEFF" w14:textId="77777777" w:rsidR="00492B36" w:rsidRDefault="00492B36" w:rsidP="00492B36">
      <w:r>
        <w:t>Arbeiten in den letzten 6 Monaten</w:t>
      </w:r>
    </w:p>
    <w:p w14:paraId="0CA89E2B" w14:textId="70066F2C" w:rsidR="00C05624" w:rsidRPr="00580326" w:rsidRDefault="00492B36" w:rsidP="00492B36">
      <w:r>
        <w:t>Erstellen von verschiedenen Kundenwebsites in verschiedenen Teams Probe-IPA Verwendung und Erweiterung bestehender TYPO3 Extensions (</w:t>
      </w:r>
      <w:proofErr w:type="spellStart"/>
      <w:r>
        <w:t>Templating</w:t>
      </w:r>
      <w:proofErr w:type="spellEnd"/>
      <w:r>
        <w:t>, zusätzliche Felder/Einstellungsmöglichkeiten) Einsatz aller o.g. Tools</w:t>
      </w:r>
    </w:p>
    <w:p w14:paraId="429E64DB" w14:textId="77777777" w:rsidR="00181311" w:rsidRDefault="00181311" w:rsidP="00181311">
      <w:pPr>
        <w:pStyle w:val="Heading1"/>
      </w:pPr>
      <w:bookmarkStart w:id="22" w:name="_Toc68858042"/>
      <w:r>
        <w:lastRenderedPageBreak/>
        <w:t>Organisation der IPA</w:t>
      </w:r>
      <w:bookmarkEnd w:id="22"/>
    </w:p>
    <w:p w14:paraId="518FF19C" w14:textId="77777777" w:rsidR="00181311" w:rsidRDefault="00181311" w:rsidP="00181311">
      <w:pPr>
        <w:pStyle w:val="IPA-HinweistexteTextkanngelschtwerden"/>
      </w:pPr>
      <w:r>
        <w:t>Wie wird die Dokumentablage gemacht? Ein Printscreen oder ein Schema.</w:t>
      </w:r>
    </w:p>
    <w:p w14:paraId="1A34D586" w14:textId="77777777" w:rsidR="00181311" w:rsidRDefault="00181311" w:rsidP="00181311">
      <w:pPr>
        <w:pStyle w:val="IPA-HinweistexteTextkanngelschtwerden"/>
      </w:pPr>
      <w:r>
        <w:t>Arbeitsplatz wo? wie eingerichtet? Fehlte etwas? (Ev. ein Bild vom Arbeitsplatz machen)</w:t>
      </w:r>
    </w:p>
    <w:p w14:paraId="77F04613" w14:textId="77777777" w:rsidR="00181311" w:rsidRPr="00314F25" w:rsidRDefault="00181311" w:rsidP="00181311">
      <w:pPr>
        <w:pStyle w:val="IPA-HinweistexteTextkanngelschtwerden"/>
      </w:pPr>
      <w:r>
        <w:t>Strukturablage Ordner und Versionisierung wichtig! Wird ein Tool wie beispielsweise SVN oder GiT verwendet muss ein Printscreen gemäss Kriterium erstellt werden.</w:t>
      </w:r>
    </w:p>
    <w:p w14:paraId="57BD4348" w14:textId="77777777" w:rsidR="00181311" w:rsidRPr="00314F25" w:rsidRDefault="00181311" w:rsidP="00181311">
      <w:pPr>
        <w:rPr>
          <w:rFonts w:eastAsia="Times New Roman" w:cs="Times New Roman"/>
          <w:i/>
          <w:vanish/>
          <w:color w:val="E36C0A" w:themeColor="accent6" w:themeShade="BF"/>
        </w:rPr>
      </w:pPr>
      <w:r w:rsidRPr="00314F25">
        <w:rPr>
          <w:rFonts w:eastAsia="Times New Roman" w:cs="Times New Roman"/>
          <w:i/>
          <w:vanish/>
          <w:color w:val="E36C0A" w:themeColor="accent6" w:themeShade="BF"/>
        </w:rPr>
        <w:t xml:space="preserve">Siehe im Kriterienkatalog Teil A </w:t>
      </w:r>
      <w:r w:rsidRPr="00314F25">
        <w:rPr>
          <w:rFonts w:eastAsia="Times New Roman" w:cs="Times New Roman"/>
          <w:i/>
          <w:vanish/>
          <w:color w:val="E36C0A" w:themeColor="accent6" w:themeShade="BF"/>
        </w:rPr>
        <w:sym w:font="Wingdings" w:char="F04A"/>
      </w:r>
    </w:p>
    <w:p w14:paraId="12CB0F14" w14:textId="58086425" w:rsidR="00181311" w:rsidRDefault="00181311" w:rsidP="00181311">
      <w:pPr>
        <w:pStyle w:val="Heading2"/>
      </w:pPr>
      <w:bookmarkStart w:id="23" w:name="_Toc68858043"/>
      <w:r>
        <w:t>Datensicherung der IPA</w:t>
      </w:r>
      <w:bookmarkEnd w:id="23"/>
    </w:p>
    <w:p w14:paraId="54F6C44B" w14:textId="2A0A4FC1" w:rsidR="00465E89" w:rsidRDefault="00465E89" w:rsidP="00465E89">
      <w:pPr>
        <w:pStyle w:val="IPA-TextkrperStandart"/>
      </w:pPr>
      <w:r>
        <w:t xml:space="preserve">Die Daten, welche für die IPA von Nöten sind, werden einerseits auf einem Server von Terminal8 gespeichert, der via SFTP mit </w:t>
      </w:r>
      <w:r w:rsidR="008F5503">
        <w:t>dem</w:t>
      </w:r>
      <w:r>
        <w:t xml:space="preserve"> </w:t>
      </w:r>
      <w:r w:rsidR="008F5503">
        <w:t>Entwicklungs-</w:t>
      </w:r>
      <w:r>
        <w:t xml:space="preserve">Endgerät verbunden ist. Andererseits werden alle Projektdateien auch auf eine GitHub-Dateiablage platziert. Zudem wird der gesamte Projektordner am Ende jedes Tages auf Google Drive abgelegt, als Alternative zum </w:t>
      </w:r>
      <w:r w:rsidR="00E1617D">
        <w:t xml:space="preserve">herkömmlichen </w:t>
      </w:r>
      <w:r>
        <w:t xml:space="preserve">USB-Stick. </w:t>
      </w:r>
    </w:p>
    <w:p w14:paraId="0CD39AB0" w14:textId="67E023B3" w:rsidR="00465E89" w:rsidRDefault="00465E89" w:rsidP="00465E89">
      <w:pPr>
        <w:pStyle w:val="IPA-TextkrperStandart"/>
      </w:pPr>
      <w:r>
        <w:t xml:space="preserve">Es wird alle Zwei Stunden der neueste Stand der Dokumentation und der Software selbst auf GitHub hochgeladen, um einen plötzlichen Verlust der Daten um jeden Preis zu vermeiden. </w:t>
      </w:r>
    </w:p>
    <w:p w14:paraId="1CC6807E" w14:textId="77777777" w:rsidR="00826C71" w:rsidRDefault="00826C71" w:rsidP="00465E89">
      <w:pPr>
        <w:pStyle w:val="IPA-TextkrperStandart"/>
      </w:pPr>
    </w:p>
    <w:p w14:paraId="588822B8" w14:textId="77777777" w:rsidR="00E1617D" w:rsidRDefault="00E1617D" w:rsidP="00E1617D">
      <w:pPr>
        <w:pStyle w:val="IPA-TextkrperStandart"/>
        <w:keepNext/>
      </w:pPr>
      <w:r>
        <w:rPr>
          <w:noProof/>
        </w:rPr>
        <w:drawing>
          <wp:inline distT="0" distB="0" distL="0" distR="0" wp14:anchorId="05AC1291" wp14:editId="2E652F4A">
            <wp:extent cx="5760085" cy="2317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317115"/>
                    </a:xfrm>
                    <a:prstGeom prst="rect">
                      <a:avLst/>
                    </a:prstGeom>
                  </pic:spPr>
                </pic:pic>
              </a:graphicData>
            </a:graphic>
          </wp:inline>
        </w:drawing>
      </w:r>
    </w:p>
    <w:p w14:paraId="63954B0C" w14:textId="207D360F" w:rsidR="00465E89" w:rsidRDefault="00E1617D" w:rsidP="00E1617D">
      <w:pPr>
        <w:pStyle w:val="Caption"/>
        <w:rPr>
          <w:lang w:val="en-GB"/>
        </w:rPr>
      </w:pPr>
      <w:bookmarkStart w:id="24" w:name="_Toc68851350"/>
      <w:r>
        <w:t xml:space="preserve">Abbildung </w:t>
      </w:r>
      <w:r w:rsidR="00FF411C">
        <w:fldChar w:fldCharType="begin"/>
      </w:r>
      <w:r w:rsidR="00FF411C">
        <w:instrText xml:space="preserve"> SEQ Abbildung \* ARABIC </w:instrText>
      </w:r>
      <w:r w:rsidR="00FF411C">
        <w:fldChar w:fldCharType="separate"/>
      </w:r>
      <w:r w:rsidR="00607E46">
        <w:rPr>
          <w:noProof/>
        </w:rPr>
        <w:t>3</w:t>
      </w:r>
      <w:r w:rsidR="00FF411C">
        <w:rPr>
          <w:noProof/>
        </w:rPr>
        <w:fldChar w:fldCharType="end"/>
      </w:r>
      <w:r>
        <w:rPr>
          <w:lang w:val="en-GB"/>
        </w:rPr>
        <w:t>, Git Push</w:t>
      </w:r>
      <w:bookmarkEnd w:id="24"/>
    </w:p>
    <w:p w14:paraId="29EC43D2" w14:textId="063C1BEC" w:rsidR="00E1617D" w:rsidRDefault="00E1617D" w:rsidP="00E1617D">
      <w:pPr>
        <w:rPr>
          <w:lang w:val="en-GB"/>
        </w:rPr>
      </w:pPr>
    </w:p>
    <w:p w14:paraId="4B07DE69" w14:textId="07EC4C66" w:rsidR="00826C71" w:rsidRDefault="00826C71" w:rsidP="00E1617D">
      <w:pPr>
        <w:rPr>
          <w:lang w:val="en-GB"/>
        </w:rPr>
      </w:pPr>
    </w:p>
    <w:p w14:paraId="0F3B87E6" w14:textId="77777777" w:rsidR="00826C71" w:rsidRPr="00E1617D" w:rsidRDefault="00826C71" w:rsidP="00E1617D">
      <w:pPr>
        <w:rPr>
          <w:lang w:val="en-GB"/>
        </w:rPr>
      </w:pPr>
    </w:p>
    <w:p w14:paraId="1A247F73" w14:textId="216E7C1B" w:rsidR="00E1617D" w:rsidRDefault="00E1617D" w:rsidP="00E1617D">
      <w:pPr>
        <w:keepNext/>
      </w:pPr>
      <w:r>
        <w:rPr>
          <w:noProof/>
        </w:rPr>
        <w:lastRenderedPageBreak/>
        <w:drawing>
          <wp:inline distT="0" distB="0" distL="0" distR="0" wp14:anchorId="5F56DBBC" wp14:editId="7AD3EFDD">
            <wp:extent cx="5760085" cy="2287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287905"/>
                    </a:xfrm>
                    <a:prstGeom prst="rect">
                      <a:avLst/>
                    </a:prstGeom>
                  </pic:spPr>
                </pic:pic>
              </a:graphicData>
            </a:graphic>
          </wp:inline>
        </w:drawing>
      </w:r>
    </w:p>
    <w:p w14:paraId="269BE942" w14:textId="77777777" w:rsidR="00E1617D" w:rsidRDefault="00E1617D" w:rsidP="00E1617D">
      <w:pPr>
        <w:keepNext/>
      </w:pPr>
    </w:p>
    <w:p w14:paraId="2EF657D8" w14:textId="66DCBCA7" w:rsidR="00E1617D" w:rsidRPr="00E1617D" w:rsidRDefault="00E1617D" w:rsidP="00E1617D">
      <w:pPr>
        <w:pStyle w:val="Caption"/>
        <w:rPr>
          <w:lang w:val="en-GB"/>
        </w:rPr>
      </w:pPr>
      <w:bookmarkStart w:id="25" w:name="_Toc68851351"/>
      <w:r>
        <w:t xml:space="preserve">Abbildung </w:t>
      </w:r>
      <w:r w:rsidR="00FF411C">
        <w:fldChar w:fldCharType="begin"/>
      </w:r>
      <w:r w:rsidR="00FF411C">
        <w:instrText xml:space="preserve"> SEQ Abbildung \* ARABIC </w:instrText>
      </w:r>
      <w:r w:rsidR="00FF411C">
        <w:fldChar w:fldCharType="separate"/>
      </w:r>
      <w:r w:rsidR="00607E46">
        <w:rPr>
          <w:noProof/>
        </w:rPr>
        <w:t>4</w:t>
      </w:r>
      <w:r w:rsidR="00FF411C">
        <w:rPr>
          <w:noProof/>
        </w:rPr>
        <w:fldChar w:fldCharType="end"/>
      </w:r>
      <w:r>
        <w:rPr>
          <w:lang w:val="en-GB"/>
        </w:rPr>
        <w:t>, Git Pull</w:t>
      </w:r>
      <w:bookmarkEnd w:id="25"/>
    </w:p>
    <w:p w14:paraId="5CAAFDD0" w14:textId="64D8D041" w:rsidR="00465E89" w:rsidRDefault="00465E89" w:rsidP="00465E89">
      <w:pPr>
        <w:pStyle w:val="IPA-TextkrperStandart"/>
      </w:pPr>
    </w:p>
    <w:p w14:paraId="6CBA4520" w14:textId="703120EE" w:rsidR="00465E89" w:rsidRDefault="00465E89" w:rsidP="00465E89">
      <w:pPr>
        <w:pStyle w:val="Heading2"/>
      </w:pPr>
      <w:bookmarkStart w:id="26" w:name="_Toc68858044"/>
      <w:r>
        <w:t>Versionierung</w:t>
      </w:r>
      <w:bookmarkEnd w:id="26"/>
    </w:p>
    <w:p w14:paraId="27C94066" w14:textId="225D88B5" w:rsidR="00952DB8" w:rsidRPr="00952DB8" w:rsidRDefault="00952DB8" w:rsidP="00952DB8">
      <w:r>
        <w:t xml:space="preserve">Die erledigten Arbeiten werden nach bestimmten, eigens definierten Vorgaben versioniert und abgespeichert. Hier unterscheidet man zum Einen zwischen der Version der Dokumentation und damit in Verbindung stehenden Dateien wie z.B Zeitplan und Bilder und zum Andern dem Softwareprodukt. </w:t>
      </w:r>
    </w:p>
    <w:p w14:paraId="7F6EDA27" w14:textId="20087BFE" w:rsidR="00465E89" w:rsidRDefault="00465E89" w:rsidP="00465E89">
      <w:pPr>
        <w:pStyle w:val="Heading3"/>
      </w:pPr>
      <w:bookmarkStart w:id="27" w:name="_Toc68858045"/>
      <w:r>
        <w:t>Dokumentation</w:t>
      </w:r>
      <w:bookmarkEnd w:id="27"/>
    </w:p>
    <w:p w14:paraId="00897DFE" w14:textId="1E9FEF50" w:rsidR="00B43A74" w:rsidRDefault="00B43A74" w:rsidP="00B43A74">
      <w:pPr>
        <w:pStyle w:val="IPA-TextkrperStandart"/>
      </w:pPr>
      <w:r>
        <w:t xml:space="preserve">Die Dokumentation wird folgendermassen Versioniert: </w:t>
      </w:r>
    </w:p>
    <w:p w14:paraId="21BE86AB" w14:textId="6C6EB5E7" w:rsidR="003E7657" w:rsidRDefault="00B43A74" w:rsidP="003E7657">
      <w:r>
        <w:t>Pro Arbeitstag wird der Ordner mit allen Dokumenten (Zeitplan, Dokumentation</w:t>
      </w:r>
      <w:r w:rsidR="00251E72">
        <w:t>, Ordner mit Bildern)</w:t>
      </w:r>
      <w:r w:rsidR="003E7657">
        <w:t xml:space="preserve"> kopiert, mit der neuen Versionsnummer abgespeichert und anschliessend auf GitHub geladen. </w:t>
      </w:r>
      <w:r w:rsidR="008F5830">
        <w:t>Der Einfachheit halber habe ich die Version der Dokumentation nach Anzahl verstrichener Arbeitstage definiert. So entspricht z.B die Version des 5. Arbeitstages der Version «0.5». Erst bei Beendigung der IPA wird die erste Ziffer geändert, die fertige Version wäre dann «1.0».</w:t>
      </w:r>
    </w:p>
    <w:p w14:paraId="3C0619E2" w14:textId="77777777" w:rsidR="003E7657" w:rsidRDefault="003E7657" w:rsidP="003E7657"/>
    <w:p w14:paraId="78ACA28F" w14:textId="391140DC" w:rsidR="00B43A74" w:rsidRPr="00B43A74" w:rsidRDefault="003E7657" w:rsidP="003E7657">
      <w:r>
        <w:t xml:space="preserve">Eine vollumfängliche Korrektur der gesamten Dokumentation erfolgt </w:t>
      </w:r>
      <w:r w:rsidR="008F5830">
        <w:t>bereits im Verlauf</w:t>
      </w:r>
      <w:r>
        <w:t xml:space="preserve"> der IPA. </w:t>
      </w:r>
      <w:r w:rsidR="005E6911">
        <w:t>Die Korrekturen werden durch den Projektleiter</w:t>
      </w:r>
      <w:r w:rsidR="00DB2F0C">
        <w:t xml:space="preserve"> basierend auf Hinweisen der Testleser durchgeführt. </w:t>
      </w:r>
      <w:r w:rsidR="008F5830">
        <w:t>Wann genau die Überarbeitungen stattfinden ist im Zeitplan unter der Phase «Allgemein» ersichtlich.</w:t>
      </w:r>
    </w:p>
    <w:p w14:paraId="40A72E2B" w14:textId="79524711" w:rsidR="00465E89" w:rsidRDefault="00465E89" w:rsidP="00465E89">
      <w:pPr>
        <w:pStyle w:val="Heading3"/>
      </w:pPr>
      <w:bookmarkStart w:id="28" w:name="_Toc68858046"/>
      <w:r>
        <w:t>Software</w:t>
      </w:r>
      <w:bookmarkEnd w:id="28"/>
    </w:p>
    <w:p w14:paraId="647D43AC" w14:textId="351EBEB7" w:rsidR="00952DB8" w:rsidRPr="00952DB8" w:rsidRDefault="00952DB8" w:rsidP="00D311C3">
      <w:r>
        <w:t>Die Version der Software wird durch die Anzahl der Funktionen, die im Verlauf der IPA umgesetzt werden</w:t>
      </w:r>
      <w:r w:rsidR="00D311C3">
        <w:t xml:space="preserve"> bestimmt. Die zweite Ziffer ändert sich, wenn entweder die Listenansicht, die Detailansicht oder die Merkliste vollumfänglich implementiert wurde, wohingegen die Dritte Ziffer sich oft ändern kann. Welche Änderungen und Funktionen genau dazugekommen sind, kann man der GitHub-Dateiablage oder dem Arbeitsjournal entnehmen. </w:t>
      </w:r>
    </w:p>
    <w:p w14:paraId="3636E896" w14:textId="7787353D" w:rsidR="00465E89" w:rsidRDefault="00B43A74" w:rsidP="00B43A74">
      <w:pPr>
        <w:pStyle w:val="Heading2"/>
      </w:pPr>
      <w:bookmarkStart w:id="29" w:name="_Toc68858047"/>
      <w:r>
        <w:lastRenderedPageBreak/>
        <w:t>Hilfestellungen</w:t>
      </w:r>
      <w:bookmarkEnd w:id="29"/>
    </w:p>
    <w:p w14:paraId="19125F4C" w14:textId="56A3A7E9" w:rsidR="00D311C3" w:rsidRDefault="00D311C3" w:rsidP="002E405D">
      <w:r>
        <w:t xml:space="preserve">Im Rahmen der IPA wurden einige Informationsquellen mehrfach </w:t>
      </w:r>
      <w:r w:rsidR="002E405D">
        <w:t>eingesetzt:</w:t>
      </w:r>
    </w:p>
    <w:p w14:paraId="5F6D6717" w14:textId="77777777" w:rsidR="002E405D" w:rsidRDefault="002E405D" w:rsidP="002E405D"/>
    <w:p w14:paraId="06CD0582" w14:textId="762BDF59" w:rsidR="002E405D" w:rsidRDefault="002E405D" w:rsidP="002E405D">
      <w:pPr>
        <w:pStyle w:val="ListParagraph"/>
        <w:numPr>
          <w:ilvl w:val="0"/>
          <w:numId w:val="22"/>
        </w:numPr>
      </w:pPr>
      <w:r>
        <w:t xml:space="preserve">Korrekturleser: </w:t>
      </w:r>
      <w:r w:rsidR="00C60D50">
        <w:t>Die Korrekturleser für Grammatik und Rechtschreibung</w:t>
      </w:r>
      <w:r>
        <w:t xml:space="preserve"> lesen die Dokumentation in regelmässigen Abständen und geben eine Rückmeldung.</w:t>
      </w:r>
      <w:r w:rsidR="00C60D50">
        <w:t xml:space="preserve"> Basierend auf diesen Rückmeldungen werden Anpassungen vorgenommen.</w:t>
      </w:r>
    </w:p>
    <w:p w14:paraId="718D411C" w14:textId="77777777" w:rsidR="002E405D" w:rsidRDefault="002E405D" w:rsidP="002E405D">
      <w:pPr>
        <w:pStyle w:val="ListParagraph"/>
      </w:pPr>
    </w:p>
    <w:p w14:paraId="07BEFD01" w14:textId="1F4D5187" w:rsidR="002E405D" w:rsidRDefault="002E405D" w:rsidP="002E405D">
      <w:pPr>
        <w:pStyle w:val="ListParagraph"/>
        <w:numPr>
          <w:ilvl w:val="0"/>
          <w:numId w:val="22"/>
        </w:numPr>
      </w:pPr>
      <w:r>
        <w:t xml:space="preserve">Internet: Bei Fragen zu </w:t>
      </w:r>
      <w:proofErr w:type="spellStart"/>
      <w:r>
        <w:t>TypoScript</w:t>
      </w:r>
      <w:proofErr w:type="spellEnd"/>
      <w:r>
        <w:t>/Fluid/AJAX/PHP oder anderen Problemen wurde im Internet nach Lösungen gesucht.</w:t>
      </w:r>
      <w:r w:rsidR="00064272">
        <w:t xml:space="preserve"> Folgende Seiten wurden öfters verwendet:</w:t>
      </w:r>
    </w:p>
    <w:p w14:paraId="69FF71D6" w14:textId="77777777" w:rsidR="002E405D" w:rsidRDefault="002E405D" w:rsidP="002E405D">
      <w:pPr>
        <w:pStyle w:val="ListParagraph"/>
      </w:pPr>
    </w:p>
    <w:p w14:paraId="1F208DF8" w14:textId="5999DA62" w:rsidR="002E405D" w:rsidRDefault="002E405D" w:rsidP="002E405D">
      <w:pPr>
        <w:pStyle w:val="ListParagraph"/>
        <w:numPr>
          <w:ilvl w:val="1"/>
          <w:numId w:val="22"/>
        </w:numPr>
      </w:pPr>
      <w:r>
        <w:t xml:space="preserve">Intranet Terminal8: </w:t>
      </w:r>
      <w:r>
        <w:tab/>
      </w:r>
      <w:hyperlink r:id="rId14" w:history="1">
        <w:r w:rsidRPr="00DB0F2D">
          <w:rPr>
            <w:rStyle w:val="Hyperlink"/>
          </w:rPr>
          <w:t>https://intra.terminal8.ch/</w:t>
        </w:r>
      </w:hyperlink>
    </w:p>
    <w:p w14:paraId="16FD752E" w14:textId="150C9799" w:rsidR="002E405D" w:rsidRDefault="002E405D" w:rsidP="002E405D">
      <w:pPr>
        <w:pStyle w:val="ListParagraph"/>
        <w:numPr>
          <w:ilvl w:val="1"/>
          <w:numId w:val="22"/>
        </w:numPr>
      </w:pPr>
      <w:r>
        <w:t xml:space="preserve">TYPO3 Reference: </w:t>
      </w:r>
      <w:r>
        <w:tab/>
      </w:r>
      <w:hyperlink r:id="rId15" w:history="1">
        <w:r w:rsidRPr="00DB0F2D">
          <w:rPr>
            <w:rStyle w:val="Hyperlink"/>
          </w:rPr>
          <w:t>https://docs.typo3.org</w:t>
        </w:r>
      </w:hyperlink>
    </w:p>
    <w:p w14:paraId="4F406847" w14:textId="2A0D4C67" w:rsidR="002E405D" w:rsidRDefault="002E405D" w:rsidP="002E405D">
      <w:pPr>
        <w:pStyle w:val="ListParagraph"/>
        <w:numPr>
          <w:ilvl w:val="1"/>
          <w:numId w:val="22"/>
        </w:numPr>
      </w:pPr>
      <w:proofErr w:type="spellStart"/>
      <w:r>
        <w:t>ExtBase</w:t>
      </w:r>
      <w:proofErr w:type="spellEnd"/>
      <w:r>
        <w:t>-Buch:</w:t>
      </w:r>
      <w:r>
        <w:tab/>
      </w:r>
      <w:hyperlink r:id="rId16" w:history="1">
        <w:r w:rsidRPr="00DB0F2D">
          <w:rPr>
            <w:rStyle w:val="Hyperlink"/>
          </w:rPr>
          <w:t>https://www.extbase-book.org/</w:t>
        </w:r>
      </w:hyperlink>
    </w:p>
    <w:p w14:paraId="15CD2C48" w14:textId="77777777" w:rsidR="002E405D" w:rsidRDefault="002E405D" w:rsidP="002E405D"/>
    <w:p w14:paraId="40F78E7A" w14:textId="0C2452CB" w:rsidR="002E405D" w:rsidRPr="00D311C3" w:rsidRDefault="002E405D" w:rsidP="002E405D">
      <w:r>
        <w:t>Falls zusätzliche Hilfestellungen verwendet werden mussten, werden diese im Arbeitsjournal festgehalten.</w:t>
      </w:r>
    </w:p>
    <w:p w14:paraId="2379BCCA" w14:textId="77777777" w:rsidR="00181311" w:rsidRDefault="00181311" w:rsidP="00181311">
      <w:pPr>
        <w:pStyle w:val="IPA-HinweistexteTextkanngelschtwerden"/>
        <w:rPr>
          <w:lang w:val="de-DE"/>
        </w:rPr>
      </w:pPr>
      <w:r>
        <w:rPr>
          <w:lang w:val="de-DE"/>
        </w:rPr>
        <w:t xml:space="preserve">Wie/Wen/Wo werden die Daten gesichert? </w:t>
      </w:r>
    </w:p>
    <w:p w14:paraId="104C50ED" w14:textId="77777777" w:rsidR="00181311" w:rsidRDefault="00181311" w:rsidP="00181311">
      <w:pPr>
        <w:pStyle w:val="IPA-HinweistexteTextkanngelschtwerden"/>
        <w:rPr>
          <w:lang w:val="de-DE"/>
        </w:rPr>
      </w:pPr>
      <w:r>
        <w:rPr>
          <w:lang w:val="de-DE"/>
        </w:rPr>
        <w:t>Achtung DROPBOX und andere Cloudsysteme, welche nicht in der Schweiz beheimaten sind, sollten aus Informations- und Datenschutzgründen keine Daten gesichert werden!</w:t>
      </w:r>
    </w:p>
    <w:p w14:paraId="5AC948C5" w14:textId="77777777" w:rsidR="00181311" w:rsidRDefault="00181311" w:rsidP="00181311">
      <w:pPr>
        <w:pStyle w:val="IPA-HinweistexteTextkanngelschtwerden"/>
        <w:rPr>
          <w:lang w:val="de-DE"/>
        </w:rPr>
      </w:pPr>
      <w:r>
        <w:rPr>
          <w:lang w:val="de-DE"/>
        </w:rPr>
        <w:t>ISDS-Konzept!!!</w:t>
      </w:r>
    </w:p>
    <w:p w14:paraId="76F9A200" w14:textId="77777777" w:rsidR="00181311" w:rsidRDefault="00181311" w:rsidP="00181311">
      <w:pPr>
        <w:pStyle w:val="IPA-HinweistexteTextkanngelschtwerden"/>
        <w:rPr>
          <w:lang w:val="de-DE"/>
        </w:rPr>
      </w:pPr>
      <w:r>
        <w:rPr>
          <w:lang w:val="de-DE"/>
        </w:rPr>
        <w:t>Beschreiben, wie der Kandidat die IPA und deren erarbeitete Dokumente sichert.</w:t>
      </w:r>
    </w:p>
    <w:p w14:paraId="61C8E48A" w14:textId="77777777" w:rsidR="00181311" w:rsidRPr="00956B85" w:rsidRDefault="00181311" w:rsidP="00181311">
      <w:pPr>
        <w:pStyle w:val="IPA-HinweistexteTextkanngelschtwerden"/>
        <w:rPr>
          <w:lang w:val="de-DE"/>
        </w:rPr>
      </w:pPr>
      <w:r>
        <w:rPr>
          <w:lang w:val="de-DE"/>
        </w:rPr>
        <w:t>Auch USB-Stick ist eine Sicherung!</w:t>
      </w:r>
    </w:p>
    <w:p w14:paraId="72F47CCA" w14:textId="77777777" w:rsidR="00181311" w:rsidRDefault="00181311" w:rsidP="00181311"/>
    <w:p w14:paraId="1969DA5D" w14:textId="6C19214A" w:rsidR="005434E7" w:rsidRDefault="00B96965" w:rsidP="005434E7">
      <w:pPr>
        <w:pStyle w:val="Heading1"/>
      </w:pPr>
      <w:bookmarkStart w:id="30" w:name="_Toc68858048"/>
      <w:r>
        <w:lastRenderedPageBreak/>
        <w:t>Planung</w:t>
      </w:r>
      <w:bookmarkEnd w:id="30"/>
    </w:p>
    <w:p w14:paraId="0E5E8F44" w14:textId="6EB115D7" w:rsidR="00064272" w:rsidRDefault="00064272" w:rsidP="00064272">
      <w:r w:rsidRPr="003E1A51">
        <w:t xml:space="preserve">Hermes 5.1 IPA: </w:t>
      </w:r>
      <w:r>
        <w:t>Hier handelt e</w:t>
      </w:r>
      <w:r w:rsidRPr="003E1A51">
        <w:t>s sich um eine vereinfachte Projektmethode von Hermes 5, die optimal angepasst wurde für die Durchführung von IPAs.</w:t>
      </w:r>
      <w:r>
        <w:t xml:space="preserve"> Die wichtigsten Grundsätze von HERMES 5.1 wurden beachtet:</w:t>
      </w:r>
    </w:p>
    <w:p w14:paraId="5CAAD681" w14:textId="77777777" w:rsidR="00064272" w:rsidRDefault="00064272" w:rsidP="00064272"/>
    <w:p w14:paraId="20F3F28D" w14:textId="77777777" w:rsidR="00064272" w:rsidRDefault="00064272" w:rsidP="00064272">
      <w:pPr>
        <w:pStyle w:val="ListParagraph"/>
        <w:numPr>
          <w:ilvl w:val="0"/>
          <w:numId w:val="17"/>
        </w:numPr>
      </w:pPr>
      <w:r>
        <w:t>Projektorganisation mit Rollen</w:t>
      </w:r>
    </w:p>
    <w:p w14:paraId="49ACBCFA" w14:textId="51242E12" w:rsidR="00064272" w:rsidRDefault="00064272" w:rsidP="00064272">
      <w:pPr>
        <w:pStyle w:val="ListParagraph"/>
        <w:numPr>
          <w:ilvl w:val="0"/>
          <w:numId w:val="17"/>
        </w:numPr>
      </w:pPr>
      <w:r>
        <w:t>Phasen: Initialisierung, Konzept, Realisierung</w:t>
      </w:r>
      <w:r w:rsidR="00515EDA">
        <w:t>, Allgemeines</w:t>
      </w:r>
    </w:p>
    <w:p w14:paraId="02DA8DAE" w14:textId="77777777" w:rsidR="00064272" w:rsidRDefault="00064272" w:rsidP="00064272">
      <w:pPr>
        <w:pStyle w:val="ListParagraph"/>
        <w:numPr>
          <w:ilvl w:val="1"/>
          <w:numId w:val="17"/>
        </w:numPr>
      </w:pPr>
      <w:r>
        <w:t>Die Initialisierung hat aufgrund der bereits im Detail geklärten Aufgabenstellung bereits begonnen und wird nun weitergeführt.</w:t>
      </w:r>
    </w:p>
    <w:p w14:paraId="1579EAEF" w14:textId="74083A0F" w:rsidR="00064272" w:rsidRDefault="00064272" w:rsidP="00064272">
      <w:pPr>
        <w:pStyle w:val="ListParagraph"/>
        <w:numPr>
          <w:ilvl w:val="1"/>
          <w:numId w:val="17"/>
        </w:numPr>
      </w:pPr>
      <w:r w:rsidRPr="00064272">
        <w:t xml:space="preserve">Die </w:t>
      </w:r>
      <w:r>
        <w:t>Einführung ist nicht Teil dieser IPA, Grund dafür ist, dass die Website erst fertig entwickelt sein muss, bevor sie eingeführt werden kann. Die Website wird nicht innerhalb des Zeitraums der IPA fertigentwickelt, sondern erst zu einen späteren Zeitpunkt.</w:t>
      </w:r>
    </w:p>
    <w:p w14:paraId="7AA84343" w14:textId="6BC90EF7" w:rsidR="00515EDA" w:rsidRPr="00064272" w:rsidRDefault="00515EDA" w:rsidP="00064272">
      <w:pPr>
        <w:pStyle w:val="ListParagraph"/>
        <w:numPr>
          <w:ilvl w:val="1"/>
          <w:numId w:val="17"/>
        </w:numPr>
      </w:pPr>
      <w:r>
        <w:t xml:space="preserve">Die Phase «Allgemeines» wurde zusätzlich eingeführt, da die Dokumentation ebenfalls Teil des Projekts ist und während der ganzen Zeit geführt wird. Im Zeitplan werden nur die Zeit für Korrekturen und Verbesserungen von bereits erledigtem berücksichtigt. </w:t>
      </w:r>
    </w:p>
    <w:p w14:paraId="01369870" w14:textId="1A9FC12F" w:rsidR="00064272" w:rsidRDefault="00064272" w:rsidP="00064272">
      <w:pPr>
        <w:pStyle w:val="ListParagraph"/>
        <w:numPr>
          <w:ilvl w:val="0"/>
          <w:numId w:val="17"/>
        </w:numPr>
      </w:pPr>
      <w:r>
        <w:t>Meilensteine: Nach jeder Phase ist ein Meilenstein abgeschlossen.</w:t>
      </w:r>
    </w:p>
    <w:p w14:paraId="06E19ECF" w14:textId="4AB6853A" w:rsidR="00064272" w:rsidRDefault="00064272" w:rsidP="00064272">
      <w:pPr>
        <w:pStyle w:val="ListParagraph"/>
        <w:numPr>
          <w:ilvl w:val="0"/>
          <w:numId w:val="17"/>
        </w:numPr>
      </w:pPr>
      <w:r>
        <w:t>Szenario</w:t>
      </w:r>
    </w:p>
    <w:p w14:paraId="1FEC3E5A" w14:textId="67F15B76" w:rsidR="00064272" w:rsidRDefault="00064272" w:rsidP="00064272">
      <w:pPr>
        <w:pStyle w:val="ListParagraph"/>
        <w:numPr>
          <w:ilvl w:val="0"/>
          <w:numId w:val="17"/>
        </w:numPr>
      </w:pPr>
      <w:r>
        <w:t>Module</w:t>
      </w:r>
      <w:r w:rsidR="00D03259">
        <w:t xml:space="preserve">, die dem gewählten Szenario entsprechend </w:t>
      </w:r>
    </w:p>
    <w:p w14:paraId="2682C15A" w14:textId="77777777" w:rsidR="00064272" w:rsidRDefault="00064272" w:rsidP="00064272">
      <w:pPr>
        <w:pStyle w:val="ListParagraph"/>
      </w:pPr>
    </w:p>
    <w:p w14:paraId="01406A2C" w14:textId="77777777" w:rsidR="00064272" w:rsidRDefault="00064272" w:rsidP="00064272">
      <w:r>
        <w:t>Folgende Dokumente zur Planung wurden erstellt:</w:t>
      </w:r>
    </w:p>
    <w:p w14:paraId="1F35DC1C" w14:textId="77777777" w:rsidR="00064272" w:rsidRDefault="00064272" w:rsidP="00064272"/>
    <w:p w14:paraId="7049F041" w14:textId="77777777" w:rsidR="00064272" w:rsidRDefault="00064272" w:rsidP="00064272">
      <w:pPr>
        <w:pStyle w:val="ListParagraph"/>
        <w:numPr>
          <w:ilvl w:val="0"/>
          <w:numId w:val="16"/>
        </w:numPr>
      </w:pPr>
      <w:r w:rsidRPr="00BC31B0">
        <w:rPr>
          <w:b/>
          <w:bCs/>
        </w:rPr>
        <w:t>Phasenplan:</w:t>
      </w:r>
      <w:r>
        <w:t xml:space="preserve"> Zeigt die Länge der einzelnen Phasen auf.</w:t>
      </w:r>
    </w:p>
    <w:p w14:paraId="5F92E5A6" w14:textId="77777777" w:rsidR="00064272" w:rsidRDefault="00064272" w:rsidP="00064272">
      <w:pPr>
        <w:pStyle w:val="ListParagraph"/>
        <w:numPr>
          <w:ilvl w:val="0"/>
          <w:numId w:val="16"/>
        </w:numPr>
      </w:pPr>
      <w:r>
        <w:rPr>
          <w:b/>
          <w:bCs/>
        </w:rPr>
        <w:t>Zeit</w:t>
      </w:r>
      <w:r w:rsidRPr="00BC31B0">
        <w:rPr>
          <w:b/>
          <w:bCs/>
        </w:rPr>
        <w:t>plan:</w:t>
      </w:r>
      <w:r>
        <w:t xml:space="preserve"> Stundengenaue Darstellung der detaillierten Planung der einzelnen Projektschritte. Damit die Projektschritte auch in den anderen Plänen identifiziert werden können, sind sie nummeriert. </w:t>
      </w:r>
    </w:p>
    <w:p w14:paraId="2180EAD9" w14:textId="77777777" w:rsidR="00064272" w:rsidRDefault="00064272" w:rsidP="00064272">
      <w:pPr>
        <w:pStyle w:val="ListParagraph"/>
        <w:numPr>
          <w:ilvl w:val="0"/>
          <w:numId w:val="16"/>
        </w:numPr>
      </w:pPr>
      <w:r w:rsidRPr="00BC31B0">
        <w:rPr>
          <w:b/>
          <w:bCs/>
        </w:rPr>
        <w:t>Meilensteinplan:</w:t>
      </w:r>
      <w:r>
        <w:t xml:space="preserve"> Darstellung und Auflistung der Meilensteine mit SOLL- und IST-Datum; Bemerkungen zur Phasenfreigabe werden dort vermerkt.</w:t>
      </w:r>
    </w:p>
    <w:p w14:paraId="69BE3CA1" w14:textId="0131AAE7" w:rsidR="00CE27F4" w:rsidRDefault="00064272" w:rsidP="00064272">
      <w:pPr>
        <w:pStyle w:val="ListParagraph"/>
        <w:numPr>
          <w:ilvl w:val="0"/>
          <w:numId w:val="16"/>
        </w:numPr>
      </w:pPr>
      <w:r w:rsidRPr="00BC31B0">
        <w:rPr>
          <w:b/>
          <w:bCs/>
        </w:rPr>
        <w:t>Arbeitsjournal:</w:t>
      </w:r>
      <w:r>
        <w:t xml:space="preserve"> Im Arbeitsjournal werden die erledigten Tätigkeiten beschrieben. Sie werden mit den geplanten Tätigkeiten verglichen. Das Arbeitsjournal dient als Mittel zur Überprüfung der Differenzen zwischen erledigten und geplanten Tätigkeiten und deren Aufwand.</w:t>
      </w:r>
    </w:p>
    <w:p w14:paraId="697609F3" w14:textId="77777777" w:rsidR="00CE27F4" w:rsidRDefault="00CE27F4">
      <w:pPr>
        <w:spacing w:after="200"/>
      </w:pPr>
      <w:r>
        <w:br w:type="page"/>
      </w:r>
    </w:p>
    <w:p w14:paraId="27073538" w14:textId="6E59A472" w:rsidR="00CE27F4" w:rsidRDefault="00064272" w:rsidP="00CE27F4">
      <w:pPr>
        <w:pStyle w:val="Heading2"/>
        <w:rPr>
          <w:lang w:val="de-DE"/>
        </w:rPr>
      </w:pPr>
      <w:bookmarkStart w:id="31" w:name="_Toc68858049"/>
      <w:r>
        <w:rPr>
          <w:lang w:val="de-DE"/>
        </w:rPr>
        <w:lastRenderedPageBreak/>
        <w:t>Phasen</w:t>
      </w:r>
      <w:bookmarkEnd w:id="31"/>
    </w:p>
    <w:p w14:paraId="0006A81F" w14:textId="6C5C2F2D" w:rsidR="00344F10" w:rsidRDefault="00344F10" w:rsidP="00344F10">
      <w:pPr>
        <w:rPr>
          <w:rStyle w:val="Emphasis"/>
          <w:i w:val="0"/>
          <w:iCs w:val="0"/>
        </w:rPr>
      </w:pPr>
      <w:r w:rsidRPr="00CE27F4">
        <w:rPr>
          <w:rStyle w:val="Emphasis"/>
          <w:i w:val="0"/>
          <w:iCs w:val="0"/>
        </w:rPr>
        <w:t>Hier</w:t>
      </w:r>
      <w:r>
        <w:rPr>
          <w:rStyle w:val="Emphasis"/>
          <w:i w:val="0"/>
          <w:iCs w:val="0"/>
        </w:rPr>
        <w:t xml:space="preserve"> wird der Phasenplan für die IPA abgebildet. Die Phase «Allgemeines» zieht sich über die ganze Länge, da die Dokumentation während dieser Phase, sprich, durch den gesamten Verlauf des Projekts, geführt wird. </w:t>
      </w:r>
    </w:p>
    <w:p w14:paraId="278AB7ED" w14:textId="77777777" w:rsidR="00344F10" w:rsidRPr="00344F10" w:rsidRDefault="00344F10" w:rsidP="00344F10"/>
    <w:p w14:paraId="7FC655AA" w14:textId="77777777" w:rsidR="007D4153" w:rsidRDefault="007D4153" w:rsidP="007D4153">
      <w:pPr>
        <w:pStyle w:val="IPA-TextkrperStandart"/>
        <w:keepNext/>
      </w:pPr>
      <w:r>
        <w:rPr>
          <w:noProof/>
        </w:rPr>
        <w:drawing>
          <wp:inline distT="0" distB="0" distL="0" distR="0" wp14:anchorId="4913968F" wp14:editId="2FA5E427">
            <wp:extent cx="5760085" cy="196024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1960245"/>
                    </a:xfrm>
                    <a:prstGeom prst="rect">
                      <a:avLst/>
                    </a:prstGeom>
                  </pic:spPr>
                </pic:pic>
              </a:graphicData>
            </a:graphic>
          </wp:inline>
        </w:drawing>
      </w:r>
    </w:p>
    <w:p w14:paraId="27A5ED5B" w14:textId="25AC96D9" w:rsidR="005D7652" w:rsidRDefault="007D4153" w:rsidP="00344F10">
      <w:pPr>
        <w:pStyle w:val="Caption"/>
      </w:pPr>
      <w:bookmarkStart w:id="32" w:name="_Toc68851352"/>
      <w:r>
        <w:t xml:space="preserve">Abbildung </w:t>
      </w:r>
      <w:r w:rsidR="00FF411C">
        <w:fldChar w:fldCharType="begin"/>
      </w:r>
      <w:r w:rsidR="00FF411C">
        <w:instrText xml:space="preserve"> SEQ Abbildung \* ARABIC </w:instrText>
      </w:r>
      <w:r w:rsidR="00FF411C">
        <w:fldChar w:fldCharType="separate"/>
      </w:r>
      <w:r w:rsidR="00607E46">
        <w:rPr>
          <w:noProof/>
        </w:rPr>
        <w:t>5</w:t>
      </w:r>
      <w:r w:rsidR="00FF411C">
        <w:rPr>
          <w:noProof/>
        </w:rPr>
        <w:fldChar w:fldCharType="end"/>
      </w:r>
      <w:r w:rsidRPr="00CE27F4">
        <w:t>, Phasenplanung</w:t>
      </w:r>
      <w:bookmarkEnd w:id="32"/>
    </w:p>
    <w:p w14:paraId="6923BFE5" w14:textId="77777777" w:rsidR="00344F10" w:rsidRPr="00344F10" w:rsidRDefault="00344F10" w:rsidP="00344F10"/>
    <w:p w14:paraId="52CE0207" w14:textId="31370ACB" w:rsidR="004907BF" w:rsidRPr="005D7652" w:rsidRDefault="004907BF" w:rsidP="005D7652">
      <w:pPr>
        <w:pStyle w:val="Heading2"/>
        <w:rPr>
          <w:lang w:val="de-DE"/>
        </w:rPr>
      </w:pPr>
      <w:bookmarkStart w:id="33" w:name="_Toc68858050"/>
      <w:r>
        <w:t>Meilensteine</w:t>
      </w:r>
      <w:bookmarkEnd w:id="33"/>
    </w:p>
    <w:p w14:paraId="3B35C984" w14:textId="564A35B0" w:rsidR="007D4153" w:rsidRDefault="003E2483" w:rsidP="0014500C">
      <w:r>
        <w:t xml:space="preserve">Nach jeder Phase befindet sich ein Meilenstein, eine sogenannte Phasenfreigabe. Bei der Realisierung gibt es </w:t>
      </w:r>
      <w:r w:rsidR="00A84E75">
        <w:t>zwei</w:t>
      </w:r>
      <w:r>
        <w:t xml:space="preserve"> weitere Meilenstein</w:t>
      </w:r>
      <w:r w:rsidR="00A84E75">
        <w:t>e</w:t>
      </w:r>
      <w:r>
        <w:t>, da diese Phase besonders lange dauert und</w:t>
      </w:r>
      <w:r w:rsidR="00A84E75">
        <w:t xml:space="preserve"> weitere</w:t>
      </w:r>
      <w:r>
        <w:t xml:space="preserve"> Meilenstein</w:t>
      </w:r>
      <w:r w:rsidR="00A84E75">
        <w:t>e</w:t>
      </w:r>
      <w:r>
        <w:t xml:space="preserve"> innerhalb dieser Phase Sinn erg</w:t>
      </w:r>
      <w:r w:rsidR="00A84E75">
        <w:t>eben</w:t>
      </w:r>
      <w:r>
        <w:t xml:space="preserve">. </w:t>
      </w:r>
    </w:p>
    <w:p w14:paraId="4E1491B7" w14:textId="77777777" w:rsidR="0014500C" w:rsidRDefault="0014500C" w:rsidP="0014500C"/>
    <w:p w14:paraId="3A007E05" w14:textId="4FA6E593" w:rsidR="003E2483" w:rsidRDefault="005E52DA" w:rsidP="003E2483">
      <w:pPr>
        <w:pStyle w:val="IPA-TextkrperStandart"/>
        <w:keepNext/>
      </w:pPr>
      <w:r>
        <w:rPr>
          <w:noProof/>
        </w:rPr>
        <w:drawing>
          <wp:inline distT="0" distB="0" distL="0" distR="0" wp14:anchorId="50C2268C" wp14:editId="6ACC59E6">
            <wp:extent cx="5760085" cy="8197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819785"/>
                    </a:xfrm>
                    <a:prstGeom prst="rect">
                      <a:avLst/>
                    </a:prstGeom>
                  </pic:spPr>
                </pic:pic>
              </a:graphicData>
            </a:graphic>
          </wp:inline>
        </w:drawing>
      </w:r>
    </w:p>
    <w:p w14:paraId="1DD17E5B" w14:textId="17EF86AE" w:rsidR="003E2483" w:rsidRDefault="003E2483" w:rsidP="003E2483">
      <w:pPr>
        <w:pStyle w:val="Caption"/>
        <w:rPr>
          <w:lang w:val="en-GB"/>
        </w:rPr>
      </w:pPr>
      <w:bookmarkStart w:id="34" w:name="_Toc68851353"/>
      <w:r>
        <w:t xml:space="preserve">Abbildung </w:t>
      </w:r>
      <w:r w:rsidR="00FF411C">
        <w:fldChar w:fldCharType="begin"/>
      </w:r>
      <w:r w:rsidR="00FF411C">
        <w:instrText xml:space="preserve"> SEQ Abbildung \* ARABIC </w:instrText>
      </w:r>
      <w:r w:rsidR="00FF411C">
        <w:fldChar w:fldCharType="separate"/>
      </w:r>
      <w:r w:rsidR="00607E46">
        <w:rPr>
          <w:noProof/>
        </w:rPr>
        <w:t>6</w:t>
      </w:r>
      <w:r w:rsidR="00FF411C">
        <w:rPr>
          <w:noProof/>
        </w:rPr>
        <w:fldChar w:fldCharType="end"/>
      </w:r>
      <w:r>
        <w:rPr>
          <w:lang w:val="en-GB"/>
        </w:rPr>
        <w:t xml:space="preserve">, </w:t>
      </w:r>
      <w:proofErr w:type="spellStart"/>
      <w:r>
        <w:rPr>
          <w:lang w:val="en-GB"/>
        </w:rPr>
        <w:t>Meilensteinplanung</w:t>
      </w:r>
      <w:bookmarkEnd w:id="34"/>
      <w:proofErr w:type="spellEnd"/>
    </w:p>
    <w:p w14:paraId="2062762D" w14:textId="77777777" w:rsidR="0014500C" w:rsidRPr="0014500C" w:rsidRDefault="0014500C" w:rsidP="0014500C">
      <w:pPr>
        <w:rPr>
          <w:lang w:val="en-GB"/>
        </w:rPr>
      </w:pPr>
    </w:p>
    <w:p w14:paraId="5E01E189" w14:textId="7C5C6DDE" w:rsidR="0014500C" w:rsidRPr="00A84E75" w:rsidRDefault="0014500C" w:rsidP="0014500C">
      <w:pPr>
        <w:rPr>
          <w:b/>
          <w:bCs/>
          <w:sz w:val="24"/>
          <w:szCs w:val="24"/>
          <w:lang w:val="en-GB"/>
        </w:rPr>
      </w:pPr>
      <w:r w:rsidRPr="00A84E75">
        <w:rPr>
          <w:b/>
          <w:bCs/>
          <w:sz w:val="24"/>
          <w:szCs w:val="24"/>
          <w:lang w:val="en-GB"/>
        </w:rPr>
        <w:t>MS1: Phasenfreigabe Konzept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6"/>
      </w:tblGrid>
      <w:tr w:rsidR="00A84E75" w:rsidRPr="00A84E75" w14:paraId="6EBD8B3C" w14:textId="77777777" w:rsidTr="00A84E75">
        <w:tc>
          <w:tcPr>
            <w:tcW w:w="1985" w:type="dxa"/>
          </w:tcPr>
          <w:p w14:paraId="025896F3" w14:textId="77777777" w:rsidR="00A84E75" w:rsidRPr="00A84E75" w:rsidRDefault="00A84E75" w:rsidP="00377500">
            <w:r w:rsidRPr="00A84E75">
              <w:t>Soll-Termin:</w:t>
            </w:r>
          </w:p>
        </w:tc>
        <w:tc>
          <w:tcPr>
            <w:tcW w:w="7076" w:type="dxa"/>
          </w:tcPr>
          <w:p w14:paraId="1BA39CA8" w14:textId="4D0E31F6" w:rsidR="00A84E75" w:rsidRPr="00A84E75" w:rsidRDefault="00A84E75" w:rsidP="00377500">
            <w:r w:rsidRPr="00A84E75">
              <w:t>Donnerstag, 08.04.2021</w:t>
            </w:r>
            <w:r>
              <w:t xml:space="preserve"> um</w:t>
            </w:r>
            <w:r w:rsidRPr="00A84E75">
              <w:t xml:space="preserve"> 18:00 Uhr</w:t>
            </w:r>
          </w:p>
        </w:tc>
      </w:tr>
      <w:tr w:rsidR="00A84E75" w:rsidRPr="00A84E75" w14:paraId="032C3334" w14:textId="77777777" w:rsidTr="00A84E75">
        <w:tc>
          <w:tcPr>
            <w:tcW w:w="1985" w:type="dxa"/>
          </w:tcPr>
          <w:p w14:paraId="78936219" w14:textId="77777777" w:rsidR="00A84E75" w:rsidRPr="00A84E75" w:rsidRDefault="00A84E75" w:rsidP="00377500">
            <w:r w:rsidRPr="00A84E75">
              <w:t>Ist-Termin:</w:t>
            </w:r>
          </w:p>
        </w:tc>
        <w:tc>
          <w:tcPr>
            <w:tcW w:w="7076" w:type="dxa"/>
          </w:tcPr>
          <w:p w14:paraId="49274919" w14:textId="58D699FE" w:rsidR="00A84E75" w:rsidRPr="00A84E75" w:rsidRDefault="00A84E75" w:rsidP="00377500"/>
        </w:tc>
      </w:tr>
      <w:tr w:rsidR="00A84E75" w:rsidRPr="00A84E75" w14:paraId="3F9741CC" w14:textId="77777777" w:rsidTr="00A84E75">
        <w:tc>
          <w:tcPr>
            <w:tcW w:w="1985" w:type="dxa"/>
          </w:tcPr>
          <w:p w14:paraId="51B513AD" w14:textId="77777777" w:rsidR="00A84E75" w:rsidRPr="00A84E75" w:rsidRDefault="00A84E75" w:rsidP="00377500">
            <w:r w:rsidRPr="00A84E75">
              <w:t>Ergebnisse:</w:t>
            </w:r>
          </w:p>
        </w:tc>
        <w:tc>
          <w:tcPr>
            <w:tcW w:w="7076" w:type="dxa"/>
          </w:tcPr>
          <w:p w14:paraId="2AC0C01F" w14:textId="0AF22830" w:rsidR="00A84E75" w:rsidRPr="00A84E75" w:rsidRDefault="001713BA" w:rsidP="00377500">
            <w:r>
              <w:t xml:space="preserve">Der Auftraggeber gibt grünes Licht für die Weiterführung der Planung und ist mit dem bisherigen Ergebnis zufrieden. Die </w:t>
            </w:r>
            <w:r w:rsidR="00A84E75" w:rsidRPr="00A84E75">
              <w:t xml:space="preserve">Initialisierung </w:t>
            </w:r>
            <w:r>
              <w:t xml:space="preserve">ist </w:t>
            </w:r>
            <w:r w:rsidR="00BA7437">
              <w:t xml:space="preserve">vollendet, alle organisatorischen Dinge sind geklärt und die eigentliche Aufgabe ist bis ins Detail definiert. Jetzt kann man mit der theoretischen Umsetzung beginnen. </w:t>
            </w:r>
          </w:p>
        </w:tc>
      </w:tr>
      <w:tr w:rsidR="00A84E75" w:rsidRPr="00A84E75" w14:paraId="6E970E68" w14:textId="77777777" w:rsidTr="00A84E75">
        <w:tc>
          <w:tcPr>
            <w:tcW w:w="1985" w:type="dxa"/>
          </w:tcPr>
          <w:p w14:paraId="28C41577" w14:textId="77777777" w:rsidR="00A84E75" w:rsidRPr="00A84E75" w:rsidRDefault="00A84E75" w:rsidP="00377500">
            <w:r w:rsidRPr="00A84E75">
              <w:t>Bemerkungen:</w:t>
            </w:r>
          </w:p>
        </w:tc>
        <w:tc>
          <w:tcPr>
            <w:tcW w:w="7076" w:type="dxa"/>
          </w:tcPr>
          <w:p w14:paraId="05782E5B" w14:textId="234E387E" w:rsidR="00A84E75" w:rsidRPr="00A84E75" w:rsidRDefault="00A84E75" w:rsidP="00377500"/>
        </w:tc>
      </w:tr>
      <w:tr w:rsidR="00A84E75" w:rsidRPr="00A84E75" w14:paraId="1A6012A1" w14:textId="77777777" w:rsidTr="00A84E75">
        <w:tc>
          <w:tcPr>
            <w:tcW w:w="1985" w:type="dxa"/>
          </w:tcPr>
          <w:p w14:paraId="2E4BD301" w14:textId="77777777" w:rsidR="00A84E75" w:rsidRPr="00A84E75" w:rsidRDefault="00A84E75" w:rsidP="00377500"/>
        </w:tc>
        <w:tc>
          <w:tcPr>
            <w:tcW w:w="7076" w:type="dxa"/>
          </w:tcPr>
          <w:p w14:paraId="2DEA8E41" w14:textId="77777777" w:rsidR="00A84E75" w:rsidRPr="00A84E75" w:rsidRDefault="00A84E75" w:rsidP="00377500"/>
        </w:tc>
      </w:tr>
    </w:tbl>
    <w:p w14:paraId="27BAC715" w14:textId="38344B37" w:rsidR="0014500C" w:rsidRDefault="0014500C" w:rsidP="0014500C">
      <w:r w:rsidRPr="00A84E75">
        <w:rPr>
          <w:b/>
          <w:bCs/>
          <w:sz w:val="24"/>
          <w:szCs w:val="24"/>
          <w:lang w:val="en-GB"/>
        </w:rPr>
        <w:t xml:space="preserve">MS2: Phasenfreigabe </w:t>
      </w:r>
      <w:proofErr w:type="spellStart"/>
      <w:r w:rsidR="00A84E75">
        <w:rPr>
          <w:b/>
          <w:bCs/>
          <w:sz w:val="24"/>
          <w:szCs w:val="24"/>
          <w:lang w:val="en-GB"/>
        </w:rPr>
        <w:t>Realisierung</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6"/>
      </w:tblGrid>
      <w:tr w:rsidR="00A84E75" w:rsidRPr="00A84E75" w14:paraId="4179C47D" w14:textId="77777777" w:rsidTr="00377500">
        <w:tc>
          <w:tcPr>
            <w:tcW w:w="1985" w:type="dxa"/>
          </w:tcPr>
          <w:p w14:paraId="7B07A893" w14:textId="77777777" w:rsidR="00A84E75" w:rsidRPr="00A84E75" w:rsidRDefault="00A84E75" w:rsidP="00377500">
            <w:r w:rsidRPr="00A84E75">
              <w:t>Soll-Termin:</w:t>
            </w:r>
          </w:p>
        </w:tc>
        <w:tc>
          <w:tcPr>
            <w:tcW w:w="7076" w:type="dxa"/>
          </w:tcPr>
          <w:p w14:paraId="6FDB0C74" w14:textId="05342FF4" w:rsidR="00A84E75" w:rsidRPr="00A84E75" w:rsidRDefault="00A84E75" w:rsidP="00377500">
            <w:r>
              <w:t>Dienstag, 13.04.2021 um 1</w:t>
            </w:r>
            <w:r w:rsidR="002634EB">
              <w:t>4</w:t>
            </w:r>
            <w:r>
              <w:t>:</w:t>
            </w:r>
            <w:r w:rsidR="002634EB">
              <w:t>0</w:t>
            </w:r>
            <w:r>
              <w:t>0</w:t>
            </w:r>
          </w:p>
        </w:tc>
      </w:tr>
      <w:tr w:rsidR="00A84E75" w:rsidRPr="00A84E75" w14:paraId="3982CDD6" w14:textId="77777777" w:rsidTr="00377500">
        <w:tc>
          <w:tcPr>
            <w:tcW w:w="1985" w:type="dxa"/>
          </w:tcPr>
          <w:p w14:paraId="7773BD1C" w14:textId="77777777" w:rsidR="00A84E75" w:rsidRPr="00A84E75" w:rsidRDefault="00A84E75" w:rsidP="00377500">
            <w:r w:rsidRPr="00A84E75">
              <w:t>Ist-Termin:</w:t>
            </w:r>
          </w:p>
        </w:tc>
        <w:tc>
          <w:tcPr>
            <w:tcW w:w="7076" w:type="dxa"/>
          </w:tcPr>
          <w:p w14:paraId="2E2AC2E0" w14:textId="10361DDB" w:rsidR="00A84E75" w:rsidRPr="00A84E75" w:rsidRDefault="00A84E75" w:rsidP="00377500"/>
        </w:tc>
      </w:tr>
      <w:tr w:rsidR="00A84E75" w:rsidRPr="00A84E75" w14:paraId="3421EE6A" w14:textId="77777777" w:rsidTr="00377500">
        <w:tc>
          <w:tcPr>
            <w:tcW w:w="1985" w:type="dxa"/>
          </w:tcPr>
          <w:p w14:paraId="6A1F6900" w14:textId="77777777" w:rsidR="00A84E75" w:rsidRPr="00A84E75" w:rsidRDefault="00A84E75" w:rsidP="00377500">
            <w:r w:rsidRPr="00A84E75">
              <w:t>Ergebnisse:</w:t>
            </w:r>
          </w:p>
        </w:tc>
        <w:tc>
          <w:tcPr>
            <w:tcW w:w="7076" w:type="dxa"/>
          </w:tcPr>
          <w:p w14:paraId="520C122B" w14:textId="6A4E6CDD" w:rsidR="00A84E75" w:rsidRPr="00A84E75" w:rsidRDefault="001713BA" w:rsidP="00377500">
            <w:r>
              <w:t xml:space="preserve">Alles, was man theoretisch definieren kann ist definiert, inklusive Diagrammen und jeglichen Testkonzepten. Der Auftraggeber ist mit dem Resultat zufrieden und gibt die nächste Phase frei. </w:t>
            </w:r>
          </w:p>
        </w:tc>
      </w:tr>
      <w:tr w:rsidR="00A84E75" w:rsidRPr="00A84E75" w14:paraId="0C20EA6E" w14:textId="77777777" w:rsidTr="00377500">
        <w:tc>
          <w:tcPr>
            <w:tcW w:w="1985" w:type="dxa"/>
          </w:tcPr>
          <w:p w14:paraId="14C4167A" w14:textId="77777777" w:rsidR="00A84E75" w:rsidRPr="00A84E75" w:rsidRDefault="00A84E75" w:rsidP="00377500">
            <w:r w:rsidRPr="00A84E75">
              <w:t>Bemerkungen:</w:t>
            </w:r>
          </w:p>
        </w:tc>
        <w:tc>
          <w:tcPr>
            <w:tcW w:w="7076" w:type="dxa"/>
          </w:tcPr>
          <w:p w14:paraId="419F021D" w14:textId="616BE3A6" w:rsidR="00A84E75" w:rsidRPr="00A84E75" w:rsidRDefault="00A84E75" w:rsidP="00377500"/>
        </w:tc>
      </w:tr>
      <w:tr w:rsidR="00A84E75" w:rsidRPr="00A84E75" w14:paraId="48DCB434" w14:textId="77777777" w:rsidTr="00377500">
        <w:tc>
          <w:tcPr>
            <w:tcW w:w="1985" w:type="dxa"/>
          </w:tcPr>
          <w:p w14:paraId="65CE33E8" w14:textId="77777777" w:rsidR="00A84E75" w:rsidRPr="00A84E75" w:rsidRDefault="00A84E75" w:rsidP="00377500"/>
        </w:tc>
        <w:tc>
          <w:tcPr>
            <w:tcW w:w="7076" w:type="dxa"/>
          </w:tcPr>
          <w:p w14:paraId="32AA4318" w14:textId="77777777" w:rsidR="00A84E75" w:rsidRPr="00A84E75" w:rsidRDefault="00A84E75" w:rsidP="00377500"/>
        </w:tc>
      </w:tr>
      <w:tr w:rsidR="00E2287F" w:rsidRPr="00A84E75" w14:paraId="41867F70" w14:textId="77777777" w:rsidTr="00377500">
        <w:tc>
          <w:tcPr>
            <w:tcW w:w="1985" w:type="dxa"/>
          </w:tcPr>
          <w:p w14:paraId="54914B23" w14:textId="77777777" w:rsidR="00E2287F" w:rsidRPr="00A84E75" w:rsidRDefault="00E2287F" w:rsidP="00377500"/>
        </w:tc>
        <w:tc>
          <w:tcPr>
            <w:tcW w:w="7076" w:type="dxa"/>
          </w:tcPr>
          <w:p w14:paraId="64FC639E" w14:textId="77777777" w:rsidR="00E2287F" w:rsidRPr="00A84E75" w:rsidRDefault="00E2287F" w:rsidP="00377500"/>
        </w:tc>
      </w:tr>
    </w:tbl>
    <w:p w14:paraId="406551E4" w14:textId="356DAC03" w:rsidR="0014500C" w:rsidRDefault="0014500C" w:rsidP="0014500C">
      <w:pPr>
        <w:rPr>
          <w:b/>
          <w:bCs/>
          <w:sz w:val="24"/>
          <w:szCs w:val="24"/>
          <w:lang w:val="en-GB"/>
        </w:rPr>
      </w:pPr>
      <w:r w:rsidRPr="00A84E75">
        <w:rPr>
          <w:b/>
          <w:bCs/>
          <w:sz w:val="24"/>
          <w:szCs w:val="24"/>
          <w:lang w:val="en-GB"/>
        </w:rPr>
        <w:t xml:space="preserve">MS3: Alle </w:t>
      </w:r>
      <w:proofErr w:type="spellStart"/>
      <w:r w:rsidR="00A84E75">
        <w:rPr>
          <w:b/>
          <w:bCs/>
          <w:sz w:val="24"/>
          <w:szCs w:val="24"/>
          <w:lang w:val="en-GB"/>
        </w:rPr>
        <w:t>Schlüsself</w:t>
      </w:r>
      <w:r w:rsidRPr="00A84E75">
        <w:rPr>
          <w:b/>
          <w:bCs/>
          <w:sz w:val="24"/>
          <w:szCs w:val="24"/>
          <w:lang w:val="en-GB"/>
        </w:rPr>
        <w:t>unktionalitäten</w:t>
      </w:r>
      <w:proofErr w:type="spellEnd"/>
      <w:r w:rsidRPr="00A84E75">
        <w:rPr>
          <w:b/>
          <w:bCs/>
          <w:sz w:val="24"/>
          <w:szCs w:val="24"/>
          <w:lang w:val="en-GB"/>
        </w:rPr>
        <w:t xml:space="preserve"> implementiert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6"/>
      </w:tblGrid>
      <w:tr w:rsidR="00A84E75" w:rsidRPr="00A84E75" w14:paraId="2AC46834" w14:textId="77777777" w:rsidTr="00377500">
        <w:tc>
          <w:tcPr>
            <w:tcW w:w="1985" w:type="dxa"/>
          </w:tcPr>
          <w:p w14:paraId="06DF35A1" w14:textId="77777777" w:rsidR="00A84E75" w:rsidRPr="00A84E75" w:rsidRDefault="00A84E75" w:rsidP="00377500">
            <w:r w:rsidRPr="00A84E75">
              <w:t>Soll-Termin:</w:t>
            </w:r>
          </w:p>
        </w:tc>
        <w:tc>
          <w:tcPr>
            <w:tcW w:w="7076" w:type="dxa"/>
          </w:tcPr>
          <w:p w14:paraId="3C191EEE" w14:textId="5E31DDEE" w:rsidR="00A84E75" w:rsidRPr="00A84E75" w:rsidRDefault="00A84E75" w:rsidP="00377500">
            <w:r>
              <w:t>Freitag</w:t>
            </w:r>
            <w:r w:rsidRPr="00A84E75">
              <w:t xml:space="preserve">, </w:t>
            </w:r>
            <w:r>
              <w:t>16</w:t>
            </w:r>
            <w:r w:rsidRPr="00A84E75">
              <w:t xml:space="preserve">.04.2021 </w:t>
            </w:r>
            <w:r>
              <w:t xml:space="preserve">um </w:t>
            </w:r>
            <w:r w:rsidRPr="00A84E75">
              <w:t>1</w:t>
            </w:r>
            <w:r w:rsidR="00442B6A">
              <w:t>8</w:t>
            </w:r>
            <w:r w:rsidRPr="00A84E75">
              <w:t>:00 Uhr</w:t>
            </w:r>
          </w:p>
        </w:tc>
      </w:tr>
      <w:tr w:rsidR="00A84E75" w:rsidRPr="00A84E75" w14:paraId="7C2DB16C" w14:textId="77777777" w:rsidTr="00377500">
        <w:tc>
          <w:tcPr>
            <w:tcW w:w="1985" w:type="dxa"/>
          </w:tcPr>
          <w:p w14:paraId="4BDE6144" w14:textId="77777777" w:rsidR="00A84E75" w:rsidRPr="00A84E75" w:rsidRDefault="00A84E75" w:rsidP="00377500">
            <w:r w:rsidRPr="00A84E75">
              <w:t>Ist-Termin:</w:t>
            </w:r>
          </w:p>
        </w:tc>
        <w:tc>
          <w:tcPr>
            <w:tcW w:w="7076" w:type="dxa"/>
          </w:tcPr>
          <w:p w14:paraId="2D464765" w14:textId="57190C67" w:rsidR="00A84E75" w:rsidRPr="00A84E75" w:rsidRDefault="00A84E75" w:rsidP="00377500"/>
        </w:tc>
      </w:tr>
      <w:tr w:rsidR="00A84E75" w:rsidRPr="001713BA" w14:paraId="0F1ED564" w14:textId="77777777" w:rsidTr="00377500">
        <w:tc>
          <w:tcPr>
            <w:tcW w:w="1985" w:type="dxa"/>
          </w:tcPr>
          <w:p w14:paraId="7FFC843A" w14:textId="77777777" w:rsidR="00A84E75" w:rsidRPr="00A84E75" w:rsidRDefault="00A84E75" w:rsidP="00377500">
            <w:r w:rsidRPr="00A84E75">
              <w:t>Ergebnisse:</w:t>
            </w:r>
          </w:p>
        </w:tc>
        <w:tc>
          <w:tcPr>
            <w:tcW w:w="7076" w:type="dxa"/>
          </w:tcPr>
          <w:p w14:paraId="156998FD" w14:textId="74D9AAF2" w:rsidR="00A84E75" w:rsidRPr="001713BA" w:rsidRDefault="001713BA" w:rsidP="00377500">
            <w:proofErr w:type="spellStart"/>
            <w:r w:rsidRPr="001713BA">
              <w:t>Listview</w:t>
            </w:r>
            <w:proofErr w:type="spellEnd"/>
            <w:r w:rsidRPr="001713BA">
              <w:t>, Detailview + Merkliste sind implementiert un</w:t>
            </w:r>
            <w:r>
              <w:t xml:space="preserve">d </w:t>
            </w:r>
            <w:r w:rsidR="00A9188C">
              <w:t>w</w:t>
            </w:r>
            <w:r w:rsidR="00442B6A">
              <w:t>e</w:t>
            </w:r>
            <w:r w:rsidR="00A9188C">
              <w:t xml:space="preserve">rden mit HTML/SCSS so dargestellt, dass es den </w:t>
            </w:r>
            <w:r w:rsidR="00442B6A">
              <w:t>Design-</w:t>
            </w:r>
            <w:r w:rsidR="00A9188C">
              <w:t xml:space="preserve">Vorgaben entspricht. </w:t>
            </w:r>
          </w:p>
        </w:tc>
      </w:tr>
      <w:tr w:rsidR="00A84E75" w:rsidRPr="00A84E75" w14:paraId="3D15BE89" w14:textId="77777777" w:rsidTr="00377500">
        <w:tc>
          <w:tcPr>
            <w:tcW w:w="1985" w:type="dxa"/>
          </w:tcPr>
          <w:p w14:paraId="2CED08A3" w14:textId="77777777" w:rsidR="00A84E75" w:rsidRPr="00A84E75" w:rsidRDefault="00A84E75" w:rsidP="00377500">
            <w:r w:rsidRPr="00A84E75">
              <w:t>Bemerkungen:</w:t>
            </w:r>
          </w:p>
        </w:tc>
        <w:tc>
          <w:tcPr>
            <w:tcW w:w="7076" w:type="dxa"/>
          </w:tcPr>
          <w:p w14:paraId="1C712E9B" w14:textId="058A62A4" w:rsidR="00A84E75" w:rsidRPr="00A84E75" w:rsidRDefault="00A84E75" w:rsidP="00377500"/>
        </w:tc>
      </w:tr>
      <w:tr w:rsidR="00A84E75" w:rsidRPr="00A84E75" w14:paraId="73A54EE9" w14:textId="77777777" w:rsidTr="00377500">
        <w:tc>
          <w:tcPr>
            <w:tcW w:w="1985" w:type="dxa"/>
          </w:tcPr>
          <w:p w14:paraId="063B5987" w14:textId="77777777" w:rsidR="00A84E75" w:rsidRPr="00A84E75" w:rsidRDefault="00A84E75" w:rsidP="00377500"/>
        </w:tc>
        <w:tc>
          <w:tcPr>
            <w:tcW w:w="7076" w:type="dxa"/>
          </w:tcPr>
          <w:p w14:paraId="2DE635A9" w14:textId="77777777" w:rsidR="00A84E75" w:rsidRPr="00A84E75" w:rsidRDefault="00A84E75" w:rsidP="00377500"/>
        </w:tc>
      </w:tr>
    </w:tbl>
    <w:p w14:paraId="6F106F1B" w14:textId="5938EDBF" w:rsidR="0014500C" w:rsidRPr="00A84E75" w:rsidRDefault="0014500C" w:rsidP="0014500C">
      <w:pPr>
        <w:rPr>
          <w:b/>
          <w:bCs/>
          <w:sz w:val="24"/>
          <w:szCs w:val="24"/>
        </w:rPr>
      </w:pPr>
      <w:r w:rsidRPr="00A84E75">
        <w:rPr>
          <w:b/>
          <w:bCs/>
          <w:sz w:val="24"/>
          <w:szCs w:val="24"/>
        </w:rPr>
        <w:t xml:space="preserve">MS4: </w:t>
      </w:r>
      <w:r w:rsidR="00A84E75" w:rsidRPr="00A84E75">
        <w:rPr>
          <w:b/>
          <w:bCs/>
          <w:sz w:val="24"/>
          <w:szCs w:val="24"/>
        </w:rPr>
        <w:t xml:space="preserve">Bugfixing und </w:t>
      </w:r>
      <w:proofErr w:type="spellStart"/>
      <w:r w:rsidR="00A84E75" w:rsidRPr="00A84E75">
        <w:rPr>
          <w:b/>
          <w:bCs/>
          <w:sz w:val="24"/>
          <w:szCs w:val="24"/>
        </w:rPr>
        <w:t>Testing</w:t>
      </w:r>
      <w:proofErr w:type="spellEnd"/>
      <w:r w:rsidR="00A84E75" w:rsidRPr="00A84E75">
        <w:rPr>
          <w:b/>
          <w:bCs/>
          <w:sz w:val="24"/>
          <w:szCs w:val="24"/>
        </w:rPr>
        <w:t xml:space="preserve"> beendet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6"/>
      </w:tblGrid>
      <w:tr w:rsidR="00A84E75" w:rsidRPr="00A84E75" w14:paraId="5C45D3A8" w14:textId="77777777" w:rsidTr="00377500">
        <w:tc>
          <w:tcPr>
            <w:tcW w:w="1985" w:type="dxa"/>
          </w:tcPr>
          <w:p w14:paraId="1F604E05" w14:textId="77777777" w:rsidR="00A84E75" w:rsidRPr="00A84E75" w:rsidRDefault="00A84E75" w:rsidP="00377500">
            <w:r w:rsidRPr="00A84E75">
              <w:t>Soll-Termin:</w:t>
            </w:r>
          </w:p>
        </w:tc>
        <w:tc>
          <w:tcPr>
            <w:tcW w:w="7076" w:type="dxa"/>
          </w:tcPr>
          <w:p w14:paraId="4C9DC971" w14:textId="25D78272" w:rsidR="00A84E75" w:rsidRPr="00A84E75" w:rsidRDefault="00442B6A" w:rsidP="00377500">
            <w:r>
              <w:t>Dienstag</w:t>
            </w:r>
            <w:r w:rsidR="00A84E75" w:rsidRPr="00A84E75">
              <w:t xml:space="preserve">, </w:t>
            </w:r>
            <w:r>
              <w:t>20</w:t>
            </w:r>
            <w:r w:rsidR="00A84E75" w:rsidRPr="00A84E75">
              <w:t>.04.2021</w:t>
            </w:r>
            <w:r w:rsidR="00A84E75">
              <w:t xml:space="preserve"> um</w:t>
            </w:r>
            <w:r w:rsidR="00A84E75" w:rsidRPr="00A84E75">
              <w:t xml:space="preserve"> 1</w:t>
            </w:r>
            <w:r>
              <w:t>2</w:t>
            </w:r>
            <w:r w:rsidR="00A84E75" w:rsidRPr="00A84E75">
              <w:t>:00 Uhr</w:t>
            </w:r>
          </w:p>
        </w:tc>
      </w:tr>
      <w:tr w:rsidR="00A84E75" w:rsidRPr="00A84E75" w14:paraId="0D4480D2" w14:textId="77777777" w:rsidTr="00377500">
        <w:tc>
          <w:tcPr>
            <w:tcW w:w="1985" w:type="dxa"/>
          </w:tcPr>
          <w:p w14:paraId="7DD5CB8A" w14:textId="77777777" w:rsidR="00A84E75" w:rsidRPr="00A84E75" w:rsidRDefault="00A84E75" w:rsidP="00377500">
            <w:r w:rsidRPr="00A84E75">
              <w:t>Ist-Termin:</w:t>
            </w:r>
          </w:p>
        </w:tc>
        <w:tc>
          <w:tcPr>
            <w:tcW w:w="7076" w:type="dxa"/>
          </w:tcPr>
          <w:p w14:paraId="0DEE6279" w14:textId="12044ED3" w:rsidR="00A84E75" w:rsidRPr="00A84E75" w:rsidRDefault="00A84E75" w:rsidP="00377500"/>
        </w:tc>
      </w:tr>
      <w:tr w:rsidR="00A84E75" w:rsidRPr="00A84E75" w14:paraId="1937CFD0" w14:textId="77777777" w:rsidTr="00377500">
        <w:tc>
          <w:tcPr>
            <w:tcW w:w="1985" w:type="dxa"/>
          </w:tcPr>
          <w:p w14:paraId="180EA8FF" w14:textId="77777777" w:rsidR="00A84E75" w:rsidRPr="00A84E75" w:rsidRDefault="00A84E75" w:rsidP="00377500">
            <w:r w:rsidRPr="00A84E75">
              <w:t>Ergebnisse:</w:t>
            </w:r>
          </w:p>
        </w:tc>
        <w:tc>
          <w:tcPr>
            <w:tcW w:w="7076" w:type="dxa"/>
          </w:tcPr>
          <w:p w14:paraId="0575F4AA" w14:textId="4F671DDA" w:rsidR="00A84E75" w:rsidRPr="00A84E75" w:rsidRDefault="00A9188C" w:rsidP="00377500">
            <w:r>
              <w:t>Sämtliche Bugs sind nicht mehr vorhanden, die Applikation wurde entsprechend getestet und Verbesserungen wurden vorgenommen.</w:t>
            </w:r>
          </w:p>
        </w:tc>
      </w:tr>
      <w:tr w:rsidR="00A84E75" w:rsidRPr="00A84E75" w14:paraId="75853DEB" w14:textId="77777777" w:rsidTr="00377500">
        <w:tc>
          <w:tcPr>
            <w:tcW w:w="1985" w:type="dxa"/>
          </w:tcPr>
          <w:p w14:paraId="0D2C1EEE" w14:textId="77777777" w:rsidR="00A84E75" w:rsidRPr="00A84E75" w:rsidRDefault="00A84E75" w:rsidP="00377500">
            <w:r w:rsidRPr="00A84E75">
              <w:t>Bemerkungen:</w:t>
            </w:r>
          </w:p>
        </w:tc>
        <w:tc>
          <w:tcPr>
            <w:tcW w:w="7076" w:type="dxa"/>
          </w:tcPr>
          <w:p w14:paraId="70AB450F" w14:textId="4711D6CB" w:rsidR="00A84E75" w:rsidRPr="00A84E75" w:rsidRDefault="00A84E75" w:rsidP="00377500"/>
        </w:tc>
      </w:tr>
      <w:tr w:rsidR="00A84E75" w:rsidRPr="00A84E75" w14:paraId="4C323DEE" w14:textId="77777777" w:rsidTr="00377500">
        <w:tc>
          <w:tcPr>
            <w:tcW w:w="1985" w:type="dxa"/>
          </w:tcPr>
          <w:p w14:paraId="13A548C0" w14:textId="77777777" w:rsidR="00A84E75" w:rsidRPr="00A84E75" w:rsidRDefault="00A84E75" w:rsidP="00377500"/>
        </w:tc>
        <w:tc>
          <w:tcPr>
            <w:tcW w:w="7076" w:type="dxa"/>
          </w:tcPr>
          <w:p w14:paraId="46E4A246" w14:textId="77777777" w:rsidR="00A84E75" w:rsidRPr="00A84E75" w:rsidRDefault="00A84E75" w:rsidP="00377500"/>
        </w:tc>
      </w:tr>
    </w:tbl>
    <w:p w14:paraId="10DE95F1" w14:textId="4FEE8273" w:rsidR="005E52DA" w:rsidRPr="00A84E75" w:rsidRDefault="005E52DA" w:rsidP="005E52DA">
      <w:pPr>
        <w:rPr>
          <w:b/>
          <w:bCs/>
          <w:sz w:val="24"/>
          <w:szCs w:val="24"/>
        </w:rPr>
      </w:pPr>
      <w:r w:rsidRPr="00A84E75">
        <w:rPr>
          <w:b/>
          <w:bCs/>
          <w:sz w:val="24"/>
          <w:szCs w:val="24"/>
        </w:rPr>
        <w:t>MS</w:t>
      </w:r>
      <w:r>
        <w:rPr>
          <w:b/>
          <w:bCs/>
          <w:sz w:val="24"/>
          <w:szCs w:val="24"/>
        </w:rPr>
        <w:t>5</w:t>
      </w:r>
      <w:r w:rsidRPr="00A84E75">
        <w:rPr>
          <w:b/>
          <w:bCs/>
          <w:sz w:val="24"/>
          <w:szCs w:val="24"/>
        </w:rPr>
        <w:t xml:space="preserve">: </w:t>
      </w:r>
      <w:r>
        <w:rPr>
          <w:b/>
          <w:bCs/>
          <w:sz w:val="24"/>
          <w:szCs w:val="24"/>
        </w:rPr>
        <w:t>Phasenfreigabe Einführung</w:t>
      </w:r>
      <w:r w:rsidRPr="00A84E75">
        <w:rPr>
          <w:b/>
          <w:bCs/>
          <w:sz w:val="24"/>
          <w:szCs w:val="24"/>
        </w:rPr>
        <w:t xml:space="preserve"> / Abschluss IPA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6"/>
      </w:tblGrid>
      <w:tr w:rsidR="005E52DA" w:rsidRPr="00A84E75" w14:paraId="1F4B894B" w14:textId="77777777" w:rsidTr="00663286">
        <w:tc>
          <w:tcPr>
            <w:tcW w:w="1985" w:type="dxa"/>
          </w:tcPr>
          <w:p w14:paraId="462AF429" w14:textId="77777777" w:rsidR="005E52DA" w:rsidRPr="00A84E75" w:rsidRDefault="005E52DA" w:rsidP="00663286">
            <w:r w:rsidRPr="00A84E75">
              <w:t>Soll-Termin:</w:t>
            </w:r>
          </w:p>
        </w:tc>
        <w:tc>
          <w:tcPr>
            <w:tcW w:w="7076" w:type="dxa"/>
          </w:tcPr>
          <w:p w14:paraId="78E5B487" w14:textId="4211495E" w:rsidR="005E52DA" w:rsidRPr="00A84E75" w:rsidRDefault="00442B6A" w:rsidP="00663286">
            <w:r>
              <w:t>Mittwoch</w:t>
            </w:r>
            <w:r w:rsidR="005E52DA" w:rsidRPr="00A84E75">
              <w:t xml:space="preserve">, </w:t>
            </w:r>
            <w:r>
              <w:t>21</w:t>
            </w:r>
            <w:r w:rsidR="005E52DA" w:rsidRPr="00A84E75">
              <w:t>.04.2021</w:t>
            </w:r>
            <w:r w:rsidR="005E52DA">
              <w:t xml:space="preserve"> um</w:t>
            </w:r>
            <w:r w:rsidR="005E52DA" w:rsidRPr="00A84E75">
              <w:t xml:space="preserve"> 1</w:t>
            </w:r>
            <w:r>
              <w:t>2</w:t>
            </w:r>
            <w:r w:rsidR="005E52DA" w:rsidRPr="00A84E75">
              <w:t>:00 Uhr</w:t>
            </w:r>
          </w:p>
        </w:tc>
      </w:tr>
      <w:tr w:rsidR="005E52DA" w:rsidRPr="00A84E75" w14:paraId="52329833" w14:textId="77777777" w:rsidTr="00663286">
        <w:tc>
          <w:tcPr>
            <w:tcW w:w="1985" w:type="dxa"/>
          </w:tcPr>
          <w:p w14:paraId="2FDECB9A" w14:textId="77777777" w:rsidR="005E52DA" w:rsidRPr="00A84E75" w:rsidRDefault="005E52DA" w:rsidP="00663286">
            <w:r w:rsidRPr="00A84E75">
              <w:t>Ist-Termin:</w:t>
            </w:r>
          </w:p>
        </w:tc>
        <w:tc>
          <w:tcPr>
            <w:tcW w:w="7076" w:type="dxa"/>
          </w:tcPr>
          <w:p w14:paraId="1135A61E" w14:textId="4CA5E3AE" w:rsidR="005E52DA" w:rsidRPr="00A84E75" w:rsidRDefault="005E52DA" w:rsidP="00663286"/>
        </w:tc>
      </w:tr>
      <w:tr w:rsidR="005E52DA" w:rsidRPr="00A84E75" w14:paraId="4D605E07" w14:textId="77777777" w:rsidTr="00663286">
        <w:tc>
          <w:tcPr>
            <w:tcW w:w="1985" w:type="dxa"/>
          </w:tcPr>
          <w:p w14:paraId="7A05CB6B" w14:textId="77777777" w:rsidR="005E52DA" w:rsidRPr="00A84E75" w:rsidRDefault="005E52DA" w:rsidP="00663286">
            <w:r w:rsidRPr="00A84E75">
              <w:t>Ergebnisse:</w:t>
            </w:r>
          </w:p>
        </w:tc>
        <w:tc>
          <w:tcPr>
            <w:tcW w:w="7076" w:type="dxa"/>
          </w:tcPr>
          <w:p w14:paraId="4B59C17B" w14:textId="4CF06F1C" w:rsidR="005E52DA" w:rsidRPr="00A84E75" w:rsidRDefault="000C0D29" w:rsidP="00663286">
            <w:r>
              <w:t xml:space="preserve">Eine in ihrer Gesamtheit getestete Applikation ohne Bugs und eine fertig </w:t>
            </w:r>
            <w:r w:rsidR="0075618A">
              <w:t xml:space="preserve">revidierte </w:t>
            </w:r>
            <w:r>
              <w:t xml:space="preserve">Dokumentation. </w:t>
            </w:r>
          </w:p>
        </w:tc>
      </w:tr>
      <w:tr w:rsidR="005E52DA" w:rsidRPr="00A84E75" w14:paraId="540292F1" w14:textId="77777777" w:rsidTr="00663286">
        <w:tc>
          <w:tcPr>
            <w:tcW w:w="1985" w:type="dxa"/>
          </w:tcPr>
          <w:p w14:paraId="0504244A" w14:textId="77777777" w:rsidR="005E52DA" w:rsidRPr="00A84E75" w:rsidRDefault="005E52DA" w:rsidP="00663286">
            <w:r w:rsidRPr="00A84E75">
              <w:t>Bemerkungen:</w:t>
            </w:r>
          </w:p>
        </w:tc>
        <w:tc>
          <w:tcPr>
            <w:tcW w:w="7076" w:type="dxa"/>
          </w:tcPr>
          <w:p w14:paraId="0AF0D406" w14:textId="0E07A786" w:rsidR="005E52DA" w:rsidRPr="00A84E75" w:rsidRDefault="000C0D29" w:rsidP="00663286">
            <w:r>
              <w:t>Dieser Meilenstein stellt die definitive Beendigung der IPA dar.</w:t>
            </w:r>
          </w:p>
        </w:tc>
      </w:tr>
      <w:tr w:rsidR="005E52DA" w:rsidRPr="00A84E75" w14:paraId="7F3CC2E2" w14:textId="77777777" w:rsidTr="00663286">
        <w:tc>
          <w:tcPr>
            <w:tcW w:w="1985" w:type="dxa"/>
          </w:tcPr>
          <w:p w14:paraId="01CBFA33" w14:textId="77777777" w:rsidR="005E52DA" w:rsidRPr="00A84E75" w:rsidRDefault="005E52DA" w:rsidP="00663286"/>
        </w:tc>
        <w:tc>
          <w:tcPr>
            <w:tcW w:w="7076" w:type="dxa"/>
          </w:tcPr>
          <w:p w14:paraId="094A376B" w14:textId="77777777" w:rsidR="005E52DA" w:rsidRPr="00A84E75" w:rsidRDefault="005E52DA" w:rsidP="00663286"/>
        </w:tc>
      </w:tr>
    </w:tbl>
    <w:p w14:paraId="0CEAF3FC" w14:textId="77777777" w:rsidR="005434E7" w:rsidRDefault="005434E7" w:rsidP="005434E7">
      <w:pPr>
        <w:pStyle w:val="IPA-HinweistexteTextkanngelschtwerden"/>
      </w:pPr>
      <w:r w:rsidRPr="0066659B">
        <w:t>WICHTIG: Es muss die im „Detailbeschrieb“ beschriebene Projektmethode</w:t>
      </w:r>
      <w:r w:rsidR="00A1539F">
        <w:t>/vorgehen</w:t>
      </w:r>
      <w:r w:rsidRPr="0066659B">
        <w:t xml:space="preserve"> angewandt werden!</w:t>
      </w:r>
      <w:r w:rsidR="0048539A">
        <w:t xml:space="preserve"> Sie können frei wählen, welche Methode Sie benutzen</w:t>
      </w:r>
      <w:r w:rsidR="00A1539F">
        <w:t>,</w:t>
      </w:r>
      <w:r w:rsidR="0048539A">
        <w:t xml:space="preserve"> idealerweise ist die Methodik ihres Unternehmens z</w:t>
      </w:r>
      <w:r w:rsidR="00A1539F">
        <w:t>u wählen. Grundsätzlich muss die</w:t>
      </w:r>
      <w:r w:rsidR="0048539A">
        <w:t xml:space="preserve"> angewandte Projektvorgehen</w:t>
      </w:r>
      <w:r w:rsidR="00A1539F">
        <w:t>sm</w:t>
      </w:r>
      <w:r w:rsidR="0048539A">
        <w:t>ethode den Richtlinien bzw. den Konventionen entsprechen</w:t>
      </w:r>
      <w:r w:rsidR="00A1539F">
        <w:t xml:space="preserve"> (Projektmethode selber oder Firmenrichtlinien). Abweichungen müssen beschrieben bzw. Dokumentiert </w:t>
      </w:r>
      <w:r w:rsidR="0048539A">
        <w:t xml:space="preserve">werden. </w:t>
      </w:r>
      <w:r w:rsidR="00A1539F">
        <w:t>Dies weil</w:t>
      </w:r>
      <w:r w:rsidR="0048539A">
        <w:t xml:space="preserve"> der Experte immer auf die Konventionen achtet.</w:t>
      </w:r>
    </w:p>
    <w:p w14:paraId="2C9EC7FD" w14:textId="77777777" w:rsidR="005434E7" w:rsidRDefault="005434E7" w:rsidP="005434E7">
      <w:pPr>
        <w:pStyle w:val="IPA-HinweistexteTextkanngelschtwerden"/>
        <w:keepNext/>
      </w:pPr>
      <w:r>
        <w:rPr>
          <w:noProof/>
          <w:lang w:eastAsia="de-CH"/>
        </w:rPr>
        <w:drawing>
          <wp:inline distT="0" distB="0" distL="0" distR="0" wp14:anchorId="27139C62" wp14:editId="32B8B05A">
            <wp:extent cx="3048000" cy="1363888"/>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6228" cy="1389943"/>
                    </a:xfrm>
                    <a:prstGeom prst="rect">
                      <a:avLst/>
                    </a:prstGeom>
                  </pic:spPr>
                </pic:pic>
              </a:graphicData>
            </a:graphic>
          </wp:inline>
        </w:drawing>
      </w:r>
    </w:p>
    <w:p w14:paraId="3FD1310B" w14:textId="77777777" w:rsidR="005434E7" w:rsidRPr="003E1A51" w:rsidRDefault="005434E7" w:rsidP="005434E7">
      <w:pPr>
        <w:pStyle w:val="IPA-HinweistexteTextkanngelschtwerden"/>
      </w:pPr>
      <w:r w:rsidRPr="003E1A51">
        <w:t>Die Abbildung 2 ist nur aus Demo zwecken dargestellt. Diese muss mit einer angepassten Variante ersetzt werden</w:t>
      </w:r>
    </w:p>
    <w:p w14:paraId="70C28E28" w14:textId="5829CAF3" w:rsidR="00076CB4" w:rsidRPr="003E1A51" w:rsidRDefault="005434E7" w:rsidP="00076CB4">
      <w:pPr>
        <w:pStyle w:val="IPA-HinweistexteTextkanngelschtwerden"/>
      </w:pPr>
      <w:r w:rsidRPr="003E1A51">
        <w:t>Siehe</w:t>
      </w:r>
      <w:r w:rsidR="003E1A51" w:rsidRPr="003E1A51">
        <w:t xml:space="preserve"> auch</w:t>
      </w:r>
      <w:r w:rsidRPr="003E1A51">
        <w:t xml:space="preserve">: </w:t>
      </w:r>
      <w:hyperlink w:history="1">
        <w:r w:rsidR="003E1A51" w:rsidRPr="003E1A51">
          <w:rPr>
            <w:rStyle w:val="Hyperlink"/>
          </w:rPr>
          <w:t>http://www.hermes.admin.ch/</w:t>
        </w:r>
      </w:hyperlink>
      <w:r w:rsidR="003E1A51" w:rsidRPr="003E1A51">
        <w:t xml:space="preserve"> oder Hermes 5.1 IPA auf Pkorg.</w:t>
      </w:r>
    </w:p>
    <w:p w14:paraId="77BE74AB" w14:textId="77777777" w:rsidR="005434E7" w:rsidRPr="00BB388C" w:rsidRDefault="005434E7" w:rsidP="005434E7">
      <w:pPr>
        <w:pStyle w:val="IPA-HinweistexteTextkanngelschtwerden"/>
        <w:rPr>
          <w:b/>
        </w:rPr>
      </w:pPr>
      <w:r w:rsidRPr="00BB388C">
        <w:rPr>
          <w:b/>
        </w:rPr>
        <w:t>Szenario Wahl, Individuelles Szenario (z. B IT-Applikationserweiterung, JSF)</w:t>
      </w:r>
    </w:p>
    <w:p w14:paraId="608EB962" w14:textId="77777777" w:rsidR="005434E7" w:rsidRPr="00BB388C" w:rsidRDefault="005434E7" w:rsidP="005434E7">
      <w:pPr>
        <w:pStyle w:val="IPA-HinweistexteTextkanngelschtwerden"/>
      </w:pPr>
    </w:p>
    <w:p w14:paraId="5E6AC8C7" w14:textId="77777777" w:rsidR="005434E7" w:rsidRPr="005434E7" w:rsidRDefault="005434E7" w:rsidP="005434E7">
      <w:pPr>
        <w:pStyle w:val="IPA-HinweistexteTextkanngelschtwerden"/>
        <w:rPr>
          <w:lang w:val="de-DE"/>
        </w:rPr>
      </w:pPr>
      <w:r w:rsidRPr="00BB388C">
        <w:rPr>
          <w:lang w:val="de-DE"/>
        </w:rPr>
        <w:t>In einer Organisation werden verschiedenartige Projekte durchgeführt. Die Projekte können sich bezüglich ihres Inhalts und der Komplexität stark unterscheiden. Um der Vielfalt der Projekte gerecht zu werden, bietet HERMES Szenarien an. Ein Szenario ist auf die Durchführung von Projekten mit einer spezifischen Charakteristik ausgerichtet. Das Szenario beinhaltet genau diejenigen Methodenelemente von HERMES, welche für das Projekt von Bedeutung sind. Dadurch ist HERMES rasch und einfach anwendbar.</w:t>
      </w:r>
    </w:p>
    <w:p w14:paraId="5C1F471B" w14:textId="5721CE0C" w:rsidR="00064272" w:rsidRDefault="00064272" w:rsidP="00064272">
      <w:pPr>
        <w:pStyle w:val="Heading2"/>
      </w:pPr>
      <w:bookmarkStart w:id="35" w:name="_Toc68858051"/>
      <w:r>
        <w:t>Szenario</w:t>
      </w:r>
      <w:bookmarkEnd w:id="35"/>
    </w:p>
    <w:p w14:paraId="46EA833E" w14:textId="55E0F8D5" w:rsidR="00064272" w:rsidRPr="00064272" w:rsidRDefault="00064272" w:rsidP="0014500C">
      <w:r w:rsidRPr="00064272">
        <w:t>Als Szenario wurde «IT-Individualanwend</w:t>
      </w:r>
      <w:r>
        <w:t>ung» gewählt, da das Szenario «Dienstleistung/Produkt» beispielsweise kein «</w:t>
      </w:r>
      <w:proofErr w:type="spellStart"/>
      <w:r>
        <w:t>Testing</w:t>
      </w:r>
      <w:proofErr w:type="spellEnd"/>
      <w:r>
        <w:t xml:space="preserve">»-Modul beinhaltet und somit </w:t>
      </w:r>
      <w:r w:rsidR="004907BF">
        <w:t xml:space="preserve">für eine Informatik-IPA </w:t>
      </w:r>
      <w:r w:rsidR="00945A2E">
        <w:t xml:space="preserve">eher </w:t>
      </w:r>
      <w:r>
        <w:t xml:space="preserve">ungeeignet ist. </w:t>
      </w:r>
      <w:r w:rsidR="00945A2E">
        <w:t>Man könnte zwar eigene Module hinzufügen, jedoch erscheint dieses Szenario mit den vorgegebenen Modulen sinnvoller</w:t>
      </w:r>
    </w:p>
    <w:p w14:paraId="7A489EDE" w14:textId="4D24163E" w:rsidR="00181311" w:rsidRDefault="002E405D" w:rsidP="00281829">
      <w:pPr>
        <w:pStyle w:val="Heading2"/>
      </w:pPr>
      <w:bookmarkStart w:id="36" w:name="_Toc68858052"/>
      <w:r w:rsidRPr="00064272">
        <w:lastRenderedPageBreak/>
        <w:t>Modul</w:t>
      </w:r>
      <w:r w:rsidR="00281829">
        <w:t>e</w:t>
      </w:r>
      <w:bookmarkEnd w:id="36"/>
    </w:p>
    <w:p w14:paraId="7C763072" w14:textId="1E01612D" w:rsidR="00BF18FA" w:rsidRDefault="00BF18FA" w:rsidP="00BF18FA">
      <w:r>
        <w:t xml:space="preserve">Für das Szenario sind einige Module vorgesehen. Einige werden jedoch entfernt, da die entsprechenden Arbeiten schon abgeschlossen sind. </w:t>
      </w:r>
      <w:r w:rsidR="003F2B2E">
        <w:t xml:space="preserve">Andere Gründe für einen Ausschluss werden in der untenstehenden Aufzählung genannt. </w:t>
      </w:r>
      <w:r>
        <w:t xml:space="preserve">Namentlich wurden folgende Module entfernt: </w:t>
      </w:r>
    </w:p>
    <w:p w14:paraId="40E54CF2" w14:textId="77777777" w:rsidR="00072D41" w:rsidRDefault="00072D41" w:rsidP="00BF18FA"/>
    <w:p w14:paraId="55A5BD8F" w14:textId="05F4E420" w:rsidR="00BF18FA" w:rsidRDefault="00BF18FA" w:rsidP="00BF18FA">
      <w:pPr>
        <w:pStyle w:val="ListParagraph"/>
        <w:numPr>
          <w:ilvl w:val="0"/>
          <w:numId w:val="16"/>
        </w:numPr>
      </w:pPr>
      <w:r>
        <w:t>Geschä</w:t>
      </w:r>
      <w:r w:rsidR="00072D41">
        <w:t>f</w:t>
      </w:r>
      <w:r>
        <w:t>tsorganisation</w:t>
      </w:r>
    </w:p>
    <w:p w14:paraId="120A9D77" w14:textId="2DAE373A" w:rsidR="00072D41" w:rsidRDefault="00BF18FA" w:rsidP="00072D41">
      <w:pPr>
        <w:pStyle w:val="ListParagraph"/>
        <w:numPr>
          <w:ilvl w:val="1"/>
          <w:numId w:val="16"/>
        </w:numPr>
      </w:pPr>
      <w:r>
        <w:t>Das Modul Geschäftsorganisation hat insofern nichts mit dem eigentlichen Projekt zu tun, da es sich um einen externen Auftrag handelt.</w:t>
      </w:r>
      <w:r w:rsidR="00CD75B1">
        <w:t xml:space="preserve"> </w:t>
      </w:r>
    </w:p>
    <w:p w14:paraId="776F9A67" w14:textId="3E74D67B" w:rsidR="00072D41" w:rsidRDefault="00072D41" w:rsidP="00072D41">
      <w:pPr>
        <w:pStyle w:val="ListParagraph"/>
        <w:numPr>
          <w:ilvl w:val="0"/>
          <w:numId w:val="16"/>
        </w:numPr>
      </w:pPr>
      <w:r>
        <w:t>Projektgrundlagen</w:t>
      </w:r>
    </w:p>
    <w:p w14:paraId="23551343" w14:textId="75B95B59" w:rsidR="00072D41" w:rsidRDefault="00072D41" w:rsidP="00072D41">
      <w:pPr>
        <w:pStyle w:val="ListParagraph"/>
        <w:numPr>
          <w:ilvl w:val="1"/>
          <w:numId w:val="16"/>
        </w:numPr>
      </w:pPr>
      <w:r>
        <w:t xml:space="preserve">Da die Anforderungen an die Applikation bereits im Voraus definiert wurden, wird dieses Modul nicht berücksichtigt. </w:t>
      </w:r>
    </w:p>
    <w:p w14:paraId="421D3A99" w14:textId="4E5C31B4" w:rsidR="00BF18FA" w:rsidRDefault="00BF18FA" w:rsidP="00BF18FA">
      <w:pPr>
        <w:pStyle w:val="ListParagraph"/>
        <w:numPr>
          <w:ilvl w:val="0"/>
          <w:numId w:val="16"/>
        </w:numPr>
      </w:pPr>
      <w:r>
        <w:t>Einführungsorganisation</w:t>
      </w:r>
    </w:p>
    <w:p w14:paraId="41EB9477" w14:textId="24B9EADD" w:rsidR="00BF18FA" w:rsidRDefault="00BF18FA" w:rsidP="00BF18FA">
      <w:pPr>
        <w:pStyle w:val="ListParagraph"/>
        <w:numPr>
          <w:ilvl w:val="1"/>
          <w:numId w:val="16"/>
        </w:numPr>
      </w:pPr>
      <w:r>
        <w:t xml:space="preserve">Da die Website erst zu einem späteren Zeitpunkt fertiggestellt wird, bedarf es keiner Einführungsorganisation. </w:t>
      </w:r>
    </w:p>
    <w:p w14:paraId="0B73DD94" w14:textId="140F5061" w:rsidR="00BF18FA" w:rsidRDefault="00BF18FA" w:rsidP="00BF18FA">
      <w:pPr>
        <w:pStyle w:val="ListParagraph"/>
        <w:numPr>
          <w:ilvl w:val="0"/>
          <w:numId w:val="16"/>
        </w:numPr>
      </w:pPr>
      <w:r>
        <w:t>IT-Migration</w:t>
      </w:r>
    </w:p>
    <w:p w14:paraId="1DC5B308" w14:textId="0ECC6300" w:rsidR="00CD75B1" w:rsidRDefault="00BF18FA" w:rsidP="00CD75B1">
      <w:pPr>
        <w:pStyle w:val="ListParagraph"/>
        <w:numPr>
          <w:ilvl w:val="1"/>
          <w:numId w:val="16"/>
        </w:numPr>
      </w:pPr>
      <w:r>
        <w:t xml:space="preserve">Es handelt sich bei diesem Projekt um ein komplett neues System, was eine Migration unmöglich macht. </w:t>
      </w:r>
      <w:r w:rsidR="00072D41">
        <w:t>Deshalb wird dieses Modul nicht berücksichtigt.</w:t>
      </w:r>
    </w:p>
    <w:p w14:paraId="368C36CD" w14:textId="2C2878E0" w:rsidR="00901D44" w:rsidRDefault="00364E26" w:rsidP="00364E26">
      <w:pPr>
        <w:pStyle w:val="ListParagraph"/>
        <w:numPr>
          <w:ilvl w:val="0"/>
          <w:numId w:val="16"/>
        </w:numPr>
      </w:pPr>
      <w:r>
        <w:t>Beschaffung</w:t>
      </w:r>
    </w:p>
    <w:p w14:paraId="27B1F61A" w14:textId="669F7E4F" w:rsidR="00945A2E" w:rsidRDefault="00364E26" w:rsidP="00364E26">
      <w:pPr>
        <w:pStyle w:val="ListParagraph"/>
        <w:numPr>
          <w:ilvl w:val="1"/>
          <w:numId w:val="16"/>
        </w:numPr>
      </w:pPr>
      <w:r>
        <w:t>Da für die Leistungen keine Ausschreibungen/Publikationen</w:t>
      </w:r>
      <w:r w:rsidR="00A96B80">
        <w:t>/Materiellen Beschaffungen von Nöten sind, wird dieses Modul ebenfalls weggelassen.</w:t>
      </w:r>
    </w:p>
    <w:p w14:paraId="4B5DC01A" w14:textId="064DAD9A" w:rsidR="00364E26" w:rsidRDefault="00945A2E" w:rsidP="00945A2E">
      <w:pPr>
        <w:spacing w:after="200"/>
      </w:pPr>
      <w:r>
        <w:br w:type="page"/>
      </w:r>
    </w:p>
    <w:p w14:paraId="367F9DC7" w14:textId="68898B1F" w:rsidR="00072D41" w:rsidRDefault="00072D41" w:rsidP="00072D41"/>
    <w:p w14:paraId="7FAB19BF" w14:textId="1C5C20CD" w:rsidR="00072D41" w:rsidRDefault="00072D41" w:rsidP="00072D41">
      <w:r>
        <w:t>Die verwendeten Module werden untenstehend genauer beschrieben.</w:t>
      </w:r>
    </w:p>
    <w:p w14:paraId="15632B75" w14:textId="77777777" w:rsidR="00235CB0" w:rsidRDefault="00235CB0" w:rsidP="00072D41"/>
    <w:p w14:paraId="4743BEBA" w14:textId="7E587BE9" w:rsidR="00235CB0" w:rsidRDefault="00235CB0" w:rsidP="00235CB0">
      <w:pPr>
        <w:pStyle w:val="Caption"/>
        <w:keepNext/>
      </w:pPr>
      <w:bookmarkStart w:id="37" w:name="_Toc68851337"/>
      <w:r>
        <w:t xml:space="preserve">Tabelle </w:t>
      </w:r>
      <w:r w:rsidR="00FF411C">
        <w:fldChar w:fldCharType="begin"/>
      </w:r>
      <w:r w:rsidR="00FF411C">
        <w:instrText xml:space="preserve"> SEQ Tabelle \* ARABIC </w:instrText>
      </w:r>
      <w:r w:rsidR="00FF411C">
        <w:fldChar w:fldCharType="separate"/>
      </w:r>
      <w:r w:rsidR="006F6686">
        <w:rPr>
          <w:noProof/>
        </w:rPr>
        <w:t>1</w:t>
      </w:r>
      <w:r w:rsidR="00FF411C">
        <w:rPr>
          <w:noProof/>
        </w:rPr>
        <w:fldChar w:fldCharType="end"/>
      </w:r>
      <w:r>
        <w:rPr>
          <w:lang w:val="en-GB"/>
        </w:rPr>
        <w:t>, Module</w:t>
      </w:r>
      <w:bookmarkEnd w:id="37"/>
    </w:p>
    <w:tbl>
      <w:tblPr>
        <w:tblStyle w:val="GridTable4-Accent1"/>
        <w:tblW w:w="0" w:type="auto"/>
        <w:tblLook w:val="04A0" w:firstRow="1" w:lastRow="0" w:firstColumn="1" w:lastColumn="0" w:noHBand="0" w:noVBand="1"/>
      </w:tblPr>
      <w:tblGrid>
        <w:gridCol w:w="2265"/>
        <w:gridCol w:w="2265"/>
        <w:gridCol w:w="2265"/>
        <w:gridCol w:w="2266"/>
      </w:tblGrid>
      <w:tr w:rsidR="00072D41" w14:paraId="18886ED8" w14:textId="77777777" w:rsidTr="003C6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CB442EA" w14:textId="17156BCF" w:rsidR="00072D41" w:rsidRDefault="00072D41" w:rsidP="00072D41">
            <w:r>
              <w:t>Modul</w:t>
            </w:r>
          </w:p>
        </w:tc>
        <w:tc>
          <w:tcPr>
            <w:tcW w:w="2265" w:type="dxa"/>
          </w:tcPr>
          <w:p w14:paraId="3A77DA22" w14:textId="1480ACA7" w:rsidR="00072D41" w:rsidRDefault="00072D41" w:rsidP="00072D41">
            <w:pPr>
              <w:cnfStyle w:val="100000000000" w:firstRow="1" w:lastRow="0" w:firstColumn="0" w:lastColumn="0" w:oddVBand="0" w:evenVBand="0" w:oddHBand="0" w:evenHBand="0" w:firstRowFirstColumn="0" w:firstRowLastColumn="0" w:lastRowFirstColumn="0" w:lastRowLastColumn="0"/>
            </w:pPr>
            <w:r>
              <w:t>Initialisierung</w:t>
            </w:r>
          </w:p>
        </w:tc>
        <w:tc>
          <w:tcPr>
            <w:tcW w:w="2265" w:type="dxa"/>
          </w:tcPr>
          <w:p w14:paraId="22F81D00" w14:textId="1B74FA4B" w:rsidR="00072D41" w:rsidRDefault="00072D41" w:rsidP="00072D41">
            <w:pPr>
              <w:cnfStyle w:val="100000000000" w:firstRow="1" w:lastRow="0" w:firstColumn="0" w:lastColumn="0" w:oddVBand="0" w:evenVBand="0" w:oddHBand="0" w:evenHBand="0" w:firstRowFirstColumn="0" w:firstRowLastColumn="0" w:lastRowFirstColumn="0" w:lastRowLastColumn="0"/>
            </w:pPr>
            <w:r>
              <w:t>Konzept</w:t>
            </w:r>
          </w:p>
        </w:tc>
        <w:tc>
          <w:tcPr>
            <w:tcW w:w="2266" w:type="dxa"/>
          </w:tcPr>
          <w:p w14:paraId="237D49E4" w14:textId="49908CE7" w:rsidR="00072D41" w:rsidRDefault="00072D41" w:rsidP="00072D41">
            <w:pPr>
              <w:cnfStyle w:val="100000000000" w:firstRow="1" w:lastRow="0" w:firstColumn="0" w:lastColumn="0" w:oddVBand="0" w:evenVBand="0" w:oddHBand="0" w:evenHBand="0" w:firstRowFirstColumn="0" w:firstRowLastColumn="0" w:lastRowFirstColumn="0" w:lastRowLastColumn="0"/>
            </w:pPr>
            <w:r>
              <w:t>Realisierung</w:t>
            </w:r>
          </w:p>
        </w:tc>
      </w:tr>
      <w:tr w:rsidR="00072D41" w14:paraId="03EA5BB0" w14:textId="77777777" w:rsidTr="003C6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D018950" w14:textId="028E4222" w:rsidR="00072D41" w:rsidRDefault="00072D41" w:rsidP="00072D41">
            <w:r>
              <w:t>Projektsteuerung</w:t>
            </w:r>
          </w:p>
        </w:tc>
        <w:tc>
          <w:tcPr>
            <w:tcW w:w="2265" w:type="dxa"/>
          </w:tcPr>
          <w:p w14:paraId="7EFD88F1" w14:textId="63AC2E58" w:rsidR="00072D41" w:rsidRDefault="003C65A0" w:rsidP="00072D41">
            <w:pPr>
              <w:cnfStyle w:val="000000100000" w:firstRow="0" w:lastRow="0" w:firstColumn="0" w:lastColumn="0" w:oddVBand="0" w:evenVBand="0" w:oddHBand="1" w:evenHBand="0" w:firstRowFirstColumn="0" w:firstRowLastColumn="0" w:lastRowFirstColumn="0" w:lastRowLastColumn="0"/>
            </w:pPr>
            <w:r>
              <w:t>Initialisierung beauftragen und steuern</w:t>
            </w:r>
          </w:p>
        </w:tc>
        <w:tc>
          <w:tcPr>
            <w:tcW w:w="2265" w:type="dxa"/>
          </w:tcPr>
          <w:p w14:paraId="5F7B7F4F" w14:textId="71CD5255" w:rsidR="00072D41" w:rsidRDefault="003C65A0" w:rsidP="00072D41">
            <w:pPr>
              <w:cnfStyle w:val="000000100000" w:firstRow="0" w:lastRow="0" w:firstColumn="0" w:lastColumn="0" w:oddVBand="0" w:evenVBand="0" w:oddHBand="1" w:evenHBand="0" w:firstRowFirstColumn="0" w:firstRowLastColumn="0" w:lastRowFirstColumn="0" w:lastRowLastColumn="0"/>
            </w:pPr>
            <w:r>
              <w:t>Projekt steuern</w:t>
            </w:r>
          </w:p>
        </w:tc>
        <w:tc>
          <w:tcPr>
            <w:tcW w:w="2266" w:type="dxa"/>
          </w:tcPr>
          <w:p w14:paraId="1FCFD9FC" w14:textId="7DB8D509" w:rsidR="00072D41" w:rsidRDefault="003C65A0" w:rsidP="00072D41">
            <w:pPr>
              <w:cnfStyle w:val="000000100000" w:firstRow="0" w:lastRow="0" w:firstColumn="0" w:lastColumn="0" w:oddVBand="0" w:evenVBand="0" w:oddHBand="1" w:evenHBand="0" w:firstRowFirstColumn="0" w:firstRowLastColumn="0" w:lastRowFirstColumn="0" w:lastRowLastColumn="0"/>
            </w:pPr>
            <w:r>
              <w:t>Projekt steuern</w:t>
            </w:r>
          </w:p>
        </w:tc>
      </w:tr>
      <w:tr w:rsidR="00072D41" w14:paraId="5CFFCC2C" w14:textId="77777777" w:rsidTr="003C65A0">
        <w:tc>
          <w:tcPr>
            <w:cnfStyle w:val="001000000000" w:firstRow="0" w:lastRow="0" w:firstColumn="1" w:lastColumn="0" w:oddVBand="0" w:evenVBand="0" w:oddHBand="0" w:evenHBand="0" w:firstRowFirstColumn="0" w:firstRowLastColumn="0" w:lastRowFirstColumn="0" w:lastRowLastColumn="0"/>
            <w:tcW w:w="2265" w:type="dxa"/>
          </w:tcPr>
          <w:p w14:paraId="40AD9288" w14:textId="5377834D" w:rsidR="00072D41" w:rsidRDefault="00072D41" w:rsidP="00072D41">
            <w:r>
              <w:t>Projektführung</w:t>
            </w:r>
          </w:p>
        </w:tc>
        <w:tc>
          <w:tcPr>
            <w:tcW w:w="2265" w:type="dxa"/>
          </w:tcPr>
          <w:p w14:paraId="5DDB38CE" w14:textId="0DB203F3" w:rsidR="00072D41" w:rsidRDefault="00055693" w:rsidP="00072D41">
            <w:pPr>
              <w:cnfStyle w:val="000000000000" w:firstRow="0" w:lastRow="0" w:firstColumn="0" w:lastColumn="0" w:oddVBand="0" w:evenVBand="0" w:oddHBand="0" w:evenHBand="0" w:firstRowFirstColumn="0" w:firstRowLastColumn="0" w:lastRowFirstColumn="0" w:lastRowLastColumn="0"/>
            </w:pPr>
            <w:r>
              <w:t>Initialisierung führen und kontrollieren</w:t>
            </w:r>
          </w:p>
        </w:tc>
        <w:tc>
          <w:tcPr>
            <w:tcW w:w="2265" w:type="dxa"/>
          </w:tcPr>
          <w:p w14:paraId="3E1F2907" w14:textId="40CEE4E8" w:rsidR="00072D41" w:rsidRDefault="00055693" w:rsidP="00072D41">
            <w:pPr>
              <w:cnfStyle w:val="000000000000" w:firstRow="0" w:lastRow="0" w:firstColumn="0" w:lastColumn="0" w:oddVBand="0" w:evenVBand="0" w:oddHBand="0" w:evenHBand="0" w:firstRowFirstColumn="0" w:firstRowLastColumn="0" w:lastRowFirstColumn="0" w:lastRowLastColumn="0"/>
            </w:pPr>
            <w:r>
              <w:t>Projekt führen und kontrollieren</w:t>
            </w:r>
          </w:p>
        </w:tc>
        <w:tc>
          <w:tcPr>
            <w:tcW w:w="2266" w:type="dxa"/>
          </w:tcPr>
          <w:p w14:paraId="4C75C47D" w14:textId="43FAB793" w:rsidR="00072D41" w:rsidRDefault="00055693" w:rsidP="00072D41">
            <w:pPr>
              <w:cnfStyle w:val="000000000000" w:firstRow="0" w:lastRow="0" w:firstColumn="0" w:lastColumn="0" w:oddVBand="0" w:evenVBand="0" w:oddHBand="0" w:evenHBand="0" w:firstRowFirstColumn="0" w:firstRowLastColumn="0" w:lastRowFirstColumn="0" w:lastRowLastColumn="0"/>
            </w:pPr>
            <w:r>
              <w:t>Projekt führen und kontrollieren</w:t>
            </w:r>
          </w:p>
        </w:tc>
      </w:tr>
      <w:tr w:rsidR="00072D41" w14:paraId="4581BF4E" w14:textId="77777777" w:rsidTr="003C6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8037270" w14:textId="29CF402D" w:rsidR="00072D41" w:rsidRDefault="00235CB0" w:rsidP="00072D41">
            <w:proofErr w:type="spellStart"/>
            <w:r>
              <w:t>Testing</w:t>
            </w:r>
            <w:proofErr w:type="spellEnd"/>
          </w:p>
        </w:tc>
        <w:tc>
          <w:tcPr>
            <w:tcW w:w="2265" w:type="dxa"/>
          </w:tcPr>
          <w:p w14:paraId="674A2EEB" w14:textId="23AD6FBE" w:rsidR="00072D41" w:rsidRDefault="00072D41" w:rsidP="00072D41">
            <w:pPr>
              <w:cnfStyle w:val="000000100000" w:firstRow="0" w:lastRow="0" w:firstColumn="0" w:lastColumn="0" w:oddVBand="0" w:evenVBand="0" w:oddHBand="1" w:evenHBand="0" w:firstRowFirstColumn="0" w:firstRowLastColumn="0" w:lastRowFirstColumn="0" w:lastRowLastColumn="0"/>
            </w:pPr>
          </w:p>
        </w:tc>
        <w:tc>
          <w:tcPr>
            <w:tcW w:w="2265" w:type="dxa"/>
          </w:tcPr>
          <w:p w14:paraId="23F6CD5B" w14:textId="5BC403B3" w:rsidR="00072D41" w:rsidRDefault="00055693" w:rsidP="00072D41">
            <w:pPr>
              <w:cnfStyle w:val="000000100000" w:firstRow="0" w:lastRow="0" w:firstColumn="0" w:lastColumn="0" w:oddVBand="0" w:evenVBand="0" w:oddHBand="1" w:evenHBand="0" w:firstRowFirstColumn="0" w:firstRowLastColumn="0" w:lastRowFirstColumn="0" w:lastRowLastColumn="0"/>
            </w:pPr>
            <w:r w:rsidRPr="00055693">
              <w:t>Testkonzept</w:t>
            </w:r>
            <w:r>
              <w:t xml:space="preserve"> erarbeiten</w:t>
            </w:r>
          </w:p>
        </w:tc>
        <w:tc>
          <w:tcPr>
            <w:tcW w:w="2266" w:type="dxa"/>
          </w:tcPr>
          <w:p w14:paraId="4E30E9AF" w14:textId="3240E644" w:rsidR="00072D41" w:rsidRDefault="00055693" w:rsidP="00072D41">
            <w:pPr>
              <w:cnfStyle w:val="000000100000" w:firstRow="0" w:lastRow="0" w:firstColumn="0" w:lastColumn="0" w:oddVBand="0" w:evenVBand="0" w:oddHBand="1" w:evenHBand="0" w:firstRowFirstColumn="0" w:firstRowLastColumn="0" w:lastRowFirstColumn="0" w:lastRowLastColumn="0"/>
            </w:pPr>
            <w:r>
              <w:t>Test durchführen</w:t>
            </w:r>
          </w:p>
        </w:tc>
      </w:tr>
      <w:tr w:rsidR="00072D41" w14:paraId="56ACCD6E" w14:textId="77777777" w:rsidTr="003C65A0">
        <w:tc>
          <w:tcPr>
            <w:cnfStyle w:val="001000000000" w:firstRow="0" w:lastRow="0" w:firstColumn="1" w:lastColumn="0" w:oddVBand="0" w:evenVBand="0" w:oddHBand="0" w:evenHBand="0" w:firstRowFirstColumn="0" w:firstRowLastColumn="0" w:lastRowFirstColumn="0" w:lastRowLastColumn="0"/>
            <w:tcW w:w="2265" w:type="dxa"/>
          </w:tcPr>
          <w:p w14:paraId="68BEB356" w14:textId="107C07CC" w:rsidR="00CD75B1" w:rsidRDefault="00235CB0" w:rsidP="00CD75B1">
            <w:r>
              <w:t>Datenschutz</w:t>
            </w:r>
          </w:p>
        </w:tc>
        <w:tc>
          <w:tcPr>
            <w:tcW w:w="2265" w:type="dxa"/>
          </w:tcPr>
          <w:p w14:paraId="76F2DDC7" w14:textId="77777777" w:rsidR="00072D41" w:rsidRDefault="00072D41" w:rsidP="00072D41">
            <w:pPr>
              <w:cnfStyle w:val="000000000000" w:firstRow="0" w:lastRow="0" w:firstColumn="0" w:lastColumn="0" w:oddVBand="0" w:evenVBand="0" w:oddHBand="0" w:evenHBand="0" w:firstRowFirstColumn="0" w:firstRowLastColumn="0" w:lastRowFirstColumn="0" w:lastRowLastColumn="0"/>
            </w:pPr>
          </w:p>
        </w:tc>
        <w:tc>
          <w:tcPr>
            <w:tcW w:w="2265" w:type="dxa"/>
          </w:tcPr>
          <w:p w14:paraId="5E331EF1" w14:textId="39B8039C" w:rsidR="00072D41" w:rsidRDefault="00055693" w:rsidP="00072D41">
            <w:pPr>
              <w:cnfStyle w:val="000000000000" w:firstRow="0" w:lastRow="0" w:firstColumn="0" w:lastColumn="0" w:oddVBand="0" w:evenVBand="0" w:oddHBand="0" w:evenHBand="0" w:firstRowFirstColumn="0" w:firstRowLastColumn="0" w:lastRowFirstColumn="0" w:lastRowLastColumn="0"/>
            </w:pPr>
            <w:r>
              <w:t>ISDS-Konzept erarbeiten</w:t>
            </w:r>
          </w:p>
        </w:tc>
        <w:tc>
          <w:tcPr>
            <w:tcW w:w="2266" w:type="dxa"/>
          </w:tcPr>
          <w:p w14:paraId="6A36E2EF" w14:textId="57DFA55E" w:rsidR="00072D41" w:rsidRDefault="00055693" w:rsidP="00072D41">
            <w:pPr>
              <w:cnfStyle w:val="000000000000" w:firstRow="0" w:lastRow="0" w:firstColumn="0" w:lastColumn="0" w:oddVBand="0" w:evenVBand="0" w:oddHBand="0" w:evenHBand="0" w:firstRowFirstColumn="0" w:firstRowLastColumn="0" w:lastRowFirstColumn="0" w:lastRowLastColumn="0"/>
            </w:pPr>
            <w:r>
              <w:t>ISDS-Konzept umsetzen</w:t>
            </w:r>
          </w:p>
        </w:tc>
      </w:tr>
      <w:tr w:rsidR="00CD75B1" w14:paraId="0740E1AD" w14:textId="77777777" w:rsidTr="003C6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90F850E" w14:textId="267208C6" w:rsidR="00CD75B1" w:rsidRDefault="00CD75B1" w:rsidP="00CD75B1">
            <w:r>
              <w:t>IT-System</w:t>
            </w:r>
          </w:p>
        </w:tc>
        <w:tc>
          <w:tcPr>
            <w:tcW w:w="2265" w:type="dxa"/>
          </w:tcPr>
          <w:p w14:paraId="03702745" w14:textId="77777777" w:rsidR="00CD75B1" w:rsidRDefault="00CD75B1" w:rsidP="00072D41">
            <w:pPr>
              <w:cnfStyle w:val="000000100000" w:firstRow="0" w:lastRow="0" w:firstColumn="0" w:lastColumn="0" w:oddVBand="0" w:evenVBand="0" w:oddHBand="1" w:evenHBand="0" w:firstRowFirstColumn="0" w:firstRowLastColumn="0" w:lastRowFirstColumn="0" w:lastRowLastColumn="0"/>
            </w:pPr>
          </w:p>
        </w:tc>
        <w:tc>
          <w:tcPr>
            <w:tcW w:w="2265" w:type="dxa"/>
          </w:tcPr>
          <w:p w14:paraId="009F2E3E" w14:textId="0AB30D84" w:rsidR="00CD75B1" w:rsidRDefault="00C5118A" w:rsidP="00072D41">
            <w:pPr>
              <w:cnfStyle w:val="000000100000" w:firstRow="0" w:lastRow="0" w:firstColumn="0" w:lastColumn="0" w:oddVBand="0" w:evenVBand="0" w:oddHBand="1" w:evenHBand="0" w:firstRowFirstColumn="0" w:firstRowLastColumn="0" w:lastRowFirstColumn="0" w:lastRowLastColumn="0"/>
            </w:pPr>
            <w:r>
              <w:t>Architektur</w:t>
            </w:r>
            <w:r w:rsidR="00055693">
              <w:t>konzept erarbeiten</w:t>
            </w:r>
          </w:p>
        </w:tc>
        <w:tc>
          <w:tcPr>
            <w:tcW w:w="2266" w:type="dxa"/>
          </w:tcPr>
          <w:p w14:paraId="75BDA3C6" w14:textId="6EFA9308" w:rsidR="00CD75B1" w:rsidRDefault="00C5118A" w:rsidP="00072D41">
            <w:pPr>
              <w:cnfStyle w:val="000000100000" w:firstRow="0" w:lastRow="0" w:firstColumn="0" w:lastColumn="0" w:oddVBand="0" w:evenVBand="0" w:oddHBand="1" w:evenHBand="0" w:firstRowFirstColumn="0" w:firstRowLastColumn="0" w:lastRowFirstColumn="0" w:lastRowLastColumn="0"/>
            </w:pPr>
            <w:r>
              <w:t>Architektur</w:t>
            </w:r>
            <w:r w:rsidR="00055693">
              <w:t>konzept umsetzen</w:t>
            </w:r>
          </w:p>
        </w:tc>
      </w:tr>
    </w:tbl>
    <w:p w14:paraId="3763871B" w14:textId="70BA6616" w:rsidR="00760C92" w:rsidRDefault="00760C92" w:rsidP="00072D41"/>
    <w:p w14:paraId="39EB5E2B" w14:textId="77777777" w:rsidR="00E71352" w:rsidRDefault="00E71352" w:rsidP="00072D41"/>
    <w:p w14:paraId="41F80D0C" w14:textId="470F9EB5" w:rsidR="00F378ED" w:rsidRDefault="007C1B18" w:rsidP="00072D41">
      <w:r>
        <w:rPr>
          <w:noProof/>
        </w:rPr>
        <mc:AlternateContent>
          <mc:Choice Requires="wpg">
            <w:drawing>
              <wp:anchor distT="0" distB="0" distL="114300" distR="114300" simplePos="0" relativeHeight="251724800" behindDoc="0" locked="0" layoutInCell="1" allowOverlap="1" wp14:anchorId="30BB775A" wp14:editId="2DDBD2ED">
                <wp:simplePos x="0" y="0"/>
                <wp:positionH relativeFrom="column">
                  <wp:posOffset>-1883</wp:posOffset>
                </wp:positionH>
                <wp:positionV relativeFrom="paragraph">
                  <wp:posOffset>4243</wp:posOffset>
                </wp:positionV>
                <wp:extent cx="5761249" cy="2970480"/>
                <wp:effectExtent l="0" t="0" r="11430" b="20955"/>
                <wp:wrapNone/>
                <wp:docPr id="47" name="Group 47"/>
                <wp:cNvGraphicFramePr/>
                <a:graphic xmlns:a="http://schemas.openxmlformats.org/drawingml/2006/main">
                  <a:graphicData uri="http://schemas.microsoft.com/office/word/2010/wordprocessingGroup">
                    <wpg:wgp>
                      <wpg:cNvGrpSpPr/>
                      <wpg:grpSpPr>
                        <a:xfrm>
                          <a:off x="0" y="0"/>
                          <a:ext cx="5761249" cy="2970480"/>
                          <a:chOff x="0" y="0"/>
                          <a:chExt cx="5761249" cy="2970480"/>
                        </a:xfrm>
                      </wpg:grpSpPr>
                      <wps:wsp>
                        <wps:cNvPr id="27" name="Arrow: Pentagon 27"/>
                        <wps:cNvSpPr/>
                        <wps:spPr>
                          <a:xfrm>
                            <a:off x="0" y="602553"/>
                            <a:ext cx="5761249" cy="338276"/>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560D45" w14:textId="45078F25" w:rsidR="00DB0E29" w:rsidRPr="00055693" w:rsidRDefault="00DB0E29" w:rsidP="00055693">
                              <w:pPr>
                                <w:jc w:val="center"/>
                                <w:rPr>
                                  <w:lang w:val="en-GB"/>
                                </w:rPr>
                              </w:pPr>
                              <w:proofErr w:type="spellStart"/>
                              <w:r>
                                <w:rPr>
                                  <w:lang w:val="en-GB"/>
                                </w:rPr>
                                <w:t>Projektsteuerung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Arrow: Pentagon 28"/>
                        <wps:cNvSpPr/>
                        <wps:spPr>
                          <a:xfrm>
                            <a:off x="0" y="1078252"/>
                            <a:ext cx="5761249" cy="338276"/>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59CFA" w14:textId="554D6570" w:rsidR="00DB0E29" w:rsidRPr="00055693" w:rsidRDefault="00DB0E29" w:rsidP="00055693">
                              <w:pPr>
                                <w:jc w:val="center"/>
                                <w:rPr>
                                  <w:lang w:val="en-GB"/>
                                </w:rPr>
                              </w:pPr>
                              <w:proofErr w:type="spellStart"/>
                              <w:r>
                                <w:rPr>
                                  <w:lang w:val="en-GB"/>
                                </w:rPr>
                                <w:t>Projektführung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0"/>
                            <a:ext cx="1828800" cy="374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344E551" w14:textId="5D733E4A" w:rsidR="00DB0E29" w:rsidRPr="00E71352" w:rsidRDefault="00DB0E29" w:rsidP="00E71352">
                              <w:pPr>
                                <w:jc w:val="center"/>
                                <w:rPr>
                                  <w:lang w:val="en-GB"/>
                                </w:rPr>
                              </w:pPr>
                              <w:r>
                                <w:rPr>
                                  <w:lang w:val="en-GB"/>
                                </w:rPr>
                                <w:t>Initialisierung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955653" y="0"/>
                            <a:ext cx="1828800" cy="375274"/>
                          </a:xfrm>
                          <a:prstGeom prst="rect">
                            <a:avLst/>
                          </a:prstGeom>
                        </wps:spPr>
                        <wps:style>
                          <a:lnRef idx="2">
                            <a:schemeClr val="accent1"/>
                          </a:lnRef>
                          <a:fillRef idx="1">
                            <a:schemeClr val="lt1"/>
                          </a:fillRef>
                          <a:effectRef idx="0">
                            <a:schemeClr val="accent1"/>
                          </a:effectRef>
                          <a:fontRef idx="minor">
                            <a:schemeClr val="dk1"/>
                          </a:fontRef>
                        </wps:style>
                        <wps:txbx>
                          <w:txbxContent>
                            <w:p w14:paraId="392C2CD1" w14:textId="578B24F8" w:rsidR="00DB0E29" w:rsidRPr="00E71352" w:rsidRDefault="00DB0E29" w:rsidP="00E71352">
                              <w:pPr>
                                <w:jc w:val="center"/>
                                <w:rPr>
                                  <w:lang w:val="en-GB"/>
                                </w:rPr>
                              </w:pPr>
                              <w:r>
                                <w:rPr>
                                  <w:lang w:val="en-GB"/>
                                </w:rPr>
                                <w:t>Konzept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916592" y="0"/>
                            <a:ext cx="1828800" cy="375274"/>
                          </a:xfrm>
                          <a:prstGeom prst="rect">
                            <a:avLst/>
                          </a:prstGeom>
                        </wps:spPr>
                        <wps:style>
                          <a:lnRef idx="2">
                            <a:schemeClr val="accent1"/>
                          </a:lnRef>
                          <a:fillRef idx="1">
                            <a:schemeClr val="lt1"/>
                          </a:fillRef>
                          <a:effectRef idx="0">
                            <a:schemeClr val="accent1"/>
                          </a:effectRef>
                          <a:fontRef idx="minor">
                            <a:schemeClr val="dk1"/>
                          </a:fontRef>
                        </wps:style>
                        <wps:txbx>
                          <w:txbxContent>
                            <w:p w14:paraId="3AFFD93B" w14:textId="267D6973" w:rsidR="00DB0E29" w:rsidRPr="00E71352" w:rsidRDefault="00DB0E29" w:rsidP="00E71352">
                              <w:pPr>
                                <w:jc w:val="center"/>
                                <w:rPr>
                                  <w:lang w:val="en-GB"/>
                                </w:rPr>
                              </w:pPr>
                              <w:proofErr w:type="spellStart"/>
                              <w:r>
                                <w:rPr>
                                  <w:lang w:val="en-GB"/>
                                </w:rPr>
                                <w:t>Realisierung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Arrow: Pentagon 44"/>
                        <wps:cNvSpPr/>
                        <wps:spPr>
                          <a:xfrm>
                            <a:off x="1955653" y="1585665"/>
                            <a:ext cx="3799781" cy="338276"/>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CDEA2A" w14:textId="0258973F" w:rsidR="00DB0E29" w:rsidRPr="00055693" w:rsidRDefault="00DB0E29" w:rsidP="00E71352">
                              <w:pPr>
                                <w:jc w:val="center"/>
                                <w:rPr>
                                  <w:lang w:val="en-GB"/>
                                </w:rPr>
                              </w:pPr>
                              <w:r>
                                <w:rPr>
                                  <w:lang w:val="en-GB"/>
                                </w:rPr>
                                <w:t>IT-System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row: Pentagon 45"/>
                        <wps:cNvSpPr/>
                        <wps:spPr>
                          <a:xfrm>
                            <a:off x="1950368" y="2103649"/>
                            <a:ext cx="3799781" cy="338276"/>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6EFB9E" w14:textId="0AB27933" w:rsidR="00DB0E29" w:rsidRPr="00055693" w:rsidRDefault="00DB0E29" w:rsidP="00E71352">
                              <w:pPr>
                                <w:jc w:val="center"/>
                                <w:rPr>
                                  <w:lang w:val="en-GB"/>
                                </w:rPr>
                              </w:pPr>
                              <w:proofErr w:type="spellStart"/>
                              <w:r>
                                <w:rPr>
                                  <w:lang w:val="en-GB"/>
                                </w:rPr>
                                <w:t>Datenschutz</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row: Pentagon 46"/>
                        <wps:cNvSpPr/>
                        <wps:spPr>
                          <a:xfrm>
                            <a:off x="1950368" y="2632204"/>
                            <a:ext cx="3799781" cy="338276"/>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8B10D8" w14:textId="15F4F07B" w:rsidR="00DB0E29" w:rsidRPr="00055693" w:rsidRDefault="00DB0E29" w:rsidP="00E71352">
                              <w:pPr>
                                <w:jc w:val="center"/>
                                <w:rPr>
                                  <w:lang w:val="en-GB"/>
                                </w:rPr>
                              </w:pPr>
                              <w:r>
                                <w:rPr>
                                  <w:lang w:val="en-GB"/>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BB775A" id="Group 47" o:spid="_x0000_s1032" style="position:absolute;margin-left:-.15pt;margin-top:.35pt;width:453.65pt;height:233.9pt;z-index:251724800" coordsize="57612,29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7" o:spid="_x0000_s1033" type="#_x0000_t15" style="position:absolute;top:6025;width:57612;height:3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" adj="20966" fillcolor="#4f81bd [3204]" strokecolor="#243f60 [1604]" strokeweight="2pt">
                  <v:textbox>
                    <w:txbxContent>
                      <w:p w14:paraId="77560D45" w14:textId="45078F25" w:rsidR="00DB0E29" w:rsidRPr="00055693" w:rsidRDefault="00DB0E29" w:rsidP="00055693">
                        <w:pPr>
                          <w:jc w:val="center"/>
                          <w:rPr>
                            <w:lang w:val="en-GB"/>
                          </w:rPr>
                        </w:pPr>
                        <w:proofErr w:type="spellStart"/>
                        <w:r>
                          <w:rPr>
                            <w:lang w:val="en-GB"/>
                          </w:rPr>
                          <w:t>Projektsteuerung</w:t>
                        </w:r>
                        <w:proofErr w:type="spellEnd"/>
                      </w:p>
                    </w:txbxContent>
                  </v:textbox>
                </v:shape>
                <v:shape id="Arrow: Pentagon 28" o:spid="_x0000_s1034" type="#_x0000_t15" style="position:absolute;top:10782;width:57612;height:3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" adj="20966" fillcolor="#4f81bd [3204]" strokecolor="#243f60 [1604]" strokeweight="2pt">
                  <v:textbox>
                    <w:txbxContent>
                      <w:p w14:paraId="23859CFA" w14:textId="554D6570" w:rsidR="00DB0E29" w:rsidRPr="00055693" w:rsidRDefault="00DB0E29" w:rsidP="00055693">
                        <w:pPr>
                          <w:jc w:val="center"/>
                          <w:rPr>
                            <w:lang w:val="en-GB"/>
                          </w:rPr>
                        </w:pPr>
                        <w:proofErr w:type="spellStart"/>
                        <w:r>
                          <w:rPr>
                            <w:lang w:val="en-GB"/>
                          </w:rPr>
                          <w:t>Projektführung</w:t>
                        </w:r>
                        <w:proofErr w:type="spellEnd"/>
                      </w:p>
                    </w:txbxContent>
                  </v:textbox>
                </v:shape>
                <v:rect id="Rectangle 41" o:spid="_x0000_s1035" style="position:absolute;width:18288;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b4DwgAAANsAAAAPAAAAZHJzL2Rvd25yZXYueG1sRI9Bi8Iw&#10;FITvgv8hPMGbphUR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Aubb4DwgAAANsAAAAPAAAA&#10;AAAAAAAAAAAAAAcCAABkcnMvZG93bnJldi54bWxQSwUGAAAAAAMAAwC3AAAA9gIAAAAA&#10;" fillcolor="white [3201]" strokecolor="#4f81bd [3204]" strokeweight="2pt">
                  <v:textbox>
                    <w:txbxContent>
                      <w:p w14:paraId="1344E551" w14:textId="5D733E4A" w:rsidR="00DB0E29" w:rsidRPr="00E71352" w:rsidRDefault="00DB0E29" w:rsidP="00E71352">
                        <w:pPr>
                          <w:jc w:val="center"/>
                          <w:rPr>
                            <w:lang w:val="en-GB"/>
                          </w:rPr>
                        </w:pPr>
                        <w:r>
                          <w:rPr>
                            <w:lang w:val="en-GB"/>
                          </w:rPr>
                          <w:t>Initialisierung</w:t>
                        </w:r>
                      </w:p>
                    </w:txbxContent>
                  </v:textbox>
                </v:rect>
                <v:rect id="Rectangle 42" o:spid="_x0000_s1036" style="position:absolute;left:19556;width:18288;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" fillcolor="white [3201]" strokecolor="#4f81bd [3204]" strokeweight="2pt">
                  <v:textbox>
                    <w:txbxContent>
                      <w:p w14:paraId="392C2CD1" w14:textId="578B24F8" w:rsidR="00DB0E29" w:rsidRPr="00E71352" w:rsidRDefault="00DB0E29" w:rsidP="00E71352">
                        <w:pPr>
                          <w:jc w:val="center"/>
                          <w:rPr>
                            <w:lang w:val="en-GB"/>
                          </w:rPr>
                        </w:pPr>
                        <w:r>
                          <w:rPr>
                            <w:lang w:val="en-GB"/>
                          </w:rPr>
                          <w:t>Konzept</w:t>
                        </w:r>
                      </w:p>
                    </w:txbxContent>
                  </v:textbox>
                </v:rect>
                <v:rect id="Rectangle 43" o:spid="_x0000_s1037" style="position:absolute;left:39165;width:18288;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" fillcolor="white [3201]" strokecolor="#4f81bd [3204]" strokeweight="2pt">
                  <v:textbox>
                    <w:txbxContent>
                      <w:p w14:paraId="3AFFD93B" w14:textId="267D6973" w:rsidR="00DB0E29" w:rsidRPr="00E71352" w:rsidRDefault="00DB0E29" w:rsidP="00E71352">
                        <w:pPr>
                          <w:jc w:val="center"/>
                          <w:rPr>
                            <w:lang w:val="en-GB"/>
                          </w:rPr>
                        </w:pPr>
                        <w:proofErr w:type="spellStart"/>
                        <w:r>
                          <w:rPr>
                            <w:lang w:val="en-GB"/>
                          </w:rPr>
                          <w:t>Realisierung</w:t>
                        </w:r>
                        <w:proofErr w:type="spellEnd"/>
                      </w:p>
                    </w:txbxContent>
                  </v:textbox>
                </v:rect>
                <v:shape id="Arrow: Pentagon 44" o:spid="_x0000_s1038" type="#_x0000_t15" style="position:absolute;left:19556;top:15856;width:37998;height:3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" adj="20639" fillcolor="#4f81bd [3204]" strokecolor="#243f60 [1604]" strokeweight="2pt">
                  <v:textbox>
                    <w:txbxContent>
                      <w:p w14:paraId="67CDEA2A" w14:textId="0258973F" w:rsidR="00DB0E29" w:rsidRPr="00055693" w:rsidRDefault="00DB0E29" w:rsidP="00E71352">
                        <w:pPr>
                          <w:jc w:val="center"/>
                          <w:rPr>
                            <w:lang w:val="en-GB"/>
                          </w:rPr>
                        </w:pPr>
                        <w:r>
                          <w:rPr>
                            <w:lang w:val="en-GB"/>
                          </w:rPr>
                          <w:t>IT-System</w:t>
                        </w:r>
                      </w:p>
                    </w:txbxContent>
                  </v:textbox>
                </v:shape>
                <v:shape id="Arrow: Pentagon 45" o:spid="_x0000_s1039" type="#_x0000_t15" style="position:absolute;left:19503;top:21036;width:37998;height:3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" adj="20639" fillcolor="#4f81bd [3204]" strokecolor="#243f60 [1604]" strokeweight="2pt">
                  <v:textbox>
                    <w:txbxContent>
                      <w:p w14:paraId="1C6EFB9E" w14:textId="0AB27933" w:rsidR="00DB0E29" w:rsidRPr="00055693" w:rsidRDefault="00DB0E29" w:rsidP="00E71352">
                        <w:pPr>
                          <w:jc w:val="center"/>
                          <w:rPr>
                            <w:lang w:val="en-GB"/>
                          </w:rPr>
                        </w:pPr>
                        <w:proofErr w:type="spellStart"/>
                        <w:r>
                          <w:rPr>
                            <w:lang w:val="en-GB"/>
                          </w:rPr>
                          <w:t>Datenschutz</w:t>
                        </w:r>
                        <w:proofErr w:type="spellEnd"/>
                      </w:p>
                    </w:txbxContent>
                  </v:textbox>
                </v:shape>
                <v:shape id="Arrow: Pentagon 46" o:spid="_x0000_s1040" type="#_x0000_t15" style="position:absolute;left:19503;top:26322;width:37998;height:3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" adj="20639" fillcolor="#4f81bd [3204]" strokecolor="#243f60 [1604]" strokeweight="2pt">
                  <v:textbox>
                    <w:txbxContent>
                      <w:p w14:paraId="168B10D8" w14:textId="15F4F07B" w:rsidR="00DB0E29" w:rsidRPr="00055693" w:rsidRDefault="00DB0E29" w:rsidP="00E71352">
                        <w:pPr>
                          <w:jc w:val="center"/>
                          <w:rPr>
                            <w:lang w:val="en-GB"/>
                          </w:rPr>
                        </w:pPr>
                        <w:r>
                          <w:rPr>
                            <w:lang w:val="en-GB"/>
                          </w:rPr>
                          <w:t>Testing</w:t>
                        </w:r>
                      </w:p>
                    </w:txbxContent>
                  </v:textbox>
                </v:shape>
              </v:group>
            </w:pict>
          </mc:Fallback>
        </mc:AlternateContent>
      </w:r>
    </w:p>
    <w:p w14:paraId="3A8E8E69" w14:textId="77777777" w:rsidR="00F378ED" w:rsidRDefault="00F378ED" w:rsidP="00072D41"/>
    <w:p w14:paraId="7BEC9DC7" w14:textId="77777777" w:rsidR="00055693" w:rsidRDefault="00055693" w:rsidP="00072D41"/>
    <w:p w14:paraId="4C06E812" w14:textId="3D4850FB" w:rsidR="00760C92" w:rsidRDefault="007C1B18">
      <w:pPr>
        <w:spacing w:after="200"/>
      </w:pPr>
      <w:r>
        <w:rPr>
          <w:noProof/>
        </w:rPr>
        <mc:AlternateContent>
          <mc:Choice Requires="wps">
            <w:drawing>
              <wp:anchor distT="0" distB="0" distL="114300" distR="114300" simplePos="0" relativeHeight="251726848" behindDoc="0" locked="0" layoutInCell="1" allowOverlap="1" wp14:anchorId="6DD14B7F" wp14:editId="1A57951D">
                <wp:simplePos x="0" y="0"/>
                <wp:positionH relativeFrom="margin">
                  <wp:posOffset>-1270</wp:posOffset>
                </wp:positionH>
                <wp:positionV relativeFrom="paragraph">
                  <wp:posOffset>2576925</wp:posOffset>
                </wp:positionV>
                <wp:extent cx="5760720" cy="258445"/>
                <wp:effectExtent l="0" t="0" r="0" b="8255"/>
                <wp:wrapNone/>
                <wp:docPr id="48" name="Text Box 48"/>
                <wp:cNvGraphicFramePr/>
                <a:graphic xmlns:a="http://schemas.openxmlformats.org/drawingml/2006/main">
                  <a:graphicData uri="http://schemas.microsoft.com/office/word/2010/wordprocessingShape">
                    <wps:wsp>
                      <wps:cNvSpPr txBox="1"/>
                      <wps:spPr>
                        <a:xfrm>
                          <a:off x="0" y="0"/>
                          <a:ext cx="5760720" cy="258445"/>
                        </a:xfrm>
                        <a:prstGeom prst="rect">
                          <a:avLst/>
                        </a:prstGeom>
                        <a:solidFill>
                          <a:prstClr val="white"/>
                        </a:solidFill>
                        <a:ln>
                          <a:noFill/>
                        </a:ln>
                      </wps:spPr>
                      <wps:txbx>
                        <w:txbxContent>
                          <w:p w14:paraId="0737EDC9" w14:textId="73E06E85" w:rsidR="00DB0E29" w:rsidRPr="00DB1FEB" w:rsidRDefault="00DB0E29" w:rsidP="007C1B18">
                            <w:pPr>
                              <w:pStyle w:val="Caption"/>
                              <w:jc w:val="right"/>
                              <w:rPr>
                                <w:noProof/>
                              </w:rPr>
                            </w:pPr>
                            <w:bookmarkStart w:id="38" w:name="_Toc68851354"/>
                            <w:r>
                              <w:t xml:space="preserve">Abbildung </w:t>
                            </w:r>
                            <w:r>
                              <w:fldChar w:fldCharType="begin"/>
                            </w:r>
                            <w:r>
                              <w:instrText xml:space="preserve"> SEQ Abbildung \* ARABIC </w:instrText>
                            </w:r>
                            <w:r>
                              <w:fldChar w:fldCharType="separate"/>
                            </w:r>
                            <w:r>
                              <w:rPr>
                                <w:noProof/>
                              </w:rPr>
                              <w:t>7</w:t>
                            </w:r>
                            <w:r>
                              <w:rPr>
                                <w:noProof/>
                              </w:rPr>
                              <w:fldChar w:fldCharType="end"/>
                            </w:r>
                            <w:r>
                              <w:rPr>
                                <w:lang w:val="en-GB"/>
                              </w:rPr>
                              <w:t xml:space="preserve">, </w:t>
                            </w:r>
                            <w:proofErr w:type="spellStart"/>
                            <w:r>
                              <w:rPr>
                                <w:lang w:val="en-GB"/>
                              </w:rPr>
                              <w:t>Modulplan</w:t>
                            </w:r>
                            <w:proofErr w:type="spellEnd"/>
                            <w:r>
                              <w:rPr>
                                <w:lang w:val="en-GB"/>
                              </w:rPr>
                              <w:t xml:space="preserve"> </w:t>
                            </w:r>
                            <w:proofErr w:type="spellStart"/>
                            <w:r>
                              <w:rPr>
                                <w:lang w:val="en-GB"/>
                              </w:rPr>
                              <w:t>nach</w:t>
                            </w:r>
                            <w:proofErr w:type="spellEnd"/>
                            <w:r>
                              <w:rPr>
                                <w:lang w:val="en-GB"/>
                              </w:rPr>
                              <w:t xml:space="preserve"> </w:t>
                            </w:r>
                            <w:proofErr w:type="spellStart"/>
                            <w:r>
                              <w:rPr>
                                <w:lang w:val="en-GB"/>
                              </w:rPr>
                              <w:t>Phasen</w:t>
                            </w:r>
                            <w:bookmarkEnd w:id="3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D14B7F" id="Text Box 48" o:spid="_x0000_s1041" type="#_x0000_t202" style="position:absolute;margin-left:-.1pt;margin-top:202.9pt;width:453.6pt;height:20.35pt;z-index:251726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" stroked="f">
                <v:textbox style="mso-fit-shape-to-text:t" inset="0,0,0,0">
                  <w:txbxContent>
                    <w:p w14:paraId="0737EDC9" w14:textId="73E06E85" w:rsidR="00DB0E29" w:rsidRPr="00DB1FEB" w:rsidRDefault="00DB0E29" w:rsidP="007C1B18">
                      <w:pPr>
                        <w:pStyle w:val="Caption"/>
                        <w:jc w:val="right"/>
                        <w:rPr>
                          <w:noProof/>
                        </w:rPr>
                      </w:pPr>
                      <w:bookmarkStart w:id="39" w:name="_Toc68851354"/>
                      <w:r>
                        <w:t xml:space="preserve">Abbildung </w:t>
                      </w:r>
                      <w:r>
                        <w:fldChar w:fldCharType="begin"/>
                      </w:r>
                      <w:r>
                        <w:instrText xml:space="preserve"> SEQ Abbildung \* ARABIC </w:instrText>
                      </w:r>
                      <w:r>
                        <w:fldChar w:fldCharType="separate"/>
                      </w:r>
                      <w:r>
                        <w:rPr>
                          <w:noProof/>
                        </w:rPr>
                        <w:t>7</w:t>
                      </w:r>
                      <w:r>
                        <w:rPr>
                          <w:noProof/>
                        </w:rPr>
                        <w:fldChar w:fldCharType="end"/>
                      </w:r>
                      <w:r>
                        <w:rPr>
                          <w:lang w:val="en-GB"/>
                        </w:rPr>
                        <w:t xml:space="preserve">, </w:t>
                      </w:r>
                      <w:proofErr w:type="spellStart"/>
                      <w:r>
                        <w:rPr>
                          <w:lang w:val="en-GB"/>
                        </w:rPr>
                        <w:t>Modulplan</w:t>
                      </w:r>
                      <w:proofErr w:type="spellEnd"/>
                      <w:r>
                        <w:rPr>
                          <w:lang w:val="en-GB"/>
                        </w:rPr>
                        <w:t xml:space="preserve"> </w:t>
                      </w:r>
                      <w:proofErr w:type="spellStart"/>
                      <w:r>
                        <w:rPr>
                          <w:lang w:val="en-GB"/>
                        </w:rPr>
                        <w:t>nach</w:t>
                      </w:r>
                      <w:proofErr w:type="spellEnd"/>
                      <w:r>
                        <w:rPr>
                          <w:lang w:val="en-GB"/>
                        </w:rPr>
                        <w:t xml:space="preserve"> </w:t>
                      </w:r>
                      <w:proofErr w:type="spellStart"/>
                      <w:r>
                        <w:rPr>
                          <w:lang w:val="en-GB"/>
                        </w:rPr>
                        <w:t>Phasen</w:t>
                      </w:r>
                      <w:bookmarkEnd w:id="39"/>
                      <w:proofErr w:type="spellEnd"/>
                    </w:p>
                  </w:txbxContent>
                </v:textbox>
                <w10:wrap anchorx="margin"/>
              </v:shape>
            </w:pict>
          </mc:Fallback>
        </mc:AlternateContent>
      </w:r>
      <w:r w:rsidR="00760C92">
        <w:br w:type="page"/>
      </w:r>
    </w:p>
    <w:p w14:paraId="1D2E42F7" w14:textId="575EF742" w:rsidR="0014500C" w:rsidRDefault="0014500C" w:rsidP="0014500C">
      <w:pPr>
        <w:pStyle w:val="Heading2"/>
      </w:pPr>
      <w:bookmarkStart w:id="40" w:name="_Toc68858053"/>
      <w:proofErr w:type="spellStart"/>
      <w:r>
        <w:lastRenderedPageBreak/>
        <w:t>Projek</w:t>
      </w:r>
      <w:r w:rsidR="00760C92">
        <w:t>organisation</w:t>
      </w:r>
      <w:bookmarkEnd w:id="40"/>
      <w:proofErr w:type="spellEnd"/>
    </w:p>
    <w:p w14:paraId="6935615E" w14:textId="1F631440" w:rsidR="00760C92" w:rsidRDefault="00BF18FA" w:rsidP="00760C92">
      <w:r>
        <w:t xml:space="preserve">Der Auftraggeber ist in diesem Fall ein Kunde, der seine Website erneuern haben möchte. Im Projektausschuss stehen sowohl meine verantwortliche Fachkraft, eine unserer Entwicklerinnen als auch die Haupt- und Nebenexperten. </w:t>
      </w:r>
    </w:p>
    <w:p w14:paraId="370CAA13" w14:textId="77777777" w:rsidR="00760C92" w:rsidRDefault="00760C92" w:rsidP="00760C92"/>
    <w:p w14:paraId="4D5AC66C" w14:textId="77777777" w:rsidR="007D4153" w:rsidRDefault="00281829" w:rsidP="007D4153">
      <w:pPr>
        <w:pStyle w:val="IPA-HinweistexteTextkanngelschtwerden"/>
        <w:keepNext/>
      </w:pPr>
      <w:r>
        <w:rPr>
          <w:i w:val="0"/>
          <w:noProof/>
          <w:vanish w:val="0"/>
        </w:rPr>
        <mc:AlternateContent>
          <mc:Choice Requires="wpg">
            <w:drawing>
              <wp:inline distT="0" distB="0" distL="0" distR="0" wp14:anchorId="46E89160" wp14:editId="164D9B6F">
                <wp:extent cx="5759450" cy="3696970"/>
                <wp:effectExtent l="0" t="0" r="0" b="0"/>
                <wp:docPr id="35" name="Group 35"/>
                <wp:cNvGraphicFramePr/>
                <a:graphic xmlns:a="http://schemas.openxmlformats.org/drawingml/2006/main">
                  <a:graphicData uri="http://schemas.microsoft.com/office/word/2010/wordprocessingGroup">
                    <wpg:wgp>
                      <wpg:cNvGrpSpPr/>
                      <wpg:grpSpPr>
                        <a:xfrm>
                          <a:off x="0" y="0"/>
                          <a:ext cx="5759450" cy="3696970"/>
                          <a:chOff x="0" y="0"/>
                          <a:chExt cx="5520690" cy="3755390"/>
                        </a:xfrm>
                      </wpg:grpSpPr>
                      <pic:pic xmlns:pic="http://schemas.openxmlformats.org/drawingml/2006/picture">
                        <pic:nvPicPr>
                          <pic:cNvPr id="21" name="Picture 2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520690" cy="3755390"/>
                          </a:xfrm>
                          <a:prstGeom prst="rect">
                            <a:avLst/>
                          </a:prstGeom>
                        </pic:spPr>
                      </pic:pic>
                      <wps:wsp>
                        <wps:cNvPr id="23" name="Text Box 2"/>
                        <wps:cNvSpPr txBox="1">
                          <a:spLocks noChangeArrowheads="1"/>
                        </wps:cNvSpPr>
                        <wps:spPr bwMode="auto">
                          <a:xfrm>
                            <a:off x="1569808" y="248421"/>
                            <a:ext cx="1562100" cy="554990"/>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76B76AD2" w14:textId="1A4AC2B7" w:rsidR="00DB0E29" w:rsidRPr="00DA0596" w:rsidRDefault="00DB0E29" w:rsidP="00DA0596">
                              <w:pPr>
                                <w:jc w:val="center"/>
                                <w:rPr>
                                  <w:rFonts w:asciiTheme="minorHAnsi" w:hAnsiTheme="minorHAnsi" w:cstheme="minorHAnsi"/>
                                  <w:b/>
                                  <w:bCs/>
                                  <w:color w:val="FFFFFF" w:themeColor="background1"/>
                                  <w:sz w:val="20"/>
                                  <w:szCs w:val="20"/>
                                  <w:lang w:val="en-GB"/>
                                </w:rPr>
                              </w:pPr>
                              <w:r w:rsidRPr="00DA0596">
                                <w:rPr>
                                  <w:rFonts w:asciiTheme="minorHAnsi" w:hAnsiTheme="minorHAnsi" w:cstheme="minorHAnsi"/>
                                  <w:b/>
                                  <w:bCs/>
                                  <w:color w:val="FFFFFF" w:themeColor="background1"/>
                                  <w:sz w:val="20"/>
                                  <w:szCs w:val="20"/>
                                  <w:lang w:val="en-GB"/>
                                </w:rPr>
                                <w:t>Probst-</w:t>
                              </w:r>
                              <w:proofErr w:type="spellStart"/>
                              <w:r w:rsidRPr="00DA0596">
                                <w:rPr>
                                  <w:rFonts w:asciiTheme="minorHAnsi" w:hAnsiTheme="minorHAnsi" w:cstheme="minorHAnsi"/>
                                  <w:b/>
                                  <w:bCs/>
                                  <w:color w:val="FFFFFF" w:themeColor="background1"/>
                                  <w:sz w:val="20"/>
                                  <w:szCs w:val="20"/>
                                  <w:lang w:val="en-GB"/>
                                </w:rPr>
                                <w:t>Maveg</w:t>
                              </w:r>
                              <w:proofErr w:type="spellEnd"/>
                              <w:r>
                                <w:rPr>
                                  <w:rFonts w:asciiTheme="minorHAnsi" w:hAnsiTheme="minorHAnsi" w:cstheme="minorHAnsi"/>
                                  <w:b/>
                                  <w:bCs/>
                                  <w:color w:val="FFFFFF" w:themeColor="background1"/>
                                  <w:sz w:val="20"/>
                                  <w:szCs w:val="20"/>
                                  <w:lang w:val="en-GB"/>
                                </w:rPr>
                                <w:t xml:space="preserve"> AG</w:t>
                              </w:r>
                            </w:p>
                            <w:p w14:paraId="1425260E" w14:textId="0B5E689B" w:rsidR="00DB0E29" w:rsidRPr="00DA0596" w:rsidRDefault="00DB0E29" w:rsidP="00DA0596">
                              <w:pPr>
                                <w:jc w:val="center"/>
                                <w:rPr>
                                  <w:rFonts w:asciiTheme="minorHAnsi" w:hAnsiTheme="minorHAnsi" w:cstheme="minorHAnsi"/>
                                  <w:color w:val="FFFFFF" w:themeColor="background1"/>
                                  <w:sz w:val="20"/>
                                  <w:szCs w:val="20"/>
                                  <w:lang w:val="en-GB"/>
                                </w:rPr>
                              </w:pPr>
                              <w:proofErr w:type="spellStart"/>
                              <w:r w:rsidRPr="00DA0596">
                                <w:rPr>
                                  <w:rFonts w:asciiTheme="minorHAnsi" w:hAnsiTheme="minorHAnsi" w:cstheme="minorHAnsi"/>
                                  <w:color w:val="FFFFFF" w:themeColor="background1"/>
                                  <w:sz w:val="20"/>
                                  <w:szCs w:val="20"/>
                                  <w:lang w:val="en-GB"/>
                                </w:rPr>
                                <w:t>Auftraggeber</w:t>
                              </w:r>
                              <w:proofErr w:type="spellEnd"/>
                            </w:p>
                          </w:txbxContent>
                        </wps:txbx>
                        <wps:bodyPr rot="0" vert="horz" wrap="square" lIns="91440" tIns="45720" rIns="91440" bIns="45720" anchor="t" anchorCtr="0">
                          <a:noAutofit/>
                        </wps:bodyPr>
                      </wps:wsp>
                      <wps:wsp>
                        <wps:cNvPr id="24" name="Text Box 2"/>
                        <wps:cNvSpPr txBox="1">
                          <a:spLocks noChangeArrowheads="1"/>
                        </wps:cNvSpPr>
                        <wps:spPr bwMode="auto">
                          <a:xfrm>
                            <a:off x="1173391" y="1210390"/>
                            <a:ext cx="1121410" cy="533417"/>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15170570" w14:textId="77777777" w:rsidR="00DB0E29" w:rsidRPr="00DA0596" w:rsidRDefault="00DB0E29" w:rsidP="00DA0596">
                              <w:pPr>
                                <w:jc w:val="center"/>
                                <w:rPr>
                                  <w:rFonts w:asciiTheme="minorHAnsi" w:hAnsiTheme="minorHAnsi" w:cstheme="minorHAnsi"/>
                                  <w:b/>
                                  <w:bCs/>
                                  <w:color w:val="FFFFFF" w:themeColor="background1"/>
                                  <w:sz w:val="20"/>
                                  <w:szCs w:val="20"/>
                                  <w:lang w:val="en-GB"/>
                                </w:rPr>
                              </w:pPr>
                              <w:r w:rsidRPr="00DA0596">
                                <w:rPr>
                                  <w:rFonts w:asciiTheme="minorHAnsi" w:hAnsiTheme="minorHAnsi" w:cstheme="minorHAnsi"/>
                                  <w:b/>
                                  <w:bCs/>
                                  <w:color w:val="FFFFFF" w:themeColor="background1"/>
                                  <w:sz w:val="20"/>
                                  <w:szCs w:val="20"/>
                                  <w:lang w:val="en-GB"/>
                                </w:rPr>
                                <w:t>Fehmi Raqipi</w:t>
                              </w:r>
                            </w:p>
                            <w:p w14:paraId="2F386105" w14:textId="77777777" w:rsidR="00DB0E29" w:rsidRPr="00DA0596" w:rsidRDefault="00DB0E29" w:rsidP="00DA0596">
                              <w:pPr>
                                <w:jc w:val="center"/>
                                <w:rPr>
                                  <w:rFonts w:asciiTheme="minorHAnsi" w:hAnsiTheme="minorHAnsi" w:cstheme="minorHAnsi"/>
                                  <w:color w:val="FFFFFF" w:themeColor="background1"/>
                                  <w:sz w:val="20"/>
                                  <w:szCs w:val="20"/>
                                  <w:lang w:val="en-GB"/>
                                </w:rPr>
                              </w:pPr>
                              <w:proofErr w:type="spellStart"/>
                              <w:r w:rsidRPr="00DA0596">
                                <w:rPr>
                                  <w:rFonts w:asciiTheme="minorHAnsi" w:hAnsiTheme="minorHAnsi" w:cstheme="minorHAnsi"/>
                                  <w:color w:val="FFFFFF" w:themeColor="background1"/>
                                  <w:sz w:val="20"/>
                                  <w:szCs w:val="20"/>
                                  <w:lang w:val="en-GB"/>
                                </w:rPr>
                                <w:t>Fachvorgesetzter</w:t>
                              </w:r>
                              <w:proofErr w:type="spellEnd"/>
                            </w:p>
                          </w:txbxContent>
                        </wps:txbx>
                        <wps:bodyPr rot="0" vert="horz" wrap="square" lIns="91440" tIns="45720" rIns="91440" bIns="45720" anchor="t" anchorCtr="0">
                          <a:noAutofit/>
                        </wps:bodyPr>
                      </wps:wsp>
                      <wps:wsp>
                        <wps:cNvPr id="30" name="Text Box 2"/>
                        <wps:cNvSpPr txBox="1">
                          <a:spLocks noChangeArrowheads="1"/>
                        </wps:cNvSpPr>
                        <wps:spPr bwMode="auto">
                          <a:xfrm>
                            <a:off x="2399639" y="1194534"/>
                            <a:ext cx="1342390" cy="549275"/>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055FBCD8" w14:textId="7948AAF8" w:rsidR="00DB0E29" w:rsidRPr="00DA0596" w:rsidRDefault="00DB0E29"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Nils Weibel</w:t>
                              </w:r>
                            </w:p>
                            <w:p w14:paraId="44DC6477" w14:textId="611ECEAD" w:rsidR="00DB0E29" w:rsidRPr="00DA0596" w:rsidRDefault="00DB0E29"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Nebenexperte</w:t>
                              </w:r>
                              <w:proofErr w:type="spellEnd"/>
                            </w:p>
                          </w:txbxContent>
                        </wps:txbx>
                        <wps:bodyPr rot="0" vert="horz" wrap="square" lIns="91440" tIns="45720" rIns="91440" bIns="45720" anchor="t" anchorCtr="0">
                          <a:noAutofit/>
                        </wps:bodyPr>
                      </wps:wsp>
                      <wps:wsp>
                        <wps:cNvPr id="32" name="Text Box 2"/>
                        <wps:cNvSpPr txBox="1">
                          <a:spLocks noChangeArrowheads="1"/>
                        </wps:cNvSpPr>
                        <wps:spPr bwMode="auto">
                          <a:xfrm>
                            <a:off x="3784453" y="1194534"/>
                            <a:ext cx="1626235" cy="552450"/>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267CC3CD" w14:textId="737A5754" w:rsidR="00DB0E29" w:rsidRPr="00DA0596" w:rsidRDefault="00DB0E29" w:rsidP="00DA0596">
                              <w:pPr>
                                <w:jc w:val="center"/>
                                <w:rPr>
                                  <w:rFonts w:asciiTheme="minorHAnsi" w:hAnsiTheme="minorHAnsi" w:cstheme="minorHAnsi"/>
                                  <w:b/>
                                  <w:bCs/>
                                  <w:color w:val="FFFFFF" w:themeColor="background1"/>
                                  <w:sz w:val="20"/>
                                  <w:szCs w:val="20"/>
                                  <w:lang w:val="en-GB"/>
                                </w:rPr>
                              </w:pPr>
                              <w:proofErr w:type="spellStart"/>
                              <w:r>
                                <w:rPr>
                                  <w:rFonts w:asciiTheme="minorHAnsi" w:hAnsiTheme="minorHAnsi" w:cstheme="minorHAnsi"/>
                                  <w:b/>
                                  <w:bCs/>
                                  <w:color w:val="FFFFFF" w:themeColor="background1"/>
                                  <w:sz w:val="20"/>
                                  <w:szCs w:val="20"/>
                                  <w:lang w:val="en-GB"/>
                                </w:rPr>
                                <w:t>Iwan</w:t>
                              </w:r>
                              <w:proofErr w:type="spellEnd"/>
                              <w:r>
                                <w:rPr>
                                  <w:rFonts w:asciiTheme="minorHAnsi" w:hAnsiTheme="minorHAnsi" w:cstheme="minorHAnsi"/>
                                  <w:b/>
                                  <w:bCs/>
                                  <w:color w:val="FFFFFF" w:themeColor="background1"/>
                                  <w:sz w:val="20"/>
                                  <w:szCs w:val="20"/>
                                  <w:lang w:val="en-GB"/>
                                </w:rPr>
                                <w:t xml:space="preserve"> </w:t>
                              </w:r>
                              <w:proofErr w:type="spellStart"/>
                              <w:r>
                                <w:rPr>
                                  <w:rFonts w:asciiTheme="minorHAnsi" w:hAnsiTheme="minorHAnsi" w:cstheme="minorHAnsi"/>
                                  <w:b/>
                                  <w:bCs/>
                                  <w:color w:val="FFFFFF" w:themeColor="background1"/>
                                  <w:sz w:val="20"/>
                                  <w:szCs w:val="20"/>
                                  <w:lang w:val="en-GB"/>
                                </w:rPr>
                                <w:t>Kalbermatten</w:t>
                              </w:r>
                              <w:proofErr w:type="spellEnd"/>
                            </w:p>
                            <w:p w14:paraId="1B704C18" w14:textId="0C7C3899" w:rsidR="00DB0E29" w:rsidRPr="00DA0596" w:rsidRDefault="00DB0E29"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Hauptexperte</w:t>
                              </w:r>
                              <w:proofErr w:type="spellEnd"/>
                            </w:p>
                          </w:txbxContent>
                        </wps:txbx>
                        <wps:bodyPr rot="0" vert="horz" wrap="square" lIns="91440" tIns="45720" rIns="91440" bIns="45720" anchor="t" anchorCtr="0">
                          <a:noAutofit/>
                        </wps:bodyPr>
                      </wps:wsp>
                      <wps:wsp>
                        <wps:cNvPr id="33" name="Text Box 2"/>
                        <wps:cNvSpPr txBox="1">
                          <a:spLocks noChangeArrowheads="1"/>
                        </wps:cNvSpPr>
                        <wps:spPr bwMode="auto">
                          <a:xfrm>
                            <a:off x="1791801" y="2077221"/>
                            <a:ext cx="1104900" cy="530860"/>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14F6746A" w14:textId="24E1658D" w:rsidR="00DB0E29" w:rsidRPr="00DA0596" w:rsidRDefault="00DB0E29"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Moritz Burn</w:t>
                              </w:r>
                            </w:p>
                            <w:p w14:paraId="4DDCC226" w14:textId="736F9B63" w:rsidR="00DB0E29" w:rsidRPr="00DA0596" w:rsidRDefault="00DB0E29"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Projektleitung</w:t>
                              </w:r>
                              <w:proofErr w:type="spellEnd"/>
                            </w:p>
                          </w:txbxContent>
                        </wps:txbx>
                        <wps:bodyPr rot="0" vert="horz" wrap="square" lIns="91440" tIns="45720" rIns="91440" bIns="45720" anchor="t" anchorCtr="0">
                          <a:noAutofit/>
                        </wps:bodyPr>
                      </wps:wsp>
                      <wps:wsp>
                        <wps:cNvPr id="34" name="Text Box 2"/>
                        <wps:cNvSpPr txBox="1">
                          <a:spLocks noChangeArrowheads="1"/>
                        </wps:cNvSpPr>
                        <wps:spPr bwMode="auto">
                          <a:xfrm>
                            <a:off x="1802372" y="2986335"/>
                            <a:ext cx="1104900" cy="530860"/>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2ED6DACF" w14:textId="77777777" w:rsidR="00DB0E29" w:rsidRPr="00DA0596" w:rsidRDefault="00DB0E29"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Moritz Burn</w:t>
                              </w:r>
                            </w:p>
                            <w:p w14:paraId="0395110B" w14:textId="50B0EC67" w:rsidR="00DB0E29" w:rsidRPr="00DA0596" w:rsidRDefault="00DB0E29"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Entwicklung</w:t>
                              </w:r>
                              <w:proofErr w:type="spellEnd"/>
                            </w:p>
                          </w:txbxContent>
                        </wps:txbx>
                        <wps:bodyPr rot="0" vert="horz" wrap="square" lIns="91440" tIns="45720" rIns="91440" bIns="45720" anchor="t" anchorCtr="0">
                          <a:noAutofit/>
                        </wps:bodyPr>
                      </wps:wsp>
                    </wpg:wgp>
                  </a:graphicData>
                </a:graphic>
              </wp:inline>
            </w:drawing>
          </mc:Choice>
          <mc:Fallback>
            <w:pict>
              <v:group w14:anchorId="46E89160" id="Group 35" o:spid="_x0000_s1042" style="width:453.5pt;height:291.1pt;mso-position-horizontal-relative:char;mso-position-vertical-relative:line" coordsize="55206,37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43" type="#_x0000_t75" style="position:absolute;width:55206;height:37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">
                  <v:imagedata r:id="rId21" o:title=""/>
                </v:shape>
                <v:shape id="_x0000_s1044" type="#_x0000_t202" style="position:absolute;left:15698;top:2484;width:15621;height:5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" fillcolor="#404040 [2429]" strokecolor="#404040 [2429]">
                  <v:textbox>
                    <w:txbxContent>
                      <w:p w14:paraId="76B76AD2" w14:textId="1A4AC2B7" w:rsidR="00DB0E29" w:rsidRPr="00DA0596" w:rsidRDefault="00DB0E29" w:rsidP="00DA0596">
                        <w:pPr>
                          <w:jc w:val="center"/>
                          <w:rPr>
                            <w:rFonts w:asciiTheme="minorHAnsi" w:hAnsiTheme="minorHAnsi" w:cstheme="minorHAnsi"/>
                            <w:b/>
                            <w:bCs/>
                            <w:color w:val="FFFFFF" w:themeColor="background1"/>
                            <w:sz w:val="20"/>
                            <w:szCs w:val="20"/>
                            <w:lang w:val="en-GB"/>
                          </w:rPr>
                        </w:pPr>
                        <w:r w:rsidRPr="00DA0596">
                          <w:rPr>
                            <w:rFonts w:asciiTheme="minorHAnsi" w:hAnsiTheme="minorHAnsi" w:cstheme="minorHAnsi"/>
                            <w:b/>
                            <w:bCs/>
                            <w:color w:val="FFFFFF" w:themeColor="background1"/>
                            <w:sz w:val="20"/>
                            <w:szCs w:val="20"/>
                            <w:lang w:val="en-GB"/>
                          </w:rPr>
                          <w:t>Probst-</w:t>
                        </w:r>
                        <w:proofErr w:type="spellStart"/>
                        <w:r w:rsidRPr="00DA0596">
                          <w:rPr>
                            <w:rFonts w:asciiTheme="minorHAnsi" w:hAnsiTheme="minorHAnsi" w:cstheme="minorHAnsi"/>
                            <w:b/>
                            <w:bCs/>
                            <w:color w:val="FFFFFF" w:themeColor="background1"/>
                            <w:sz w:val="20"/>
                            <w:szCs w:val="20"/>
                            <w:lang w:val="en-GB"/>
                          </w:rPr>
                          <w:t>Maveg</w:t>
                        </w:r>
                        <w:proofErr w:type="spellEnd"/>
                        <w:r>
                          <w:rPr>
                            <w:rFonts w:asciiTheme="minorHAnsi" w:hAnsiTheme="minorHAnsi" w:cstheme="minorHAnsi"/>
                            <w:b/>
                            <w:bCs/>
                            <w:color w:val="FFFFFF" w:themeColor="background1"/>
                            <w:sz w:val="20"/>
                            <w:szCs w:val="20"/>
                            <w:lang w:val="en-GB"/>
                          </w:rPr>
                          <w:t xml:space="preserve"> AG</w:t>
                        </w:r>
                      </w:p>
                      <w:p w14:paraId="1425260E" w14:textId="0B5E689B" w:rsidR="00DB0E29" w:rsidRPr="00DA0596" w:rsidRDefault="00DB0E29" w:rsidP="00DA0596">
                        <w:pPr>
                          <w:jc w:val="center"/>
                          <w:rPr>
                            <w:rFonts w:asciiTheme="minorHAnsi" w:hAnsiTheme="minorHAnsi" w:cstheme="minorHAnsi"/>
                            <w:color w:val="FFFFFF" w:themeColor="background1"/>
                            <w:sz w:val="20"/>
                            <w:szCs w:val="20"/>
                            <w:lang w:val="en-GB"/>
                          </w:rPr>
                        </w:pPr>
                        <w:proofErr w:type="spellStart"/>
                        <w:r w:rsidRPr="00DA0596">
                          <w:rPr>
                            <w:rFonts w:asciiTheme="minorHAnsi" w:hAnsiTheme="minorHAnsi" w:cstheme="minorHAnsi"/>
                            <w:color w:val="FFFFFF" w:themeColor="background1"/>
                            <w:sz w:val="20"/>
                            <w:szCs w:val="20"/>
                            <w:lang w:val="en-GB"/>
                          </w:rPr>
                          <w:t>Auftraggeber</w:t>
                        </w:r>
                        <w:proofErr w:type="spellEnd"/>
                      </w:p>
                    </w:txbxContent>
                  </v:textbox>
                </v:shape>
                <v:shape id="_x0000_s1045" type="#_x0000_t202" style="position:absolute;left:11733;top:12103;width:11215;height:5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" fillcolor="#404040 [2429]" strokecolor="#404040 [2429]">
                  <v:textbox>
                    <w:txbxContent>
                      <w:p w14:paraId="15170570" w14:textId="77777777" w:rsidR="00DB0E29" w:rsidRPr="00DA0596" w:rsidRDefault="00DB0E29" w:rsidP="00DA0596">
                        <w:pPr>
                          <w:jc w:val="center"/>
                          <w:rPr>
                            <w:rFonts w:asciiTheme="minorHAnsi" w:hAnsiTheme="minorHAnsi" w:cstheme="minorHAnsi"/>
                            <w:b/>
                            <w:bCs/>
                            <w:color w:val="FFFFFF" w:themeColor="background1"/>
                            <w:sz w:val="20"/>
                            <w:szCs w:val="20"/>
                            <w:lang w:val="en-GB"/>
                          </w:rPr>
                        </w:pPr>
                        <w:r w:rsidRPr="00DA0596">
                          <w:rPr>
                            <w:rFonts w:asciiTheme="minorHAnsi" w:hAnsiTheme="minorHAnsi" w:cstheme="minorHAnsi"/>
                            <w:b/>
                            <w:bCs/>
                            <w:color w:val="FFFFFF" w:themeColor="background1"/>
                            <w:sz w:val="20"/>
                            <w:szCs w:val="20"/>
                            <w:lang w:val="en-GB"/>
                          </w:rPr>
                          <w:t>Fehmi Raqipi</w:t>
                        </w:r>
                      </w:p>
                      <w:p w14:paraId="2F386105" w14:textId="77777777" w:rsidR="00DB0E29" w:rsidRPr="00DA0596" w:rsidRDefault="00DB0E29" w:rsidP="00DA0596">
                        <w:pPr>
                          <w:jc w:val="center"/>
                          <w:rPr>
                            <w:rFonts w:asciiTheme="minorHAnsi" w:hAnsiTheme="minorHAnsi" w:cstheme="minorHAnsi"/>
                            <w:color w:val="FFFFFF" w:themeColor="background1"/>
                            <w:sz w:val="20"/>
                            <w:szCs w:val="20"/>
                            <w:lang w:val="en-GB"/>
                          </w:rPr>
                        </w:pPr>
                        <w:proofErr w:type="spellStart"/>
                        <w:r w:rsidRPr="00DA0596">
                          <w:rPr>
                            <w:rFonts w:asciiTheme="minorHAnsi" w:hAnsiTheme="minorHAnsi" w:cstheme="minorHAnsi"/>
                            <w:color w:val="FFFFFF" w:themeColor="background1"/>
                            <w:sz w:val="20"/>
                            <w:szCs w:val="20"/>
                            <w:lang w:val="en-GB"/>
                          </w:rPr>
                          <w:t>Fachvorgesetzter</w:t>
                        </w:r>
                        <w:proofErr w:type="spellEnd"/>
                      </w:p>
                    </w:txbxContent>
                  </v:textbox>
                </v:shape>
                <v:shape id="_x0000_s1046" type="#_x0000_t202" style="position:absolute;left:23996;top:11945;width:13424;height:5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" fillcolor="#404040 [2429]" strokecolor="#404040 [2429]">
                  <v:textbox>
                    <w:txbxContent>
                      <w:p w14:paraId="055FBCD8" w14:textId="7948AAF8" w:rsidR="00DB0E29" w:rsidRPr="00DA0596" w:rsidRDefault="00DB0E29"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Nils Weibel</w:t>
                        </w:r>
                      </w:p>
                      <w:p w14:paraId="44DC6477" w14:textId="611ECEAD" w:rsidR="00DB0E29" w:rsidRPr="00DA0596" w:rsidRDefault="00DB0E29"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Nebenexperte</w:t>
                        </w:r>
                        <w:proofErr w:type="spellEnd"/>
                      </w:p>
                    </w:txbxContent>
                  </v:textbox>
                </v:shape>
                <v:shape id="_x0000_s1047" type="#_x0000_t202" style="position:absolute;left:37844;top:11945;width:16262;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" fillcolor="#404040 [2429]" strokecolor="#404040 [2429]">
                  <v:textbox>
                    <w:txbxContent>
                      <w:p w14:paraId="267CC3CD" w14:textId="737A5754" w:rsidR="00DB0E29" w:rsidRPr="00DA0596" w:rsidRDefault="00DB0E29" w:rsidP="00DA0596">
                        <w:pPr>
                          <w:jc w:val="center"/>
                          <w:rPr>
                            <w:rFonts w:asciiTheme="minorHAnsi" w:hAnsiTheme="minorHAnsi" w:cstheme="minorHAnsi"/>
                            <w:b/>
                            <w:bCs/>
                            <w:color w:val="FFFFFF" w:themeColor="background1"/>
                            <w:sz w:val="20"/>
                            <w:szCs w:val="20"/>
                            <w:lang w:val="en-GB"/>
                          </w:rPr>
                        </w:pPr>
                        <w:proofErr w:type="spellStart"/>
                        <w:r>
                          <w:rPr>
                            <w:rFonts w:asciiTheme="minorHAnsi" w:hAnsiTheme="minorHAnsi" w:cstheme="minorHAnsi"/>
                            <w:b/>
                            <w:bCs/>
                            <w:color w:val="FFFFFF" w:themeColor="background1"/>
                            <w:sz w:val="20"/>
                            <w:szCs w:val="20"/>
                            <w:lang w:val="en-GB"/>
                          </w:rPr>
                          <w:t>Iwan</w:t>
                        </w:r>
                        <w:proofErr w:type="spellEnd"/>
                        <w:r>
                          <w:rPr>
                            <w:rFonts w:asciiTheme="minorHAnsi" w:hAnsiTheme="minorHAnsi" w:cstheme="minorHAnsi"/>
                            <w:b/>
                            <w:bCs/>
                            <w:color w:val="FFFFFF" w:themeColor="background1"/>
                            <w:sz w:val="20"/>
                            <w:szCs w:val="20"/>
                            <w:lang w:val="en-GB"/>
                          </w:rPr>
                          <w:t xml:space="preserve"> </w:t>
                        </w:r>
                        <w:proofErr w:type="spellStart"/>
                        <w:r>
                          <w:rPr>
                            <w:rFonts w:asciiTheme="minorHAnsi" w:hAnsiTheme="minorHAnsi" w:cstheme="minorHAnsi"/>
                            <w:b/>
                            <w:bCs/>
                            <w:color w:val="FFFFFF" w:themeColor="background1"/>
                            <w:sz w:val="20"/>
                            <w:szCs w:val="20"/>
                            <w:lang w:val="en-GB"/>
                          </w:rPr>
                          <w:t>Kalbermatten</w:t>
                        </w:r>
                        <w:proofErr w:type="spellEnd"/>
                      </w:p>
                      <w:p w14:paraId="1B704C18" w14:textId="0C7C3899" w:rsidR="00DB0E29" w:rsidRPr="00DA0596" w:rsidRDefault="00DB0E29"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Hauptexperte</w:t>
                        </w:r>
                        <w:proofErr w:type="spellEnd"/>
                      </w:p>
                    </w:txbxContent>
                  </v:textbox>
                </v:shape>
                <v:shape id="_x0000_s1048" type="#_x0000_t202" style="position:absolute;left:17918;top:20772;width:11049;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" fillcolor="#404040 [2429]" strokecolor="#404040 [2429]">
                  <v:textbox>
                    <w:txbxContent>
                      <w:p w14:paraId="14F6746A" w14:textId="24E1658D" w:rsidR="00DB0E29" w:rsidRPr="00DA0596" w:rsidRDefault="00DB0E29"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Moritz Burn</w:t>
                        </w:r>
                      </w:p>
                      <w:p w14:paraId="4DDCC226" w14:textId="736F9B63" w:rsidR="00DB0E29" w:rsidRPr="00DA0596" w:rsidRDefault="00DB0E29"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Projektleitung</w:t>
                        </w:r>
                        <w:proofErr w:type="spellEnd"/>
                      </w:p>
                    </w:txbxContent>
                  </v:textbox>
                </v:shape>
                <v:shape id="_x0000_s1049" type="#_x0000_t202" style="position:absolute;left:18023;top:29863;width:11049;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" fillcolor="#404040 [2429]" strokecolor="#404040 [2429]">
                  <v:textbox>
                    <w:txbxContent>
                      <w:p w14:paraId="2ED6DACF" w14:textId="77777777" w:rsidR="00DB0E29" w:rsidRPr="00DA0596" w:rsidRDefault="00DB0E29"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Moritz Burn</w:t>
                        </w:r>
                      </w:p>
                      <w:p w14:paraId="0395110B" w14:textId="50B0EC67" w:rsidR="00DB0E29" w:rsidRPr="00DA0596" w:rsidRDefault="00DB0E29"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Entwicklung</w:t>
                        </w:r>
                        <w:proofErr w:type="spellEnd"/>
                      </w:p>
                    </w:txbxContent>
                  </v:textbox>
                </v:shape>
                <w10:anchorlock/>
              </v:group>
            </w:pict>
          </mc:Fallback>
        </mc:AlternateContent>
      </w:r>
    </w:p>
    <w:p w14:paraId="2E7B02D7" w14:textId="2A6E4E99" w:rsidR="007D4153" w:rsidRDefault="007D4153" w:rsidP="007D4153">
      <w:pPr>
        <w:pStyle w:val="Caption"/>
        <w:rPr>
          <w:lang w:val="en-GB"/>
        </w:rPr>
      </w:pPr>
      <w:bookmarkStart w:id="41" w:name="_Toc68851355"/>
      <w:r>
        <w:t xml:space="preserve">Abbildung </w:t>
      </w:r>
      <w:r w:rsidR="00FF411C">
        <w:fldChar w:fldCharType="begin"/>
      </w:r>
      <w:r w:rsidR="00FF411C">
        <w:instrText xml:space="preserve"> SEQ Abbildung \* ARABIC </w:instrText>
      </w:r>
      <w:r w:rsidR="00FF411C">
        <w:fldChar w:fldCharType="separate"/>
      </w:r>
      <w:r w:rsidR="00607E46">
        <w:rPr>
          <w:noProof/>
        </w:rPr>
        <w:t>8</w:t>
      </w:r>
      <w:r w:rsidR="00FF411C">
        <w:rPr>
          <w:noProof/>
        </w:rPr>
        <w:fldChar w:fldCharType="end"/>
      </w:r>
      <w:r>
        <w:rPr>
          <w:lang w:val="en-GB"/>
        </w:rPr>
        <w:t xml:space="preserve">, </w:t>
      </w:r>
      <w:proofErr w:type="spellStart"/>
      <w:r>
        <w:rPr>
          <w:lang w:val="en-GB"/>
        </w:rPr>
        <w:t>Projektrollen</w:t>
      </w:r>
      <w:bookmarkEnd w:id="41"/>
      <w:proofErr w:type="spellEnd"/>
    </w:p>
    <w:p w14:paraId="64CA061E" w14:textId="77777777" w:rsidR="00621F79" w:rsidRPr="00621F79" w:rsidRDefault="00621F79" w:rsidP="00621F79">
      <w:pPr>
        <w:rPr>
          <w:lang w:val="en-GB"/>
        </w:rPr>
      </w:pPr>
    </w:p>
    <w:p w14:paraId="2D3AE902" w14:textId="68782403" w:rsidR="00760C92" w:rsidRDefault="00760C92" w:rsidP="00760C92">
      <w:pPr>
        <w:pStyle w:val="Heading3"/>
      </w:pPr>
      <w:bookmarkStart w:id="42" w:name="_Toc68858054"/>
      <w:r w:rsidRPr="00760C92">
        <w:t>Projektrollen</w:t>
      </w:r>
      <w:bookmarkEnd w:id="42"/>
    </w:p>
    <w:p w14:paraId="5C140DBB" w14:textId="6A70048D" w:rsidR="00760C92" w:rsidRDefault="00760C92" w:rsidP="00760C92">
      <w:pPr>
        <w:pStyle w:val="Caption"/>
        <w:keepNext/>
      </w:pPr>
      <w:bookmarkStart w:id="43" w:name="_Toc68851338"/>
      <w:r>
        <w:t xml:space="preserve">Tabelle </w:t>
      </w:r>
      <w:r w:rsidR="00FF411C">
        <w:fldChar w:fldCharType="begin"/>
      </w:r>
      <w:r w:rsidR="00FF411C">
        <w:instrText xml:space="preserve"> SEQ Tabelle \* ARABIC </w:instrText>
      </w:r>
      <w:r w:rsidR="00FF411C">
        <w:fldChar w:fldCharType="separate"/>
      </w:r>
      <w:r w:rsidR="006F6686">
        <w:rPr>
          <w:noProof/>
        </w:rPr>
        <w:t>2</w:t>
      </w:r>
      <w:r w:rsidR="00FF411C">
        <w:rPr>
          <w:noProof/>
        </w:rPr>
        <w:fldChar w:fldCharType="end"/>
      </w:r>
      <w:r>
        <w:rPr>
          <w:lang w:val="en-GB"/>
        </w:rPr>
        <w:t xml:space="preserve">, </w:t>
      </w:r>
      <w:proofErr w:type="spellStart"/>
      <w:r>
        <w:rPr>
          <w:lang w:val="en-GB"/>
        </w:rPr>
        <w:t>Projektrollen</w:t>
      </w:r>
      <w:bookmarkEnd w:id="43"/>
      <w:proofErr w:type="spellEnd"/>
    </w:p>
    <w:tbl>
      <w:tblPr>
        <w:tblStyle w:val="GridTable4-Accent1"/>
        <w:tblW w:w="0" w:type="auto"/>
        <w:tblLook w:val="01E0" w:firstRow="1" w:lastRow="1" w:firstColumn="1" w:lastColumn="1" w:noHBand="0" w:noVBand="0"/>
      </w:tblPr>
      <w:tblGrid>
        <w:gridCol w:w="3473"/>
        <w:gridCol w:w="5588"/>
      </w:tblGrid>
      <w:tr w:rsidR="00760C92" w14:paraId="01CBF808" w14:textId="77777777" w:rsidTr="003C6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3" w:type="dxa"/>
          </w:tcPr>
          <w:p w14:paraId="012EEE5B" w14:textId="77777777" w:rsidR="00760C92" w:rsidRPr="00C8029E" w:rsidRDefault="00760C92" w:rsidP="00377500">
            <w:pPr>
              <w:rPr>
                <w:rFonts w:eastAsia="Times New Roman" w:cs="Times New Roman"/>
                <w:sz w:val="20"/>
                <w:szCs w:val="24"/>
              </w:rPr>
            </w:pPr>
            <w:r>
              <w:rPr>
                <w:rFonts w:eastAsia="Times New Roman" w:cs="Times New Roman"/>
                <w:sz w:val="20"/>
                <w:szCs w:val="24"/>
              </w:rPr>
              <w:t>Rollenbeschreibung der IPA</w:t>
            </w:r>
          </w:p>
        </w:tc>
        <w:tc>
          <w:tcPr>
            <w:cnfStyle w:val="000100000000" w:firstRow="0" w:lastRow="0" w:firstColumn="0" w:lastColumn="1" w:oddVBand="0" w:evenVBand="0" w:oddHBand="0" w:evenHBand="0" w:firstRowFirstColumn="0" w:firstRowLastColumn="0" w:lastRowFirstColumn="0" w:lastRowLastColumn="0"/>
            <w:tcW w:w="5588" w:type="dxa"/>
          </w:tcPr>
          <w:p w14:paraId="007ACB0A" w14:textId="77777777" w:rsidR="00760C92" w:rsidRPr="00C8029E" w:rsidRDefault="00760C92" w:rsidP="00377500">
            <w:pPr>
              <w:pStyle w:val="IPA-Tabelle"/>
            </w:pPr>
          </w:p>
        </w:tc>
      </w:tr>
      <w:tr w:rsidR="00760C92" w14:paraId="31B5F812" w14:textId="77777777" w:rsidTr="003C6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3" w:type="dxa"/>
          </w:tcPr>
          <w:p w14:paraId="08F70F21" w14:textId="77777777" w:rsidR="00760C92" w:rsidRPr="00C8029E" w:rsidRDefault="00760C92" w:rsidP="00377500">
            <w:pPr>
              <w:rPr>
                <w:rFonts w:eastAsia="Times New Roman" w:cs="Times New Roman"/>
                <w:sz w:val="20"/>
                <w:szCs w:val="24"/>
              </w:rPr>
            </w:pPr>
            <w:r w:rsidRPr="00C8029E">
              <w:rPr>
                <w:rFonts w:eastAsia="Times New Roman" w:cs="Times New Roman"/>
                <w:sz w:val="20"/>
                <w:szCs w:val="24"/>
              </w:rPr>
              <w:t>Auftraggeber:</w:t>
            </w:r>
          </w:p>
        </w:tc>
        <w:tc>
          <w:tcPr>
            <w:cnfStyle w:val="000100000000" w:firstRow="0" w:lastRow="0" w:firstColumn="0" w:lastColumn="1" w:oddVBand="0" w:evenVBand="0" w:oddHBand="0" w:evenHBand="0" w:firstRowFirstColumn="0" w:firstRowLastColumn="0" w:lastRowFirstColumn="0" w:lastRowLastColumn="0"/>
            <w:tcW w:w="5588" w:type="dxa"/>
          </w:tcPr>
          <w:p w14:paraId="090C2361" w14:textId="77777777" w:rsidR="00760C92" w:rsidRPr="00055693" w:rsidRDefault="00760C92" w:rsidP="00377500">
            <w:pPr>
              <w:rPr>
                <w:b w:val="0"/>
                <w:bCs w:val="0"/>
              </w:rPr>
            </w:pPr>
            <w:r w:rsidRPr="00055693">
              <w:rPr>
                <w:rFonts w:eastAsia="Times New Roman" w:cs="Times New Roman"/>
                <w:b w:val="0"/>
                <w:bCs w:val="0"/>
                <w:sz w:val="20"/>
                <w:szCs w:val="24"/>
              </w:rPr>
              <w:t>PROBST MAVEG AG</w:t>
            </w:r>
          </w:p>
        </w:tc>
      </w:tr>
      <w:tr w:rsidR="00760C92" w:rsidRPr="00D42561" w14:paraId="5EF9607B" w14:textId="77777777" w:rsidTr="003C65A0">
        <w:tc>
          <w:tcPr>
            <w:cnfStyle w:val="001000000000" w:firstRow="0" w:lastRow="0" w:firstColumn="1" w:lastColumn="0" w:oddVBand="0" w:evenVBand="0" w:oddHBand="0" w:evenHBand="0" w:firstRowFirstColumn="0" w:firstRowLastColumn="0" w:lastRowFirstColumn="0" w:lastRowLastColumn="0"/>
            <w:tcW w:w="3473" w:type="dxa"/>
          </w:tcPr>
          <w:p w14:paraId="2CFA99A3" w14:textId="77777777" w:rsidR="00760C92" w:rsidRPr="00C8029E" w:rsidRDefault="00760C92" w:rsidP="00377500">
            <w:pPr>
              <w:pStyle w:val="IPA-Tabelle"/>
            </w:pPr>
            <w:r>
              <w:t>Projektausschuss</w:t>
            </w:r>
            <w:r w:rsidRPr="00C8029E">
              <w:t xml:space="preserve"> </w:t>
            </w:r>
          </w:p>
        </w:tc>
        <w:tc>
          <w:tcPr>
            <w:cnfStyle w:val="000100000000" w:firstRow="0" w:lastRow="0" w:firstColumn="0" w:lastColumn="1" w:oddVBand="0" w:evenVBand="0" w:oddHBand="0" w:evenHBand="0" w:firstRowFirstColumn="0" w:firstRowLastColumn="0" w:lastRowFirstColumn="0" w:lastRowLastColumn="0"/>
            <w:tcW w:w="5588" w:type="dxa"/>
          </w:tcPr>
          <w:p w14:paraId="24E4CD72" w14:textId="77777777" w:rsidR="00760C92" w:rsidRPr="00055693" w:rsidRDefault="00760C92" w:rsidP="00377500">
            <w:pPr>
              <w:pStyle w:val="IPA-Tabelle"/>
              <w:rPr>
                <w:b w:val="0"/>
                <w:bCs w:val="0"/>
              </w:rPr>
            </w:pPr>
            <w:r w:rsidRPr="00055693">
              <w:rPr>
                <w:b w:val="0"/>
                <w:bCs w:val="0"/>
              </w:rPr>
              <w:t>Fehmi Raqipi,</w:t>
            </w:r>
          </w:p>
          <w:p w14:paraId="1E58523A" w14:textId="77777777" w:rsidR="00760C92" w:rsidRPr="00055693" w:rsidRDefault="00760C92" w:rsidP="00377500">
            <w:pPr>
              <w:pStyle w:val="IPA-Tabelle"/>
              <w:rPr>
                <w:b w:val="0"/>
                <w:bCs w:val="0"/>
              </w:rPr>
            </w:pPr>
            <w:r w:rsidRPr="00055693">
              <w:rPr>
                <w:b w:val="0"/>
                <w:bCs w:val="0"/>
              </w:rPr>
              <w:t>Iwan Kalbermatten</w:t>
            </w:r>
          </w:p>
          <w:p w14:paraId="38CB0130" w14:textId="3D573AAF" w:rsidR="00760C92" w:rsidRPr="00055693" w:rsidRDefault="00760C92" w:rsidP="00377500">
            <w:pPr>
              <w:pStyle w:val="IPA-Tabelle"/>
              <w:rPr>
                <w:b w:val="0"/>
                <w:bCs w:val="0"/>
              </w:rPr>
            </w:pPr>
            <w:r w:rsidRPr="00055693">
              <w:rPr>
                <w:b w:val="0"/>
                <w:bCs w:val="0"/>
              </w:rPr>
              <w:t>Nils Weibel</w:t>
            </w:r>
          </w:p>
        </w:tc>
      </w:tr>
      <w:tr w:rsidR="00760C92" w14:paraId="575FB6FC" w14:textId="77777777" w:rsidTr="003C65A0">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3473" w:type="dxa"/>
          </w:tcPr>
          <w:p w14:paraId="25EF834A" w14:textId="77777777" w:rsidR="00760C92" w:rsidRPr="00C8029E" w:rsidRDefault="00760C92" w:rsidP="00377500">
            <w:pPr>
              <w:rPr>
                <w:rFonts w:eastAsia="Times New Roman" w:cs="Times New Roman"/>
                <w:sz w:val="20"/>
                <w:szCs w:val="24"/>
              </w:rPr>
            </w:pPr>
            <w:r w:rsidRPr="00C8029E">
              <w:rPr>
                <w:rFonts w:eastAsia="Times New Roman" w:cs="Times New Roman"/>
                <w:sz w:val="20"/>
                <w:szCs w:val="24"/>
              </w:rPr>
              <w:t>Projektleiter:</w:t>
            </w:r>
          </w:p>
        </w:tc>
        <w:tc>
          <w:tcPr>
            <w:cnfStyle w:val="000100000000" w:firstRow="0" w:lastRow="0" w:firstColumn="0" w:lastColumn="1" w:oddVBand="0" w:evenVBand="0" w:oddHBand="0" w:evenHBand="0" w:firstRowFirstColumn="0" w:firstRowLastColumn="0" w:lastRowFirstColumn="0" w:lastRowLastColumn="0"/>
            <w:tcW w:w="5588" w:type="dxa"/>
          </w:tcPr>
          <w:p w14:paraId="708C748A" w14:textId="77777777" w:rsidR="00760C92" w:rsidRPr="00055693" w:rsidRDefault="00760C92" w:rsidP="00377500">
            <w:pPr>
              <w:pStyle w:val="IPA-Tabelle"/>
              <w:rPr>
                <w:b w:val="0"/>
                <w:bCs w:val="0"/>
              </w:rPr>
            </w:pPr>
            <w:r w:rsidRPr="00055693">
              <w:rPr>
                <w:b w:val="0"/>
                <w:bCs w:val="0"/>
              </w:rPr>
              <w:t>Moritz Burn</w:t>
            </w:r>
          </w:p>
        </w:tc>
      </w:tr>
      <w:tr w:rsidR="00760C92" w14:paraId="7500010C" w14:textId="77777777" w:rsidTr="003C65A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3" w:type="dxa"/>
          </w:tcPr>
          <w:p w14:paraId="0DFBCE45" w14:textId="77777777" w:rsidR="00760C92" w:rsidRPr="00C8029E" w:rsidRDefault="00760C92" w:rsidP="00377500">
            <w:pPr>
              <w:rPr>
                <w:rFonts w:eastAsia="Times New Roman" w:cs="Times New Roman"/>
                <w:sz w:val="20"/>
                <w:szCs w:val="24"/>
              </w:rPr>
            </w:pPr>
            <w:r>
              <w:rPr>
                <w:rFonts w:eastAsia="Times New Roman" w:cs="Times New Roman"/>
                <w:sz w:val="20"/>
                <w:szCs w:val="24"/>
              </w:rPr>
              <w:t>Entwickler</w:t>
            </w:r>
          </w:p>
        </w:tc>
        <w:tc>
          <w:tcPr>
            <w:cnfStyle w:val="000100000000" w:firstRow="0" w:lastRow="0" w:firstColumn="0" w:lastColumn="1" w:oddVBand="0" w:evenVBand="0" w:oddHBand="0" w:evenHBand="0" w:firstRowFirstColumn="0" w:firstRowLastColumn="0" w:lastRowFirstColumn="0" w:lastRowLastColumn="0"/>
            <w:tcW w:w="5588" w:type="dxa"/>
          </w:tcPr>
          <w:p w14:paraId="1024F60D" w14:textId="77777777" w:rsidR="00760C92" w:rsidRPr="00055693" w:rsidRDefault="00760C92" w:rsidP="00760C92">
            <w:pPr>
              <w:pStyle w:val="IPA-Tabelle"/>
              <w:keepNext/>
              <w:rPr>
                <w:b w:val="0"/>
                <w:bCs w:val="0"/>
              </w:rPr>
            </w:pPr>
            <w:r w:rsidRPr="00055693">
              <w:rPr>
                <w:b w:val="0"/>
                <w:bCs w:val="0"/>
              </w:rPr>
              <w:t>Moritz Burn</w:t>
            </w:r>
          </w:p>
        </w:tc>
      </w:tr>
    </w:tbl>
    <w:p w14:paraId="72B97085" w14:textId="31EDBB01" w:rsidR="00760C92" w:rsidRDefault="00760C92" w:rsidP="00760C92">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61"/>
      </w:tblGrid>
      <w:tr w:rsidR="00760C92" w:rsidRPr="00760C92" w14:paraId="292FA678" w14:textId="77777777" w:rsidTr="003F2B2E">
        <w:tc>
          <w:tcPr>
            <w:tcW w:w="2410" w:type="dxa"/>
          </w:tcPr>
          <w:p w14:paraId="73D0CE86" w14:textId="3687A22D" w:rsidR="00760C92" w:rsidRPr="00760C92" w:rsidRDefault="00760C92" w:rsidP="00760C92">
            <w:pPr>
              <w:rPr>
                <w:b/>
                <w:bCs/>
              </w:rPr>
            </w:pPr>
            <w:r w:rsidRPr="00760C92">
              <w:rPr>
                <w:b/>
                <w:bCs/>
              </w:rPr>
              <w:t>Auftraggeber:</w:t>
            </w:r>
          </w:p>
        </w:tc>
        <w:tc>
          <w:tcPr>
            <w:tcW w:w="6661" w:type="dxa"/>
          </w:tcPr>
          <w:p w14:paraId="2C8FF17A" w14:textId="1A4FFDC5" w:rsidR="00760C92" w:rsidRPr="00760C92" w:rsidRDefault="00760C92" w:rsidP="00760C92">
            <w:r>
              <w:t xml:space="preserve">Ein </w:t>
            </w:r>
            <w:r w:rsidRPr="00760C92">
              <w:t xml:space="preserve">Kunde, der den Auftrag für die Umsetzung der </w:t>
            </w:r>
            <w:r>
              <w:t xml:space="preserve">neuen </w:t>
            </w:r>
            <w:r w:rsidRPr="00760C92">
              <w:t>Website</w:t>
            </w:r>
            <w:r>
              <w:t xml:space="preserve"> gegeben hat.</w:t>
            </w:r>
          </w:p>
        </w:tc>
      </w:tr>
      <w:tr w:rsidR="00760C92" w:rsidRPr="00760C92" w14:paraId="312A57E2" w14:textId="77777777" w:rsidTr="003F2B2E">
        <w:tc>
          <w:tcPr>
            <w:tcW w:w="2410" w:type="dxa"/>
          </w:tcPr>
          <w:p w14:paraId="24121892" w14:textId="0C657C01" w:rsidR="00760C92" w:rsidRPr="00760C92" w:rsidRDefault="00760C92" w:rsidP="00760C92">
            <w:pPr>
              <w:rPr>
                <w:b/>
                <w:bCs/>
              </w:rPr>
            </w:pPr>
            <w:r w:rsidRPr="00760C92">
              <w:rPr>
                <w:b/>
                <w:bCs/>
              </w:rPr>
              <w:t>Projektausschuss:</w:t>
            </w:r>
          </w:p>
        </w:tc>
        <w:tc>
          <w:tcPr>
            <w:tcW w:w="6661" w:type="dxa"/>
          </w:tcPr>
          <w:p w14:paraId="65455DBF" w14:textId="34158287" w:rsidR="00760C92" w:rsidRPr="00760C92" w:rsidRDefault="00760C92" w:rsidP="00760C92">
            <w:r w:rsidRPr="00760C92">
              <w:t>Personen, die die Projektdaten einsehen können und in Kontakt mit de</w:t>
            </w:r>
            <w:r>
              <w:t>r</w:t>
            </w:r>
            <w:r w:rsidRPr="00760C92">
              <w:t xml:space="preserve"> Projektlei</w:t>
            </w:r>
            <w:r>
              <w:t>tung</w:t>
            </w:r>
            <w:r w:rsidRPr="00760C92">
              <w:t xml:space="preserve"> stehen</w:t>
            </w:r>
            <w:r>
              <w:t>.</w:t>
            </w:r>
          </w:p>
        </w:tc>
      </w:tr>
      <w:tr w:rsidR="00760C92" w:rsidRPr="00760C92" w14:paraId="56B26155" w14:textId="77777777" w:rsidTr="003F2B2E">
        <w:tc>
          <w:tcPr>
            <w:tcW w:w="2410" w:type="dxa"/>
          </w:tcPr>
          <w:p w14:paraId="407A375E" w14:textId="2C52FC2B" w:rsidR="00760C92" w:rsidRPr="00760C92" w:rsidRDefault="00760C92" w:rsidP="00760C92">
            <w:pPr>
              <w:rPr>
                <w:b/>
                <w:bCs/>
              </w:rPr>
            </w:pPr>
            <w:r w:rsidRPr="00760C92">
              <w:rPr>
                <w:b/>
                <w:bCs/>
              </w:rPr>
              <w:t>Projektleiter:</w:t>
            </w:r>
          </w:p>
        </w:tc>
        <w:tc>
          <w:tcPr>
            <w:tcW w:w="6661" w:type="dxa"/>
          </w:tcPr>
          <w:p w14:paraId="2BAAE8D1" w14:textId="6A4FD45E" w:rsidR="00760C92" w:rsidRPr="00760C92" w:rsidRDefault="00760C92" w:rsidP="00760C92">
            <w:r w:rsidRPr="00760C92">
              <w:t>Führt das Projekt</w:t>
            </w:r>
            <w:r>
              <w:t xml:space="preserve"> und überprüft, ob alle funktionalen Anforderungen erfüllt sind. Verantwortlich für den Reibungslosen Ablauf.</w:t>
            </w:r>
          </w:p>
        </w:tc>
      </w:tr>
      <w:tr w:rsidR="00760C92" w:rsidRPr="00760C92" w14:paraId="61518C8C" w14:textId="77777777" w:rsidTr="003F2B2E">
        <w:tc>
          <w:tcPr>
            <w:tcW w:w="2410" w:type="dxa"/>
          </w:tcPr>
          <w:p w14:paraId="144CD7B1" w14:textId="77777777" w:rsidR="00760C92" w:rsidRPr="00760C92" w:rsidRDefault="00760C92" w:rsidP="00760C92">
            <w:pPr>
              <w:rPr>
                <w:b/>
                <w:bCs/>
              </w:rPr>
            </w:pPr>
            <w:r w:rsidRPr="00760C92">
              <w:rPr>
                <w:b/>
                <w:bCs/>
              </w:rPr>
              <w:t>Entwickler</w:t>
            </w:r>
          </w:p>
        </w:tc>
        <w:tc>
          <w:tcPr>
            <w:tcW w:w="6661" w:type="dxa"/>
          </w:tcPr>
          <w:p w14:paraId="62FB64A9" w14:textId="60C292D5" w:rsidR="00760C92" w:rsidRPr="00760C92" w:rsidRDefault="00760C92" w:rsidP="00760C92">
            <w:r w:rsidRPr="00760C92">
              <w:t>Setzt das geplante in die Realität um</w:t>
            </w:r>
            <w:r>
              <w:t xml:space="preserve"> und entwickelt die Softwarelösung.</w:t>
            </w:r>
          </w:p>
        </w:tc>
      </w:tr>
    </w:tbl>
    <w:p w14:paraId="03819583" w14:textId="315963EA" w:rsidR="005434E7" w:rsidRPr="003E1A51" w:rsidRDefault="00281829" w:rsidP="005434E7">
      <w:pPr>
        <w:pStyle w:val="IPA-HinweistexteTextkanngelschtwerden"/>
        <w:rPr>
          <w:i w:val="0"/>
        </w:rPr>
      </w:pPr>
      <w:r>
        <w:rPr>
          <w:noProof/>
        </w:rPr>
        <w:lastRenderedPageBreak/>
        <mc:AlternateContent>
          <mc:Choice Requires="wps">
            <w:drawing>
              <wp:anchor distT="0" distB="0" distL="114300" distR="114300" simplePos="0" relativeHeight="251703296" behindDoc="0" locked="0" layoutInCell="1" allowOverlap="1" wp14:anchorId="164F403D" wp14:editId="66D0A3E6">
                <wp:simplePos x="0" y="0"/>
                <wp:positionH relativeFrom="column">
                  <wp:posOffset>3175</wp:posOffset>
                </wp:positionH>
                <wp:positionV relativeFrom="paragraph">
                  <wp:posOffset>4179570</wp:posOffset>
                </wp:positionV>
                <wp:extent cx="5520690" cy="63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520690" cy="635"/>
                        </a:xfrm>
                        <a:prstGeom prst="rect">
                          <a:avLst/>
                        </a:prstGeom>
                        <a:solidFill>
                          <a:prstClr val="white"/>
                        </a:solidFill>
                        <a:ln>
                          <a:noFill/>
                        </a:ln>
                      </wps:spPr>
                      <wps:txbx>
                        <w:txbxContent>
                          <w:p w14:paraId="53F8D91F" w14:textId="4140D854" w:rsidR="00DB0E29" w:rsidRPr="00EC626D" w:rsidRDefault="00DB0E29" w:rsidP="00281829">
                            <w:pPr>
                              <w:pStyle w:val="Caption"/>
                              <w:rPr>
                                <w:rFonts w:eastAsia="Times New Roman" w:cs="Times New Roman"/>
                                <w:noProof/>
                                <w:color w:val="E36C0A" w:themeColor="accent6" w:themeShade="BF"/>
                              </w:rPr>
                            </w:pPr>
                            <w:bookmarkStart w:id="44" w:name="_Toc68851356"/>
                            <w:r>
                              <w:t xml:space="preserve">Abbildung </w:t>
                            </w:r>
                            <w:r>
                              <w:fldChar w:fldCharType="begin"/>
                            </w:r>
                            <w:r>
                              <w:instrText xml:space="preserve"> SEQ Abbildung \* ARABIC </w:instrText>
                            </w:r>
                            <w:r>
                              <w:fldChar w:fldCharType="separate"/>
                            </w:r>
                            <w:r>
                              <w:rPr>
                                <w:noProof/>
                              </w:rPr>
                              <w:t>9</w:t>
                            </w:r>
                            <w:r>
                              <w:rPr>
                                <w:noProof/>
                              </w:rPr>
                              <w:fldChar w:fldCharType="end"/>
                            </w:r>
                            <w:r>
                              <w:rPr>
                                <w:lang w:val="en-GB"/>
                              </w:rPr>
                              <w:t xml:space="preserve">, </w:t>
                            </w:r>
                            <w:proofErr w:type="spellStart"/>
                            <w:r>
                              <w:rPr>
                                <w:lang w:val="en-GB"/>
                              </w:rPr>
                              <w:t>Projektrollen</w:t>
                            </w:r>
                            <w:bookmarkEnd w:id="4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4F403D" id="Text Box 36" o:spid="_x0000_s1050" type="#_x0000_t202" style="position:absolute;margin-left:.25pt;margin-top:329.1pt;width:434.7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" stroked="f">
                <v:textbox style="mso-fit-shape-to-text:t" inset="0,0,0,0">
                  <w:txbxContent>
                    <w:p w14:paraId="53F8D91F" w14:textId="4140D854" w:rsidR="00DB0E29" w:rsidRPr="00EC626D" w:rsidRDefault="00DB0E29" w:rsidP="00281829">
                      <w:pPr>
                        <w:pStyle w:val="Caption"/>
                        <w:rPr>
                          <w:rFonts w:eastAsia="Times New Roman" w:cs="Times New Roman"/>
                          <w:noProof/>
                          <w:color w:val="E36C0A" w:themeColor="accent6" w:themeShade="BF"/>
                        </w:rPr>
                      </w:pPr>
                      <w:bookmarkStart w:id="45" w:name="_Toc68851356"/>
                      <w:r>
                        <w:t xml:space="preserve">Abbildung </w:t>
                      </w:r>
                      <w:r>
                        <w:fldChar w:fldCharType="begin"/>
                      </w:r>
                      <w:r>
                        <w:instrText xml:space="preserve"> SEQ Abbildung \* ARABIC </w:instrText>
                      </w:r>
                      <w:r>
                        <w:fldChar w:fldCharType="separate"/>
                      </w:r>
                      <w:r>
                        <w:rPr>
                          <w:noProof/>
                        </w:rPr>
                        <w:t>9</w:t>
                      </w:r>
                      <w:r>
                        <w:rPr>
                          <w:noProof/>
                        </w:rPr>
                        <w:fldChar w:fldCharType="end"/>
                      </w:r>
                      <w:r>
                        <w:rPr>
                          <w:lang w:val="en-GB"/>
                        </w:rPr>
                        <w:t xml:space="preserve">, </w:t>
                      </w:r>
                      <w:proofErr w:type="spellStart"/>
                      <w:r>
                        <w:rPr>
                          <w:lang w:val="en-GB"/>
                        </w:rPr>
                        <w:t>Projektrollen</w:t>
                      </w:r>
                      <w:bookmarkEnd w:id="45"/>
                      <w:proofErr w:type="spellEnd"/>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2E54E492" wp14:editId="6D2C949B">
                <wp:simplePos x="0" y="0"/>
                <wp:positionH relativeFrom="column">
                  <wp:posOffset>3175</wp:posOffset>
                </wp:positionH>
                <wp:positionV relativeFrom="paragraph">
                  <wp:posOffset>4179570</wp:posOffset>
                </wp:positionV>
                <wp:extent cx="5520690"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5520690" cy="635"/>
                        </a:xfrm>
                        <a:prstGeom prst="rect">
                          <a:avLst/>
                        </a:prstGeom>
                        <a:solidFill>
                          <a:prstClr val="white"/>
                        </a:solidFill>
                        <a:ln>
                          <a:noFill/>
                        </a:ln>
                      </wps:spPr>
                      <wps:txbx>
                        <w:txbxContent>
                          <w:p w14:paraId="64FF8F27" w14:textId="413E69E0" w:rsidR="00DB0E29" w:rsidRPr="005E36AA" w:rsidRDefault="00DB0E29" w:rsidP="00281829">
                            <w:pPr>
                              <w:pStyle w:val="Caption"/>
                              <w:rPr>
                                <w:rFonts w:eastAsia="Times New Roman" w:cs="Times New Roman"/>
                                <w:i/>
                                <w:noProof/>
                                <w:vanish/>
                                <w:color w:val="E36C0A" w:themeColor="accent6" w:themeShade="BF"/>
                              </w:rPr>
                            </w:pPr>
                            <w:bookmarkStart w:id="46" w:name="_Toc68851357"/>
                            <w:r>
                              <w:t xml:space="preserve">Abbildung </w:t>
                            </w:r>
                            <w:r>
                              <w:fldChar w:fldCharType="begin"/>
                            </w:r>
                            <w:r>
                              <w:instrText xml:space="preserve"> SEQ Abbildung \* ARABIC </w:instrText>
                            </w:r>
                            <w:r>
                              <w:fldChar w:fldCharType="separate"/>
                            </w:r>
                            <w:r>
                              <w:rPr>
                                <w:noProof/>
                              </w:rPr>
                              <w:t>10</w:t>
                            </w:r>
                            <w:r>
                              <w:rPr>
                                <w:noProof/>
                              </w:rPr>
                              <w:fldChar w:fldCharType="end"/>
                            </w:r>
                            <w:r>
                              <w:rPr>
                                <w:lang w:val="en-GB"/>
                              </w:rPr>
                              <w:t xml:space="preserve">, </w:t>
                            </w:r>
                            <w:proofErr w:type="spellStart"/>
                            <w:r>
                              <w:rPr>
                                <w:lang w:val="en-GB"/>
                              </w:rPr>
                              <w:t>Projektrollen</w:t>
                            </w:r>
                            <w:bookmarkEnd w:id="4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54E492" id="Text Box 37" o:spid="_x0000_s1051" type="#_x0000_t202" style="position:absolute;margin-left:.25pt;margin-top:329.1pt;width:434.7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" stroked="f">
                <v:textbox style="mso-fit-shape-to-text:t" inset="0,0,0,0">
                  <w:txbxContent>
                    <w:p w14:paraId="64FF8F27" w14:textId="413E69E0" w:rsidR="00DB0E29" w:rsidRPr="005E36AA" w:rsidRDefault="00DB0E29" w:rsidP="00281829">
                      <w:pPr>
                        <w:pStyle w:val="Caption"/>
                        <w:rPr>
                          <w:rFonts w:eastAsia="Times New Roman" w:cs="Times New Roman"/>
                          <w:i/>
                          <w:noProof/>
                          <w:vanish/>
                          <w:color w:val="E36C0A" w:themeColor="accent6" w:themeShade="BF"/>
                        </w:rPr>
                      </w:pPr>
                      <w:bookmarkStart w:id="47" w:name="_Toc68851357"/>
                      <w:r>
                        <w:t xml:space="preserve">Abbildung </w:t>
                      </w:r>
                      <w:r>
                        <w:fldChar w:fldCharType="begin"/>
                      </w:r>
                      <w:r>
                        <w:instrText xml:space="preserve"> SEQ Abbildung \* ARABIC </w:instrText>
                      </w:r>
                      <w:r>
                        <w:fldChar w:fldCharType="separate"/>
                      </w:r>
                      <w:r>
                        <w:rPr>
                          <w:noProof/>
                        </w:rPr>
                        <w:t>10</w:t>
                      </w:r>
                      <w:r>
                        <w:rPr>
                          <w:noProof/>
                        </w:rPr>
                        <w:fldChar w:fldCharType="end"/>
                      </w:r>
                      <w:r>
                        <w:rPr>
                          <w:lang w:val="en-GB"/>
                        </w:rPr>
                        <w:t xml:space="preserve">, </w:t>
                      </w:r>
                      <w:proofErr w:type="spellStart"/>
                      <w:r>
                        <w:rPr>
                          <w:lang w:val="en-GB"/>
                        </w:rPr>
                        <w:t>Projektrollen</w:t>
                      </w:r>
                      <w:bookmarkEnd w:id="47"/>
                      <w:proofErr w:type="spellEnd"/>
                    </w:p>
                  </w:txbxContent>
                </v:textbox>
                <w10:wrap type="square"/>
              </v:shape>
            </w:pict>
          </mc:Fallback>
        </mc:AlternateContent>
      </w:r>
      <w:r w:rsidR="005434E7" w:rsidRPr="003E1A51">
        <w:rPr>
          <w:i w:val="0"/>
        </w:rPr>
        <w:t>Achtung nur Phasen zeigen welcher während der IPA durchlaufen werden!</w:t>
      </w:r>
    </w:p>
    <w:p w14:paraId="1D5177CB" w14:textId="77777777" w:rsidR="003E1A51" w:rsidRPr="003E1A51" w:rsidRDefault="003E1A51" w:rsidP="005434E7">
      <w:pPr>
        <w:pStyle w:val="IPA-HinweistexteTextkanngelschtwerden"/>
        <w:rPr>
          <w:i w:val="0"/>
        </w:rPr>
      </w:pPr>
      <w:r w:rsidRPr="003E1A51">
        <w:rPr>
          <w:i w:val="0"/>
        </w:rPr>
        <w:t>z. B wenn die Phase Einführung nicht durchlaufen wird z. b grau markieren und kurz begründen warum.</w:t>
      </w:r>
    </w:p>
    <w:p w14:paraId="52F750B5" w14:textId="77777777" w:rsidR="005434E7" w:rsidRDefault="005434E7" w:rsidP="005434E7">
      <w:pPr>
        <w:pStyle w:val="IPA-HinweistexteTextkanngelschtwerden"/>
      </w:pPr>
      <w:r>
        <w:t>Welche Module werden durchlaufen, Liste auf PKorg Factsheet Hermes 5.1 IPA</w:t>
      </w:r>
    </w:p>
    <w:p w14:paraId="74E00698" w14:textId="77777777" w:rsidR="005434E7" w:rsidRDefault="005434E7" w:rsidP="005434E7">
      <w:pPr>
        <w:pStyle w:val="IPA-HinweistexteTextkanngelschtwerden"/>
      </w:pPr>
      <w:r w:rsidRPr="009868E1">
        <w:t>Bitte schaut euch das Fact Sheet</w:t>
      </w:r>
      <w:r>
        <w:t xml:space="preserve"> an, da es noch mehr Informationen als nur diese Module enthält (</w:t>
      </w:r>
      <w:hyperlink r:id="rId22" w:history="1">
        <w:r w:rsidRPr="0097103A">
          <w:rPr>
            <w:rStyle w:val="Hyperlink"/>
          </w:rPr>
          <w:t>www.pkrog.ch</w:t>
        </w:r>
      </w:hyperlink>
      <w:r>
        <w:t>). Module können auch individuell gestaltet werden</w:t>
      </w:r>
      <w:r w:rsidR="00314F25">
        <w:t>.</w:t>
      </w:r>
    </w:p>
    <w:p w14:paraId="5169E310" w14:textId="77777777" w:rsidR="005434E7" w:rsidRPr="00A1539F" w:rsidRDefault="005434E7" w:rsidP="00A1539F">
      <w:pPr>
        <w:pStyle w:val="IPA-HinweistexteTextkanngelschtwerden"/>
      </w:pPr>
      <w:r>
        <w:t>Am besten mit einer Grafik siehe oben und mit einer Tabelle erstellen, somit man sieht wo welches Modul startet und endet etc.</w:t>
      </w:r>
      <w:r>
        <w:rPr>
          <w:sz w:val="20"/>
        </w:rPr>
        <w:br w:type="page"/>
      </w:r>
    </w:p>
    <w:p w14:paraId="2A6D6334" w14:textId="45D81DF8" w:rsidR="004327E8" w:rsidRPr="004327E8" w:rsidRDefault="00DA0596" w:rsidP="004327E8">
      <w:pPr>
        <w:pStyle w:val="IPA-HinweistexteTextkanngelschtwerden"/>
      </w:pPr>
      <w:r w:rsidRPr="00DA0596">
        <w:rPr>
          <w:noProof/>
        </w:rPr>
        <w:lastRenderedPageBreak/>
        <mc:AlternateContent>
          <mc:Choice Requires="wps">
            <w:drawing>
              <wp:anchor distT="45720" distB="45720" distL="114300" distR="114300" simplePos="0" relativeHeight="251686912" behindDoc="1" locked="0" layoutInCell="1" allowOverlap="1" wp14:anchorId="20F76C0E" wp14:editId="624DE748">
                <wp:simplePos x="0" y="0"/>
                <wp:positionH relativeFrom="column">
                  <wp:posOffset>2121535</wp:posOffset>
                </wp:positionH>
                <wp:positionV relativeFrom="paragraph">
                  <wp:posOffset>2577465</wp:posOffset>
                </wp:positionV>
                <wp:extent cx="2360930" cy="1404620"/>
                <wp:effectExtent l="0" t="0" r="20320" b="19685"/>
                <wp:wrapTight wrapText="bothSides">
                  <wp:wrapPolygon edited="0">
                    <wp:start x="0" y="0"/>
                    <wp:lineTo x="0" y="21648"/>
                    <wp:lineTo x="21612" y="21648"/>
                    <wp:lineTo x="21612"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A6D4E5D" w14:textId="076ECA1F" w:rsidR="00DB0E29" w:rsidRPr="00DA0596" w:rsidRDefault="00DB0E29">
                            <w:pPr>
                              <w:rPr>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F76C0E" id="_x0000_s1052" type="#_x0000_t202" style="position:absolute;margin-left:167.05pt;margin-top:202.95pt;width:185.9pt;height:110.6pt;z-index:-2516295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KqyKAIAAE4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">
                <v:textbox style="mso-fit-shape-to-text:t">
                  <w:txbxContent>
                    <w:p w14:paraId="2A6D4E5D" w14:textId="076ECA1F" w:rsidR="00DB0E29" w:rsidRPr="00DA0596" w:rsidRDefault="00DB0E29">
                      <w:pPr>
                        <w:rPr>
                          <w:lang w:val="en-GB"/>
                        </w:rPr>
                      </w:pPr>
                    </w:p>
                  </w:txbxContent>
                </v:textbox>
                <w10:wrap type="tight"/>
              </v:shape>
            </w:pict>
          </mc:Fallback>
        </mc:AlternateContent>
      </w:r>
      <w:r w:rsidR="008F542D">
        <w:rPr>
          <w:noProof/>
          <w:lang w:eastAsia="de-CH"/>
        </w:rPr>
        <mc:AlternateContent>
          <mc:Choice Requires="wpg">
            <w:drawing>
              <wp:anchor distT="0" distB="0" distL="114300" distR="114300" simplePos="0" relativeHeight="251650048" behindDoc="0" locked="0" layoutInCell="1" allowOverlap="1" wp14:anchorId="1E6534E0" wp14:editId="61AEA16D">
                <wp:simplePos x="0" y="0"/>
                <wp:positionH relativeFrom="column">
                  <wp:posOffset>-286385</wp:posOffset>
                </wp:positionH>
                <wp:positionV relativeFrom="paragraph">
                  <wp:posOffset>475615</wp:posOffset>
                </wp:positionV>
                <wp:extent cx="6311900" cy="4514850"/>
                <wp:effectExtent l="57150" t="19050" r="69850" b="95250"/>
                <wp:wrapNone/>
                <wp:docPr id="2"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1900" cy="4514850"/>
                          <a:chOff x="1660" y="8365"/>
                          <a:chExt cx="7640" cy="6890"/>
                        </a:xfrm>
                      </wpg:grpSpPr>
                      <wps:wsp>
                        <wps:cNvPr id="4" name="AutoShape 99"/>
                        <wps:cNvSpPr>
                          <a:spLocks noChangeArrowheads="1"/>
                        </wps:cNvSpPr>
                        <wps:spPr bwMode="auto">
                          <a:xfrm>
                            <a:off x="1660" y="9939"/>
                            <a:ext cx="4162" cy="169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5B8D8031" w14:textId="77777777" w:rsidR="00DB0E29" w:rsidRPr="00FD7F2A" w:rsidRDefault="00DB0E29" w:rsidP="00FA6FCA">
                              <w:pPr>
                                <w:rPr>
                                  <w:b/>
                                </w:rPr>
                              </w:pPr>
                              <w:r>
                                <w:rPr>
                                  <w:b/>
                                </w:rPr>
                                <w:t>Qualität- &amp; Sicherheitsmanager</w:t>
                              </w:r>
                            </w:p>
                            <w:p w14:paraId="5E7BAEDE" w14:textId="1DD661B9" w:rsidR="00DB0E29" w:rsidRDefault="00DB0E29" w:rsidP="00FA6FCA">
                              <w:pPr>
                                <w:tabs>
                                  <w:tab w:val="left" w:pos="1418"/>
                                </w:tabs>
                              </w:pPr>
                              <w:r>
                                <w:br/>
                              </w:r>
                            </w:p>
                          </w:txbxContent>
                        </wps:txbx>
                        <wps:bodyPr rot="0" vert="horz" wrap="square" lIns="91440" tIns="45720" rIns="91440" bIns="45720" anchor="t" anchorCtr="0" upright="1">
                          <a:noAutofit/>
                        </wps:bodyPr>
                      </wps:wsp>
                      <wpg:grpSp>
                        <wpg:cNvPr id="6" name="Group 113"/>
                        <wpg:cNvGrpSpPr>
                          <a:grpSpLocks/>
                        </wpg:cNvGrpSpPr>
                        <wpg:grpSpPr bwMode="auto">
                          <a:xfrm>
                            <a:off x="3924" y="8365"/>
                            <a:ext cx="4530" cy="3752"/>
                            <a:chOff x="3924" y="8365"/>
                            <a:chExt cx="4530" cy="3752"/>
                          </a:xfrm>
                        </wpg:grpSpPr>
                        <wps:wsp>
                          <wps:cNvPr id="7" name="AutoShape 98"/>
                          <wps:cNvSpPr>
                            <a:spLocks noChangeArrowheads="1"/>
                          </wps:cNvSpPr>
                          <wps:spPr bwMode="auto">
                            <a:xfrm>
                              <a:off x="3924" y="8365"/>
                              <a:ext cx="4530"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0BCB930D" w14:textId="134E06A2" w:rsidR="00DB0E29" w:rsidRPr="008F542D" w:rsidRDefault="00DB0E29" w:rsidP="00181311">
                                <w:pPr>
                                  <w:jc w:val="center"/>
                                  <w:rPr>
                                    <w:b/>
                                    <w:bCs/>
                                    <w:sz w:val="24"/>
                                    <w:szCs w:val="24"/>
                                  </w:rPr>
                                </w:pPr>
                                <w:r w:rsidRPr="008F542D">
                                  <w:rPr>
                                    <w:b/>
                                    <w:bCs/>
                                    <w:sz w:val="24"/>
                                    <w:szCs w:val="24"/>
                                  </w:rPr>
                                  <w:t>Auftraggeber</w:t>
                                </w:r>
                              </w:p>
                              <w:p w14:paraId="71843C4C" w14:textId="35A8B674" w:rsidR="00DB0E29" w:rsidRPr="004327E8" w:rsidRDefault="00DB0E29" w:rsidP="00181311">
                                <w:pPr>
                                  <w:jc w:val="center"/>
                                  <w:rPr>
                                    <w:color w:val="FFFFFF" w:themeColor="background1"/>
                                  </w:rPr>
                                </w:pPr>
                                <w:r>
                                  <w:rPr>
                                    <w:color w:val="FFFFFF" w:themeColor="background1"/>
                                  </w:rPr>
                                  <w:t>Probst-</w:t>
                                </w:r>
                                <w:proofErr w:type="spellStart"/>
                                <w:r>
                                  <w:rPr>
                                    <w:color w:val="FFFFFF" w:themeColor="background1"/>
                                  </w:rPr>
                                  <w:t>Maveg</w:t>
                                </w:r>
                                <w:proofErr w:type="spellEnd"/>
                                <w:r>
                                  <w:rPr>
                                    <w:color w:val="FFFFFF" w:themeColor="background1"/>
                                  </w:rPr>
                                  <w:t xml:space="preserve"> AG</w:t>
                                </w:r>
                              </w:p>
                            </w:txbxContent>
                          </wps:txbx>
                          <wps:bodyPr rot="0" vert="horz" wrap="square" lIns="91440" tIns="45720" rIns="91440" bIns="45720" anchor="t" anchorCtr="0" upright="1">
                            <a:noAutofit/>
                          </wps:bodyPr>
                        </wps:wsp>
                        <wps:wsp>
                          <wps:cNvPr id="8" name="AutoShape 106"/>
                          <wps:cNvCnPr>
                            <a:cxnSpLocks noChangeShapeType="1"/>
                            <a:stCxn id="7" idx="2"/>
                            <a:endCxn id="10" idx="0"/>
                          </wps:cNvCnPr>
                          <wps:spPr bwMode="auto">
                            <a:xfrm flipH="1">
                              <a:off x="6180" y="9535"/>
                              <a:ext cx="9" cy="2582"/>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g:grpSp>
                      <wps:wsp>
                        <wps:cNvPr id="10" name="AutoShape 100"/>
                        <wps:cNvSpPr>
                          <a:spLocks noChangeArrowheads="1"/>
                        </wps:cNvSpPr>
                        <wps:spPr bwMode="auto">
                          <a:xfrm>
                            <a:off x="3060" y="12117"/>
                            <a:ext cx="6240" cy="897"/>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17042E72" w14:textId="33613272" w:rsidR="00DB0E29" w:rsidRPr="003C5A8B" w:rsidRDefault="00DB0E29" w:rsidP="004C5F99">
                              <w:pPr>
                                <w:jc w:val="center"/>
                                <w:rPr>
                                  <w:b/>
                                  <w:color w:val="FFFFFF" w:themeColor="background1"/>
                                </w:rPr>
                              </w:pPr>
                              <w:r>
                                <w:rPr>
                                  <w:b/>
                                  <w:color w:val="FFFFFF" w:themeColor="background1"/>
                                </w:rPr>
                                <w:t>Projektleiter</w:t>
                              </w:r>
                            </w:p>
                            <w:p w14:paraId="16769B5E" w14:textId="75784F77" w:rsidR="00DB0E29" w:rsidRPr="003C5A8B" w:rsidRDefault="00DB0E29" w:rsidP="004C5F99">
                              <w:pPr>
                                <w:jc w:val="center"/>
                                <w:rPr>
                                  <w:color w:val="FFFFFF" w:themeColor="background1"/>
                                </w:rPr>
                              </w:pPr>
                              <w:r>
                                <w:rPr>
                                  <w:color w:val="FFFFFF" w:themeColor="background1"/>
                                </w:rPr>
                                <w:t>Moritz Burn</w:t>
                              </w:r>
                            </w:p>
                          </w:txbxContent>
                        </wps:txbx>
                        <wps:bodyPr rot="0" vert="horz" wrap="square" lIns="91440" tIns="45720" rIns="91440" bIns="45720" anchor="t" anchorCtr="0" upright="1">
                          <a:noAutofit/>
                        </wps:bodyPr>
                      </wps:wsp>
                      <wpg:grpSp>
                        <wpg:cNvPr id="12" name="Group 111"/>
                        <wpg:cNvGrpSpPr>
                          <a:grpSpLocks/>
                        </wpg:cNvGrpSpPr>
                        <wpg:grpSpPr bwMode="auto">
                          <a:xfrm>
                            <a:off x="3457" y="13816"/>
                            <a:ext cx="5406" cy="1439"/>
                            <a:chOff x="3457" y="13816"/>
                            <a:chExt cx="5406" cy="1439"/>
                          </a:xfrm>
                        </wpg:grpSpPr>
                        <wps:wsp>
                          <wps:cNvPr id="13" name="AutoShape 101"/>
                          <wps:cNvSpPr>
                            <a:spLocks noChangeArrowheads="1"/>
                          </wps:cNvSpPr>
                          <wps:spPr bwMode="auto">
                            <a:xfrm>
                              <a:off x="3457" y="14073"/>
                              <a:ext cx="2592"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452DB057" w14:textId="5ADF4328" w:rsidR="00DB0E29" w:rsidRPr="003C5A8B" w:rsidRDefault="00DB0E29" w:rsidP="004C5F99">
                                <w:pPr>
                                  <w:jc w:val="center"/>
                                  <w:rPr>
                                    <w:b/>
                                    <w:color w:val="FFFFFF" w:themeColor="background1"/>
                                  </w:rPr>
                                </w:pPr>
                                <w:r>
                                  <w:rPr>
                                    <w:b/>
                                    <w:color w:val="FFFFFF" w:themeColor="background1"/>
                                  </w:rPr>
                                  <w:t>Ausführung</w:t>
                                </w:r>
                              </w:p>
                              <w:p w14:paraId="04D2E31C" w14:textId="04E21D73" w:rsidR="00DB0E29" w:rsidRPr="003C5A8B" w:rsidRDefault="00DB0E29" w:rsidP="004C5F99">
                                <w:pPr>
                                  <w:jc w:val="center"/>
                                  <w:rPr>
                                    <w:color w:val="FFFFFF" w:themeColor="background1"/>
                                  </w:rPr>
                                </w:pPr>
                                <w:r>
                                  <w:rPr>
                                    <w:color w:val="FFFFFF" w:themeColor="background1"/>
                                  </w:rPr>
                                  <w:t>Moritz Burn</w:t>
                                </w:r>
                              </w:p>
                            </w:txbxContent>
                          </wps:txbx>
                          <wps:bodyPr rot="0" vert="horz" wrap="square" lIns="91440" tIns="45720" rIns="91440" bIns="45720" anchor="t" anchorCtr="0" upright="1">
                            <a:noAutofit/>
                          </wps:bodyPr>
                        </wps:wsp>
                        <wps:wsp>
                          <wps:cNvPr id="14" name="AutoShape 102"/>
                          <wps:cNvSpPr>
                            <a:spLocks noChangeArrowheads="1"/>
                          </wps:cNvSpPr>
                          <wps:spPr bwMode="auto">
                            <a:xfrm>
                              <a:off x="6283" y="14073"/>
                              <a:ext cx="2580" cy="118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49022E88" w14:textId="10E0DF9E" w:rsidR="00DB0E29" w:rsidRPr="003C5A8B" w:rsidRDefault="00DB0E29" w:rsidP="00FA6FCA">
                                <w:pPr>
                                  <w:jc w:val="center"/>
                                  <w:rPr>
                                    <w:b/>
                                    <w:color w:val="FFFFFF" w:themeColor="background1"/>
                                  </w:rPr>
                                </w:pPr>
                                <w:r>
                                  <w:rPr>
                                    <w:b/>
                                    <w:color w:val="FFFFFF" w:themeColor="background1"/>
                                  </w:rPr>
                                  <w:t>Entwickler</w:t>
                                </w:r>
                              </w:p>
                              <w:p w14:paraId="7EF328A4" w14:textId="77777777" w:rsidR="00DB0E29" w:rsidRDefault="00DB0E29"/>
                            </w:txbxContent>
                          </wps:txbx>
                          <wps:bodyPr rot="0" vert="horz" wrap="square" lIns="91440" tIns="45720" rIns="91440" bIns="45720" anchor="t" anchorCtr="0" upright="1">
                            <a:noAutofit/>
                          </wps:bodyPr>
                        </wps:wsp>
                        <wps:wsp>
                          <wps:cNvPr id="16" name="AutoShape 104"/>
                          <wps:cNvCnPr>
                            <a:cxnSpLocks noChangeShapeType="1"/>
                          </wps:cNvCnPr>
                          <wps:spPr bwMode="auto">
                            <a:xfrm flipV="1">
                              <a:off x="4725" y="13816"/>
                              <a:ext cx="2848" cy="5"/>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s:wsp>
                          <wps:cNvPr id="17" name="AutoShape 108"/>
                          <wps:cNvCnPr>
                            <a:cxnSpLocks noChangeShapeType="1"/>
                            <a:endCxn id="13" idx="0"/>
                          </wps:cNvCnPr>
                          <wps:spPr bwMode="auto">
                            <a:xfrm>
                              <a:off x="4753" y="13818"/>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s:wsp>
                          <wps:cNvPr id="19" name="AutoShape 110"/>
                          <wps:cNvCnPr>
                            <a:cxnSpLocks noChangeShapeType="1"/>
                            <a:endCxn id="14" idx="0"/>
                          </wps:cNvCnPr>
                          <wps:spPr bwMode="auto">
                            <a:xfrm>
                              <a:off x="7573" y="13818"/>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1E6534E0" id="Group 115" o:spid="_x0000_s1053" style="position:absolute;margin-left:-22.55pt;margin-top:37.45pt;width:497pt;height:355.5pt;z-index:251650048;mso-position-horizontal-relative:text;mso-position-vertical-relative:text" coordorigin="1660,8365" coordsize="7640,6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">
                <v:roundrect id="AutoShape 99" o:spid="_x0000_s1054" style="position:absolute;left:1660;top:9939;width:4162;height:16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5B8D8031" w14:textId="77777777" w:rsidR="00DB0E29" w:rsidRPr="00FD7F2A" w:rsidRDefault="00DB0E29" w:rsidP="00FA6FCA">
                        <w:pPr>
                          <w:rPr>
                            <w:b/>
                          </w:rPr>
                        </w:pPr>
                        <w:r>
                          <w:rPr>
                            <w:b/>
                          </w:rPr>
                          <w:t>Qualität- &amp; Sicherheitsmanager</w:t>
                        </w:r>
                      </w:p>
                      <w:p w14:paraId="5E7BAEDE" w14:textId="1DD661B9" w:rsidR="00DB0E29" w:rsidRDefault="00DB0E29" w:rsidP="00FA6FCA">
                        <w:pPr>
                          <w:tabs>
                            <w:tab w:val="left" w:pos="1418"/>
                          </w:tabs>
                        </w:pPr>
                        <w:r>
                          <w:br/>
                        </w:r>
                      </w:p>
                    </w:txbxContent>
                  </v:textbox>
                </v:roundrect>
                <v:group id="Group 113" o:spid="_x0000_s1055" style="position:absolute;left:3924;top:8365;width:4530;height:3752" coordorigin="3924,8365" coordsize="4530,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AutoShape 98" o:spid="_x0000_s1056" style="position:absolute;left:3924;top:8365;width:4530;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0BCB930D" w14:textId="134E06A2" w:rsidR="00DB0E29" w:rsidRPr="008F542D" w:rsidRDefault="00DB0E29" w:rsidP="00181311">
                          <w:pPr>
                            <w:jc w:val="center"/>
                            <w:rPr>
                              <w:b/>
                              <w:bCs/>
                              <w:sz w:val="24"/>
                              <w:szCs w:val="24"/>
                            </w:rPr>
                          </w:pPr>
                          <w:r w:rsidRPr="008F542D">
                            <w:rPr>
                              <w:b/>
                              <w:bCs/>
                              <w:sz w:val="24"/>
                              <w:szCs w:val="24"/>
                            </w:rPr>
                            <w:t>Auftraggeber</w:t>
                          </w:r>
                        </w:p>
                        <w:p w14:paraId="71843C4C" w14:textId="35A8B674" w:rsidR="00DB0E29" w:rsidRPr="004327E8" w:rsidRDefault="00DB0E29" w:rsidP="00181311">
                          <w:pPr>
                            <w:jc w:val="center"/>
                            <w:rPr>
                              <w:color w:val="FFFFFF" w:themeColor="background1"/>
                            </w:rPr>
                          </w:pPr>
                          <w:r>
                            <w:rPr>
                              <w:color w:val="FFFFFF" w:themeColor="background1"/>
                            </w:rPr>
                            <w:t>Probst-</w:t>
                          </w:r>
                          <w:proofErr w:type="spellStart"/>
                          <w:r>
                            <w:rPr>
                              <w:color w:val="FFFFFF" w:themeColor="background1"/>
                            </w:rPr>
                            <w:t>Maveg</w:t>
                          </w:r>
                          <w:proofErr w:type="spellEnd"/>
                          <w:r>
                            <w:rPr>
                              <w:color w:val="FFFFFF" w:themeColor="background1"/>
                            </w:rPr>
                            <w:t xml:space="preserve"> AG</w:t>
                          </w:r>
                        </w:p>
                      </w:txbxContent>
                    </v:textbox>
                  </v:roundrect>
                  <v:shapetype id="_x0000_t32" coordsize="21600,21600" o:spt="32" o:oned="t" path="m,l21600,21600e" filled="f">
                    <v:path arrowok="t" fillok="f" o:connecttype="none"/>
                    <o:lock v:ext="edit" shapetype="t"/>
                  </v:shapetype>
                  <v:shape id="AutoShape 106" o:spid="_x0000_s1057" type="#_x0000_t32" style="position:absolute;left:6180;top:9535;width:9;height:25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" strokecolor="black [3200]" strokeweight="2pt">
                    <v:shadow on="t" color="black" opacity="24903f" origin=",.5" offset="0,.55556mm"/>
                  </v:shape>
                </v:group>
                <v:roundrect id="AutoShape 100" o:spid="_x0000_s1058" style="position:absolute;left:3060;top:12117;width:6240;height:8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17042E72" w14:textId="33613272" w:rsidR="00DB0E29" w:rsidRPr="003C5A8B" w:rsidRDefault="00DB0E29" w:rsidP="004C5F99">
                        <w:pPr>
                          <w:jc w:val="center"/>
                          <w:rPr>
                            <w:b/>
                            <w:color w:val="FFFFFF" w:themeColor="background1"/>
                          </w:rPr>
                        </w:pPr>
                        <w:r>
                          <w:rPr>
                            <w:b/>
                            <w:color w:val="FFFFFF" w:themeColor="background1"/>
                          </w:rPr>
                          <w:t>Projektleiter</w:t>
                        </w:r>
                      </w:p>
                      <w:p w14:paraId="16769B5E" w14:textId="75784F77" w:rsidR="00DB0E29" w:rsidRPr="003C5A8B" w:rsidRDefault="00DB0E29" w:rsidP="004C5F99">
                        <w:pPr>
                          <w:jc w:val="center"/>
                          <w:rPr>
                            <w:color w:val="FFFFFF" w:themeColor="background1"/>
                          </w:rPr>
                        </w:pPr>
                        <w:r>
                          <w:rPr>
                            <w:color w:val="FFFFFF" w:themeColor="background1"/>
                          </w:rPr>
                          <w:t>Moritz Burn</w:t>
                        </w:r>
                      </w:p>
                    </w:txbxContent>
                  </v:textbox>
                </v:roundrect>
                <v:group id="Group 111" o:spid="_x0000_s1059" style="position:absolute;left:3457;top:13816;width:5406;height:1439" coordorigin="3457,13816" coordsize="5406,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AutoShape 101" o:spid="_x0000_s1060" style="position:absolute;left:3457;top:14073;width:2592;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52DB057" w14:textId="5ADF4328" w:rsidR="00DB0E29" w:rsidRPr="003C5A8B" w:rsidRDefault="00DB0E29" w:rsidP="004C5F99">
                          <w:pPr>
                            <w:jc w:val="center"/>
                            <w:rPr>
                              <w:b/>
                              <w:color w:val="FFFFFF" w:themeColor="background1"/>
                            </w:rPr>
                          </w:pPr>
                          <w:r>
                            <w:rPr>
                              <w:b/>
                              <w:color w:val="FFFFFF" w:themeColor="background1"/>
                            </w:rPr>
                            <w:t>Ausführung</w:t>
                          </w:r>
                        </w:p>
                        <w:p w14:paraId="04D2E31C" w14:textId="04E21D73" w:rsidR="00DB0E29" w:rsidRPr="003C5A8B" w:rsidRDefault="00DB0E29" w:rsidP="004C5F99">
                          <w:pPr>
                            <w:jc w:val="center"/>
                            <w:rPr>
                              <w:color w:val="FFFFFF" w:themeColor="background1"/>
                            </w:rPr>
                          </w:pPr>
                          <w:r>
                            <w:rPr>
                              <w:color w:val="FFFFFF" w:themeColor="background1"/>
                            </w:rPr>
                            <w:t>Moritz Burn</w:t>
                          </w:r>
                        </w:p>
                      </w:txbxContent>
                    </v:textbox>
                  </v:roundrect>
                  <v:roundrect id="_x0000_s1061" style="position:absolute;left:6283;top:14073;width:2580;height:11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9022E88" w14:textId="10E0DF9E" w:rsidR="00DB0E29" w:rsidRPr="003C5A8B" w:rsidRDefault="00DB0E29" w:rsidP="00FA6FCA">
                          <w:pPr>
                            <w:jc w:val="center"/>
                            <w:rPr>
                              <w:b/>
                              <w:color w:val="FFFFFF" w:themeColor="background1"/>
                            </w:rPr>
                          </w:pPr>
                          <w:r>
                            <w:rPr>
                              <w:b/>
                              <w:color w:val="FFFFFF" w:themeColor="background1"/>
                            </w:rPr>
                            <w:t>Entwickler</w:t>
                          </w:r>
                        </w:p>
                        <w:p w14:paraId="7EF328A4" w14:textId="77777777" w:rsidR="00DB0E29" w:rsidRDefault="00DB0E29"/>
                      </w:txbxContent>
                    </v:textbox>
                  </v:roundrect>
                  <v:shape id="AutoShape 104" o:spid="_x0000_s1062" type="#_x0000_t32" style="position:absolute;left:4725;top:13816;width:2848;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" strokecolor="black [3200]" strokeweight="2pt">
                    <v:shadow on="t" color="black" opacity="24903f" origin=",.5" offset="0,.55556mm"/>
                  </v:shape>
                  <v:shape id="AutoShape 108" o:spid="_x0000_s1063" type="#_x0000_t32" style="position:absolute;left:4753;top:13818;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" strokecolor="black [3200]" strokeweight="2pt">
                    <v:stroke startarrow="oval"/>
                    <v:shadow on="t" color="black" opacity="24903f" origin=",.5" offset="0,.55556mm"/>
                  </v:shape>
                  <v:shape id="AutoShape 110" o:spid="_x0000_s1064" type="#_x0000_t32" style="position:absolute;left:7573;top:13818;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" strokecolor="black [3200]" strokeweight="2pt">
                    <v:stroke startarrow="oval"/>
                    <v:shadow on="t" color="black" opacity="24903f" origin=",.5" offset="0,.55556mm"/>
                  </v:shape>
                </v:group>
              </v:group>
            </w:pict>
          </mc:Fallback>
        </mc:AlternateContent>
      </w:r>
      <w:r w:rsidR="00C3483F">
        <w:rPr>
          <w:noProof/>
        </w:rPr>
        <mc:AlternateContent>
          <mc:Choice Requires="wps">
            <w:drawing>
              <wp:anchor distT="0" distB="0" distL="114300" distR="114300" simplePos="0" relativeHeight="251672576" behindDoc="0" locked="0" layoutInCell="1" allowOverlap="1" wp14:anchorId="14D94CAC" wp14:editId="0373BE80">
                <wp:simplePos x="0" y="0"/>
                <wp:positionH relativeFrom="column">
                  <wp:posOffset>-291465</wp:posOffset>
                </wp:positionH>
                <wp:positionV relativeFrom="paragraph">
                  <wp:posOffset>3744107</wp:posOffset>
                </wp:positionV>
                <wp:extent cx="1638300" cy="774536"/>
                <wp:effectExtent l="0" t="0" r="0" b="0"/>
                <wp:wrapNone/>
                <wp:docPr id="31"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774536"/>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06F0F1DA" w14:textId="77777777" w:rsidR="00DB0E29" w:rsidRPr="003C5A8B" w:rsidRDefault="00DB0E29" w:rsidP="00C3483F">
                            <w:pPr>
                              <w:jc w:val="center"/>
                              <w:rPr>
                                <w:b/>
                                <w:color w:val="FFFFFF" w:themeColor="background1"/>
                              </w:rPr>
                            </w:pPr>
                            <w:r>
                              <w:rPr>
                                <w:b/>
                                <w:color w:val="FFFFFF" w:themeColor="background1"/>
                              </w:rPr>
                              <w:t>Entwickler</w:t>
                            </w:r>
                          </w:p>
                          <w:p w14:paraId="647AF410" w14:textId="77777777" w:rsidR="00DB0E29" w:rsidRPr="003C5A8B" w:rsidRDefault="00DB0E29" w:rsidP="00C3483F">
                            <w:pPr>
                              <w:jc w:val="center"/>
                              <w:rPr>
                                <w:color w:val="FFFFFF" w:themeColor="background1"/>
                              </w:rPr>
                            </w:pPr>
                            <w:r>
                              <w:rPr>
                                <w:color w:val="FFFFFF" w:themeColor="background1"/>
                              </w:rPr>
                              <w:t>Nicole Zingg</w:t>
                            </w:r>
                          </w:p>
                          <w:p w14:paraId="5BF1E8AC" w14:textId="77777777" w:rsidR="00DB0E29" w:rsidRDefault="00DB0E29" w:rsidP="00C3483F"/>
                        </w:txbxContent>
                      </wps:txbx>
                      <wps:bodyPr rot="0" vert="horz" wrap="square" lIns="91440" tIns="45720" rIns="91440" bIns="45720" anchor="t" anchorCtr="0" upright="1">
                        <a:noAutofit/>
                      </wps:bodyPr>
                    </wps:wsp>
                  </a:graphicData>
                </a:graphic>
              </wp:anchor>
            </w:drawing>
          </mc:Choice>
          <mc:Fallback>
            <w:pict>
              <v:roundrect w14:anchorId="14D94CAC" id="AutoShape 102" o:spid="_x0000_s1065" style="position:absolute;margin-left:-22.95pt;margin-top:294.8pt;width:129pt;height:61pt;z-index:25167257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06F0F1DA" w14:textId="77777777" w:rsidR="00DB0E29" w:rsidRPr="003C5A8B" w:rsidRDefault="00DB0E29" w:rsidP="00C3483F">
                      <w:pPr>
                        <w:jc w:val="center"/>
                        <w:rPr>
                          <w:b/>
                          <w:color w:val="FFFFFF" w:themeColor="background1"/>
                        </w:rPr>
                      </w:pPr>
                      <w:r>
                        <w:rPr>
                          <w:b/>
                          <w:color w:val="FFFFFF" w:themeColor="background1"/>
                        </w:rPr>
                        <w:t>Entwickler</w:t>
                      </w:r>
                    </w:p>
                    <w:p w14:paraId="647AF410" w14:textId="77777777" w:rsidR="00DB0E29" w:rsidRPr="003C5A8B" w:rsidRDefault="00DB0E29" w:rsidP="00C3483F">
                      <w:pPr>
                        <w:jc w:val="center"/>
                        <w:rPr>
                          <w:color w:val="FFFFFF" w:themeColor="background1"/>
                        </w:rPr>
                      </w:pPr>
                      <w:r>
                        <w:rPr>
                          <w:color w:val="FFFFFF" w:themeColor="background1"/>
                        </w:rPr>
                        <w:t>Nicole Zingg</w:t>
                      </w:r>
                    </w:p>
                    <w:p w14:paraId="5BF1E8AC" w14:textId="77777777" w:rsidR="00DB0E29" w:rsidRDefault="00DB0E29" w:rsidP="00C3483F"/>
                  </w:txbxContent>
                </v:textbox>
              </v:roundrect>
            </w:pict>
          </mc:Fallback>
        </mc:AlternateContent>
      </w:r>
      <w:r w:rsidR="004327E8">
        <w:t>Die Projektorganisation kann Abweichen vom diesem Muster. Ggf. anpassen.</w:t>
      </w:r>
      <w:r w:rsidR="005B0F6D">
        <w:t xml:space="preserve"> Muss gemäss der Projektmethode </w:t>
      </w:r>
      <w:r w:rsidR="006103ED">
        <w:t xml:space="preserve">und Angaben Titelblatt </w:t>
      </w:r>
      <w:r w:rsidR="005B0F6D">
        <w:t>übereinstimmen. (Projektmethode wird in Teil II beschrieben)</w:t>
      </w:r>
    </w:p>
    <w:p w14:paraId="37A153E8" w14:textId="0FE7AA2A" w:rsidR="00C3483F" w:rsidRDefault="00C3483F" w:rsidP="000B569E">
      <w:pPr>
        <w:tabs>
          <w:tab w:val="left" w:pos="5573"/>
        </w:tabs>
        <w:sectPr w:rsidR="00C3483F" w:rsidSect="004E74C9">
          <w:headerReference w:type="default" r:id="rId23"/>
          <w:footerReference w:type="default" r:id="rId24"/>
          <w:headerReference w:type="first" r:id="rId25"/>
          <w:footerReference w:type="first" r:id="rId26"/>
          <w:pgSz w:w="11906" w:h="16838" w:code="9"/>
          <w:pgMar w:top="1061" w:right="1134" w:bottom="851" w:left="1701" w:header="709" w:footer="709" w:gutter="0"/>
          <w:cols w:space="708"/>
          <w:titlePg/>
          <w:docGrid w:linePitch="360"/>
        </w:sectPr>
      </w:pPr>
    </w:p>
    <w:p w14:paraId="431CB097" w14:textId="35599221" w:rsidR="00A81307" w:rsidRDefault="00A81307" w:rsidP="00A81307">
      <w:pPr>
        <w:pStyle w:val="Heading1"/>
      </w:pPr>
      <w:bookmarkStart w:id="48" w:name="_Toc68858055"/>
      <w:r>
        <w:lastRenderedPageBreak/>
        <w:t>Zeitplan</w:t>
      </w:r>
      <w:bookmarkEnd w:id="48"/>
    </w:p>
    <w:p w14:paraId="4847BEAD" w14:textId="77777777" w:rsidR="00621F79" w:rsidRPr="00621F79" w:rsidRDefault="00621F79" w:rsidP="00621F79">
      <w:pPr>
        <w:pStyle w:val="IPA-TextkrperStandart"/>
        <w:rPr>
          <w:lang w:val="de-DE"/>
        </w:rPr>
      </w:pPr>
    </w:p>
    <w:p w14:paraId="3EAF6B5F" w14:textId="77777777" w:rsidR="00A81307" w:rsidRPr="00A81307" w:rsidRDefault="00A81307" w:rsidP="00A81307">
      <w:pPr>
        <w:pStyle w:val="IPA-HinweistexteTextkanngelschtwerden"/>
        <w:rPr>
          <w:i w:val="0"/>
          <w:vanish w:val="0"/>
        </w:rPr>
      </w:pPr>
      <w:r w:rsidRPr="00A81307">
        <w:t>Planung und Umsetzung in Form von A3 Querseiten (entsprechend falten)</w:t>
      </w:r>
    </w:p>
    <w:p w14:paraId="6AB6DF2B" w14:textId="77777777" w:rsidR="00F21020" w:rsidRPr="00F21020" w:rsidRDefault="00A81307" w:rsidP="00A81307">
      <w:pPr>
        <w:pStyle w:val="IPA-HinweistexteTextkanngelschtwerden"/>
      </w:pPr>
      <w:r w:rsidRPr="00A81307">
        <w:t>Individueller Zeitplan (nach Projektmethode).</w:t>
      </w:r>
      <w:r w:rsidR="00F21020">
        <w:t xml:space="preserve"> Gestaltung der Blöcke Gemäss Kriterium im Kriterienkatalog und Input Experte</w:t>
      </w:r>
    </w:p>
    <w:p w14:paraId="7AB0CDF3" w14:textId="77777777" w:rsidR="00195DBF" w:rsidRDefault="00A81307" w:rsidP="00A81307">
      <w:pPr>
        <w:spacing w:after="200"/>
      </w:pPr>
      <w:r>
        <w:br w:type="page"/>
      </w:r>
    </w:p>
    <w:p w14:paraId="6BD9E0A1" w14:textId="77777777" w:rsidR="00A81307" w:rsidRDefault="00A81307" w:rsidP="00A81307">
      <w:pPr>
        <w:spacing w:after="200"/>
        <w:sectPr w:rsidR="00A81307" w:rsidSect="004B0023">
          <w:headerReference w:type="first" r:id="rId27"/>
          <w:pgSz w:w="23814" w:h="16840" w:orient="landscape" w:code="8"/>
          <w:pgMar w:top="1134" w:right="1134" w:bottom="1134" w:left="1701" w:header="709" w:footer="709" w:gutter="0"/>
          <w:cols w:space="708"/>
          <w:titlePg/>
          <w:docGrid w:linePitch="360"/>
        </w:sectPr>
      </w:pPr>
    </w:p>
    <w:p w14:paraId="2FC0BC35" w14:textId="46AF7E04" w:rsidR="006B0FE2" w:rsidRDefault="006B0FE2" w:rsidP="006B0FE2">
      <w:pPr>
        <w:pStyle w:val="Heading1"/>
      </w:pPr>
      <w:bookmarkStart w:id="49" w:name="_Toc68858056"/>
      <w:r>
        <w:lastRenderedPageBreak/>
        <w:t>Firmenstandards</w:t>
      </w:r>
      <w:bookmarkEnd w:id="49"/>
    </w:p>
    <w:p w14:paraId="2E8C16F6" w14:textId="092500DC" w:rsidR="00D25AB6" w:rsidRDefault="007D4153" w:rsidP="000823AF">
      <w:pPr>
        <w:pStyle w:val="IPA-TextkrperStandart"/>
        <w:rPr>
          <w:lang w:val="de-DE"/>
        </w:rPr>
      </w:pPr>
      <w:r>
        <w:rPr>
          <w:lang w:val="de-DE"/>
        </w:rPr>
        <w:t xml:space="preserve">Es gelten keine besonderen Standards, da Terminal8 keine solchen definiert hat. </w:t>
      </w:r>
      <w:r w:rsidR="00D25AB6">
        <w:rPr>
          <w:lang w:val="de-DE"/>
        </w:rPr>
        <w:t>Dokumentvorgaben</w:t>
      </w:r>
      <w:r w:rsidR="004A4704">
        <w:rPr>
          <w:lang w:val="de-DE"/>
        </w:rPr>
        <w:t xml:space="preserve"> </w:t>
      </w:r>
      <w:r w:rsidR="00D25AB6">
        <w:rPr>
          <w:lang w:val="de-DE"/>
        </w:rPr>
        <w:t xml:space="preserve">gibt es ebenfalls keine. </w:t>
      </w:r>
    </w:p>
    <w:p w14:paraId="3E085541" w14:textId="4168D686" w:rsidR="00D25AB6" w:rsidRDefault="00D25AB6" w:rsidP="000823AF">
      <w:pPr>
        <w:pStyle w:val="IPA-TextkrperStandart"/>
        <w:rPr>
          <w:lang w:val="de-DE"/>
        </w:rPr>
      </w:pPr>
    </w:p>
    <w:p w14:paraId="6DFA9D9B" w14:textId="21556EED" w:rsidR="00D25AB6" w:rsidRDefault="00D25AB6" w:rsidP="000823AF">
      <w:pPr>
        <w:pStyle w:val="IPA-TextkrperStandart"/>
        <w:rPr>
          <w:lang w:val="de-DE"/>
        </w:rPr>
      </w:pPr>
      <w:r>
        <w:rPr>
          <w:lang w:val="de-DE"/>
        </w:rPr>
        <w:t xml:space="preserve">Bezüglich der Struktur der Extension t8_jetpack gibt es einige Richtlinien, diese betreffen </w:t>
      </w:r>
      <w:r w:rsidR="004A4704">
        <w:rPr>
          <w:lang w:val="de-DE"/>
        </w:rPr>
        <w:t xml:space="preserve"> aber </w:t>
      </w:r>
      <w:r>
        <w:rPr>
          <w:lang w:val="de-DE"/>
        </w:rPr>
        <w:t xml:space="preserve">dieses Projekt aufgrund der Eigenständigkeit nicht. T8_jetpack stellt lediglich einige Funktionen zur Verfügung und übernimmt einen Teil der Konfiguration. </w:t>
      </w:r>
    </w:p>
    <w:p w14:paraId="153C3278" w14:textId="77777777" w:rsidR="00D25AB6" w:rsidRDefault="00D25AB6" w:rsidP="000823AF">
      <w:pPr>
        <w:pStyle w:val="IPA-TextkrperStandart"/>
        <w:rPr>
          <w:lang w:val="de-DE"/>
        </w:rPr>
      </w:pPr>
    </w:p>
    <w:p w14:paraId="7C44DA71" w14:textId="60BB8723" w:rsidR="00065126" w:rsidRPr="0076592C" w:rsidRDefault="007D4153" w:rsidP="000823AF">
      <w:pPr>
        <w:pStyle w:val="IPA-TextkrperStandart"/>
        <w:rPr>
          <w:rStyle w:val="Hyperlink"/>
          <w:i/>
          <w:vanish/>
          <w:color w:val="E36C0A" w:themeColor="accent6" w:themeShade="BF"/>
          <w:u w:val="none"/>
        </w:rPr>
      </w:pPr>
      <w:r>
        <w:rPr>
          <w:lang w:val="de-DE"/>
        </w:rPr>
        <w:t xml:space="preserve">Zu beachten sind ausschließlich die Coding-Conventions von </w:t>
      </w:r>
      <w:proofErr w:type="spellStart"/>
      <w:r>
        <w:rPr>
          <w:lang w:val="de-DE"/>
        </w:rPr>
        <w:t>ExtBase</w:t>
      </w:r>
      <w:proofErr w:type="spellEnd"/>
      <w:r w:rsidR="00522025">
        <w:rPr>
          <w:lang w:val="de-DE"/>
        </w:rPr>
        <w:t xml:space="preserve">. </w:t>
      </w:r>
      <w:hyperlink r:id="rId28" w:history="1">
        <w:r w:rsidR="00522025" w:rsidRPr="004B6710">
          <w:rPr>
            <w:rStyle w:val="Hyperlink"/>
            <w:lang w:val="de-DE"/>
          </w:rPr>
          <w:t>https://docs.typo3.org/m/typo3/book-extbasefluid/master/en-us/a-CodingGuidelines/Index.html</w:t>
        </w:r>
      </w:hyperlink>
    </w:p>
    <w:p w14:paraId="7B44E0E3" w14:textId="77777777" w:rsidR="006B0FE2" w:rsidRPr="00D154DE" w:rsidRDefault="006B0FE2" w:rsidP="006B0FE2">
      <w:pPr>
        <w:pStyle w:val="IPA-HinweistexteTextkanngelschtwerden"/>
      </w:pPr>
      <w:r w:rsidRPr="00D154DE">
        <w:t>Falls ein Dokument der Firmenstandards vorhanden ist, dieses unverändert in dem Anhang. des IPA Dokuments hinzufügen!</w:t>
      </w:r>
    </w:p>
    <w:p w14:paraId="1C74662B" w14:textId="77777777" w:rsidR="006B0FE2" w:rsidRPr="00D154DE" w:rsidRDefault="006B0FE2" w:rsidP="006B0FE2">
      <w:pPr>
        <w:pStyle w:val="IPA-HinweistexteTextkanngelschtwerden"/>
      </w:pPr>
    </w:p>
    <w:p w14:paraId="38804348" w14:textId="77777777" w:rsidR="006B0FE2" w:rsidRPr="00D154DE" w:rsidRDefault="006B0FE2" w:rsidP="006B0FE2">
      <w:pPr>
        <w:pStyle w:val="IPA-HinweistexteTextkanngelschtwerden"/>
      </w:pPr>
      <w:r w:rsidRPr="00D154DE">
        <w:t>Diese ist vor allem für die Experten wichtig. Damit die IPA korrekt bewertet werden kann und es ggf. nicht zu Abzügen kommt.</w:t>
      </w:r>
    </w:p>
    <w:p w14:paraId="2BA1FBD2" w14:textId="0482CE90" w:rsidR="006B0FE2" w:rsidRPr="00D154DE" w:rsidRDefault="006B0FE2" w:rsidP="006B0FE2">
      <w:pPr>
        <w:rPr>
          <w:rFonts w:eastAsia="Times New Roman" w:cs="Times New Roman"/>
          <w:i/>
          <w:color w:val="E36C0A" w:themeColor="accent6" w:themeShade="BF"/>
        </w:rPr>
      </w:pPr>
    </w:p>
    <w:p w14:paraId="293B177F" w14:textId="5B012AEB" w:rsidR="00A13EDC" w:rsidRPr="00D154DE" w:rsidRDefault="00A13EDC" w:rsidP="00A13EDC"/>
    <w:p w14:paraId="56D853A9" w14:textId="440E4F83" w:rsidR="00A13EDC" w:rsidRPr="00D154DE" w:rsidRDefault="00A13EDC" w:rsidP="00A13EDC"/>
    <w:p w14:paraId="740D3B9D" w14:textId="3AB4ECDF" w:rsidR="00A13EDC" w:rsidRPr="00D154DE" w:rsidRDefault="00A13EDC" w:rsidP="00A13EDC"/>
    <w:p w14:paraId="49F00426" w14:textId="17DBF72E" w:rsidR="00A13EDC" w:rsidRPr="00D154DE" w:rsidRDefault="00A13EDC" w:rsidP="00A13EDC"/>
    <w:p w14:paraId="6CA65D3A" w14:textId="455358C8" w:rsidR="00A13EDC" w:rsidRPr="00D154DE" w:rsidRDefault="00A13EDC" w:rsidP="00A13EDC"/>
    <w:p w14:paraId="2981BAE9" w14:textId="70EC56B5" w:rsidR="00A13EDC" w:rsidRPr="00D154DE" w:rsidRDefault="00A13EDC" w:rsidP="00A13EDC"/>
    <w:p w14:paraId="35C74455" w14:textId="38953DFB" w:rsidR="00A13EDC" w:rsidRPr="00D154DE" w:rsidRDefault="00A13EDC" w:rsidP="00A13EDC"/>
    <w:p w14:paraId="50779C80" w14:textId="17BBBDEF" w:rsidR="00A13EDC" w:rsidRPr="00D154DE" w:rsidRDefault="00A13EDC" w:rsidP="00A13EDC"/>
    <w:p w14:paraId="18722EBA" w14:textId="6F77522F" w:rsidR="00A13EDC" w:rsidRPr="00D154DE" w:rsidRDefault="00A13EDC" w:rsidP="00A13EDC"/>
    <w:p w14:paraId="4F98D341" w14:textId="34ED39F5" w:rsidR="00A13EDC" w:rsidRPr="00D154DE" w:rsidRDefault="00A13EDC" w:rsidP="00A13EDC"/>
    <w:p w14:paraId="0BD54193" w14:textId="0F416884" w:rsidR="00A13EDC" w:rsidRPr="00D154DE" w:rsidRDefault="00A13EDC" w:rsidP="00A13EDC"/>
    <w:p w14:paraId="5B5347B3" w14:textId="24F27D43" w:rsidR="00A13EDC" w:rsidRPr="00D154DE" w:rsidRDefault="00A13EDC" w:rsidP="00A13EDC"/>
    <w:p w14:paraId="05BC4803" w14:textId="2323584F" w:rsidR="00A13EDC" w:rsidRPr="00D154DE" w:rsidRDefault="00A13EDC" w:rsidP="00A13EDC"/>
    <w:p w14:paraId="1DFF918A" w14:textId="707F0F81" w:rsidR="00A13EDC" w:rsidRPr="00D154DE" w:rsidRDefault="00A13EDC" w:rsidP="00A13EDC">
      <w:pPr>
        <w:rPr>
          <w:rFonts w:eastAsia="Times New Roman" w:cs="Times New Roman"/>
          <w:i/>
          <w:color w:val="E36C0A" w:themeColor="accent6" w:themeShade="BF"/>
        </w:rPr>
      </w:pPr>
    </w:p>
    <w:p w14:paraId="5582C6CA" w14:textId="0486EC45" w:rsidR="00A13EDC" w:rsidRPr="00D154DE" w:rsidRDefault="00A13EDC" w:rsidP="00A13EDC">
      <w:pPr>
        <w:tabs>
          <w:tab w:val="left" w:pos="3550"/>
        </w:tabs>
      </w:pPr>
      <w:r w:rsidRPr="00D154DE">
        <w:tab/>
      </w:r>
    </w:p>
    <w:p w14:paraId="004678E4" w14:textId="29217283" w:rsidR="008F6D25" w:rsidRDefault="008F6D25" w:rsidP="00733060">
      <w:pPr>
        <w:pStyle w:val="Heading1"/>
      </w:pPr>
      <w:bookmarkStart w:id="50" w:name="_Toc68858057"/>
      <w:r>
        <w:lastRenderedPageBreak/>
        <w:t>Arbeitsjournal</w:t>
      </w:r>
      <w:bookmarkEnd w:id="50"/>
    </w:p>
    <w:p w14:paraId="159839F6" w14:textId="77777777" w:rsidR="00D56F17" w:rsidRDefault="00D56F17" w:rsidP="00C53507">
      <w:pPr>
        <w:pStyle w:val="Heading2"/>
      </w:pPr>
      <w:bookmarkStart w:id="51" w:name="_Toc68858058"/>
      <w:r>
        <w:t>Arbeitsjournal 07.04.2021</w:t>
      </w:r>
      <w:bookmarkEnd w:id="51"/>
    </w:p>
    <w:p w14:paraId="3FA2681C" w14:textId="6A9D035A" w:rsidR="00C53507" w:rsidRDefault="00C53507" w:rsidP="00C53507">
      <w:pPr>
        <w:pStyle w:val="Caption"/>
        <w:keepNext/>
      </w:pPr>
      <w:r>
        <w:t xml:space="preserve">Tabelle </w:t>
      </w:r>
      <w:r>
        <w:fldChar w:fldCharType="begin"/>
      </w:r>
      <w:r>
        <w:instrText xml:space="preserve"> SEQ Tabelle \* ARABIC </w:instrText>
      </w:r>
      <w:r>
        <w:fldChar w:fldCharType="separate"/>
      </w:r>
      <w:r w:rsidR="006F6686">
        <w:rPr>
          <w:noProof/>
        </w:rPr>
        <w:t>3</w:t>
      </w:r>
      <w:r>
        <w:fldChar w:fldCharType="end"/>
      </w:r>
      <w:r>
        <w:rPr>
          <w:lang w:val="en-GB"/>
        </w:rPr>
        <w:t xml:space="preserve">, </w:t>
      </w:r>
      <w:proofErr w:type="spellStart"/>
      <w:r w:rsidRPr="0082795D">
        <w:rPr>
          <w:lang w:val="en-GB"/>
        </w:rPr>
        <w:t>Arbeitsjournal</w:t>
      </w:r>
      <w:proofErr w:type="spellEnd"/>
      <w:r w:rsidRPr="0082795D">
        <w:rPr>
          <w:lang w:val="en-GB"/>
        </w:rPr>
        <w:t xml:space="preserve"> 07.04.2021</w:t>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665"/>
        <w:gridCol w:w="1627"/>
        <w:gridCol w:w="1069"/>
        <w:gridCol w:w="1069"/>
      </w:tblGrid>
      <w:tr w:rsidR="00D56F17" w:rsidRPr="008F6D25" w14:paraId="2C3EAC70" w14:textId="77777777" w:rsidTr="005E6911">
        <w:tc>
          <w:tcPr>
            <w:tcW w:w="5665" w:type="dxa"/>
            <w:tcBorders>
              <w:bottom w:val="dotted" w:sz="4" w:space="0" w:color="auto"/>
            </w:tcBorders>
            <w:shd w:val="clear" w:color="auto" w:fill="92CDDC" w:themeFill="accent5" w:themeFillTint="99"/>
            <w:tcMar>
              <w:top w:w="85" w:type="dxa"/>
              <w:bottom w:w="85" w:type="dxa"/>
            </w:tcMar>
          </w:tcPr>
          <w:p w14:paraId="0BF44F4A" w14:textId="77777777" w:rsidR="00D56F17" w:rsidRPr="008F6D25" w:rsidRDefault="00D56F17" w:rsidP="005E6911">
            <w:pPr>
              <w:pStyle w:val="IPA-Tabellentitel"/>
              <w:rPr>
                <w:color w:val="000000" w:themeColor="text1"/>
                <w:sz w:val="22"/>
                <w:szCs w:val="22"/>
                <w:lang w:val="de-DE"/>
              </w:rPr>
            </w:pPr>
            <w:r w:rsidRPr="008F6D25">
              <w:rPr>
                <w:color w:val="000000" w:themeColor="text1"/>
                <w:sz w:val="22"/>
                <w:szCs w:val="22"/>
                <w:lang w:val="de-DE"/>
              </w:rPr>
              <w:t>Tätigkeiten</w:t>
            </w:r>
          </w:p>
        </w:tc>
        <w:tc>
          <w:tcPr>
            <w:tcW w:w="1627" w:type="dxa"/>
            <w:tcBorders>
              <w:bottom w:val="dotted" w:sz="4" w:space="0" w:color="auto"/>
            </w:tcBorders>
            <w:shd w:val="clear" w:color="auto" w:fill="92CDDC" w:themeFill="accent5" w:themeFillTint="99"/>
            <w:tcMar>
              <w:top w:w="85" w:type="dxa"/>
              <w:bottom w:w="85" w:type="dxa"/>
            </w:tcMar>
          </w:tcPr>
          <w:p w14:paraId="369270D9" w14:textId="77777777" w:rsidR="00D56F17" w:rsidRDefault="00D56F17" w:rsidP="005E6911">
            <w:pPr>
              <w:pStyle w:val="IPA-Tabellentitel"/>
              <w:jc w:val="center"/>
              <w:rPr>
                <w:color w:val="000000" w:themeColor="text1"/>
                <w:sz w:val="22"/>
                <w:szCs w:val="22"/>
                <w:lang w:val="de-DE"/>
              </w:rPr>
            </w:pPr>
            <w:r>
              <w:rPr>
                <w:color w:val="000000" w:themeColor="text1"/>
                <w:sz w:val="22"/>
                <w:szCs w:val="22"/>
                <w:lang w:val="de-DE"/>
              </w:rPr>
              <w:t>Beteiligte</w:t>
            </w:r>
          </w:p>
          <w:p w14:paraId="2AFFF9B1" w14:textId="77777777" w:rsidR="00D56F17" w:rsidRPr="008F6D25" w:rsidRDefault="00D56F17" w:rsidP="005E6911">
            <w:pPr>
              <w:pStyle w:val="IPA-Tabellentitel"/>
              <w:jc w:val="center"/>
              <w:rPr>
                <w:color w:val="000000" w:themeColor="text1"/>
                <w:sz w:val="22"/>
                <w:szCs w:val="22"/>
                <w:lang w:val="de-DE"/>
              </w:rPr>
            </w:pPr>
            <w:r w:rsidRPr="008F6D25">
              <w:rPr>
                <w:color w:val="000000" w:themeColor="text1"/>
                <w:sz w:val="22"/>
                <w:szCs w:val="22"/>
                <w:lang w:val="de-DE"/>
              </w:rPr>
              <w:t>Person</w:t>
            </w:r>
            <w:r>
              <w:rPr>
                <w:color w:val="000000" w:themeColor="text1"/>
                <w:sz w:val="22"/>
                <w:szCs w:val="22"/>
                <w:lang w:val="de-DE"/>
              </w:rPr>
              <w:t>en</w:t>
            </w:r>
          </w:p>
        </w:tc>
        <w:tc>
          <w:tcPr>
            <w:tcW w:w="1069" w:type="dxa"/>
            <w:tcBorders>
              <w:bottom w:val="dotted" w:sz="4" w:space="0" w:color="auto"/>
            </w:tcBorders>
            <w:shd w:val="clear" w:color="auto" w:fill="92CDDC" w:themeFill="accent5" w:themeFillTint="99"/>
            <w:tcMar>
              <w:top w:w="85" w:type="dxa"/>
              <w:bottom w:w="85" w:type="dxa"/>
            </w:tcMar>
          </w:tcPr>
          <w:p w14:paraId="391AD25E" w14:textId="77777777" w:rsidR="00D56F17" w:rsidRPr="008F6D25" w:rsidRDefault="00D56F17" w:rsidP="005E6911">
            <w:pPr>
              <w:pStyle w:val="IPA-Tabellentitel"/>
              <w:jc w:val="center"/>
              <w:rPr>
                <w:color w:val="000000" w:themeColor="text1"/>
                <w:sz w:val="22"/>
                <w:szCs w:val="22"/>
                <w:lang w:val="de-DE"/>
              </w:rPr>
            </w:pPr>
            <w:r w:rsidRPr="008F6D25">
              <w:rPr>
                <w:color w:val="000000" w:themeColor="text1"/>
                <w:sz w:val="22"/>
                <w:szCs w:val="22"/>
                <w:lang w:val="de-DE"/>
              </w:rPr>
              <w:t>Aufwand</w:t>
            </w:r>
          </w:p>
          <w:p w14:paraId="55053C89" w14:textId="77777777" w:rsidR="00D56F17" w:rsidRPr="008F6D25" w:rsidRDefault="00D56F17" w:rsidP="005E6911">
            <w:pPr>
              <w:pStyle w:val="IPA-Tabellentitel"/>
              <w:jc w:val="center"/>
              <w:rPr>
                <w:color w:val="000000" w:themeColor="text1"/>
                <w:sz w:val="22"/>
                <w:szCs w:val="22"/>
                <w:lang w:val="de-DE"/>
              </w:rPr>
            </w:pPr>
            <w:r w:rsidRPr="008F6D25">
              <w:rPr>
                <w:color w:val="000000" w:themeColor="text1"/>
                <w:sz w:val="22"/>
                <w:szCs w:val="22"/>
                <w:lang w:val="de-DE"/>
              </w:rPr>
              <w:t>geplant (Std)</w:t>
            </w:r>
          </w:p>
        </w:tc>
        <w:tc>
          <w:tcPr>
            <w:tcW w:w="1069" w:type="dxa"/>
            <w:tcBorders>
              <w:bottom w:val="dotted" w:sz="4" w:space="0" w:color="auto"/>
            </w:tcBorders>
            <w:shd w:val="clear" w:color="auto" w:fill="92CDDC" w:themeFill="accent5" w:themeFillTint="99"/>
            <w:tcMar>
              <w:top w:w="85" w:type="dxa"/>
              <w:bottom w:w="85" w:type="dxa"/>
            </w:tcMar>
          </w:tcPr>
          <w:p w14:paraId="44F02C2F" w14:textId="77777777" w:rsidR="00D56F17" w:rsidRPr="008F6D25" w:rsidRDefault="00D56F17" w:rsidP="005E6911">
            <w:pPr>
              <w:pStyle w:val="IPA-Tabellentitel"/>
              <w:jc w:val="center"/>
              <w:rPr>
                <w:color w:val="000000" w:themeColor="text1"/>
                <w:sz w:val="22"/>
                <w:szCs w:val="22"/>
                <w:lang w:val="de-DE"/>
              </w:rPr>
            </w:pPr>
            <w:r w:rsidRPr="008F6D25">
              <w:rPr>
                <w:color w:val="000000" w:themeColor="text1"/>
                <w:sz w:val="22"/>
                <w:szCs w:val="22"/>
                <w:lang w:val="de-DE"/>
              </w:rPr>
              <w:t>Aufwand</w:t>
            </w:r>
          </w:p>
          <w:p w14:paraId="4CDBEDCD" w14:textId="77777777" w:rsidR="00D56F17" w:rsidRPr="008F6D25" w:rsidRDefault="00D56F17" w:rsidP="005E6911">
            <w:pPr>
              <w:pStyle w:val="IPA-Tabellentitel"/>
              <w:jc w:val="center"/>
              <w:rPr>
                <w:color w:val="000000" w:themeColor="text1"/>
                <w:sz w:val="22"/>
                <w:szCs w:val="22"/>
                <w:lang w:val="de-DE"/>
              </w:rPr>
            </w:pPr>
            <w:r w:rsidRPr="008F6D25">
              <w:rPr>
                <w:color w:val="000000" w:themeColor="text1"/>
                <w:sz w:val="22"/>
                <w:szCs w:val="22"/>
                <w:lang w:val="de-DE"/>
              </w:rPr>
              <w:t>effektiv (Std)</w:t>
            </w:r>
          </w:p>
        </w:tc>
      </w:tr>
      <w:tr w:rsidR="00D56F17" w:rsidRPr="008F6D25" w14:paraId="578D39AA" w14:textId="77777777" w:rsidTr="005E6911">
        <w:tc>
          <w:tcPr>
            <w:tcW w:w="5665" w:type="dxa"/>
            <w:tcBorders>
              <w:bottom w:val="dotted" w:sz="4" w:space="0" w:color="auto"/>
            </w:tcBorders>
            <w:tcMar>
              <w:top w:w="85" w:type="dxa"/>
              <w:bottom w:w="85" w:type="dxa"/>
            </w:tcMar>
          </w:tcPr>
          <w:p w14:paraId="7B6A0BCB" w14:textId="77777777" w:rsidR="00D56F17" w:rsidRPr="008F6D25" w:rsidRDefault="00D56F17" w:rsidP="005E6911">
            <w:pPr>
              <w:rPr>
                <w:color w:val="000000" w:themeColor="text1"/>
              </w:rPr>
            </w:pPr>
            <w:r w:rsidRPr="001B0DA1">
              <w:rPr>
                <w:lang w:eastAsia="de-CH"/>
              </w:rPr>
              <w:t>Bereitstellen der Dokumentvorlagen</w:t>
            </w:r>
          </w:p>
        </w:tc>
        <w:tc>
          <w:tcPr>
            <w:tcW w:w="1627" w:type="dxa"/>
            <w:tcBorders>
              <w:bottom w:val="dotted" w:sz="4" w:space="0" w:color="auto"/>
            </w:tcBorders>
            <w:tcMar>
              <w:top w:w="85" w:type="dxa"/>
              <w:bottom w:w="85" w:type="dxa"/>
            </w:tcMar>
          </w:tcPr>
          <w:p w14:paraId="2E53530C" w14:textId="77777777" w:rsidR="00D56F17" w:rsidRPr="008F6D25" w:rsidRDefault="00D56F17" w:rsidP="005E691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4DA5C734" w14:textId="77777777" w:rsidR="00D56F17" w:rsidRPr="008F6D25" w:rsidRDefault="00D56F17" w:rsidP="005E6911">
            <w:pPr>
              <w:rPr>
                <w:color w:val="000000" w:themeColor="text1"/>
              </w:rPr>
            </w:pPr>
            <w:r>
              <w:rPr>
                <w:color w:val="000000" w:themeColor="text1"/>
              </w:rPr>
              <w:t>1</w:t>
            </w:r>
          </w:p>
        </w:tc>
        <w:tc>
          <w:tcPr>
            <w:tcW w:w="1069" w:type="dxa"/>
            <w:tcBorders>
              <w:bottom w:val="dotted" w:sz="4" w:space="0" w:color="auto"/>
            </w:tcBorders>
            <w:tcMar>
              <w:top w:w="85" w:type="dxa"/>
              <w:bottom w:w="85" w:type="dxa"/>
            </w:tcMar>
          </w:tcPr>
          <w:p w14:paraId="6BD7F98B" w14:textId="77777777" w:rsidR="00D56F17" w:rsidRPr="008F6D25" w:rsidRDefault="00D56F17" w:rsidP="005E6911">
            <w:pPr>
              <w:rPr>
                <w:color w:val="000000" w:themeColor="text1"/>
              </w:rPr>
            </w:pPr>
            <w:r>
              <w:rPr>
                <w:color w:val="000000" w:themeColor="text1"/>
              </w:rPr>
              <w:t>0.5</w:t>
            </w:r>
          </w:p>
        </w:tc>
      </w:tr>
      <w:tr w:rsidR="00D56F17" w:rsidRPr="008F6D25" w14:paraId="39178D1C" w14:textId="77777777" w:rsidTr="005E6911">
        <w:tc>
          <w:tcPr>
            <w:tcW w:w="5665" w:type="dxa"/>
            <w:tcBorders>
              <w:bottom w:val="dotted" w:sz="4" w:space="0" w:color="auto"/>
            </w:tcBorders>
            <w:tcMar>
              <w:top w:w="85" w:type="dxa"/>
              <w:bottom w:w="85" w:type="dxa"/>
            </w:tcMar>
          </w:tcPr>
          <w:p w14:paraId="5FEA0573" w14:textId="77777777" w:rsidR="00D56F17" w:rsidRPr="008F6D25" w:rsidRDefault="00D56F17" w:rsidP="005E6911">
            <w:pPr>
              <w:rPr>
                <w:color w:val="000000" w:themeColor="text1"/>
              </w:rPr>
            </w:pPr>
            <w:r w:rsidRPr="001B0DA1">
              <w:rPr>
                <w:color w:val="000000" w:themeColor="text1"/>
              </w:rPr>
              <w:t>Erstellen des Zeitplans</w:t>
            </w:r>
          </w:p>
        </w:tc>
        <w:tc>
          <w:tcPr>
            <w:tcW w:w="1627" w:type="dxa"/>
            <w:tcBorders>
              <w:bottom w:val="dotted" w:sz="4" w:space="0" w:color="auto"/>
            </w:tcBorders>
            <w:tcMar>
              <w:top w:w="85" w:type="dxa"/>
              <w:bottom w:w="85" w:type="dxa"/>
            </w:tcMar>
          </w:tcPr>
          <w:p w14:paraId="2FDFECB0" w14:textId="77777777" w:rsidR="00D56F17" w:rsidRPr="008F6D25" w:rsidRDefault="00D56F17" w:rsidP="005E691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3C87E298" w14:textId="77777777" w:rsidR="00D56F17" w:rsidRPr="008F6D25" w:rsidRDefault="00D56F17" w:rsidP="005E6911">
            <w:pPr>
              <w:rPr>
                <w:color w:val="000000" w:themeColor="text1"/>
              </w:rPr>
            </w:pPr>
            <w:r>
              <w:rPr>
                <w:color w:val="000000" w:themeColor="text1"/>
              </w:rPr>
              <w:t>2</w:t>
            </w:r>
          </w:p>
        </w:tc>
        <w:tc>
          <w:tcPr>
            <w:tcW w:w="1069" w:type="dxa"/>
            <w:tcBorders>
              <w:bottom w:val="dotted" w:sz="4" w:space="0" w:color="auto"/>
            </w:tcBorders>
            <w:tcMar>
              <w:top w:w="85" w:type="dxa"/>
              <w:bottom w:w="85" w:type="dxa"/>
            </w:tcMar>
          </w:tcPr>
          <w:p w14:paraId="440CC613" w14:textId="77777777" w:rsidR="00D56F17" w:rsidRPr="008F6D25" w:rsidRDefault="00D56F17" w:rsidP="005E6911">
            <w:pPr>
              <w:rPr>
                <w:color w:val="000000" w:themeColor="text1"/>
              </w:rPr>
            </w:pPr>
            <w:r>
              <w:rPr>
                <w:color w:val="000000" w:themeColor="text1"/>
              </w:rPr>
              <w:t>1</w:t>
            </w:r>
          </w:p>
        </w:tc>
      </w:tr>
      <w:tr w:rsidR="00D56F17" w:rsidRPr="008F6D25" w14:paraId="78C2D37D" w14:textId="77777777" w:rsidTr="005E6911">
        <w:tc>
          <w:tcPr>
            <w:tcW w:w="5665" w:type="dxa"/>
            <w:tcBorders>
              <w:bottom w:val="dotted" w:sz="4" w:space="0" w:color="auto"/>
            </w:tcBorders>
            <w:tcMar>
              <w:top w:w="85" w:type="dxa"/>
              <w:bottom w:w="85" w:type="dxa"/>
            </w:tcMar>
          </w:tcPr>
          <w:p w14:paraId="578D4C94" w14:textId="77777777" w:rsidR="00D56F17" w:rsidRDefault="00D56F17" w:rsidP="005E6911">
            <w:pPr>
              <w:rPr>
                <w:color w:val="000000" w:themeColor="text1"/>
              </w:rPr>
            </w:pPr>
            <w:r w:rsidRPr="001B0DA1">
              <w:rPr>
                <w:color w:val="000000" w:themeColor="text1"/>
              </w:rPr>
              <w:t>Projektvorgehen</w:t>
            </w:r>
          </w:p>
        </w:tc>
        <w:tc>
          <w:tcPr>
            <w:tcW w:w="1627" w:type="dxa"/>
            <w:tcBorders>
              <w:bottom w:val="dotted" w:sz="4" w:space="0" w:color="auto"/>
            </w:tcBorders>
            <w:tcMar>
              <w:top w:w="85" w:type="dxa"/>
              <w:bottom w:w="85" w:type="dxa"/>
            </w:tcMar>
          </w:tcPr>
          <w:p w14:paraId="62BFA8B3" w14:textId="77777777" w:rsidR="00D56F17" w:rsidRDefault="00D56F17" w:rsidP="005E691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6DB7BA2F" w14:textId="77777777" w:rsidR="00D56F17" w:rsidRDefault="00D56F17" w:rsidP="005E6911">
            <w:pPr>
              <w:rPr>
                <w:color w:val="000000" w:themeColor="text1"/>
              </w:rPr>
            </w:pPr>
            <w:r>
              <w:rPr>
                <w:color w:val="000000" w:themeColor="text1"/>
              </w:rPr>
              <w:t>1</w:t>
            </w:r>
          </w:p>
        </w:tc>
        <w:tc>
          <w:tcPr>
            <w:tcW w:w="1069" w:type="dxa"/>
            <w:tcBorders>
              <w:bottom w:val="dotted" w:sz="4" w:space="0" w:color="auto"/>
            </w:tcBorders>
            <w:tcMar>
              <w:top w:w="85" w:type="dxa"/>
              <w:bottom w:w="85" w:type="dxa"/>
            </w:tcMar>
          </w:tcPr>
          <w:p w14:paraId="3C6E9124" w14:textId="77777777" w:rsidR="00D56F17" w:rsidRPr="008F6D25" w:rsidRDefault="00D56F17" w:rsidP="005E6911">
            <w:pPr>
              <w:rPr>
                <w:color w:val="000000" w:themeColor="text1"/>
              </w:rPr>
            </w:pPr>
            <w:r>
              <w:rPr>
                <w:color w:val="000000" w:themeColor="text1"/>
              </w:rPr>
              <w:t>1.5</w:t>
            </w:r>
          </w:p>
        </w:tc>
      </w:tr>
      <w:tr w:rsidR="00D56F17" w:rsidRPr="008F6D25" w14:paraId="2191BE11" w14:textId="77777777" w:rsidTr="005E6911">
        <w:tc>
          <w:tcPr>
            <w:tcW w:w="5665" w:type="dxa"/>
            <w:tcBorders>
              <w:bottom w:val="dotted" w:sz="4" w:space="0" w:color="auto"/>
            </w:tcBorders>
            <w:tcMar>
              <w:top w:w="85" w:type="dxa"/>
              <w:bottom w:w="85" w:type="dxa"/>
            </w:tcMar>
          </w:tcPr>
          <w:p w14:paraId="65385234" w14:textId="77777777" w:rsidR="00D56F17" w:rsidRPr="008F6D25" w:rsidRDefault="00D56F17" w:rsidP="005E6911">
            <w:pPr>
              <w:pStyle w:val="IPA-Tabellentitel"/>
              <w:rPr>
                <w:color w:val="000000" w:themeColor="text1"/>
                <w:sz w:val="22"/>
                <w:szCs w:val="22"/>
              </w:rPr>
            </w:pPr>
            <w:r w:rsidRPr="008F6D25">
              <w:rPr>
                <w:color w:val="000000" w:themeColor="text1"/>
                <w:sz w:val="22"/>
                <w:szCs w:val="22"/>
              </w:rPr>
              <w:t>Total:</w:t>
            </w:r>
          </w:p>
        </w:tc>
        <w:tc>
          <w:tcPr>
            <w:tcW w:w="1627" w:type="dxa"/>
            <w:tcBorders>
              <w:bottom w:val="dotted" w:sz="4" w:space="0" w:color="auto"/>
            </w:tcBorders>
            <w:tcMar>
              <w:top w:w="85" w:type="dxa"/>
              <w:bottom w:w="85" w:type="dxa"/>
            </w:tcMar>
          </w:tcPr>
          <w:p w14:paraId="3CB66F08" w14:textId="77777777" w:rsidR="00D56F17" w:rsidRPr="008F6D25" w:rsidRDefault="00D56F17" w:rsidP="005E6911">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3DCE4D17" w14:textId="77777777" w:rsidR="00D56F17" w:rsidRPr="008F6D25" w:rsidRDefault="00D56F17" w:rsidP="005E6911">
            <w:pPr>
              <w:pStyle w:val="IPA-Tabellentitel"/>
              <w:jc w:val="center"/>
              <w:rPr>
                <w:b w:val="0"/>
                <w:bCs w:val="0"/>
                <w:color w:val="000000" w:themeColor="text1"/>
                <w:sz w:val="22"/>
                <w:szCs w:val="22"/>
              </w:rPr>
            </w:pPr>
            <w:r>
              <w:rPr>
                <w:b w:val="0"/>
                <w:bCs w:val="0"/>
                <w:color w:val="000000" w:themeColor="text1"/>
                <w:sz w:val="22"/>
                <w:szCs w:val="22"/>
              </w:rPr>
              <w:t>4</w:t>
            </w:r>
          </w:p>
        </w:tc>
        <w:tc>
          <w:tcPr>
            <w:tcW w:w="1069" w:type="dxa"/>
            <w:tcBorders>
              <w:bottom w:val="dotted" w:sz="4" w:space="0" w:color="auto"/>
            </w:tcBorders>
            <w:tcMar>
              <w:top w:w="85" w:type="dxa"/>
              <w:bottom w:w="85" w:type="dxa"/>
            </w:tcMar>
          </w:tcPr>
          <w:p w14:paraId="2E703443" w14:textId="77777777" w:rsidR="00D56F17" w:rsidRPr="008F6D25" w:rsidRDefault="00D56F17" w:rsidP="005E6911">
            <w:pPr>
              <w:pStyle w:val="IPA-Tabellentitel"/>
              <w:jc w:val="center"/>
              <w:rPr>
                <w:b w:val="0"/>
                <w:bCs w:val="0"/>
                <w:color w:val="000000" w:themeColor="text1"/>
                <w:sz w:val="22"/>
                <w:szCs w:val="22"/>
              </w:rPr>
            </w:pPr>
            <w:r>
              <w:rPr>
                <w:b w:val="0"/>
                <w:bCs w:val="0"/>
                <w:color w:val="000000" w:themeColor="text1"/>
                <w:sz w:val="22"/>
                <w:szCs w:val="22"/>
              </w:rPr>
              <w:t>4</w:t>
            </w:r>
          </w:p>
        </w:tc>
      </w:tr>
      <w:tr w:rsidR="00D56F17" w:rsidRPr="008F6D25" w14:paraId="6C3A7ADF" w14:textId="77777777" w:rsidTr="005E6911">
        <w:trPr>
          <w:trHeight w:val="274"/>
        </w:trPr>
        <w:tc>
          <w:tcPr>
            <w:tcW w:w="5665" w:type="dxa"/>
            <w:tcBorders>
              <w:bottom w:val="dotted" w:sz="4" w:space="0" w:color="auto"/>
              <w:right w:val="nil"/>
            </w:tcBorders>
            <w:shd w:val="clear" w:color="auto" w:fill="92CDDC" w:themeFill="accent5" w:themeFillTint="99"/>
          </w:tcPr>
          <w:p w14:paraId="6F354FD7" w14:textId="77777777" w:rsidR="00D56F17" w:rsidRPr="006334B8" w:rsidRDefault="00D56F17" w:rsidP="005E6911">
            <w:pPr>
              <w:pStyle w:val="IPA-Tabellentitel"/>
              <w:rPr>
                <w:color w:val="000000" w:themeColor="text1"/>
                <w:sz w:val="22"/>
                <w:szCs w:val="22"/>
                <w:lang w:val="de-DE"/>
              </w:rPr>
            </w:pPr>
            <w:r w:rsidRPr="008F6D25">
              <w:rPr>
                <w:color w:val="000000" w:themeColor="text1"/>
                <w:sz w:val="22"/>
                <w:szCs w:val="22"/>
                <w:lang w:val="de-DE"/>
              </w:rPr>
              <w:t>Tages Ablauf</w:t>
            </w:r>
          </w:p>
        </w:tc>
        <w:tc>
          <w:tcPr>
            <w:tcW w:w="1627" w:type="dxa"/>
            <w:tcBorders>
              <w:left w:val="nil"/>
              <w:bottom w:val="dotted" w:sz="4" w:space="0" w:color="auto"/>
              <w:right w:val="nil"/>
            </w:tcBorders>
            <w:shd w:val="clear" w:color="auto" w:fill="92CDDC" w:themeFill="accent5" w:themeFillTint="99"/>
          </w:tcPr>
          <w:p w14:paraId="6B44D7C0"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2CDDC" w:themeFill="accent5" w:themeFillTint="99"/>
          </w:tcPr>
          <w:p w14:paraId="4B15C946"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2CDDC" w:themeFill="accent5" w:themeFillTint="99"/>
          </w:tcPr>
          <w:p w14:paraId="1DD76B42" w14:textId="77777777" w:rsidR="00D56F17" w:rsidRPr="008F6D25" w:rsidRDefault="00D56F17" w:rsidP="005E6911">
            <w:pPr>
              <w:pStyle w:val="IPA-Tabellentitel"/>
              <w:jc w:val="center"/>
              <w:rPr>
                <w:color w:val="000000" w:themeColor="text1"/>
                <w:sz w:val="22"/>
                <w:szCs w:val="22"/>
                <w:lang w:val="de-DE"/>
              </w:rPr>
            </w:pPr>
          </w:p>
        </w:tc>
      </w:tr>
      <w:tr w:rsidR="00D56F17" w:rsidRPr="008F6D25" w14:paraId="07F59994" w14:textId="77777777" w:rsidTr="005E6911">
        <w:trPr>
          <w:trHeight w:val="557"/>
        </w:trPr>
        <w:tc>
          <w:tcPr>
            <w:tcW w:w="9430" w:type="dxa"/>
            <w:gridSpan w:val="4"/>
            <w:tcBorders>
              <w:bottom w:val="dotted" w:sz="4" w:space="0" w:color="auto"/>
            </w:tcBorders>
            <w:shd w:val="clear" w:color="auto" w:fill="auto"/>
          </w:tcPr>
          <w:p w14:paraId="1A88AA2F" w14:textId="77777777" w:rsidR="00D56F17" w:rsidRPr="00EC4826" w:rsidRDefault="00D56F17" w:rsidP="005E6911">
            <w:pPr>
              <w:rPr>
                <w:b/>
                <w:bCs/>
                <w:lang w:val="de-DE"/>
              </w:rPr>
            </w:pPr>
            <w:r>
              <w:rPr>
                <w:lang w:val="de-DE"/>
              </w:rPr>
              <w:t xml:space="preserve">Für den heutigen Nachmittag habe ich mir vorgenommen, nochmals alle Dokumentvorlagen zu prüfen und gegebenenfalls anzupassen. Anschließend erstelle ich den Zeitplan und definiere einen Teil des Projektvorgehens </w:t>
            </w:r>
            <w:r w:rsidRPr="00697A27">
              <w:rPr>
                <w:lang w:val="de-DE"/>
              </w:rPr>
              <w:t xml:space="preserve">und </w:t>
            </w:r>
            <w:r>
              <w:rPr>
                <w:lang w:val="de-DE"/>
              </w:rPr>
              <w:t xml:space="preserve">die </w:t>
            </w:r>
            <w:r w:rsidRPr="00697A27">
              <w:rPr>
                <w:lang w:val="de-DE"/>
              </w:rPr>
              <w:t>allgemeine</w:t>
            </w:r>
            <w:r>
              <w:rPr>
                <w:lang w:val="de-DE"/>
              </w:rPr>
              <w:t>n</w:t>
            </w:r>
            <w:r w:rsidRPr="00697A27">
              <w:rPr>
                <w:lang w:val="de-DE"/>
              </w:rPr>
              <w:t xml:space="preserve"> Bestimmungen in der Dokumentation. (Kurzfassung, Kapitel 1, 2 + 3) Zudem habe ich </w:t>
            </w:r>
            <w:r>
              <w:rPr>
                <w:lang w:val="de-DE"/>
              </w:rPr>
              <w:t xml:space="preserve">ganz am Anfang </w:t>
            </w:r>
            <w:r w:rsidRPr="00697A27">
              <w:rPr>
                <w:lang w:val="de-DE"/>
              </w:rPr>
              <w:t>GitHub installiert, ein Repository erstellt und mit der Lokalen Entwicklungsumgebung verknüpft.</w:t>
            </w:r>
          </w:p>
        </w:tc>
      </w:tr>
      <w:tr w:rsidR="00D56F17" w:rsidRPr="008F6D25" w14:paraId="5F8FBC10" w14:textId="77777777" w:rsidTr="005E6911">
        <w:trPr>
          <w:hidden/>
        </w:trPr>
        <w:tc>
          <w:tcPr>
            <w:tcW w:w="9430" w:type="dxa"/>
            <w:gridSpan w:val="4"/>
            <w:tcBorders>
              <w:bottom w:val="dotted" w:sz="4" w:space="0" w:color="auto"/>
            </w:tcBorders>
            <w:tcMar>
              <w:top w:w="85" w:type="dxa"/>
              <w:bottom w:w="85" w:type="dxa"/>
            </w:tcMar>
          </w:tcPr>
          <w:p w14:paraId="741187B2" w14:textId="77777777" w:rsidR="00D56F17" w:rsidRPr="008F6D25" w:rsidRDefault="00D56F17" w:rsidP="005E6911">
            <w:pPr>
              <w:pStyle w:val="IPA-HinweistexteTextkanngelschtwerden"/>
            </w:pPr>
            <w:r w:rsidRPr="008F6D25">
              <w:t xml:space="preserve">Beschreibung </w:t>
            </w:r>
            <w:r>
              <w:t xml:space="preserve"> was gemacht wurde, </w:t>
            </w:r>
            <w:r w:rsidRPr="008F6D25">
              <w:t>Erfolgen und Misserfolgen (Problemen)</w:t>
            </w:r>
            <w:r>
              <w:t xml:space="preserve"> was ist alles passiert, wie war das Vorankommen?</w:t>
            </w:r>
          </w:p>
        </w:tc>
      </w:tr>
      <w:tr w:rsidR="00D56F17" w:rsidRPr="008F6D25" w14:paraId="1453AFA9" w14:textId="77777777" w:rsidTr="005E6911">
        <w:tc>
          <w:tcPr>
            <w:tcW w:w="5665" w:type="dxa"/>
            <w:tcBorders>
              <w:bottom w:val="dotted" w:sz="4" w:space="0" w:color="auto"/>
              <w:right w:val="nil"/>
            </w:tcBorders>
            <w:shd w:val="clear" w:color="auto" w:fill="92CDDC" w:themeFill="accent5" w:themeFillTint="99"/>
          </w:tcPr>
          <w:p w14:paraId="282E8A28" w14:textId="77777777" w:rsidR="00D56F17" w:rsidRPr="008F6D25" w:rsidRDefault="00D56F17" w:rsidP="005E6911">
            <w:pPr>
              <w:pStyle w:val="IPA-Tabellentitel"/>
              <w:rPr>
                <w:color w:val="000000" w:themeColor="text1"/>
                <w:sz w:val="22"/>
                <w:szCs w:val="22"/>
                <w:lang w:val="de-DE"/>
              </w:rPr>
            </w:pPr>
            <w:r w:rsidRPr="008F6D25">
              <w:rPr>
                <w:color w:val="000000" w:themeColor="text1"/>
                <w:sz w:val="22"/>
                <w:szCs w:val="22"/>
                <w:lang w:val="de-DE"/>
              </w:rPr>
              <w:t>Hilfestellungen</w:t>
            </w:r>
          </w:p>
        </w:tc>
        <w:tc>
          <w:tcPr>
            <w:tcW w:w="1627" w:type="dxa"/>
            <w:tcBorders>
              <w:left w:val="nil"/>
              <w:bottom w:val="dotted" w:sz="4" w:space="0" w:color="auto"/>
              <w:right w:val="nil"/>
            </w:tcBorders>
            <w:shd w:val="clear" w:color="auto" w:fill="92CDDC" w:themeFill="accent5" w:themeFillTint="99"/>
          </w:tcPr>
          <w:p w14:paraId="1C76D9EE"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2CDDC" w:themeFill="accent5" w:themeFillTint="99"/>
          </w:tcPr>
          <w:p w14:paraId="1693382F"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2CDDC" w:themeFill="accent5" w:themeFillTint="99"/>
          </w:tcPr>
          <w:p w14:paraId="28DF29CF" w14:textId="77777777" w:rsidR="00D56F17" w:rsidRPr="008F6D25" w:rsidRDefault="00D56F17" w:rsidP="005E6911">
            <w:pPr>
              <w:pStyle w:val="IPA-Tabellentitel"/>
              <w:jc w:val="center"/>
              <w:rPr>
                <w:color w:val="000000" w:themeColor="text1"/>
                <w:sz w:val="22"/>
                <w:szCs w:val="22"/>
                <w:lang w:val="de-DE"/>
              </w:rPr>
            </w:pPr>
          </w:p>
        </w:tc>
      </w:tr>
      <w:tr w:rsidR="00D56F17" w:rsidRPr="008F6D25" w14:paraId="3820A8A5" w14:textId="77777777" w:rsidTr="005E6911">
        <w:trPr>
          <w:hidden/>
        </w:trPr>
        <w:tc>
          <w:tcPr>
            <w:tcW w:w="9430" w:type="dxa"/>
            <w:gridSpan w:val="4"/>
            <w:tcBorders>
              <w:bottom w:val="dotted" w:sz="4" w:space="0" w:color="auto"/>
            </w:tcBorders>
            <w:tcMar>
              <w:top w:w="85" w:type="dxa"/>
              <w:bottom w:w="85" w:type="dxa"/>
            </w:tcMar>
          </w:tcPr>
          <w:p w14:paraId="6986A87B" w14:textId="77777777" w:rsidR="00D56F17" w:rsidRDefault="00D56F17" w:rsidP="005E6911">
            <w:pPr>
              <w:pStyle w:val="IPA-HinweistexteTextkanngelschtwerden"/>
            </w:pPr>
            <w:r w:rsidRPr="008F6D25">
              <w:t>Wer hat in welcher Form Hilfestellung erbracht</w:t>
            </w:r>
            <w:r>
              <w:t xml:space="preserve"> (auch Internet gehört dazu.</w:t>
            </w:r>
          </w:p>
          <w:p w14:paraId="6DFA5876" w14:textId="77777777" w:rsidR="00D56F17" w:rsidRPr="008F6D25" w:rsidRDefault="00D56F17" w:rsidP="005E6911">
            <w:pPr>
              <w:pStyle w:val="IPA-HinweistexteTextkanngelschtwerden"/>
            </w:pPr>
            <w:r>
              <w:t>Z.B Msdn für Hilfestellung zu c#)?</w:t>
            </w:r>
          </w:p>
        </w:tc>
      </w:tr>
      <w:tr w:rsidR="00D56F17" w:rsidRPr="008F6D25" w14:paraId="0F04B3B7" w14:textId="77777777" w:rsidTr="005E6911">
        <w:tc>
          <w:tcPr>
            <w:tcW w:w="9430" w:type="dxa"/>
            <w:gridSpan w:val="4"/>
            <w:tcBorders>
              <w:bottom w:val="dotted" w:sz="4" w:space="0" w:color="auto"/>
            </w:tcBorders>
            <w:tcMar>
              <w:top w:w="85" w:type="dxa"/>
              <w:bottom w:w="85" w:type="dxa"/>
            </w:tcMar>
          </w:tcPr>
          <w:p w14:paraId="57F28C7E" w14:textId="77777777" w:rsidR="00D56F17" w:rsidRPr="002619BB" w:rsidRDefault="00D56F17" w:rsidP="005E6911">
            <w:pPr>
              <w:rPr>
                <w:lang w:val="de-DE"/>
              </w:rPr>
            </w:pPr>
            <w:r>
              <w:rPr>
                <w:lang w:val="de-DE"/>
              </w:rPr>
              <w:t xml:space="preserve">Hilfestellungen bekam ich heute von der offiziellen HERMES-Website. In Grunde ging es darum, welches Szenario und welche Module ich in diesem Projekt verwende, respektiv ausschließe. </w:t>
            </w:r>
          </w:p>
        </w:tc>
      </w:tr>
      <w:tr w:rsidR="00D56F17" w:rsidRPr="008F6D25" w14:paraId="1B759F45" w14:textId="77777777" w:rsidTr="005E6911">
        <w:tc>
          <w:tcPr>
            <w:tcW w:w="5665" w:type="dxa"/>
            <w:tcBorders>
              <w:bottom w:val="dotted" w:sz="4" w:space="0" w:color="auto"/>
              <w:right w:val="nil"/>
            </w:tcBorders>
            <w:shd w:val="clear" w:color="auto" w:fill="92CDDC" w:themeFill="accent5" w:themeFillTint="99"/>
          </w:tcPr>
          <w:p w14:paraId="426F2336" w14:textId="77777777" w:rsidR="00D56F17" w:rsidRPr="008F6D25" w:rsidRDefault="00D56F17" w:rsidP="005E6911">
            <w:pPr>
              <w:pStyle w:val="IPA-Tabellentitel"/>
              <w:rPr>
                <w:color w:val="000000" w:themeColor="text1"/>
                <w:sz w:val="22"/>
                <w:szCs w:val="22"/>
                <w:lang w:val="de-DE"/>
              </w:rPr>
            </w:pPr>
            <w:r w:rsidRPr="008F6D25">
              <w:rPr>
                <w:color w:val="000000" w:themeColor="text1"/>
                <w:sz w:val="22"/>
                <w:szCs w:val="22"/>
                <w:lang w:val="de-DE"/>
              </w:rPr>
              <w:t>Reflexion</w:t>
            </w:r>
          </w:p>
        </w:tc>
        <w:tc>
          <w:tcPr>
            <w:tcW w:w="1627" w:type="dxa"/>
            <w:tcBorders>
              <w:left w:val="nil"/>
              <w:bottom w:val="dotted" w:sz="4" w:space="0" w:color="auto"/>
              <w:right w:val="nil"/>
            </w:tcBorders>
            <w:shd w:val="clear" w:color="auto" w:fill="92CDDC" w:themeFill="accent5" w:themeFillTint="99"/>
          </w:tcPr>
          <w:p w14:paraId="3CA69D24"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2CDDC" w:themeFill="accent5" w:themeFillTint="99"/>
          </w:tcPr>
          <w:p w14:paraId="5EE755B4"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2CDDC" w:themeFill="accent5" w:themeFillTint="99"/>
          </w:tcPr>
          <w:p w14:paraId="6BCFBC3F" w14:textId="77777777" w:rsidR="00D56F17" w:rsidRPr="008F6D25" w:rsidRDefault="00D56F17" w:rsidP="005E6911">
            <w:pPr>
              <w:pStyle w:val="IPA-Tabellentitel"/>
              <w:jc w:val="center"/>
              <w:rPr>
                <w:color w:val="000000" w:themeColor="text1"/>
                <w:sz w:val="22"/>
                <w:szCs w:val="22"/>
                <w:lang w:val="de-DE"/>
              </w:rPr>
            </w:pPr>
          </w:p>
        </w:tc>
      </w:tr>
      <w:tr w:rsidR="00D56F17" w:rsidRPr="008F6D25" w14:paraId="732B91EB" w14:textId="77777777" w:rsidTr="005E6911">
        <w:tc>
          <w:tcPr>
            <w:tcW w:w="9430" w:type="dxa"/>
            <w:gridSpan w:val="4"/>
            <w:tcBorders>
              <w:bottom w:val="dotted" w:sz="4" w:space="0" w:color="auto"/>
            </w:tcBorders>
            <w:tcMar>
              <w:top w:w="85" w:type="dxa"/>
              <w:bottom w:w="85" w:type="dxa"/>
            </w:tcMar>
          </w:tcPr>
          <w:p w14:paraId="0A6BE094" w14:textId="77777777" w:rsidR="00D56F17" w:rsidRPr="00697A27" w:rsidRDefault="00D56F17" w:rsidP="005E6911">
            <w:pPr>
              <w:rPr>
                <w:b/>
                <w:bCs/>
                <w:color w:val="000000" w:themeColor="text1"/>
              </w:rPr>
            </w:pPr>
            <w:r w:rsidRPr="00697A27">
              <w:rPr>
                <w:b/>
                <w:bCs/>
                <w:color w:val="000000" w:themeColor="text1"/>
              </w:rPr>
              <w:t>Was lief gut:</w:t>
            </w:r>
          </w:p>
          <w:p w14:paraId="67933E51" w14:textId="77777777" w:rsidR="00D56F17" w:rsidRDefault="00D56F17" w:rsidP="005E6911">
            <w:pPr>
              <w:rPr>
                <w:color w:val="000000" w:themeColor="text1"/>
              </w:rPr>
            </w:pPr>
            <w:r>
              <w:rPr>
                <w:color w:val="000000" w:themeColor="text1"/>
              </w:rPr>
              <w:t xml:space="preserve">Heute kam ich einigermassen gut voran mit der Dokumentation. Ich habe mein Ziel von heute mehrheitlich erreicht. Unter anderem habe ich ein paar neue Funktionen in Word gefunden, die mir das dokumentieren erleichtern. Unter anderem das Erstellen von Abbildungs- und Tabellenverzeichnissen. </w:t>
            </w:r>
          </w:p>
          <w:p w14:paraId="16CA9E3E" w14:textId="77777777" w:rsidR="00D56F17" w:rsidRPr="00697A27" w:rsidRDefault="00D56F17" w:rsidP="005E6911">
            <w:pPr>
              <w:rPr>
                <w:b/>
                <w:bCs/>
                <w:color w:val="000000" w:themeColor="text1"/>
              </w:rPr>
            </w:pPr>
            <w:r w:rsidRPr="00697A27">
              <w:rPr>
                <w:b/>
                <w:bCs/>
                <w:color w:val="000000" w:themeColor="text1"/>
              </w:rPr>
              <w:t>Was lief weniger gut:</w:t>
            </w:r>
          </w:p>
          <w:p w14:paraId="76256AD1" w14:textId="77777777" w:rsidR="00D56F17" w:rsidRDefault="00D56F17" w:rsidP="005E6911">
            <w:pPr>
              <w:rPr>
                <w:color w:val="000000" w:themeColor="text1"/>
              </w:rPr>
            </w:pPr>
            <w:r>
              <w:rPr>
                <w:color w:val="000000" w:themeColor="text1"/>
              </w:rPr>
              <w:t xml:space="preserve">Anfangs hatte ich ein paar Probleme mit GitHub, da ich dort anscheinend einen Ordner abgelegt hatte, der Lokal nicht existierte. Da ich das </w:t>
            </w:r>
            <w:proofErr w:type="spellStart"/>
            <w:r>
              <w:rPr>
                <w:color w:val="000000" w:themeColor="text1"/>
              </w:rPr>
              <w:t>Git</w:t>
            </w:r>
            <w:proofErr w:type="spellEnd"/>
            <w:r>
              <w:rPr>
                <w:color w:val="000000" w:themeColor="text1"/>
              </w:rPr>
              <w:t>-Repo aber nicht pullen konnte, habe ich einfachheitshalber ein neues Repository erstellt und die Sachen erneut verknüpft, was schliesslich funktionierte und mir die Fehlerbehebung ersparte.</w:t>
            </w:r>
          </w:p>
          <w:p w14:paraId="147FB9E8" w14:textId="77777777" w:rsidR="00D56F17" w:rsidRPr="00697A27" w:rsidRDefault="00D56F17" w:rsidP="005E6911">
            <w:pPr>
              <w:rPr>
                <w:b/>
                <w:bCs/>
                <w:color w:val="000000" w:themeColor="text1"/>
              </w:rPr>
            </w:pPr>
            <w:r w:rsidRPr="00697A27">
              <w:rPr>
                <w:b/>
                <w:bCs/>
                <w:color w:val="000000" w:themeColor="text1"/>
              </w:rPr>
              <w:t>Meine Erkenntnis von heute:</w:t>
            </w:r>
          </w:p>
          <w:p w14:paraId="030BB501" w14:textId="77777777" w:rsidR="00D56F17" w:rsidRPr="00697A27" w:rsidRDefault="00D56F17" w:rsidP="005E6911">
            <w:pPr>
              <w:rPr>
                <w:color w:val="000000" w:themeColor="text1"/>
              </w:rPr>
            </w:pPr>
            <w:r>
              <w:rPr>
                <w:color w:val="000000" w:themeColor="text1"/>
              </w:rPr>
              <w:t xml:space="preserve">Meiner Meinung nach bin ich heute ein Wenig langsam vorangekommen, obwohl ich mein Ziel grundsätzlich erreicht habe. Ich liege im Zeitplan richtig und werde Morgen nochmals an der Dokumentation, respektive an der Initialisierung arbeiten. Womöglich kann ich auch schon mit der Konzeption beginnen. Was ich morgen besser machen werde ist die Zeiteinteilung, ich </w:t>
            </w:r>
            <w:r>
              <w:rPr>
                <w:color w:val="000000" w:themeColor="text1"/>
              </w:rPr>
              <w:lastRenderedPageBreak/>
              <w:t xml:space="preserve">habe ein Wenig zu lange Mittag gemacht und musste darum entsprechend länger arbeiten am Abend. </w:t>
            </w:r>
          </w:p>
        </w:tc>
      </w:tr>
      <w:tr w:rsidR="00D56F17" w:rsidRPr="008F6D25" w14:paraId="248D466F" w14:textId="77777777" w:rsidTr="005E6911">
        <w:tc>
          <w:tcPr>
            <w:tcW w:w="5665" w:type="dxa"/>
            <w:tcBorders>
              <w:bottom w:val="dotted" w:sz="4" w:space="0" w:color="auto"/>
              <w:right w:val="nil"/>
            </w:tcBorders>
            <w:shd w:val="clear" w:color="auto" w:fill="92CDDC" w:themeFill="accent5" w:themeFillTint="99"/>
          </w:tcPr>
          <w:p w14:paraId="6989EB2B" w14:textId="77777777" w:rsidR="00D56F17" w:rsidRPr="00400673" w:rsidRDefault="00D56F17" w:rsidP="005E6911">
            <w:pPr>
              <w:rPr>
                <w:b/>
                <w:bCs/>
              </w:rPr>
            </w:pPr>
            <w:r w:rsidRPr="00400673">
              <w:rPr>
                <w:b/>
                <w:bCs/>
                <w:lang w:val="de-DE"/>
              </w:rPr>
              <w:lastRenderedPageBreak/>
              <w:t>Nächste Schritte</w:t>
            </w:r>
          </w:p>
        </w:tc>
        <w:tc>
          <w:tcPr>
            <w:tcW w:w="1627" w:type="dxa"/>
            <w:tcBorders>
              <w:left w:val="nil"/>
              <w:bottom w:val="dotted" w:sz="4" w:space="0" w:color="auto"/>
              <w:right w:val="nil"/>
            </w:tcBorders>
            <w:shd w:val="clear" w:color="auto" w:fill="92CDDC" w:themeFill="accent5" w:themeFillTint="99"/>
          </w:tcPr>
          <w:p w14:paraId="6B0FB8B2" w14:textId="77777777" w:rsidR="00D56F17" w:rsidRPr="008F6D25" w:rsidRDefault="00D56F17" w:rsidP="005E6911">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552D69F7" w14:textId="77777777" w:rsidR="00D56F17" w:rsidRPr="008F6D25" w:rsidRDefault="00D56F17" w:rsidP="005E6911">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4A4718BF" w14:textId="77777777" w:rsidR="00D56F17" w:rsidRPr="008F6D25" w:rsidRDefault="00D56F17" w:rsidP="005E6911">
            <w:pPr>
              <w:pStyle w:val="IPA-Tabellentitel"/>
              <w:jc w:val="center"/>
              <w:rPr>
                <w:color w:val="000000" w:themeColor="text1"/>
                <w:sz w:val="22"/>
                <w:szCs w:val="22"/>
              </w:rPr>
            </w:pPr>
          </w:p>
        </w:tc>
      </w:tr>
      <w:tr w:rsidR="00D56F17" w:rsidRPr="008F6D25" w14:paraId="0A251479" w14:textId="77777777" w:rsidTr="005E6911">
        <w:tc>
          <w:tcPr>
            <w:tcW w:w="9430" w:type="dxa"/>
            <w:gridSpan w:val="4"/>
            <w:tcBorders>
              <w:bottom w:val="dotted" w:sz="4" w:space="0" w:color="auto"/>
            </w:tcBorders>
            <w:tcMar>
              <w:top w:w="85" w:type="dxa"/>
              <w:bottom w:w="85" w:type="dxa"/>
            </w:tcMar>
          </w:tcPr>
          <w:p w14:paraId="5AD3CB24" w14:textId="77777777" w:rsidR="00D56F17" w:rsidRPr="008F6D25" w:rsidRDefault="00D56F17" w:rsidP="005E6911">
            <w:r>
              <w:t xml:space="preserve">Die nächsten Schritte sind, dass ich mit der Dokumentation weitermachen werde, genauer gesagt werde ich Morgen die Initialisierung abschliessen. Zusätzlich werde ich mir Gedanken zur Konzeption machen und voraussichtlich Übermorgen damit beginnen. Ich werde mich davor nochmals mit HERMES 5.1 befassen, um sicherzugehen, dass ich alles richtig verstanden habe. </w:t>
            </w:r>
          </w:p>
        </w:tc>
      </w:tr>
    </w:tbl>
    <w:p w14:paraId="0332DBFE" w14:textId="77777777" w:rsidR="00D56F17" w:rsidRPr="00D56F17" w:rsidRDefault="00D56F17" w:rsidP="00D56F17">
      <w:pPr>
        <w:pStyle w:val="IPA-TextkrperStandart"/>
      </w:pPr>
    </w:p>
    <w:p w14:paraId="20C174A7" w14:textId="77777777" w:rsidR="00D56F17" w:rsidRPr="002619BB" w:rsidRDefault="00D56F17" w:rsidP="00D56F17">
      <w:pPr>
        <w:pStyle w:val="Heading2"/>
      </w:pPr>
      <w:bookmarkStart w:id="52" w:name="_Toc68858059"/>
      <w:r>
        <w:t>Arbeitsjournal 08.04.2021</w:t>
      </w:r>
      <w:bookmarkEnd w:id="52"/>
    </w:p>
    <w:p w14:paraId="04D4BBAC" w14:textId="0A1BE1BB" w:rsidR="00C53507" w:rsidRDefault="00C53507" w:rsidP="00C53507">
      <w:pPr>
        <w:pStyle w:val="Caption"/>
        <w:keepNext/>
      </w:pPr>
      <w:r>
        <w:t xml:space="preserve">Tabelle </w:t>
      </w:r>
      <w:r>
        <w:fldChar w:fldCharType="begin"/>
      </w:r>
      <w:r>
        <w:instrText xml:space="preserve"> SEQ Tabelle \* ARABIC </w:instrText>
      </w:r>
      <w:r>
        <w:fldChar w:fldCharType="separate"/>
      </w:r>
      <w:r w:rsidR="006F6686">
        <w:rPr>
          <w:noProof/>
        </w:rPr>
        <w:t>4</w:t>
      </w:r>
      <w:r>
        <w:fldChar w:fldCharType="end"/>
      </w:r>
      <w:r>
        <w:rPr>
          <w:lang w:val="en-GB"/>
        </w:rPr>
        <w:t xml:space="preserve">, </w:t>
      </w:r>
      <w:proofErr w:type="spellStart"/>
      <w:r w:rsidRPr="00B83CFE">
        <w:rPr>
          <w:lang w:val="en-GB"/>
        </w:rPr>
        <w:t>Arbeitsjournal</w:t>
      </w:r>
      <w:proofErr w:type="spellEnd"/>
      <w:r w:rsidRPr="00B83CFE">
        <w:rPr>
          <w:lang w:val="en-GB"/>
        </w:rPr>
        <w:t xml:space="preserve"> 08.04.2021</w:t>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665"/>
        <w:gridCol w:w="1627"/>
        <w:gridCol w:w="1069"/>
        <w:gridCol w:w="1069"/>
      </w:tblGrid>
      <w:tr w:rsidR="00D56F17" w:rsidRPr="008F6D25" w14:paraId="2C0C1973" w14:textId="77777777" w:rsidTr="005E6911">
        <w:tc>
          <w:tcPr>
            <w:tcW w:w="5665" w:type="dxa"/>
            <w:tcBorders>
              <w:bottom w:val="dotted" w:sz="4" w:space="0" w:color="auto"/>
            </w:tcBorders>
            <w:shd w:val="clear" w:color="auto" w:fill="92CDDC" w:themeFill="accent5" w:themeFillTint="99"/>
            <w:tcMar>
              <w:top w:w="85" w:type="dxa"/>
              <w:bottom w:w="85" w:type="dxa"/>
            </w:tcMar>
          </w:tcPr>
          <w:p w14:paraId="38A4EEB4" w14:textId="77777777" w:rsidR="00D56F17" w:rsidRPr="008F6D25" w:rsidRDefault="00D56F17" w:rsidP="005E6911">
            <w:pPr>
              <w:pStyle w:val="IPA-Tabellentitel"/>
              <w:rPr>
                <w:color w:val="000000" w:themeColor="text1"/>
                <w:sz w:val="22"/>
                <w:szCs w:val="22"/>
                <w:lang w:val="de-DE"/>
              </w:rPr>
            </w:pPr>
            <w:r w:rsidRPr="008F6D25">
              <w:rPr>
                <w:color w:val="000000" w:themeColor="text1"/>
                <w:sz w:val="22"/>
                <w:szCs w:val="22"/>
                <w:lang w:val="de-DE"/>
              </w:rPr>
              <w:t>Tätigkeiten</w:t>
            </w:r>
          </w:p>
        </w:tc>
        <w:tc>
          <w:tcPr>
            <w:tcW w:w="1627" w:type="dxa"/>
            <w:tcBorders>
              <w:bottom w:val="dotted" w:sz="4" w:space="0" w:color="auto"/>
            </w:tcBorders>
            <w:shd w:val="clear" w:color="auto" w:fill="92CDDC" w:themeFill="accent5" w:themeFillTint="99"/>
            <w:tcMar>
              <w:top w:w="85" w:type="dxa"/>
              <w:bottom w:w="85" w:type="dxa"/>
            </w:tcMar>
          </w:tcPr>
          <w:p w14:paraId="2A664689" w14:textId="77777777" w:rsidR="00D56F17" w:rsidRDefault="00D56F17" w:rsidP="005E6911">
            <w:pPr>
              <w:pStyle w:val="IPA-Tabellentitel"/>
              <w:jc w:val="center"/>
              <w:rPr>
                <w:color w:val="000000" w:themeColor="text1"/>
                <w:sz w:val="22"/>
                <w:szCs w:val="22"/>
                <w:lang w:val="de-DE"/>
              </w:rPr>
            </w:pPr>
            <w:r>
              <w:rPr>
                <w:color w:val="000000" w:themeColor="text1"/>
                <w:sz w:val="22"/>
                <w:szCs w:val="22"/>
                <w:lang w:val="de-DE"/>
              </w:rPr>
              <w:t>Beteiligte</w:t>
            </w:r>
          </w:p>
          <w:p w14:paraId="30ACB2C3" w14:textId="77777777" w:rsidR="00D56F17" w:rsidRPr="008F6D25" w:rsidRDefault="00D56F17" w:rsidP="005E6911">
            <w:pPr>
              <w:pStyle w:val="IPA-Tabellentitel"/>
              <w:jc w:val="center"/>
              <w:rPr>
                <w:color w:val="000000" w:themeColor="text1"/>
                <w:sz w:val="22"/>
                <w:szCs w:val="22"/>
                <w:lang w:val="de-DE"/>
              </w:rPr>
            </w:pPr>
            <w:r w:rsidRPr="008F6D25">
              <w:rPr>
                <w:color w:val="000000" w:themeColor="text1"/>
                <w:sz w:val="22"/>
                <w:szCs w:val="22"/>
                <w:lang w:val="de-DE"/>
              </w:rPr>
              <w:t>Person</w:t>
            </w:r>
            <w:r>
              <w:rPr>
                <w:color w:val="000000" w:themeColor="text1"/>
                <w:sz w:val="22"/>
                <w:szCs w:val="22"/>
                <w:lang w:val="de-DE"/>
              </w:rPr>
              <w:t>en</w:t>
            </w:r>
          </w:p>
        </w:tc>
        <w:tc>
          <w:tcPr>
            <w:tcW w:w="1069" w:type="dxa"/>
            <w:tcBorders>
              <w:bottom w:val="dotted" w:sz="4" w:space="0" w:color="auto"/>
            </w:tcBorders>
            <w:shd w:val="clear" w:color="auto" w:fill="92CDDC" w:themeFill="accent5" w:themeFillTint="99"/>
            <w:tcMar>
              <w:top w:w="85" w:type="dxa"/>
              <w:bottom w:w="85" w:type="dxa"/>
            </w:tcMar>
          </w:tcPr>
          <w:p w14:paraId="6C52B722" w14:textId="77777777" w:rsidR="00D56F17" w:rsidRPr="008F6D25" w:rsidRDefault="00D56F17" w:rsidP="005E6911">
            <w:pPr>
              <w:pStyle w:val="IPA-Tabellentitel"/>
              <w:jc w:val="center"/>
              <w:rPr>
                <w:color w:val="000000" w:themeColor="text1"/>
                <w:sz w:val="22"/>
                <w:szCs w:val="22"/>
                <w:lang w:val="de-DE"/>
              </w:rPr>
            </w:pPr>
            <w:r w:rsidRPr="008F6D25">
              <w:rPr>
                <w:color w:val="000000" w:themeColor="text1"/>
                <w:sz w:val="22"/>
                <w:szCs w:val="22"/>
                <w:lang w:val="de-DE"/>
              </w:rPr>
              <w:t>Aufwand</w:t>
            </w:r>
          </w:p>
          <w:p w14:paraId="3C487A74" w14:textId="77777777" w:rsidR="00D56F17" w:rsidRPr="008F6D25" w:rsidRDefault="00D56F17" w:rsidP="005E6911">
            <w:pPr>
              <w:pStyle w:val="IPA-Tabellentitel"/>
              <w:jc w:val="center"/>
              <w:rPr>
                <w:color w:val="000000" w:themeColor="text1"/>
                <w:sz w:val="22"/>
                <w:szCs w:val="22"/>
                <w:lang w:val="de-DE"/>
              </w:rPr>
            </w:pPr>
            <w:r w:rsidRPr="008F6D25">
              <w:rPr>
                <w:color w:val="000000" w:themeColor="text1"/>
                <w:sz w:val="22"/>
                <w:szCs w:val="22"/>
                <w:lang w:val="de-DE"/>
              </w:rPr>
              <w:t>geplant (Std)</w:t>
            </w:r>
          </w:p>
        </w:tc>
        <w:tc>
          <w:tcPr>
            <w:tcW w:w="1069" w:type="dxa"/>
            <w:tcBorders>
              <w:bottom w:val="dotted" w:sz="4" w:space="0" w:color="auto"/>
            </w:tcBorders>
            <w:shd w:val="clear" w:color="auto" w:fill="92CDDC" w:themeFill="accent5" w:themeFillTint="99"/>
            <w:tcMar>
              <w:top w:w="85" w:type="dxa"/>
              <w:bottom w:w="85" w:type="dxa"/>
            </w:tcMar>
          </w:tcPr>
          <w:p w14:paraId="438E8B95" w14:textId="77777777" w:rsidR="00D56F17" w:rsidRPr="008F6D25" w:rsidRDefault="00D56F17" w:rsidP="005E6911">
            <w:pPr>
              <w:pStyle w:val="IPA-Tabellentitel"/>
              <w:jc w:val="center"/>
              <w:rPr>
                <w:color w:val="000000" w:themeColor="text1"/>
                <w:sz w:val="22"/>
                <w:szCs w:val="22"/>
                <w:lang w:val="de-DE"/>
              </w:rPr>
            </w:pPr>
            <w:r w:rsidRPr="008F6D25">
              <w:rPr>
                <w:color w:val="000000" w:themeColor="text1"/>
                <w:sz w:val="22"/>
                <w:szCs w:val="22"/>
                <w:lang w:val="de-DE"/>
              </w:rPr>
              <w:t>Aufwand</w:t>
            </w:r>
          </w:p>
          <w:p w14:paraId="4E8DABFE" w14:textId="77777777" w:rsidR="00D56F17" w:rsidRPr="008F6D25" w:rsidRDefault="00D56F17" w:rsidP="005E6911">
            <w:pPr>
              <w:pStyle w:val="IPA-Tabellentitel"/>
              <w:jc w:val="center"/>
              <w:rPr>
                <w:color w:val="000000" w:themeColor="text1"/>
                <w:sz w:val="22"/>
                <w:szCs w:val="22"/>
                <w:lang w:val="de-DE"/>
              </w:rPr>
            </w:pPr>
            <w:r w:rsidRPr="008F6D25">
              <w:rPr>
                <w:color w:val="000000" w:themeColor="text1"/>
                <w:sz w:val="22"/>
                <w:szCs w:val="22"/>
                <w:lang w:val="de-DE"/>
              </w:rPr>
              <w:t>effektiv (Std)</w:t>
            </w:r>
          </w:p>
        </w:tc>
      </w:tr>
      <w:tr w:rsidR="00D56F17" w:rsidRPr="008F6D25" w14:paraId="30FCAA75" w14:textId="77777777" w:rsidTr="005E6911">
        <w:tc>
          <w:tcPr>
            <w:tcW w:w="5665" w:type="dxa"/>
            <w:tcBorders>
              <w:bottom w:val="dotted" w:sz="4" w:space="0" w:color="auto"/>
            </w:tcBorders>
            <w:tcMar>
              <w:top w:w="85" w:type="dxa"/>
              <w:bottom w:w="85" w:type="dxa"/>
            </w:tcMar>
          </w:tcPr>
          <w:p w14:paraId="67391303" w14:textId="77777777" w:rsidR="00D56F17" w:rsidRPr="008F6D25" w:rsidRDefault="00D56F17" w:rsidP="005E6911">
            <w:pPr>
              <w:rPr>
                <w:color w:val="000000" w:themeColor="text1"/>
              </w:rPr>
            </w:pPr>
            <w:r>
              <w:rPr>
                <w:color w:val="000000" w:themeColor="text1"/>
              </w:rPr>
              <w:t>Risikoanalyse erstellen</w:t>
            </w:r>
          </w:p>
        </w:tc>
        <w:tc>
          <w:tcPr>
            <w:tcW w:w="1627" w:type="dxa"/>
            <w:tcBorders>
              <w:bottom w:val="dotted" w:sz="4" w:space="0" w:color="auto"/>
            </w:tcBorders>
            <w:tcMar>
              <w:top w:w="85" w:type="dxa"/>
              <w:bottom w:w="85" w:type="dxa"/>
            </w:tcMar>
          </w:tcPr>
          <w:p w14:paraId="139B49D0" w14:textId="77777777" w:rsidR="00D56F17" w:rsidRPr="008F6D25" w:rsidRDefault="00D56F17" w:rsidP="005E691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476B5D5F" w14:textId="77777777" w:rsidR="00D56F17" w:rsidRPr="008F6D25" w:rsidRDefault="00D56F17" w:rsidP="005E6911">
            <w:pPr>
              <w:rPr>
                <w:color w:val="000000" w:themeColor="text1"/>
              </w:rPr>
            </w:pPr>
            <w:r>
              <w:rPr>
                <w:color w:val="000000" w:themeColor="text1"/>
              </w:rPr>
              <w:t>2</w:t>
            </w:r>
          </w:p>
        </w:tc>
        <w:tc>
          <w:tcPr>
            <w:tcW w:w="1069" w:type="dxa"/>
            <w:tcBorders>
              <w:bottom w:val="dotted" w:sz="4" w:space="0" w:color="auto"/>
            </w:tcBorders>
            <w:tcMar>
              <w:top w:w="85" w:type="dxa"/>
              <w:bottom w:w="85" w:type="dxa"/>
            </w:tcMar>
          </w:tcPr>
          <w:p w14:paraId="7CE9D0D0" w14:textId="77777777" w:rsidR="00D56F17" w:rsidRPr="008F6D25" w:rsidRDefault="00D56F17" w:rsidP="005E6911">
            <w:pPr>
              <w:rPr>
                <w:color w:val="000000" w:themeColor="text1"/>
              </w:rPr>
            </w:pPr>
            <w:r>
              <w:rPr>
                <w:color w:val="000000" w:themeColor="text1"/>
              </w:rPr>
              <w:t>2</w:t>
            </w:r>
          </w:p>
        </w:tc>
      </w:tr>
      <w:tr w:rsidR="00D56F17" w:rsidRPr="008F6D25" w14:paraId="602B5A11" w14:textId="77777777" w:rsidTr="005E6911">
        <w:tc>
          <w:tcPr>
            <w:tcW w:w="5665" w:type="dxa"/>
            <w:tcBorders>
              <w:bottom w:val="dotted" w:sz="4" w:space="0" w:color="auto"/>
            </w:tcBorders>
            <w:tcMar>
              <w:top w:w="85" w:type="dxa"/>
              <w:bottom w:w="85" w:type="dxa"/>
            </w:tcMar>
          </w:tcPr>
          <w:p w14:paraId="68241DBF" w14:textId="77777777" w:rsidR="00D56F17" w:rsidRDefault="00D56F17" w:rsidP="005E6911">
            <w:pPr>
              <w:rPr>
                <w:color w:val="000000" w:themeColor="text1"/>
              </w:rPr>
            </w:pPr>
            <w:r>
              <w:rPr>
                <w:color w:val="000000" w:themeColor="text1"/>
              </w:rPr>
              <w:t>Projektvorgehen definieren</w:t>
            </w:r>
          </w:p>
        </w:tc>
        <w:tc>
          <w:tcPr>
            <w:tcW w:w="1627" w:type="dxa"/>
            <w:tcBorders>
              <w:bottom w:val="dotted" w:sz="4" w:space="0" w:color="auto"/>
            </w:tcBorders>
            <w:tcMar>
              <w:top w:w="85" w:type="dxa"/>
              <w:bottom w:w="85" w:type="dxa"/>
            </w:tcMar>
          </w:tcPr>
          <w:p w14:paraId="4C962105" w14:textId="77777777" w:rsidR="00D56F17" w:rsidRPr="008F6D25" w:rsidRDefault="00D56F17" w:rsidP="005E691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367DA797" w14:textId="77777777" w:rsidR="00D56F17" w:rsidRPr="008F6D25" w:rsidRDefault="00D56F17" w:rsidP="005E6911">
            <w:pPr>
              <w:rPr>
                <w:color w:val="000000" w:themeColor="text1"/>
              </w:rPr>
            </w:pPr>
            <w:r>
              <w:rPr>
                <w:color w:val="000000" w:themeColor="text1"/>
              </w:rPr>
              <w:t>1</w:t>
            </w:r>
          </w:p>
        </w:tc>
        <w:tc>
          <w:tcPr>
            <w:tcW w:w="1069" w:type="dxa"/>
            <w:tcBorders>
              <w:bottom w:val="dotted" w:sz="4" w:space="0" w:color="auto"/>
            </w:tcBorders>
            <w:tcMar>
              <w:top w:w="85" w:type="dxa"/>
              <w:bottom w:w="85" w:type="dxa"/>
            </w:tcMar>
          </w:tcPr>
          <w:p w14:paraId="0D931F7B" w14:textId="77777777" w:rsidR="00D56F17" w:rsidRPr="008F6D25" w:rsidRDefault="00D56F17" w:rsidP="005E6911">
            <w:pPr>
              <w:rPr>
                <w:color w:val="000000" w:themeColor="text1"/>
              </w:rPr>
            </w:pPr>
            <w:r>
              <w:rPr>
                <w:color w:val="000000" w:themeColor="text1"/>
              </w:rPr>
              <w:t>2.5</w:t>
            </w:r>
          </w:p>
        </w:tc>
      </w:tr>
      <w:tr w:rsidR="00D56F17" w:rsidRPr="008F6D25" w14:paraId="01D873B5" w14:textId="77777777" w:rsidTr="005E6911">
        <w:tc>
          <w:tcPr>
            <w:tcW w:w="5665" w:type="dxa"/>
            <w:tcBorders>
              <w:bottom w:val="dotted" w:sz="4" w:space="0" w:color="auto"/>
            </w:tcBorders>
            <w:tcMar>
              <w:top w:w="85" w:type="dxa"/>
              <w:bottom w:w="85" w:type="dxa"/>
            </w:tcMar>
          </w:tcPr>
          <w:p w14:paraId="7A2B3AB4" w14:textId="77777777" w:rsidR="00D56F17" w:rsidRPr="008F6D25" w:rsidRDefault="00D56F17" w:rsidP="005E6911">
            <w:pPr>
              <w:rPr>
                <w:color w:val="000000" w:themeColor="text1"/>
              </w:rPr>
            </w:pPr>
            <w:r>
              <w:rPr>
                <w:color w:val="000000" w:themeColor="text1"/>
              </w:rPr>
              <w:t>Zeitplan überarbeiten + Gesprächsprotokoll schreiben</w:t>
            </w:r>
          </w:p>
        </w:tc>
        <w:tc>
          <w:tcPr>
            <w:tcW w:w="1627" w:type="dxa"/>
            <w:tcBorders>
              <w:bottom w:val="dotted" w:sz="4" w:space="0" w:color="auto"/>
            </w:tcBorders>
            <w:tcMar>
              <w:top w:w="85" w:type="dxa"/>
              <w:bottom w:w="85" w:type="dxa"/>
            </w:tcMar>
          </w:tcPr>
          <w:p w14:paraId="6778073F" w14:textId="77777777" w:rsidR="00D56F17" w:rsidRPr="008F6D25" w:rsidRDefault="00D56F17" w:rsidP="005E691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02BADF78" w14:textId="77777777" w:rsidR="00D56F17" w:rsidRPr="008F6D25" w:rsidRDefault="00D56F17" w:rsidP="005E6911">
            <w:pPr>
              <w:rPr>
                <w:color w:val="000000" w:themeColor="text1"/>
              </w:rPr>
            </w:pPr>
            <w:r>
              <w:rPr>
                <w:color w:val="000000" w:themeColor="text1"/>
              </w:rPr>
              <w:t>0</w:t>
            </w:r>
          </w:p>
        </w:tc>
        <w:tc>
          <w:tcPr>
            <w:tcW w:w="1069" w:type="dxa"/>
            <w:tcBorders>
              <w:bottom w:val="dotted" w:sz="4" w:space="0" w:color="auto"/>
            </w:tcBorders>
            <w:tcMar>
              <w:top w:w="85" w:type="dxa"/>
              <w:bottom w:w="85" w:type="dxa"/>
            </w:tcMar>
          </w:tcPr>
          <w:p w14:paraId="561BC16E" w14:textId="77777777" w:rsidR="00D56F17" w:rsidRPr="008F6D25" w:rsidRDefault="00D56F17" w:rsidP="005E6911">
            <w:pPr>
              <w:rPr>
                <w:color w:val="000000" w:themeColor="text1"/>
              </w:rPr>
            </w:pPr>
            <w:r>
              <w:rPr>
                <w:color w:val="000000" w:themeColor="text1"/>
              </w:rPr>
              <w:t>0.5</w:t>
            </w:r>
          </w:p>
        </w:tc>
      </w:tr>
      <w:tr w:rsidR="00D56F17" w:rsidRPr="008F6D25" w14:paraId="58E4D31D" w14:textId="77777777" w:rsidTr="005E6911">
        <w:trPr>
          <w:trHeight w:val="1515"/>
        </w:trPr>
        <w:tc>
          <w:tcPr>
            <w:tcW w:w="5665" w:type="dxa"/>
            <w:tcBorders>
              <w:bottom w:val="dotted" w:sz="4" w:space="0" w:color="auto"/>
            </w:tcBorders>
            <w:tcMar>
              <w:top w:w="85" w:type="dxa"/>
              <w:bottom w:w="85" w:type="dxa"/>
            </w:tcMar>
          </w:tcPr>
          <w:p w14:paraId="67DB8998" w14:textId="77777777" w:rsidR="00D56F17" w:rsidRDefault="00D56F17" w:rsidP="005E6911">
            <w:pPr>
              <w:rPr>
                <w:color w:val="000000" w:themeColor="text1"/>
              </w:rPr>
            </w:pPr>
            <w:r>
              <w:rPr>
                <w:color w:val="000000" w:themeColor="text1"/>
              </w:rPr>
              <w:t>Expertenbesuch</w:t>
            </w:r>
          </w:p>
        </w:tc>
        <w:tc>
          <w:tcPr>
            <w:tcW w:w="1627" w:type="dxa"/>
            <w:tcBorders>
              <w:bottom w:val="dotted" w:sz="4" w:space="0" w:color="auto"/>
            </w:tcBorders>
            <w:tcMar>
              <w:top w:w="85" w:type="dxa"/>
              <w:bottom w:w="85" w:type="dxa"/>
            </w:tcMar>
          </w:tcPr>
          <w:p w14:paraId="6C3A77D1" w14:textId="77777777" w:rsidR="00D56F17" w:rsidRDefault="00D56F17" w:rsidP="005E6911">
            <w:pPr>
              <w:rPr>
                <w:color w:val="000000" w:themeColor="text1"/>
              </w:rPr>
            </w:pPr>
            <w:r>
              <w:rPr>
                <w:color w:val="000000" w:themeColor="text1"/>
              </w:rPr>
              <w:t>Iwan Kalbermatten</w:t>
            </w:r>
          </w:p>
          <w:p w14:paraId="1A13777A" w14:textId="77777777" w:rsidR="00D56F17" w:rsidRDefault="00D56F17" w:rsidP="005E6911">
            <w:pPr>
              <w:rPr>
                <w:color w:val="000000" w:themeColor="text1"/>
              </w:rPr>
            </w:pPr>
            <w:r>
              <w:rPr>
                <w:color w:val="000000" w:themeColor="text1"/>
              </w:rPr>
              <w:t>Nils Weibel</w:t>
            </w:r>
          </w:p>
          <w:p w14:paraId="77DB422F" w14:textId="77777777" w:rsidR="00D56F17" w:rsidRDefault="00D56F17" w:rsidP="005E6911">
            <w:pPr>
              <w:rPr>
                <w:color w:val="000000" w:themeColor="text1"/>
              </w:rPr>
            </w:pPr>
            <w:r>
              <w:rPr>
                <w:color w:val="000000" w:themeColor="text1"/>
              </w:rPr>
              <w:t>Fehmi Raqipi</w:t>
            </w:r>
          </w:p>
          <w:p w14:paraId="3186EE20" w14:textId="77777777" w:rsidR="00D56F17" w:rsidRDefault="00D56F17" w:rsidP="005E691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206A0E94" w14:textId="77777777" w:rsidR="00D56F17" w:rsidRDefault="00D56F17" w:rsidP="005E6911">
            <w:pPr>
              <w:rPr>
                <w:color w:val="000000" w:themeColor="text1"/>
              </w:rPr>
            </w:pPr>
            <w:r>
              <w:rPr>
                <w:color w:val="000000" w:themeColor="text1"/>
              </w:rPr>
              <w:t>2</w:t>
            </w:r>
          </w:p>
        </w:tc>
        <w:tc>
          <w:tcPr>
            <w:tcW w:w="1069" w:type="dxa"/>
            <w:tcBorders>
              <w:bottom w:val="dotted" w:sz="4" w:space="0" w:color="auto"/>
            </w:tcBorders>
            <w:tcMar>
              <w:top w:w="85" w:type="dxa"/>
              <w:bottom w:w="85" w:type="dxa"/>
            </w:tcMar>
          </w:tcPr>
          <w:p w14:paraId="1FBE0C26" w14:textId="77777777" w:rsidR="00D56F17" w:rsidRPr="008F6D25" w:rsidRDefault="00D56F17" w:rsidP="005E6911">
            <w:pPr>
              <w:rPr>
                <w:color w:val="000000" w:themeColor="text1"/>
              </w:rPr>
            </w:pPr>
            <w:r>
              <w:rPr>
                <w:color w:val="000000" w:themeColor="text1"/>
              </w:rPr>
              <w:t>1</w:t>
            </w:r>
          </w:p>
        </w:tc>
      </w:tr>
      <w:tr w:rsidR="00D56F17" w:rsidRPr="008F6D25" w14:paraId="1D15F865" w14:textId="77777777" w:rsidTr="005E6911">
        <w:tc>
          <w:tcPr>
            <w:tcW w:w="5665" w:type="dxa"/>
            <w:tcBorders>
              <w:bottom w:val="dotted" w:sz="4" w:space="0" w:color="auto"/>
            </w:tcBorders>
            <w:tcMar>
              <w:top w:w="85" w:type="dxa"/>
              <w:bottom w:w="85" w:type="dxa"/>
            </w:tcMar>
          </w:tcPr>
          <w:p w14:paraId="5D83DA0C" w14:textId="77777777" w:rsidR="00D56F17" w:rsidRDefault="00D56F17" w:rsidP="005E6911">
            <w:pPr>
              <w:rPr>
                <w:color w:val="000000" w:themeColor="text1"/>
              </w:rPr>
            </w:pPr>
            <w:r>
              <w:rPr>
                <w:color w:val="000000" w:themeColor="text1"/>
              </w:rPr>
              <w:t>Varianten erstellen</w:t>
            </w:r>
          </w:p>
        </w:tc>
        <w:tc>
          <w:tcPr>
            <w:tcW w:w="1627" w:type="dxa"/>
            <w:tcBorders>
              <w:bottom w:val="dotted" w:sz="4" w:space="0" w:color="auto"/>
            </w:tcBorders>
            <w:tcMar>
              <w:top w:w="85" w:type="dxa"/>
              <w:bottom w:w="85" w:type="dxa"/>
            </w:tcMar>
          </w:tcPr>
          <w:p w14:paraId="2650E863" w14:textId="77777777" w:rsidR="00D56F17" w:rsidRDefault="00D56F17" w:rsidP="005E691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08EFD245" w14:textId="77777777" w:rsidR="00D56F17" w:rsidRDefault="00D56F17" w:rsidP="005E6911">
            <w:pPr>
              <w:rPr>
                <w:color w:val="000000" w:themeColor="text1"/>
              </w:rPr>
            </w:pPr>
            <w:r>
              <w:rPr>
                <w:color w:val="000000" w:themeColor="text1"/>
              </w:rPr>
              <w:t>2</w:t>
            </w:r>
          </w:p>
        </w:tc>
        <w:tc>
          <w:tcPr>
            <w:tcW w:w="1069" w:type="dxa"/>
            <w:tcBorders>
              <w:bottom w:val="dotted" w:sz="4" w:space="0" w:color="auto"/>
            </w:tcBorders>
            <w:tcMar>
              <w:top w:w="85" w:type="dxa"/>
              <w:bottom w:w="85" w:type="dxa"/>
            </w:tcMar>
          </w:tcPr>
          <w:p w14:paraId="73624C4C" w14:textId="77777777" w:rsidR="00D56F17" w:rsidRPr="008F6D25" w:rsidRDefault="00D56F17" w:rsidP="005E6911">
            <w:pPr>
              <w:rPr>
                <w:color w:val="000000" w:themeColor="text1"/>
              </w:rPr>
            </w:pPr>
            <w:r>
              <w:rPr>
                <w:color w:val="000000" w:themeColor="text1"/>
              </w:rPr>
              <w:t>2</w:t>
            </w:r>
          </w:p>
        </w:tc>
      </w:tr>
      <w:tr w:rsidR="00D56F17" w:rsidRPr="008F6D25" w14:paraId="7EF77C9B" w14:textId="77777777" w:rsidTr="005E6911">
        <w:tc>
          <w:tcPr>
            <w:tcW w:w="5665" w:type="dxa"/>
            <w:tcBorders>
              <w:bottom w:val="dotted" w:sz="4" w:space="0" w:color="auto"/>
            </w:tcBorders>
            <w:tcMar>
              <w:top w:w="85" w:type="dxa"/>
              <w:bottom w:w="85" w:type="dxa"/>
            </w:tcMar>
          </w:tcPr>
          <w:p w14:paraId="6EE70D09" w14:textId="77777777" w:rsidR="00D56F17" w:rsidRDefault="00D56F17" w:rsidP="005E6911">
            <w:pPr>
              <w:rPr>
                <w:color w:val="000000" w:themeColor="text1"/>
              </w:rPr>
            </w:pPr>
            <w:r>
              <w:rPr>
                <w:color w:val="000000" w:themeColor="text1"/>
              </w:rPr>
              <w:t>Variantenentscheid treffen</w:t>
            </w:r>
          </w:p>
        </w:tc>
        <w:tc>
          <w:tcPr>
            <w:tcW w:w="1627" w:type="dxa"/>
            <w:tcBorders>
              <w:bottom w:val="dotted" w:sz="4" w:space="0" w:color="auto"/>
            </w:tcBorders>
            <w:tcMar>
              <w:top w:w="85" w:type="dxa"/>
              <w:bottom w:w="85" w:type="dxa"/>
            </w:tcMar>
          </w:tcPr>
          <w:p w14:paraId="30EC0403" w14:textId="77777777" w:rsidR="00D56F17" w:rsidRDefault="00D56F17" w:rsidP="005E691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6962B6BD" w14:textId="77777777" w:rsidR="00D56F17" w:rsidRDefault="00D56F17" w:rsidP="005E6911">
            <w:pPr>
              <w:rPr>
                <w:color w:val="000000" w:themeColor="text1"/>
              </w:rPr>
            </w:pPr>
            <w:r>
              <w:rPr>
                <w:color w:val="000000" w:themeColor="text1"/>
              </w:rPr>
              <w:t>1</w:t>
            </w:r>
          </w:p>
        </w:tc>
        <w:tc>
          <w:tcPr>
            <w:tcW w:w="1069" w:type="dxa"/>
            <w:tcBorders>
              <w:bottom w:val="dotted" w:sz="4" w:space="0" w:color="auto"/>
            </w:tcBorders>
            <w:tcMar>
              <w:top w:w="85" w:type="dxa"/>
              <w:bottom w:w="85" w:type="dxa"/>
            </w:tcMar>
          </w:tcPr>
          <w:p w14:paraId="0B094DBA" w14:textId="77777777" w:rsidR="00D56F17" w:rsidRDefault="00D56F17" w:rsidP="005E6911">
            <w:pPr>
              <w:rPr>
                <w:color w:val="000000" w:themeColor="text1"/>
              </w:rPr>
            </w:pPr>
            <w:r>
              <w:rPr>
                <w:color w:val="000000" w:themeColor="text1"/>
              </w:rPr>
              <w:t>1</w:t>
            </w:r>
          </w:p>
        </w:tc>
      </w:tr>
      <w:tr w:rsidR="00D56F17" w:rsidRPr="008F6D25" w14:paraId="1B85FF48" w14:textId="77777777" w:rsidTr="005E6911">
        <w:tc>
          <w:tcPr>
            <w:tcW w:w="5665" w:type="dxa"/>
            <w:tcBorders>
              <w:bottom w:val="dotted" w:sz="4" w:space="0" w:color="auto"/>
            </w:tcBorders>
            <w:tcMar>
              <w:top w:w="85" w:type="dxa"/>
              <w:bottom w:w="85" w:type="dxa"/>
            </w:tcMar>
          </w:tcPr>
          <w:p w14:paraId="777454AB" w14:textId="77777777" w:rsidR="00D56F17" w:rsidRPr="008F6D25" w:rsidRDefault="00D56F17" w:rsidP="005E6911">
            <w:pPr>
              <w:pStyle w:val="IPA-Tabellentitel"/>
              <w:rPr>
                <w:color w:val="000000" w:themeColor="text1"/>
                <w:sz w:val="22"/>
                <w:szCs w:val="22"/>
              </w:rPr>
            </w:pPr>
            <w:r w:rsidRPr="008F6D25">
              <w:rPr>
                <w:color w:val="000000" w:themeColor="text1"/>
                <w:sz w:val="22"/>
                <w:szCs w:val="22"/>
              </w:rPr>
              <w:t>Total:</w:t>
            </w:r>
          </w:p>
        </w:tc>
        <w:tc>
          <w:tcPr>
            <w:tcW w:w="1627" w:type="dxa"/>
            <w:tcBorders>
              <w:bottom w:val="dotted" w:sz="4" w:space="0" w:color="auto"/>
            </w:tcBorders>
            <w:tcMar>
              <w:top w:w="85" w:type="dxa"/>
              <w:bottom w:w="85" w:type="dxa"/>
            </w:tcMar>
          </w:tcPr>
          <w:p w14:paraId="44E128D2" w14:textId="77777777" w:rsidR="00D56F17" w:rsidRPr="008F6D25" w:rsidRDefault="00D56F17" w:rsidP="005E6911">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0CE7CE25" w14:textId="77777777" w:rsidR="00D56F17" w:rsidRPr="008F6D25" w:rsidRDefault="00D56F17" w:rsidP="005E6911">
            <w:pPr>
              <w:pStyle w:val="IPA-Tabellentitel"/>
              <w:jc w:val="center"/>
              <w:rPr>
                <w:b w:val="0"/>
                <w:bCs w:val="0"/>
                <w:color w:val="000000" w:themeColor="text1"/>
                <w:sz w:val="22"/>
                <w:szCs w:val="22"/>
              </w:rPr>
            </w:pPr>
            <w:r>
              <w:rPr>
                <w:b w:val="0"/>
                <w:bCs w:val="0"/>
                <w:color w:val="000000" w:themeColor="text1"/>
                <w:sz w:val="22"/>
                <w:szCs w:val="22"/>
              </w:rPr>
              <w:t>8</w:t>
            </w:r>
          </w:p>
        </w:tc>
        <w:tc>
          <w:tcPr>
            <w:tcW w:w="1069" w:type="dxa"/>
            <w:tcBorders>
              <w:bottom w:val="dotted" w:sz="4" w:space="0" w:color="auto"/>
            </w:tcBorders>
            <w:tcMar>
              <w:top w:w="85" w:type="dxa"/>
              <w:bottom w:w="85" w:type="dxa"/>
            </w:tcMar>
          </w:tcPr>
          <w:p w14:paraId="33DC0A5A" w14:textId="77777777" w:rsidR="00D56F17" w:rsidRPr="008F6D25" w:rsidRDefault="00D56F17" w:rsidP="005E6911">
            <w:pPr>
              <w:pStyle w:val="IPA-Tabellentitel"/>
              <w:jc w:val="center"/>
              <w:rPr>
                <w:b w:val="0"/>
                <w:bCs w:val="0"/>
                <w:color w:val="000000" w:themeColor="text1"/>
                <w:sz w:val="22"/>
                <w:szCs w:val="22"/>
              </w:rPr>
            </w:pPr>
            <w:r>
              <w:rPr>
                <w:b w:val="0"/>
                <w:bCs w:val="0"/>
                <w:color w:val="000000" w:themeColor="text1"/>
                <w:sz w:val="22"/>
                <w:szCs w:val="22"/>
              </w:rPr>
              <w:t>9</w:t>
            </w:r>
          </w:p>
        </w:tc>
      </w:tr>
      <w:tr w:rsidR="00D56F17" w:rsidRPr="008F6D25" w14:paraId="533F9775" w14:textId="77777777" w:rsidTr="005E6911">
        <w:trPr>
          <w:trHeight w:val="274"/>
        </w:trPr>
        <w:tc>
          <w:tcPr>
            <w:tcW w:w="5665" w:type="dxa"/>
            <w:tcBorders>
              <w:bottom w:val="dotted" w:sz="4" w:space="0" w:color="auto"/>
              <w:right w:val="nil"/>
            </w:tcBorders>
            <w:shd w:val="clear" w:color="auto" w:fill="92CDDC" w:themeFill="accent5" w:themeFillTint="99"/>
          </w:tcPr>
          <w:p w14:paraId="7E9F25CC" w14:textId="77777777" w:rsidR="00D56F17" w:rsidRPr="006334B8" w:rsidRDefault="00D56F17" w:rsidP="005E6911">
            <w:pPr>
              <w:pStyle w:val="IPA-Tabellentitel"/>
              <w:rPr>
                <w:color w:val="000000" w:themeColor="text1"/>
                <w:sz w:val="22"/>
                <w:szCs w:val="22"/>
                <w:lang w:val="de-DE"/>
              </w:rPr>
            </w:pPr>
            <w:r w:rsidRPr="008F6D25">
              <w:rPr>
                <w:color w:val="000000" w:themeColor="text1"/>
                <w:sz w:val="22"/>
                <w:szCs w:val="22"/>
                <w:lang w:val="de-DE"/>
              </w:rPr>
              <w:t>Tages Ablauf</w:t>
            </w:r>
          </w:p>
        </w:tc>
        <w:tc>
          <w:tcPr>
            <w:tcW w:w="1627" w:type="dxa"/>
            <w:tcBorders>
              <w:left w:val="nil"/>
              <w:bottom w:val="dotted" w:sz="4" w:space="0" w:color="auto"/>
              <w:right w:val="nil"/>
            </w:tcBorders>
            <w:shd w:val="clear" w:color="auto" w:fill="92CDDC" w:themeFill="accent5" w:themeFillTint="99"/>
          </w:tcPr>
          <w:p w14:paraId="3A7A0F9A"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2CDDC" w:themeFill="accent5" w:themeFillTint="99"/>
          </w:tcPr>
          <w:p w14:paraId="77B55099"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2CDDC" w:themeFill="accent5" w:themeFillTint="99"/>
          </w:tcPr>
          <w:p w14:paraId="01E1ECA1" w14:textId="77777777" w:rsidR="00D56F17" w:rsidRPr="008F6D25" w:rsidRDefault="00D56F17" w:rsidP="005E6911">
            <w:pPr>
              <w:pStyle w:val="IPA-Tabellentitel"/>
              <w:jc w:val="center"/>
              <w:rPr>
                <w:color w:val="000000" w:themeColor="text1"/>
                <w:sz w:val="22"/>
                <w:szCs w:val="22"/>
                <w:lang w:val="de-DE"/>
              </w:rPr>
            </w:pPr>
          </w:p>
        </w:tc>
      </w:tr>
      <w:tr w:rsidR="00D56F17" w:rsidRPr="008F6D25" w14:paraId="6FD064E0" w14:textId="77777777" w:rsidTr="005E6911">
        <w:trPr>
          <w:trHeight w:val="557"/>
        </w:trPr>
        <w:tc>
          <w:tcPr>
            <w:tcW w:w="9430" w:type="dxa"/>
            <w:gridSpan w:val="4"/>
            <w:tcBorders>
              <w:bottom w:val="dotted" w:sz="4" w:space="0" w:color="auto"/>
            </w:tcBorders>
            <w:shd w:val="clear" w:color="auto" w:fill="auto"/>
          </w:tcPr>
          <w:p w14:paraId="49A23B79" w14:textId="77777777" w:rsidR="00D56F17" w:rsidRPr="00993C73" w:rsidRDefault="00D56F17" w:rsidP="005E6911">
            <w:pPr>
              <w:rPr>
                <w:lang w:val="de-DE"/>
              </w:rPr>
            </w:pPr>
            <w:r>
              <w:rPr>
                <w:lang w:val="de-DE"/>
              </w:rPr>
              <w:t xml:space="preserve">Am Morgen habe ich den Rest des Projektvorgehens definiert, genauer gesagt die verschiedenen Module nochmals genauer unter die Lupe genommen und eine Phase namens „Allgemeines“ dem HERMES 5.1 hinzugefügt. Zudem habe ich die Risikoanalyse fertiggestellt. Nach dem Mittag kam dann das erste Expertengespräch, worauf ich einige Verbesserungen an der Zeitplanung und an der Dokumentation vorgenommen habe. Im Zeitplan waren die Meilensteine nicht benannt und die Phase „Allgemeines“ war noch nicht existent, weder im Zeitplan, noch in der Dokumentation. Im weiteren Verlauf des Nachmittags habe ich das Gesprächsprotokoll vom Expertengespräch verfasst und auf </w:t>
            </w:r>
            <w:proofErr w:type="spellStart"/>
            <w:r>
              <w:rPr>
                <w:lang w:val="de-DE"/>
              </w:rPr>
              <w:t>pkorg</w:t>
            </w:r>
            <w:proofErr w:type="spellEnd"/>
            <w:r>
              <w:rPr>
                <w:lang w:val="de-DE"/>
              </w:rPr>
              <w:t xml:space="preserve"> hochgeladen. Anschließend habe ich mir Gedanken zum ISDS-Konzept gemacht und im Internet nach einem Beispiel gesucht. </w:t>
            </w:r>
          </w:p>
        </w:tc>
      </w:tr>
      <w:tr w:rsidR="00D56F17" w:rsidRPr="008F6D25" w14:paraId="21CA55C3" w14:textId="77777777" w:rsidTr="005E6911">
        <w:trPr>
          <w:hidden/>
        </w:trPr>
        <w:tc>
          <w:tcPr>
            <w:tcW w:w="9430" w:type="dxa"/>
            <w:gridSpan w:val="4"/>
            <w:tcBorders>
              <w:bottom w:val="dotted" w:sz="4" w:space="0" w:color="auto"/>
            </w:tcBorders>
            <w:tcMar>
              <w:top w:w="85" w:type="dxa"/>
              <w:bottom w:w="85" w:type="dxa"/>
            </w:tcMar>
          </w:tcPr>
          <w:p w14:paraId="28BAD000" w14:textId="77777777" w:rsidR="00D56F17" w:rsidRPr="008F6D25" w:rsidRDefault="00D56F17" w:rsidP="005E6911">
            <w:pPr>
              <w:pStyle w:val="IPA-HinweistexteTextkanngelschtwerden"/>
            </w:pPr>
            <w:r w:rsidRPr="008F6D25">
              <w:t xml:space="preserve">Beschreibung </w:t>
            </w:r>
            <w:r>
              <w:t xml:space="preserve"> was gemacht wurde, </w:t>
            </w:r>
            <w:r w:rsidRPr="008F6D25">
              <w:t>Erfolgen und Misserfolgen (Problemen)</w:t>
            </w:r>
            <w:r>
              <w:t xml:space="preserve"> was ist alles passiert, wie war das Vorankommen?</w:t>
            </w:r>
          </w:p>
        </w:tc>
      </w:tr>
      <w:tr w:rsidR="00D56F17" w:rsidRPr="008F6D25" w14:paraId="078DCA33" w14:textId="77777777" w:rsidTr="005E6911">
        <w:tc>
          <w:tcPr>
            <w:tcW w:w="5665" w:type="dxa"/>
            <w:tcBorders>
              <w:bottom w:val="dotted" w:sz="4" w:space="0" w:color="auto"/>
              <w:right w:val="nil"/>
            </w:tcBorders>
            <w:shd w:val="clear" w:color="auto" w:fill="92CDDC" w:themeFill="accent5" w:themeFillTint="99"/>
          </w:tcPr>
          <w:p w14:paraId="6A48D16F" w14:textId="77777777" w:rsidR="00D56F17" w:rsidRPr="008F6D25" w:rsidRDefault="00D56F17" w:rsidP="005E6911">
            <w:pPr>
              <w:pStyle w:val="IPA-Tabellentitel"/>
              <w:rPr>
                <w:color w:val="000000" w:themeColor="text1"/>
                <w:sz w:val="22"/>
                <w:szCs w:val="22"/>
                <w:lang w:val="de-DE"/>
              </w:rPr>
            </w:pPr>
            <w:r w:rsidRPr="008F6D25">
              <w:rPr>
                <w:color w:val="000000" w:themeColor="text1"/>
                <w:sz w:val="22"/>
                <w:szCs w:val="22"/>
                <w:lang w:val="de-DE"/>
              </w:rPr>
              <w:t>Hilfestellungen</w:t>
            </w:r>
          </w:p>
        </w:tc>
        <w:tc>
          <w:tcPr>
            <w:tcW w:w="1627" w:type="dxa"/>
            <w:tcBorders>
              <w:left w:val="nil"/>
              <w:bottom w:val="dotted" w:sz="4" w:space="0" w:color="auto"/>
              <w:right w:val="nil"/>
            </w:tcBorders>
            <w:shd w:val="clear" w:color="auto" w:fill="92CDDC" w:themeFill="accent5" w:themeFillTint="99"/>
          </w:tcPr>
          <w:p w14:paraId="069786FD"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2CDDC" w:themeFill="accent5" w:themeFillTint="99"/>
          </w:tcPr>
          <w:p w14:paraId="7E224E74"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2CDDC" w:themeFill="accent5" w:themeFillTint="99"/>
          </w:tcPr>
          <w:p w14:paraId="0528C157" w14:textId="77777777" w:rsidR="00D56F17" w:rsidRPr="008F6D25" w:rsidRDefault="00D56F17" w:rsidP="005E6911">
            <w:pPr>
              <w:pStyle w:val="IPA-Tabellentitel"/>
              <w:jc w:val="center"/>
              <w:rPr>
                <w:color w:val="000000" w:themeColor="text1"/>
                <w:sz w:val="22"/>
                <w:szCs w:val="22"/>
                <w:lang w:val="de-DE"/>
              </w:rPr>
            </w:pPr>
          </w:p>
        </w:tc>
      </w:tr>
      <w:tr w:rsidR="00D56F17" w:rsidRPr="008F6D25" w14:paraId="4E6F7B06" w14:textId="77777777" w:rsidTr="005E6911">
        <w:trPr>
          <w:hidden/>
        </w:trPr>
        <w:tc>
          <w:tcPr>
            <w:tcW w:w="9430" w:type="dxa"/>
            <w:gridSpan w:val="4"/>
            <w:tcBorders>
              <w:bottom w:val="dotted" w:sz="4" w:space="0" w:color="auto"/>
            </w:tcBorders>
            <w:tcMar>
              <w:top w:w="85" w:type="dxa"/>
              <w:bottom w:w="85" w:type="dxa"/>
            </w:tcMar>
          </w:tcPr>
          <w:p w14:paraId="6592C4B7" w14:textId="77777777" w:rsidR="00D56F17" w:rsidRDefault="00D56F17" w:rsidP="005E6911">
            <w:pPr>
              <w:pStyle w:val="IPA-HinweistexteTextkanngelschtwerden"/>
            </w:pPr>
            <w:r w:rsidRPr="008F6D25">
              <w:lastRenderedPageBreak/>
              <w:t>Wer hat in welcher Form Hilfestellung erbracht</w:t>
            </w:r>
            <w:r>
              <w:t xml:space="preserve"> (auch Internet gehört dazu.</w:t>
            </w:r>
          </w:p>
          <w:p w14:paraId="4A91978B" w14:textId="77777777" w:rsidR="00D56F17" w:rsidRPr="008F6D25" w:rsidRDefault="00D56F17" w:rsidP="005E6911">
            <w:pPr>
              <w:pStyle w:val="IPA-HinweistexteTextkanngelschtwerden"/>
            </w:pPr>
            <w:r>
              <w:t>Z.B Msdn für Hilfestellung zu c#)?</w:t>
            </w:r>
          </w:p>
        </w:tc>
      </w:tr>
      <w:tr w:rsidR="00D56F17" w:rsidRPr="008F6D25" w14:paraId="226CDE48" w14:textId="77777777" w:rsidTr="005E6911">
        <w:tc>
          <w:tcPr>
            <w:tcW w:w="9430" w:type="dxa"/>
            <w:gridSpan w:val="4"/>
            <w:tcBorders>
              <w:bottom w:val="dotted" w:sz="4" w:space="0" w:color="auto"/>
            </w:tcBorders>
            <w:tcMar>
              <w:top w:w="85" w:type="dxa"/>
              <w:bottom w:w="85" w:type="dxa"/>
            </w:tcMar>
          </w:tcPr>
          <w:p w14:paraId="25CF729E" w14:textId="77777777" w:rsidR="00D56F17" w:rsidRPr="002619BB" w:rsidRDefault="00D56F17" w:rsidP="005E6911">
            <w:pPr>
              <w:rPr>
                <w:lang w:val="de-DE"/>
              </w:rPr>
            </w:pPr>
            <w:r>
              <w:rPr>
                <w:lang w:val="de-DE"/>
              </w:rPr>
              <w:t xml:space="preserve">Die heutigen Hilfestellungen war erneut die offizielle Website von HERMES 5.1, zusätzlich habe ich einen Kollegen nach der Bedeutung des Moduls „Beschaffung“ gefragt, da ich hier Verständnisprobleme hatte und mir nicht von Anfang an klar war, um was es sich hier eigentlich handelt. Des Weiteren habe ich, wie oben erwähnt, eine Vorlage für das ISDS-Konzept ausfindig gemacht, die mir Morgen als Gedankenstütze dienen soll, diese finden Sie </w:t>
            </w:r>
            <w:hyperlink r:id="rId29" w:history="1">
              <w:r w:rsidRPr="009B090D">
                <w:rPr>
                  <w:rStyle w:val="Hyperlink"/>
                  <w:lang w:val="de-DE"/>
                </w:rPr>
                <w:t>hier</w:t>
              </w:r>
            </w:hyperlink>
            <w:r>
              <w:rPr>
                <w:lang w:val="de-DE"/>
              </w:rPr>
              <w:t>.</w:t>
            </w:r>
          </w:p>
        </w:tc>
      </w:tr>
      <w:tr w:rsidR="00D56F17" w:rsidRPr="008F6D25" w14:paraId="24C8D705" w14:textId="77777777" w:rsidTr="005E6911">
        <w:tc>
          <w:tcPr>
            <w:tcW w:w="5665" w:type="dxa"/>
            <w:tcBorders>
              <w:bottom w:val="dotted" w:sz="4" w:space="0" w:color="auto"/>
              <w:right w:val="nil"/>
            </w:tcBorders>
            <w:shd w:val="clear" w:color="auto" w:fill="92CDDC" w:themeFill="accent5" w:themeFillTint="99"/>
          </w:tcPr>
          <w:p w14:paraId="4598438D" w14:textId="77777777" w:rsidR="00D56F17" w:rsidRPr="008F6D25" w:rsidRDefault="00D56F17" w:rsidP="005E6911">
            <w:pPr>
              <w:pStyle w:val="IPA-Tabellentitel"/>
              <w:rPr>
                <w:color w:val="000000" w:themeColor="text1"/>
                <w:sz w:val="22"/>
                <w:szCs w:val="22"/>
                <w:lang w:val="de-DE"/>
              </w:rPr>
            </w:pPr>
            <w:r w:rsidRPr="008F6D25">
              <w:rPr>
                <w:color w:val="000000" w:themeColor="text1"/>
                <w:sz w:val="22"/>
                <w:szCs w:val="22"/>
                <w:lang w:val="de-DE"/>
              </w:rPr>
              <w:t>Reflexion</w:t>
            </w:r>
          </w:p>
        </w:tc>
        <w:tc>
          <w:tcPr>
            <w:tcW w:w="1627" w:type="dxa"/>
            <w:tcBorders>
              <w:left w:val="nil"/>
              <w:bottom w:val="dotted" w:sz="4" w:space="0" w:color="auto"/>
              <w:right w:val="nil"/>
            </w:tcBorders>
            <w:shd w:val="clear" w:color="auto" w:fill="92CDDC" w:themeFill="accent5" w:themeFillTint="99"/>
          </w:tcPr>
          <w:p w14:paraId="7D64586D"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2CDDC" w:themeFill="accent5" w:themeFillTint="99"/>
          </w:tcPr>
          <w:p w14:paraId="0DA1567F"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2CDDC" w:themeFill="accent5" w:themeFillTint="99"/>
          </w:tcPr>
          <w:p w14:paraId="017FF439" w14:textId="77777777" w:rsidR="00D56F17" w:rsidRPr="008F6D25" w:rsidRDefault="00D56F17" w:rsidP="005E6911">
            <w:pPr>
              <w:pStyle w:val="IPA-Tabellentitel"/>
              <w:jc w:val="center"/>
              <w:rPr>
                <w:color w:val="000000" w:themeColor="text1"/>
                <w:sz w:val="22"/>
                <w:szCs w:val="22"/>
                <w:lang w:val="de-DE"/>
              </w:rPr>
            </w:pPr>
          </w:p>
        </w:tc>
      </w:tr>
      <w:tr w:rsidR="00D56F17" w:rsidRPr="008F6D25" w14:paraId="30984940" w14:textId="77777777" w:rsidTr="005E6911">
        <w:tc>
          <w:tcPr>
            <w:tcW w:w="9430" w:type="dxa"/>
            <w:gridSpan w:val="4"/>
            <w:tcBorders>
              <w:bottom w:val="dotted" w:sz="4" w:space="0" w:color="auto"/>
            </w:tcBorders>
            <w:tcMar>
              <w:top w:w="85" w:type="dxa"/>
              <w:bottom w:w="85" w:type="dxa"/>
            </w:tcMar>
          </w:tcPr>
          <w:p w14:paraId="47EDAA04" w14:textId="77777777" w:rsidR="00D56F17" w:rsidRDefault="00D56F17" w:rsidP="005E6911">
            <w:pPr>
              <w:rPr>
                <w:b/>
                <w:bCs/>
                <w:color w:val="000000" w:themeColor="text1"/>
              </w:rPr>
            </w:pPr>
            <w:r w:rsidRPr="00697A27">
              <w:rPr>
                <w:b/>
                <w:bCs/>
                <w:color w:val="000000" w:themeColor="text1"/>
              </w:rPr>
              <w:t>Was lief gut:</w:t>
            </w:r>
          </w:p>
          <w:p w14:paraId="03A04093" w14:textId="77777777" w:rsidR="00D56F17" w:rsidRPr="009B090D" w:rsidRDefault="00D56F17" w:rsidP="005E6911">
            <w:pPr>
              <w:rPr>
                <w:color w:val="000000" w:themeColor="text1"/>
              </w:rPr>
            </w:pPr>
            <w:r>
              <w:rPr>
                <w:color w:val="000000" w:themeColor="text1"/>
              </w:rPr>
              <w:t xml:space="preserve">Ich konnte viel vom Expertengespräch mitnehmen und entsprechend schnell die Verbesserungen bei Zeitplan und Dokumentation erledigen. </w:t>
            </w:r>
          </w:p>
          <w:p w14:paraId="35D9EC6B" w14:textId="77777777" w:rsidR="00D56F17" w:rsidRDefault="00D56F17" w:rsidP="005E6911">
            <w:pPr>
              <w:rPr>
                <w:b/>
                <w:bCs/>
                <w:color w:val="000000" w:themeColor="text1"/>
              </w:rPr>
            </w:pPr>
            <w:r w:rsidRPr="00697A27">
              <w:rPr>
                <w:b/>
                <w:bCs/>
                <w:color w:val="000000" w:themeColor="text1"/>
              </w:rPr>
              <w:t>Was lief weniger gut:</w:t>
            </w:r>
          </w:p>
          <w:p w14:paraId="044F9460" w14:textId="77777777" w:rsidR="00D56F17" w:rsidRDefault="00D56F17" w:rsidP="005E6911">
            <w:pPr>
              <w:rPr>
                <w:color w:val="000000" w:themeColor="text1"/>
              </w:rPr>
            </w:pPr>
            <w:r w:rsidRPr="009B090D">
              <w:rPr>
                <w:color w:val="000000" w:themeColor="text1"/>
              </w:rPr>
              <w:t>Probleme gab es heute keine.</w:t>
            </w:r>
            <w:r>
              <w:rPr>
                <w:color w:val="000000" w:themeColor="text1"/>
              </w:rPr>
              <w:t xml:space="preserve"> Ich habe ständig das Gefühl, im Zeitplan hintendrein zu sein, was aber nicht stimmt. Beim Expertengespräch konnte ich die Fragen der Experten nur in bedingtem Umfang beantworten, obwohl ich eigentlich genau wusste, von was ich rede. </w:t>
            </w:r>
          </w:p>
          <w:p w14:paraId="7BFBCFA2" w14:textId="77777777" w:rsidR="00D56F17" w:rsidRDefault="00D56F17" w:rsidP="005E6911">
            <w:pPr>
              <w:rPr>
                <w:b/>
                <w:bCs/>
                <w:color w:val="000000" w:themeColor="text1"/>
              </w:rPr>
            </w:pPr>
            <w:r w:rsidRPr="00697A27">
              <w:rPr>
                <w:b/>
                <w:bCs/>
                <w:color w:val="000000" w:themeColor="text1"/>
              </w:rPr>
              <w:t>Meine Erkenntnis von heute:</w:t>
            </w:r>
          </w:p>
          <w:p w14:paraId="065972DD" w14:textId="77777777" w:rsidR="00D56F17" w:rsidRPr="00697A27" w:rsidRDefault="00D56F17" w:rsidP="005E6911">
            <w:pPr>
              <w:rPr>
                <w:color w:val="000000" w:themeColor="text1"/>
              </w:rPr>
            </w:pPr>
            <w:r>
              <w:rPr>
                <w:color w:val="000000" w:themeColor="text1"/>
              </w:rPr>
              <w:t>Beim nächsten Expertengespräch muss ich mich noch steigern und die Fragen ausführlicher beantworten. Wie gesagt verfüge ich über das nötige Wissen, jedoch war ich relativ nervös, was sich auf meine Performance ausgewirkt haben könnte.</w:t>
            </w:r>
          </w:p>
        </w:tc>
      </w:tr>
    </w:tbl>
    <w:p w14:paraId="48628A13" w14:textId="5CF23210" w:rsidR="00C62689" w:rsidRDefault="00C62689" w:rsidP="0076592C">
      <w:pPr>
        <w:spacing w:after="200"/>
      </w:pPr>
    </w:p>
    <w:p w14:paraId="0807DCD1" w14:textId="7E38CAED" w:rsidR="00FE7615" w:rsidRPr="002619BB" w:rsidRDefault="00FE7615" w:rsidP="00FE7615">
      <w:pPr>
        <w:pStyle w:val="Heading2"/>
      </w:pPr>
      <w:bookmarkStart w:id="53" w:name="_Toc68858060"/>
      <w:r>
        <w:t>Arbeitsjournal 0</w:t>
      </w:r>
      <w:r w:rsidR="00C53507">
        <w:t>9</w:t>
      </w:r>
      <w:r>
        <w:t>.04.2021</w:t>
      </w:r>
      <w:bookmarkEnd w:id="53"/>
    </w:p>
    <w:p w14:paraId="642D7767" w14:textId="6ABA116C" w:rsidR="005655FD" w:rsidRDefault="005655FD" w:rsidP="005655FD">
      <w:pPr>
        <w:pStyle w:val="Caption"/>
        <w:keepNext/>
      </w:pPr>
      <w:r>
        <w:t xml:space="preserve">Tabelle </w:t>
      </w:r>
      <w:r>
        <w:fldChar w:fldCharType="begin"/>
      </w:r>
      <w:r>
        <w:instrText xml:space="preserve"> SEQ Tabelle \* ARABIC </w:instrText>
      </w:r>
      <w:r>
        <w:fldChar w:fldCharType="separate"/>
      </w:r>
      <w:r w:rsidR="006F6686">
        <w:rPr>
          <w:noProof/>
        </w:rPr>
        <w:t>5</w:t>
      </w:r>
      <w:r>
        <w:fldChar w:fldCharType="end"/>
      </w:r>
      <w:r>
        <w:rPr>
          <w:lang w:val="en-GB"/>
        </w:rPr>
        <w:t xml:space="preserve">, </w:t>
      </w:r>
      <w:proofErr w:type="spellStart"/>
      <w:r w:rsidRPr="00E20A6E">
        <w:rPr>
          <w:lang w:val="en-GB"/>
        </w:rPr>
        <w:t>Arbeitsjournal</w:t>
      </w:r>
      <w:proofErr w:type="spellEnd"/>
      <w:r w:rsidRPr="00E20A6E">
        <w:rPr>
          <w:lang w:val="en-GB"/>
        </w:rPr>
        <w:t xml:space="preserve"> 0</w:t>
      </w:r>
      <w:r>
        <w:rPr>
          <w:lang w:val="en-GB"/>
        </w:rPr>
        <w:t>9</w:t>
      </w:r>
      <w:r w:rsidRPr="00E20A6E">
        <w:rPr>
          <w:lang w:val="en-GB"/>
        </w:rPr>
        <w:t>.04.2021</w:t>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665"/>
        <w:gridCol w:w="1627"/>
        <w:gridCol w:w="1069"/>
        <w:gridCol w:w="1069"/>
      </w:tblGrid>
      <w:tr w:rsidR="00FE7615" w:rsidRPr="008F6D25" w14:paraId="30588A03" w14:textId="77777777" w:rsidTr="005E6911">
        <w:tc>
          <w:tcPr>
            <w:tcW w:w="5665" w:type="dxa"/>
            <w:tcBorders>
              <w:bottom w:val="dotted" w:sz="4" w:space="0" w:color="auto"/>
            </w:tcBorders>
            <w:shd w:val="clear" w:color="auto" w:fill="92CDDC" w:themeFill="accent5" w:themeFillTint="99"/>
            <w:tcMar>
              <w:top w:w="85" w:type="dxa"/>
              <w:bottom w:w="85" w:type="dxa"/>
            </w:tcMar>
          </w:tcPr>
          <w:p w14:paraId="30AEF526" w14:textId="77777777" w:rsidR="00FE7615" w:rsidRPr="008F6D25" w:rsidRDefault="00FE7615" w:rsidP="005E6911">
            <w:pPr>
              <w:pStyle w:val="IPA-Tabellentitel"/>
              <w:rPr>
                <w:color w:val="000000" w:themeColor="text1"/>
                <w:sz w:val="22"/>
                <w:szCs w:val="22"/>
                <w:lang w:val="de-DE"/>
              </w:rPr>
            </w:pPr>
            <w:r w:rsidRPr="008F6D25">
              <w:rPr>
                <w:color w:val="000000" w:themeColor="text1"/>
                <w:sz w:val="22"/>
                <w:szCs w:val="22"/>
                <w:lang w:val="de-DE"/>
              </w:rPr>
              <w:t>Tätigkeiten</w:t>
            </w:r>
          </w:p>
        </w:tc>
        <w:tc>
          <w:tcPr>
            <w:tcW w:w="1627" w:type="dxa"/>
            <w:tcBorders>
              <w:bottom w:val="dotted" w:sz="4" w:space="0" w:color="auto"/>
            </w:tcBorders>
            <w:shd w:val="clear" w:color="auto" w:fill="92CDDC" w:themeFill="accent5" w:themeFillTint="99"/>
            <w:tcMar>
              <w:top w:w="85" w:type="dxa"/>
              <w:bottom w:w="85" w:type="dxa"/>
            </w:tcMar>
          </w:tcPr>
          <w:p w14:paraId="42FF87A0" w14:textId="77777777" w:rsidR="00FE7615" w:rsidRDefault="00FE7615" w:rsidP="005E6911">
            <w:pPr>
              <w:pStyle w:val="IPA-Tabellentitel"/>
              <w:jc w:val="center"/>
              <w:rPr>
                <w:color w:val="000000" w:themeColor="text1"/>
                <w:sz w:val="22"/>
                <w:szCs w:val="22"/>
                <w:lang w:val="de-DE"/>
              </w:rPr>
            </w:pPr>
            <w:r>
              <w:rPr>
                <w:color w:val="000000" w:themeColor="text1"/>
                <w:sz w:val="22"/>
                <w:szCs w:val="22"/>
                <w:lang w:val="de-DE"/>
              </w:rPr>
              <w:t>Beteiligte</w:t>
            </w:r>
          </w:p>
          <w:p w14:paraId="6002D047" w14:textId="77777777" w:rsidR="00FE7615" w:rsidRPr="008F6D25" w:rsidRDefault="00FE7615" w:rsidP="005E6911">
            <w:pPr>
              <w:pStyle w:val="IPA-Tabellentitel"/>
              <w:jc w:val="center"/>
              <w:rPr>
                <w:color w:val="000000" w:themeColor="text1"/>
                <w:sz w:val="22"/>
                <w:szCs w:val="22"/>
                <w:lang w:val="de-DE"/>
              </w:rPr>
            </w:pPr>
            <w:r w:rsidRPr="008F6D25">
              <w:rPr>
                <w:color w:val="000000" w:themeColor="text1"/>
                <w:sz w:val="22"/>
                <w:szCs w:val="22"/>
                <w:lang w:val="de-DE"/>
              </w:rPr>
              <w:t>Person</w:t>
            </w:r>
            <w:r>
              <w:rPr>
                <w:color w:val="000000" w:themeColor="text1"/>
                <w:sz w:val="22"/>
                <w:szCs w:val="22"/>
                <w:lang w:val="de-DE"/>
              </w:rPr>
              <w:t>en</w:t>
            </w:r>
          </w:p>
        </w:tc>
        <w:tc>
          <w:tcPr>
            <w:tcW w:w="1069" w:type="dxa"/>
            <w:tcBorders>
              <w:bottom w:val="dotted" w:sz="4" w:space="0" w:color="auto"/>
            </w:tcBorders>
            <w:shd w:val="clear" w:color="auto" w:fill="92CDDC" w:themeFill="accent5" w:themeFillTint="99"/>
            <w:tcMar>
              <w:top w:w="85" w:type="dxa"/>
              <w:bottom w:w="85" w:type="dxa"/>
            </w:tcMar>
          </w:tcPr>
          <w:p w14:paraId="66FD14C0" w14:textId="77777777" w:rsidR="00FE7615" w:rsidRPr="008F6D25" w:rsidRDefault="00FE7615" w:rsidP="005E6911">
            <w:pPr>
              <w:pStyle w:val="IPA-Tabellentitel"/>
              <w:jc w:val="center"/>
              <w:rPr>
                <w:color w:val="000000" w:themeColor="text1"/>
                <w:sz w:val="22"/>
                <w:szCs w:val="22"/>
                <w:lang w:val="de-DE"/>
              </w:rPr>
            </w:pPr>
            <w:r w:rsidRPr="008F6D25">
              <w:rPr>
                <w:color w:val="000000" w:themeColor="text1"/>
                <w:sz w:val="22"/>
                <w:szCs w:val="22"/>
                <w:lang w:val="de-DE"/>
              </w:rPr>
              <w:t>Aufwand</w:t>
            </w:r>
          </w:p>
          <w:p w14:paraId="1611E53E" w14:textId="77777777" w:rsidR="00FE7615" w:rsidRPr="008F6D25" w:rsidRDefault="00FE7615" w:rsidP="005E6911">
            <w:pPr>
              <w:pStyle w:val="IPA-Tabellentitel"/>
              <w:jc w:val="center"/>
              <w:rPr>
                <w:color w:val="000000" w:themeColor="text1"/>
                <w:sz w:val="22"/>
                <w:szCs w:val="22"/>
                <w:lang w:val="de-DE"/>
              </w:rPr>
            </w:pPr>
            <w:r w:rsidRPr="008F6D25">
              <w:rPr>
                <w:color w:val="000000" w:themeColor="text1"/>
                <w:sz w:val="22"/>
                <w:szCs w:val="22"/>
                <w:lang w:val="de-DE"/>
              </w:rPr>
              <w:t>geplant (Std)</w:t>
            </w:r>
          </w:p>
        </w:tc>
        <w:tc>
          <w:tcPr>
            <w:tcW w:w="1069" w:type="dxa"/>
            <w:tcBorders>
              <w:bottom w:val="dotted" w:sz="4" w:space="0" w:color="auto"/>
            </w:tcBorders>
            <w:shd w:val="clear" w:color="auto" w:fill="92CDDC" w:themeFill="accent5" w:themeFillTint="99"/>
            <w:tcMar>
              <w:top w:w="85" w:type="dxa"/>
              <w:bottom w:w="85" w:type="dxa"/>
            </w:tcMar>
          </w:tcPr>
          <w:p w14:paraId="479426AF" w14:textId="77777777" w:rsidR="00FE7615" w:rsidRPr="008F6D25" w:rsidRDefault="00FE7615" w:rsidP="005E6911">
            <w:pPr>
              <w:pStyle w:val="IPA-Tabellentitel"/>
              <w:jc w:val="center"/>
              <w:rPr>
                <w:color w:val="000000" w:themeColor="text1"/>
                <w:sz w:val="22"/>
                <w:szCs w:val="22"/>
                <w:lang w:val="de-DE"/>
              </w:rPr>
            </w:pPr>
            <w:r w:rsidRPr="008F6D25">
              <w:rPr>
                <w:color w:val="000000" w:themeColor="text1"/>
                <w:sz w:val="22"/>
                <w:szCs w:val="22"/>
                <w:lang w:val="de-DE"/>
              </w:rPr>
              <w:t>Aufwand</w:t>
            </w:r>
          </w:p>
          <w:p w14:paraId="199CD308" w14:textId="77777777" w:rsidR="00FE7615" w:rsidRPr="008F6D25" w:rsidRDefault="00FE7615" w:rsidP="005E6911">
            <w:pPr>
              <w:pStyle w:val="IPA-Tabellentitel"/>
              <w:jc w:val="center"/>
              <w:rPr>
                <w:color w:val="000000" w:themeColor="text1"/>
                <w:sz w:val="22"/>
                <w:szCs w:val="22"/>
                <w:lang w:val="de-DE"/>
              </w:rPr>
            </w:pPr>
            <w:r w:rsidRPr="008F6D25">
              <w:rPr>
                <w:color w:val="000000" w:themeColor="text1"/>
                <w:sz w:val="22"/>
                <w:szCs w:val="22"/>
                <w:lang w:val="de-DE"/>
              </w:rPr>
              <w:t>effektiv (Std)</w:t>
            </w:r>
          </w:p>
        </w:tc>
      </w:tr>
      <w:tr w:rsidR="00FE7615" w:rsidRPr="008F6D25" w14:paraId="67CD0DF1" w14:textId="77777777" w:rsidTr="005E6911">
        <w:tc>
          <w:tcPr>
            <w:tcW w:w="5665" w:type="dxa"/>
            <w:tcBorders>
              <w:bottom w:val="dotted" w:sz="4" w:space="0" w:color="auto"/>
            </w:tcBorders>
            <w:tcMar>
              <w:top w:w="85" w:type="dxa"/>
              <w:bottom w:w="85" w:type="dxa"/>
            </w:tcMar>
          </w:tcPr>
          <w:p w14:paraId="4FB36018" w14:textId="513AE72B" w:rsidR="00FE7615" w:rsidRPr="008F6D25" w:rsidRDefault="00FE7615" w:rsidP="005E6911">
            <w:pPr>
              <w:rPr>
                <w:color w:val="000000" w:themeColor="text1"/>
              </w:rPr>
            </w:pPr>
          </w:p>
        </w:tc>
        <w:tc>
          <w:tcPr>
            <w:tcW w:w="1627" w:type="dxa"/>
            <w:tcBorders>
              <w:bottom w:val="dotted" w:sz="4" w:space="0" w:color="auto"/>
            </w:tcBorders>
            <w:tcMar>
              <w:top w:w="85" w:type="dxa"/>
              <w:bottom w:w="85" w:type="dxa"/>
            </w:tcMar>
          </w:tcPr>
          <w:p w14:paraId="2F7A4BBE" w14:textId="77777777" w:rsidR="00FE7615" w:rsidRPr="008F6D25" w:rsidRDefault="00FE7615" w:rsidP="005E691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01B87565" w14:textId="42339DD6" w:rsidR="00FE7615" w:rsidRPr="008F6D25" w:rsidRDefault="00FE7615" w:rsidP="005E6911">
            <w:pPr>
              <w:rPr>
                <w:color w:val="000000" w:themeColor="text1"/>
              </w:rPr>
            </w:pPr>
          </w:p>
        </w:tc>
        <w:tc>
          <w:tcPr>
            <w:tcW w:w="1069" w:type="dxa"/>
            <w:tcBorders>
              <w:bottom w:val="dotted" w:sz="4" w:space="0" w:color="auto"/>
            </w:tcBorders>
            <w:tcMar>
              <w:top w:w="85" w:type="dxa"/>
              <w:bottom w:w="85" w:type="dxa"/>
            </w:tcMar>
          </w:tcPr>
          <w:p w14:paraId="1C7C4E1A" w14:textId="41F3D4B3" w:rsidR="00FE7615" w:rsidRPr="008F6D25" w:rsidRDefault="00FE7615" w:rsidP="005E6911">
            <w:pPr>
              <w:rPr>
                <w:color w:val="000000" w:themeColor="text1"/>
              </w:rPr>
            </w:pPr>
          </w:p>
        </w:tc>
      </w:tr>
      <w:tr w:rsidR="00FE7615" w:rsidRPr="008F6D25" w14:paraId="36D53917" w14:textId="77777777" w:rsidTr="005E6911">
        <w:tc>
          <w:tcPr>
            <w:tcW w:w="5665" w:type="dxa"/>
            <w:tcBorders>
              <w:bottom w:val="dotted" w:sz="4" w:space="0" w:color="auto"/>
            </w:tcBorders>
            <w:tcMar>
              <w:top w:w="85" w:type="dxa"/>
              <w:bottom w:w="85" w:type="dxa"/>
            </w:tcMar>
          </w:tcPr>
          <w:p w14:paraId="225DB362" w14:textId="77777777" w:rsidR="00FE7615" w:rsidRPr="008F6D25" w:rsidRDefault="00FE7615" w:rsidP="005E6911">
            <w:pPr>
              <w:pStyle w:val="IPA-Tabellentitel"/>
              <w:rPr>
                <w:color w:val="000000" w:themeColor="text1"/>
                <w:sz w:val="22"/>
                <w:szCs w:val="22"/>
              </w:rPr>
            </w:pPr>
            <w:r w:rsidRPr="008F6D25">
              <w:rPr>
                <w:color w:val="000000" w:themeColor="text1"/>
                <w:sz w:val="22"/>
                <w:szCs w:val="22"/>
              </w:rPr>
              <w:t>Total:</w:t>
            </w:r>
          </w:p>
        </w:tc>
        <w:tc>
          <w:tcPr>
            <w:tcW w:w="1627" w:type="dxa"/>
            <w:tcBorders>
              <w:bottom w:val="dotted" w:sz="4" w:space="0" w:color="auto"/>
            </w:tcBorders>
            <w:tcMar>
              <w:top w:w="85" w:type="dxa"/>
              <w:bottom w:w="85" w:type="dxa"/>
            </w:tcMar>
          </w:tcPr>
          <w:p w14:paraId="7FB76E45" w14:textId="77777777" w:rsidR="00FE7615" w:rsidRPr="008F6D25" w:rsidRDefault="00FE7615" w:rsidP="005E6911">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3B0E4BB2" w14:textId="77777777" w:rsidR="00FE7615" w:rsidRPr="008F6D25" w:rsidRDefault="00FE7615" w:rsidP="005E6911">
            <w:pPr>
              <w:pStyle w:val="IPA-Tabellentitel"/>
              <w:jc w:val="center"/>
              <w:rPr>
                <w:b w:val="0"/>
                <w:bCs w:val="0"/>
                <w:color w:val="000000" w:themeColor="text1"/>
                <w:sz w:val="22"/>
                <w:szCs w:val="22"/>
              </w:rPr>
            </w:pPr>
            <w:r>
              <w:rPr>
                <w:b w:val="0"/>
                <w:bCs w:val="0"/>
                <w:color w:val="000000" w:themeColor="text1"/>
                <w:sz w:val="22"/>
                <w:szCs w:val="22"/>
              </w:rPr>
              <w:t>8</w:t>
            </w:r>
          </w:p>
        </w:tc>
        <w:tc>
          <w:tcPr>
            <w:tcW w:w="1069" w:type="dxa"/>
            <w:tcBorders>
              <w:bottom w:val="dotted" w:sz="4" w:space="0" w:color="auto"/>
            </w:tcBorders>
            <w:tcMar>
              <w:top w:w="85" w:type="dxa"/>
              <w:bottom w:w="85" w:type="dxa"/>
            </w:tcMar>
          </w:tcPr>
          <w:p w14:paraId="2E7AC49B" w14:textId="77777777" w:rsidR="00FE7615" w:rsidRPr="008F6D25" w:rsidRDefault="00FE7615" w:rsidP="005E6911">
            <w:pPr>
              <w:pStyle w:val="IPA-Tabellentitel"/>
              <w:jc w:val="center"/>
              <w:rPr>
                <w:b w:val="0"/>
                <w:bCs w:val="0"/>
                <w:color w:val="000000" w:themeColor="text1"/>
                <w:sz w:val="22"/>
                <w:szCs w:val="22"/>
              </w:rPr>
            </w:pPr>
            <w:r>
              <w:rPr>
                <w:b w:val="0"/>
                <w:bCs w:val="0"/>
                <w:color w:val="000000" w:themeColor="text1"/>
                <w:sz w:val="22"/>
                <w:szCs w:val="22"/>
              </w:rPr>
              <w:t>9</w:t>
            </w:r>
          </w:p>
        </w:tc>
      </w:tr>
      <w:tr w:rsidR="00FE7615" w:rsidRPr="008F6D25" w14:paraId="19551FFE" w14:textId="77777777" w:rsidTr="005E6911">
        <w:trPr>
          <w:trHeight w:val="274"/>
        </w:trPr>
        <w:tc>
          <w:tcPr>
            <w:tcW w:w="5665" w:type="dxa"/>
            <w:tcBorders>
              <w:bottom w:val="dotted" w:sz="4" w:space="0" w:color="auto"/>
              <w:right w:val="nil"/>
            </w:tcBorders>
            <w:shd w:val="clear" w:color="auto" w:fill="92CDDC" w:themeFill="accent5" w:themeFillTint="99"/>
          </w:tcPr>
          <w:p w14:paraId="2CFBE579" w14:textId="77777777" w:rsidR="00FE7615" w:rsidRPr="006334B8" w:rsidRDefault="00FE7615" w:rsidP="005E6911">
            <w:pPr>
              <w:pStyle w:val="IPA-Tabellentitel"/>
              <w:rPr>
                <w:color w:val="000000" w:themeColor="text1"/>
                <w:sz w:val="22"/>
                <w:szCs w:val="22"/>
                <w:lang w:val="de-DE"/>
              </w:rPr>
            </w:pPr>
            <w:r w:rsidRPr="008F6D25">
              <w:rPr>
                <w:color w:val="000000" w:themeColor="text1"/>
                <w:sz w:val="22"/>
                <w:szCs w:val="22"/>
                <w:lang w:val="de-DE"/>
              </w:rPr>
              <w:t>Tages Ablauf</w:t>
            </w:r>
          </w:p>
        </w:tc>
        <w:tc>
          <w:tcPr>
            <w:tcW w:w="1627" w:type="dxa"/>
            <w:tcBorders>
              <w:left w:val="nil"/>
              <w:bottom w:val="dotted" w:sz="4" w:space="0" w:color="auto"/>
              <w:right w:val="nil"/>
            </w:tcBorders>
            <w:shd w:val="clear" w:color="auto" w:fill="92CDDC" w:themeFill="accent5" w:themeFillTint="99"/>
          </w:tcPr>
          <w:p w14:paraId="569F1CAF" w14:textId="77777777" w:rsidR="00FE7615" w:rsidRPr="008F6D25" w:rsidRDefault="00FE7615" w:rsidP="005E691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2CDDC" w:themeFill="accent5" w:themeFillTint="99"/>
          </w:tcPr>
          <w:p w14:paraId="311C5B96" w14:textId="77777777" w:rsidR="00FE7615" w:rsidRPr="008F6D25" w:rsidRDefault="00FE7615" w:rsidP="005E691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2CDDC" w:themeFill="accent5" w:themeFillTint="99"/>
          </w:tcPr>
          <w:p w14:paraId="27F2668E" w14:textId="77777777" w:rsidR="00FE7615" w:rsidRPr="008F6D25" w:rsidRDefault="00FE7615" w:rsidP="005E6911">
            <w:pPr>
              <w:pStyle w:val="IPA-Tabellentitel"/>
              <w:jc w:val="center"/>
              <w:rPr>
                <w:color w:val="000000" w:themeColor="text1"/>
                <w:sz w:val="22"/>
                <w:szCs w:val="22"/>
                <w:lang w:val="de-DE"/>
              </w:rPr>
            </w:pPr>
          </w:p>
        </w:tc>
      </w:tr>
      <w:tr w:rsidR="00FE7615" w:rsidRPr="008F6D25" w14:paraId="64640CFA" w14:textId="77777777" w:rsidTr="005E6911">
        <w:trPr>
          <w:trHeight w:val="557"/>
        </w:trPr>
        <w:tc>
          <w:tcPr>
            <w:tcW w:w="9430" w:type="dxa"/>
            <w:gridSpan w:val="4"/>
            <w:tcBorders>
              <w:bottom w:val="dotted" w:sz="4" w:space="0" w:color="auto"/>
            </w:tcBorders>
            <w:shd w:val="clear" w:color="auto" w:fill="auto"/>
          </w:tcPr>
          <w:p w14:paraId="71B914E8" w14:textId="443E39AE" w:rsidR="00FE7615" w:rsidRPr="00993C73" w:rsidRDefault="00FE7615" w:rsidP="005E6911">
            <w:pPr>
              <w:rPr>
                <w:lang w:val="de-DE"/>
              </w:rPr>
            </w:pPr>
          </w:p>
        </w:tc>
      </w:tr>
      <w:tr w:rsidR="00FE7615" w:rsidRPr="008F6D25" w14:paraId="1BAA738C" w14:textId="77777777" w:rsidTr="005E6911">
        <w:trPr>
          <w:hidden/>
        </w:trPr>
        <w:tc>
          <w:tcPr>
            <w:tcW w:w="9430" w:type="dxa"/>
            <w:gridSpan w:val="4"/>
            <w:tcBorders>
              <w:bottom w:val="dotted" w:sz="4" w:space="0" w:color="auto"/>
            </w:tcBorders>
            <w:tcMar>
              <w:top w:w="85" w:type="dxa"/>
              <w:bottom w:w="85" w:type="dxa"/>
            </w:tcMar>
          </w:tcPr>
          <w:p w14:paraId="6D52C708" w14:textId="77777777" w:rsidR="00FE7615" w:rsidRPr="008F6D25" w:rsidRDefault="00FE7615" w:rsidP="005E6911">
            <w:pPr>
              <w:pStyle w:val="IPA-HinweistexteTextkanngelschtwerden"/>
            </w:pPr>
            <w:r w:rsidRPr="008F6D25">
              <w:t xml:space="preserve">Beschreibung </w:t>
            </w:r>
            <w:r>
              <w:t xml:space="preserve"> was gemacht wurde, </w:t>
            </w:r>
            <w:r w:rsidRPr="008F6D25">
              <w:t>Erfolgen und Misserfolgen (Problemen)</w:t>
            </w:r>
            <w:r>
              <w:t xml:space="preserve"> was ist alles passiert, wie war das Vorankommen?</w:t>
            </w:r>
          </w:p>
        </w:tc>
      </w:tr>
      <w:tr w:rsidR="00FE7615" w:rsidRPr="008F6D25" w14:paraId="0B52EDA4" w14:textId="77777777" w:rsidTr="005E6911">
        <w:tc>
          <w:tcPr>
            <w:tcW w:w="5665" w:type="dxa"/>
            <w:tcBorders>
              <w:bottom w:val="dotted" w:sz="4" w:space="0" w:color="auto"/>
              <w:right w:val="nil"/>
            </w:tcBorders>
            <w:shd w:val="clear" w:color="auto" w:fill="92CDDC" w:themeFill="accent5" w:themeFillTint="99"/>
          </w:tcPr>
          <w:p w14:paraId="751F7C3A" w14:textId="77777777" w:rsidR="00FE7615" w:rsidRPr="008F6D25" w:rsidRDefault="00FE7615" w:rsidP="005E6911">
            <w:pPr>
              <w:pStyle w:val="IPA-Tabellentitel"/>
              <w:rPr>
                <w:color w:val="000000" w:themeColor="text1"/>
                <w:sz w:val="22"/>
                <w:szCs w:val="22"/>
                <w:lang w:val="de-DE"/>
              </w:rPr>
            </w:pPr>
            <w:r w:rsidRPr="008F6D25">
              <w:rPr>
                <w:color w:val="000000" w:themeColor="text1"/>
                <w:sz w:val="22"/>
                <w:szCs w:val="22"/>
                <w:lang w:val="de-DE"/>
              </w:rPr>
              <w:t>Hilfestellungen</w:t>
            </w:r>
          </w:p>
        </w:tc>
        <w:tc>
          <w:tcPr>
            <w:tcW w:w="1627" w:type="dxa"/>
            <w:tcBorders>
              <w:left w:val="nil"/>
              <w:bottom w:val="dotted" w:sz="4" w:space="0" w:color="auto"/>
              <w:right w:val="nil"/>
            </w:tcBorders>
            <w:shd w:val="clear" w:color="auto" w:fill="92CDDC" w:themeFill="accent5" w:themeFillTint="99"/>
          </w:tcPr>
          <w:p w14:paraId="53EDAA04" w14:textId="77777777" w:rsidR="00FE7615" w:rsidRPr="008F6D25" w:rsidRDefault="00FE7615" w:rsidP="005E691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2CDDC" w:themeFill="accent5" w:themeFillTint="99"/>
          </w:tcPr>
          <w:p w14:paraId="5FA0397D" w14:textId="77777777" w:rsidR="00FE7615" w:rsidRPr="008F6D25" w:rsidRDefault="00FE7615" w:rsidP="005E691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2CDDC" w:themeFill="accent5" w:themeFillTint="99"/>
          </w:tcPr>
          <w:p w14:paraId="20CA48AE" w14:textId="77777777" w:rsidR="00FE7615" w:rsidRPr="008F6D25" w:rsidRDefault="00FE7615" w:rsidP="005E6911">
            <w:pPr>
              <w:pStyle w:val="IPA-Tabellentitel"/>
              <w:jc w:val="center"/>
              <w:rPr>
                <w:color w:val="000000" w:themeColor="text1"/>
                <w:sz w:val="22"/>
                <w:szCs w:val="22"/>
                <w:lang w:val="de-DE"/>
              </w:rPr>
            </w:pPr>
          </w:p>
        </w:tc>
      </w:tr>
      <w:tr w:rsidR="00FE7615" w:rsidRPr="008F6D25" w14:paraId="26290233" w14:textId="77777777" w:rsidTr="005E6911">
        <w:trPr>
          <w:hidden/>
        </w:trPr>
        <w:tc>
          <w:tcPr>
            <w:tcW w:w="9430" w:type="dxa"/>
            <w:gridSpan w:val="4"/>
            <w:tcBorders>
              <w:bottom w:val="dotted" w:sz="4" w:space="0" w:color="auto"/>
            </w:tcBorders>
            <w:tcMar>
              <w:top w:w="85" w:type="dxa"/>
              <w:bottom w:w="85" w:type="dxa"/>
            </w:tcMar>
          </w:tcPr>
          <w:p w14:paraId="0773696C" w14:textId="77777777" w:rsidR="00FE7615" w:rsidRDefault="00FE7615" w:rsidP="005E6911">
            <w:pPr>
              <w:pStyle w:val="IPA-HinweistexteTextkanngelschtwerden"/>
            </w:pPr>
            <w:r w:rsidRPr="008F6D25">
              <w:t>Wer hat in welcher Form Hilfestellung erbracht</w:t>
            </w:r>
            <w:r>
              <w:t xml:space="preserve"> (auch Internet gehört dazu.</w:t>
            </w:r>
          </w:p>
          <w:p w14:paraId="71A01A97" w14:textId="77777777" w:rsidR="00FE7615" w:rsidRPr="008F6D25" w:rsidRDefault="00FE7615" w:rsidP="005E6911">
            <w:pPr>
              <w:pStyle w:val="IPA-HinweistexteTextkanngelschtwerden"/>
            </w:pPr>
            <w:r>
              <w:t>Z.B Msdn für Hilfestellung zu c#)?</w:t>
            </w:r>
          </w:p>
        </w:tc>
      </w:tr>
      <w:tr w:rsidR="00FE7615" w:rsidRPr="008F6D25" w14:paraId="367A44FF" w14:textId="77777777" w:rsidTr="005E6911">
        <w:tc>
          <w:tcPr>
            <w:tcW w:w="9430" w:type="dxa"/>
            <w:gridSpan w:val="4"/>
            <w:tcBorders>
              <w:bottom w:val="dotted" w:sz="4" w:space="0" w:color="auto"/>
            </w:tcBorders>
            <w:tcMar>
              <w:top w:w="85" w:type="dxa"/>
              <w:bottom w:w="85" w:type="dxa"/>
            </w:tcMar>
          </w:tcPr>
          <w:p w14:paraId="0E46355F" w14:textId="2F9362B3" w:rsidR="00FE7615" w:rsidRPr="002619BB" w:rsidRDefault="00FE7615" w:rsidP="005E6911">
            <w:pPr>
              <w:rPr>
                <w:lang w:val="de-DE"/>
              </w:rPr>
            </w:pPr>
          </w:p>
        </w:tc>
      </w:tr>
      <w:tr w:rsidR="00FE7615" w:rsidRPr="008F6D25" w14:paraId="1412E340" w14:textId="77777777" w:rsidTr="005E6911">
        <w:tc>
          <w:tcPr>
            <w:tcW w:w="5665" w:type="dxa"/>
            <w:tcBorders>
              <w:bottom w:val="dotted" w:sz="4" w:space="0" w:color="auto"/>
              <w:right w:val="nil"/>
            </w:tcBorders>
            <w:shd w:val="clear" w:color="auto" w:fill="92CDDC" w:themeFill="accent5" w:themeFillTint="99"/>
          </w:tcPr>
          <w:p w14:paraId="0BB5A90E" w14:textId="77777777" w:rsidR="00FE7615" w:rsidRPr="008F6D25" w:rsidRDefault="00FE7615" w:rsidP="005E6911">
            <w:pPr>
              <w:pStyle w:val="IPA-Tabellentitel"/>
              <w:rPr>
                <w:color w:val="000000" w:themeColor="text1"/>
                <w:sz w:val="22"/>
                <w:szCs w:val="22"/>
                <w:lang w:val="de-DE"/>
              </w:rPr>
            </w:pPr>
            <w:r w:rsidRPr="008F6D25">
              <w:rPr>
                <w:color w:val="000000" w:themeColor="text1"/>
                <w:sz w:val="22"/>
                <w:szCs w:val="22"/>
                <w:lang w:val="de-DE"/>
              </w:rPr>
              <w:t>Reflexion</w:t>
            </w:r>
          </w:p>
        </w:tc>
        <w:tc>
          <w:tcPr>
            <w:tcW w:w="1627" w:type="dxa"/>
            <w:tcBorders>
              <w:left w:val="nil"/>
              <w:bottom w:val="dotted" w:sz="4" w:space="0" w:color="auto"/>
              <w:right w:val="nil"/>
            </w:tcBorders>
            <w:shd w:val="clear" w:color="auto" w:fill="92CDDC" w:themeFill="accent5" w:themeFillTint="99"/>
          </w:tcPr>
          <w:p w14:paraId="53233D53" w14:textId="77777777" w:rsidR="00FE7615" w:rsidRPr="008F6D25" w:rsidRDefault="00FE7615" w:rsidP="005E691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2CDDC" w:themeFill="accent5" w:themeFillTint="99"/>
          </w:tcPr>
          <w:p w14:paraId="09F47EAF" w14:textId="77777777" w:rsidR="00FE7615" w:rsidRPr="008F6D25" w:rsidRDefault="00FE7615" w:rsidP="005E691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2CDDC" w:themeFill="accent5" w:themeFillTint="99"/>
          </w:tcPr>
          <w:p w14:paraId="03ACB7C6" w14:textId="77777777" w:rsidR="00FE7615" w:rsidRPr="008F6D25" w:rsidRDefault="00FE7615" w:rsidP="005E6911">
            <w:pPr>
              <w:pStyle w:val="IPA-Tabellentitel"/>
              <w:jc w:val="center"/>
              <w:rPr>
                <w:color w:val="000000" w:themeColor="text1"/>
                <w:sz w:val="22"/>
                <w:szCs w:val="22"/>
                <w:lang w:val="de-DE"/>
              </w:rPr>
            </w:pPr>
          </w:p>
        </w:tc>
      </w:tr>
      <w:tr w:rsidR="00FE7615" w:rsidRPr="008F6D25" w14:paraId="461BE4DD" w14:textId="77777777" w:rsidTr="005E6911">
        <w:tc>
          <w:tcPr>
            <w:tcW w:w="9430" w:type="dxa"/>
            <w:gridSpan w:val="4"/>
            <w:tcBorders>
              <w:bottom w:val="dotted" w:sz="4" w:space="0" w:color="auto"/>
            </w:tcBorders>
            <w:tcMar>
              <w:top w:w="85" w:type="dxa"/>
              <w:bottom w:w="85" w:type="dxa"/>
            </w:tcMar>
          </w:tcPr>
          <w:p w14:paraId="33A4CA32" w14:textId="77777777" w:rsidR="00FE7615" w:rsidRDefault="00FE7615" w:rsidP="005E6911">
            <w:pPr>
              <w:rPr>
                <w:b/>
                <w:bCs/>
                <w:color w:val="000000" w:themeColor="text1"/>
              </w:rPr>
            </w:pPr>
            <w:r w:rsidRPr="00697A27">
              <w:rPr>
                <w:b/>
                <w:bCs/>
                <w:color w:val="000000" w:themeColor="text1"/>
              </w:rPr>
              <w:t>Was lief gut:</w:t>
            </w:r>
          </w:p>
          <w:p w14:paraId="5E11B78E" w14:textId="77777777" w:rsidR="00FE7615" w:rsidRDefault="00FE7615" w:rsidP="005E6911">
            <w:pPr>
              <w:rPr>
                <w:b/>
                <w:bCs/>
                <w:color w:val="000000" w:themeColor="text1"/>
              </w:rPr>
            </w:pPr>
            <w:r w:rsidRPr="00697A27">
              <w:rPr>
                <w:b/>
                <w:bCs/>
                <w:color w:val="000000" w:themeColor="text1"/>
              </w:rPr>
              <w:t>Was lief weniger gut:</w:t>
            </w:r>
          </w:p>
          <w:p w14:paraId="05075E40" w14:textId="77777777" w:rsidR="00FE7615" w:rsidRDefault="00FE7615" w:rsidP="005E6911">
            <w:pPr>
              <w:rPr>
                <w:b/>
                <w:bCs/>
                <w:color w:val="000000" w:themeColor="text1"/>
              </w:rPr>
            </w:pPr>
            <w:r w:rsidRPr="00697A27">
              <w:rPr>
                <w:b/>
                <w:bCs/>
                <w:color w:val="000000" w:themeColor="text1"/>
              </w:rPr>
              <w:lastRenderedPageBreak/>
              <w:t>Meine Erkenntnis von heute:</w:t>
            </w:r>
          </w:p>
          <w:p w14:paraId="06B76EA2" w14:textId="6BF4F622" w:rsidR="00FE7615" w:rsidRPr="00697A27" w:rsidRDefault="00FE7615" w:rsidP="005E6911">
            <w:pPr>
              <w:rPr>
                <w:color w:val="000000" w:themeColor="text1"/>
              </w:rPr>
            </w:pPr>
          </w:p>
        </w:tc>
      </w:tr>
      <w:tr w:rsidR="00FE7615" w:rsidRPr="008F6D25" w14:paraId="31B12616" w14:textId="77777777" w:rsidTr="005E6911">
        <w:tc>
          <w:tcPr>
            <w:tcW w:w="5665" w:type="dxa"/>
            <w:tcBorders>
              <w:bottom w:val="dotted" w:sz="4" w:space="0" w:color="auto"/>
              <w:right w:val="nil"/>
            </w:tcBorders>
            <w:shd w:val="clear" w:color="auto" w:fill="92CDDC" w:themeFill="accent5" w:themeFillTint="99"/>
          </w:tcPr>
          <w:p w14:paraId="3727CBFA" w14:textId="77777777" w:rsidR="00FE7615" w:rsidRPr="00400673" w:rsidRDefault="00FE7615" w:rsidP="005E6911">
            <w:pPr>
              <w:rPr>
                <w:b/>
                <w:bCs/>
              </w:rPr>
            </w:pPr>
            <w:r w:rsidRPr="00400673">
              <w:rPr>
                <w:b/>
                <w:bCs/>
                <w:lang w:val="de-DE"/>
              </w:rPr>
              <w:lastRenderedPageBreak/>
              <w:t>Nächste Schritte</w:t>
            </w:r>
          </w:p>
        </w:tc>
        <w:tc>
          <w:tcPr>
            <w:tcW w:w="1627" w:type="dxa"/>
            <w:tcBorders>
              <w:left w:val="nil"/>
              <w:bottom w:val="dotted" w:sz="4" w:space="0" w:color="auto"/>
              <w:right w:val="nil"/>
            </w:tcBorders>
            <w:shd w:val="clear" w:color="auto" w:fill="92CDDC" w:themeFill="accent5" w:themeFillTint="99"/>
          </w:tcPr>
          <w:p w14:paraId="0CC8F98F" w14:textId="77777777" w:rsidR="00FE7615" w:rsidRPr="008F6D25" w:rsidRDefault="00FE7615" w:rsidP="005E6911">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151A9E38" w14:textId="77777777" w:rsidR="00FE7615" w:rsidRPr="008F6D25" w:rsidRDefault="00FE7615" w:rsidP="005E6911">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393497D2" w14:textId="77777777" w:rsidR="00FE7615" w:rsidRPr="008F6D25" w:rsidRDefault="00FE7615" w:rsidP="005E6911">
            <w:pPr>
              <w:pStyle w:val="IPA-Tabellentitel"/>
              <w:jc w:val="center"/>
              <w:rPr>
                <w:color w:val="000000" w:themeColor="text1"/>
                <w:sz w:val="22"/>
                <w:szCs w:val="22"/>
              </w:rPr>
            </w:pPr>
          </w:p>
        </w:tc>
      </w:tr>
      <w:tr w:rsidR="00FE7615" w:rsidRPr="008F6D25" w14:paraId="7B06770F" w14:textId="77777777" w:rsidTr="005E6911">
        <w:tc>
          <w:tcPr>
            <w:tcW w:w="9430" w:type="dxa"/>
            <w:gridSpan w:val="4"/>
            <w:tcBorders>
              <w:bottom w:val="dotted" w:sz="4" w:space="0" w:color="auto"/>
            </w:tcBorders>
            <w:tcMar>
              <w:top w:w="85" w:type="dxa"/>
              <w:bottom w:w="85" w:type="dxa"/>
            </w:tcMar>
          </w:tcPr>
          <w:p w14:paraId="740EE8D0" w14:textId="63CDDF1B" w:rsidR="00FE7615" w:rsidRPr="008F6D25" w:rsidRDefault="00FE7615" w:rsidP="005E6911"/>
        </w:tc>
      </w:tr>
    </w:tbl>
    <w:p w14:paraId="5277891F" w14:textId="77777777" w:rsidR="00FE7615" w:rsidRPr="00E10423" w:rsidRDefault="00FE7615" w:rsidP="0076592C">
      <w:pPr>
        <w:spacing w:after="200"/>
      </w:pPr>
    </w:p>
    <w:p w14:paraId="7419EA47" w14:textId="77777777" w:rsidR="006325CE" w:rsidRDefault="008F6D25" w:rsidP="00185A90">
      <w:pPr>
        <w:pStyle w:val="IPA-HinweistexteTextkanngelschtwerden"/>
      </w:pPr>
      <w:r w:rsidRPr="008F6D25">
        <w:t xml:space="preserve">Das Arbeitsjournal ist den Experten beim Besuch vorzulegen. </w:t>
      </w:r>
      <w:r w:rsidR="006325CE">
        <w:rPr>
          <w:rFonts w:cs="Arial"/>
          <w:color w:val="E36C0A"/>
        </w:rPr>
        <w:t>Es ist sinnvoll, korrekt (mit den echten Zeitangaben</w:t>
      </w:r>
      <w:r w:rsidR="00F21020">
        <w:rPr>
          <w:rFonts w:cs="Arial"/>
          <w:color w:val="E36C0A"/>
        </w:rPr>
        <w:t xml:space="preserve"> gemäss Zeitplan (Soll)</w:t>
      </w:r>
      <w:r w:rsidR="006325CE">
        <w:rPr>
          <w:rFonts w:cs="Arial"/>
          <w:color w:val="E36C0A"/>
        </w:rPr>
        <w:t>) jeden Tag im Stundenraster zu führen.</w:t>
      </w:r>
      <w:r w:rsidR="006325CE" w:rsidRPr="008F6D25">
        <w:t xml:space="preserve"> </w:t>
      </w:r>
    </w:p>
    <w:p w14:paraId="213D9750" w14:textId="77777777" w:rsidR="008F6D25" w:rsidRPr="00185A90" w:rsidRDefault="008F6D25" w:rsidP="00185A90">
      <w:pPr>
        <w:pStyle w:val="IPA-HinweistexteTextkanngelschtwerden"/>
      </w:pPr>
      <w:r w:rsidRPr="008F6D25">
        <w:t>Arbeitsprotokoll (Journal)</w:t>
      </w:r>
    </w:p>
    <w:p w14:paraId="52E292BB" w14:textId="77777777" w:rsidR="008F6D25" w:rsidRDefault="008F6D25" w:rsidP="00185A90">
      <w:pPr>
        <w:pStyle w:val="IPA-HinweistexteTextkanngelschtwerden"/>
      </w:pPr>
      <w:r w:rsidRPr="00185A90">
        <w:t>Nachvollziehbare tägliche Notizen (mit Datum) zu den ausgeführten Arbeiten</w:t>
      </w:r>
    </w:p>
    <w:p w14:paraId="5923F263" w14:textId="77777777" w:rsidR="00185A90" w:rsidRPr="00185A90" w:rsidRDefault="00185A90" w:rsidP="00185A90">
      <w:pPr>
        <w:pStyle w:val="IPA-HinweistexteTextkanngelschtwerden"/>
      </w:pPr>
    </w:p>
    <w:p w14:paraId="5316B3BA" w14:textId="77777777" w:rsidR="008F6D25" w:rsidRPr="00185A90" w:rsidRDefault="008F6D25" w:rsidP="00185A90">
      <w:pPr>
        <w:pStyle w:val="IPA-HinweistexteTextkanngelschtwerden"/>
      </w:pPr>
      <w:r w:rsidRPr="00185A90">
        <w:t>Erreichte Ziele</w:t>
      </w:r>
      <w:r w:rsidR="001D56BC">
        <w:t xml:space="preserve"> / Anforderungen</w:t>
      </w:r>
    </w:p>
    <w:p w14:paraId="28F9D8C3" w14:textId="77777777" w:rsidR="008F6D25" w:rsidRPr="00185A90" w:rsidRDefault="008F6D25" w:rsidP="00185A90">
      <w:pPr>
        <w:pStyle w:val="IPA-HinweistexteTextkanngelschtwerden"/>
      </w:pPr>
      <w:r w:rsidRPr="00185A90">
        <w:t>Aufgetretene Probleme</w:t>
      </w:r>
    </w:p>
    <w:p w14:paraId="13FD83CA" w14:textId="77777777" w:rsidR="008F6D25" w:rsidRPr="00185A90" w:rsidRDefault="008F6D25" w:rsidP="00185A90">
      <w:pPr>
        <w:pStyle w:val="IPA-HinweistexteTextkanngelschtwerden"/>
      </w:pPr>
      <w:r w:rsidRPr="00185A90">
        <w:t>Erfolgreiche oder erfolglose Tests</w:t>
      </w:r>
    </w:p>
    <w:p w14:paraId="7FB592C7" w14:textId="77777777" w:rsidR="008F6D25" w:rsidRPr="00185A90" w:rsidRDefault="008F6D25" w:rsidP="00185A90">
      <w:pPr>
        <w:pStyle w:val="IPA-HinweistexteTextkanngelschtwerden"/>
      </w:pPr>
      <w:r w:rsidRPr="00185A90">
        <w:t>Beanspruchte Hilfestellung (wer, was)</w:t>
      </w:r>
    </w:p>
    <w:p w14:paraId="73CCD78C" w14:textId="77777777" w:rsidR="008F6D25" w:rsidRPr="00185A90" w:rsidRDefault="008F6D25" w:rsidP="00185A90">
      <w:pPr>
        <w:pStyle w:val="IPA-HinweistexteTextkanngelschtwerden"/>
      </w:pPr>
      <w:r w:rsidRPr="00185A90">
        <w:t>Nacht- und Wochenendarbeit</w:t>
      </w:r>
    </w:p>
    <w:p w14:paraId="14760E6C" w14:textId="77777777" w:rsidR="008F6D25" w:rsidRPr="00185A90" w:rsidRDefault="008F6D25" w:rsidP="00185A90">
      <w:pPr>
        <w:pStyle w:val="IPA-HinweistexteTextkanngelschtwerden"/>
      </w:pPr>
      <w:r w:rsidRPr="00185A90">
        <w:t>Vergleich mit Zeitplan</w:t>
      </w:r>
    </w:p>
    <w:p w14:paraId="101402C1" w14:textId="77777777" w:rsidR="008F6D25" w:rsidRDefault="008F6D25" w:rsidP="00185A90">
      <w:pPr>
        <w:pStyle w:val="IPA-HinweistexteTextkanngelschtwerden"/>
      </w:pPr>
      <w:r w:rsidRPr="00185A90">
        <w:t>Kritische Hinterfragung des Tages</w:t>
      </w:r>
    </w:p>
    <w:p w14:paraId="6ABA5E75" w14:textId="77777777" w:rsidR="0032174A" w:rsidRDefault="001D56BC" w:rsidP="0032174A">
      <w:pPr>
        <w:pStyle w:val="IPA-HinweistexteTextkanngelschtwerden"/>
      </w:pPr>
      <w:r>
        <w:t>Kritischer Rückblick</w:t>
      </w:r>
      <w:r w:rsidR="00CA3B0C">
        <w:t xml:space="preserve"> (Reflexion)</w:t>
      </w:r>
      <w:r>
        <w:t xml:space="preserve"> was war gu</w:t>
      </w:r>
      <w:r w:rsidR="00CA3B0C">
        <w:t>t? was habe ich gelernt?</w:t>
      </w:r>
      <w:r>
        <w:t xml:space="preserve"> was könnte ich besser machen</w:t>
      </w:r>
      <w:r w:rsidR="00CA3B0C">
        <w:t>?</w:t>
      </w:r>
      <w:r>
        <w:t xml:space="preserve"> auf was bin ich stolz</w:t>
      </w:r>
      <w:r w:rsidR="00CA3B0C">
        <w:t>?</w:t>
      </w:r>
      <w:r w:rsidR="0032174A" w:rsidRPr="008F6D25">
        <w:t xml:space="preserve"> </w:t>
      </w:r>
      <w:r w:rsidR="008F6D25" w:rsidRPr="008F6D25">
        <w:t>Erster Tag</w:t>
      </w:r>
      <w:r w:rsidR="00F21020">
        <w:t xml:space="preserve"> (oder halber Tag)</w:t>
      </w:r>
      <w:r w:rsidR="008F6D25" w:rsidRPr="008F6D25">
        <w:t xml:space="preserve">: </w:t>
      </w:r>
      <w:r w:rsidR="00854DFA">
        <w:t>Wochentag</w:t>
      </w:r>
      <w:r w:rsidR="008F6D25" w:rsidRPr="008F6D25">
        <w:t>, xx.yy.20xx</w:t>
      </w:r>
    </w:p>
    <w:p w14:paraId="27656F80" w14:textId="77777777" w:rsidR="0066659B" w:rsidRDefault="00682D4C" w:rsidP="00682D4C">
      <w:pPr>
        <w:pStyle w:val="IPA-HinweistexteTextkanngelschtwerden"/>
      </w:pPr>
      <w:r>
        <w:t xml:space="preserve">Diese Tabelle für jeden </w:t>
      </w:r>
      <w:r w:rsidR="006A2C91">
        <w:t>(halb-)</w:t>
      </w:r>
      <w:r>
        <w:t>Tag benutzen.</w:t>
      </w:r>
      <w:r w:rsidR="00A22741">
        <w:t xml:space="preserve"> (Tabelle Arbeitsjournal muss nicht in Tabellenverzeichnis, da dies bereits im IVZ gelistet ist)</w:t>
      </w:r>
    </w:p>
    <w:p w14:paraId="7973447C" w14:textId="77777777" w:rsidR="00682D4C" w:rsidRDefault="00682D4C" w:rsidP="00682D4C">
      <w:pPr>
        <w:pStyle w:val="IPA-HinweistexteTextkanngelschtwerden"/>
      </w:pPr>
      <w:r>
        <w:t>Inhalt muss dem Tabelleninhalt entsprechen, designe darf frei gewählt werden.</w:t>
      </w:r>
    </w:p>
    <w:p w14:paraId="561731B8" w14:textId="77777777" w:rsidR="00682D4C" w:rsidRPr="00E10423" w:rsidRDefault="00682D4C" w:rsidP="00682D4C">
      <w:pPr>
        <w:pStyle w:val="IPA-HinweistexteTextkanngelschtwerden"/>
      </w:pPr>
      <w:r>
        <w:t>Achtung auch Firmenstandart beachten!</w:t>
      </w:r>
    </w:p>
    <w:p w14:paraId="52DB569B" w14:textId="77777777" w:rsidR="006A2C91" w:rsidRDefault="0066659B" w:rsidP="006A2C91">
      <w:pPr>
        <w:pStyle w:val="IPA-HinweistexteTextkanngelschtwerden"/>
      </w:pPr>
      <w:r w:rsidRPr="0066659B">
        <w:t>Weitere Arbeitstage wie Wochenendarbeit hier auch vermerken.</w:t>
      </w:r>
    </w:p>
    <w:p w14:paraId="7847B412" w14:textId="77777777" w:rsidR="0066659B" w:rsidRPr="006A2C91" w:rsidRDefault="0066659B" w:rsidP="006A2C91">
      <w:pPr>
        <w:pStyle w:val="Heading1"/>
      </w:pPr>
      <w:bookmarkStart w:id="54" w:name="_Toc85623859"/>
      <w:bookmarkStart w:id="55" w:name="_Toc68858061"/>
      <w:r w:rsidRPr="006A2C91">
        <w:lastRenderedPageBreak/>
        <w:t>Abschlussbericht</w:t>
      </w:r>
      <w:bookmarkEnd w:id="54"/>
      <w:bookmarkEnd w:id="55"/>
    </w:p>
    <w:p w14:paraId="71D40249" w14:textId="77777777" w:rsidR="0066659B" w:rsidRPr="0066659B" w:rsidRDefault="0066659B" w:rsidP="0066659B">
      <w:pPr>
        <w:pStyle w:val="IPA-HinweistexteTextkanngelschtwerden"/>
      </w:pPr>
      <w:r w:rsidRPr="0066659B">
        <w:t>Wurden die geforderten Ziele erreicht?</w:t>
      </w:r>
    </w:p>
    <w:p w14:paraId="6D688C26" w14:textId="77777777" w:rsidR="0066659B" w:rsidRPr="0066659B" w:rsidRDefault="0066659B" w:rsidP="0066659B">
      <w:pPr>
        <w:pStyle w:val="Heading2"/>
        <w:rPr>
          <w:color w:val="000000" w:themeColor="text1"/>
        </w:rPr>
      </w:pPr>
      <w:bookmarkStart w:id="56" w:name="_Toc114965609"/>
      <w:bookmarkStart w:id="57" w:name="_Toc68858062"/>
      <w:r w:rsidRPr="0066659B">
        <w:rPr>
          <w:color w:val="000000" w:themeColor="text1"/>
        </w:rPr>
        <w:t>Vergleich Ist/Soll</w:t>
      </w:r>
      <w:bookmarkEnd w:id="56"/>
      <w:bookmarkEnd w:id="57"/>
    </w:p>
    <w:p w14:paraId="5ED581B8" w14:textId="77777777" w:rsidR="006A2C91" w:rsidRDefault="0066659B" w:rsidP="0066659B">
      <w:pPr>
        <w:pStyle w:val="IPA-HinweistexteTextkanngelschtwerden"/>
      </w:pPr>
      <w:r w:rsidRPr="0066659B">
        <w:t>Ist die Umsetzung wie geplant oder gab es Differenzen?</w:t>
      </w:r>
    </w:p>
    <w:p w14:paraId="3FDE49AF" w14:textId="77777777" w:rsidR="006A2C91" w:rsidRPr="006A2C91" w:rsidRDefault="006A2C91" w:rsidP="0066659B">
      <w:pPr>
        <w:pStyle w:val="IPA-HinweistexteTextkanngelschtwerden"/>
      </w:pPr>
    </w:p>
    <w:p w14:paraId="4DBD903F" w14:textId="77777777" w:rsidR="0066659B" w:rsidRDefault="0066659B" w:rsidP="00260B13">
      <w:pPr>
        <w:pStyle w:val="Heading2"/>
        <w:spacing w:before="0"/>
        <w:rPr>
          <w:color w:val="000000" w:themeColor="text1"/>
        </w:rPr>
      </w:pPr>
      <w:bookmarkStart w:id="58" w:name="_Toc68858063"/>
      <w:r w:rsidRPr="0066659B">
        <w:rPr>
          <w:color w:val="000000" w:themeColor="text1"/>
        </w:rPr>
        <w:t>Mittelbedarf</w:t>
      </w:r>
      <w:bookmarkEnd w:id="58"/>
    </w:p>
    <w:p w14:paraId="7C539A46" w14:textId="77777777" w:rsidR="004327E8" w:rsidRPr="004327E8" w:rsidRDefault="004327E8" w:rsidP="004327E8">
      <w:pPr>
        <w:pStyle w:val="IPA-HinweistexteTextkanngelschtwerden"/>
      </w:pPr>
      <w:r>
        <w:t xml:space="preserve">Welche Mittel wurden gebraucht oder mussten noch </w:t>
      </w:r>
      <w:r w:rsidR="000F0775">
        <w:t>beschafft</w:t>
      </w:r>
      <w:r>
        <w:t xml:space="preserve"> werden</w:t>
      </w:r>
      <w:r w:rsidR="000F0775">
        <w:t>?</w:t>
      </w:r>
    </w:p>
    <w:p w14:paraId="2E526405" w14:textId="77777777" w:rsidR="0066659B" w:rsidRPr="0066659B" w:rsidRDefault="0066659B" w:rsidP="0066659B">
      <w:pPr>
        <w:pStyle w:val="Heading2"/>
        <w:rPr>
          <w:color w:val="000000" w:themeColor="text1"/>
        </w:rPr>
      </w:pPr>
      <w:bookmarkStart w:id="59" w:name="_Toc68858064"/>
      <w:r w:rsidRPr="0066659B">
        <w:rPr>
          <w:color w:val="000000" w:themeColor="text1"/>
        </w:rPr>
        <w:t>Realisierungsbericht</w:t>
      </w:r>
      <w:bookmarkEnd w:id="59"/>
    </w:p>
    <w:p w14:paraId="29D3DF92" w14:textId="77777777" w:rsidR="0066659B" w:rsidRDefault="0066659B" w:rsidP="0066659B">
      <w:pPr>
        <w:pStyle w:val="IPA-HinweistexteTextkanngelschtwerden"/>
      </w:pPr>
      <w:r w:rsidRPr="0066659B">
        <w:t>Gab es Probleme während der Realisation? Ungeplante Sachen zum Vorschein oder Ergänzungen?</w:t>
      </w:r>
    </w:p>
    <w:p w14:paraId="4034B004" w14:textId="77777777" w:rsidR="006A2C91" w:rsidRPr="0066659B" w:rsidRDefault="006A2C91" w:rsidP="0066659B">
      <w:pPr>
        <w:pStyle w:val="IPA-HinweistexteTextkanngelschtwerden"/>
        <w:rPr>
          <w:i w:val="0"/>
          <w:vanish w:val="0"/>
        </w:rPr>
      </w:pPr>
    </w:p>
    <w:p w14:paraId="40516A56" w14:textId="77777777" w:rsidR="0066659B" w:rsidRDefault="0066659B" w:rsidP="00260B13">
      <w:pPr>
        <w:pStyle w:val="Heading2"/>
        <w:spacing w:before="0"/>
        <w:rPr>
          <w:color w:val="000000" w:themeColor="text1"/>
        </w:rPr>
      </w:pPr>
      <w:bookmarkStart w:id="60" w:name="_Toc68858065"/>
      <w:r w:rsidRPr="0066659B">
        <w:rPr>
          <w:color w:val="000000" w:themeColor="text1"/>
        </w:rPr>
        <w:t>Testbericht</w:t>
      </w:r>
      <w:bookmarkEnd w:id="60"/>
    </w:p>
    <w:p w14:paraId="0E6939C4" w14:textId="77777777" w:rsidR="0066659B" w:rsidRPr="0066659B" w:rsidRDefault="0066659B" w:rsidP="0066659B">
      <w:pPr>
        <w:pStyle w:val="IPA-HinweistexteTextkanngelschtwerden"/>
      </w:pPr>
      <w:r>
        <w:t>Wie verliefen die Tests (Erfolgreich / weniger Erfolgreich)? Gibt es Fehler, die schwerwiegend sind oder solche die später korrigiert werden können</w:t>
      </w:r>
      <w:r w:rsidR="004327E8">
        <w:t>/müssen</w:t>
      </w:r>
      <w:r>
        <w:t>?</w:t>
      </w:r>
    </w:p>
    <w:p w14:paraId="75D9C37B" w14:textId="77777777" w:rsidR="0066659B" w:rsidRDefault="0066659B" w:rsidP="0066659B">
      <w:pPr>
        <w:pStyle w:val="Heading2"/>
        <w:rPr>
          <w:color w:val="000000" w:themeColor="text1"/>
        </w:rPr>
      </w:pPr>
      <w:bookmarkStart w:id="61" w:name="_Toc68858066"/>
      <w:r w:rsidRPr="0066659B">
        <w:rPr>
          <w:color w:val="000000" w:themeColor="text1"/>
        </w:rPr>
        <w:t xml:space="preserve">Fazit zum </w:t>
      </w:r>
      <w:r w:rsidR="00C035CF">
        <w:rPr>
          <w:color w:val="000000" w:themeColor="text1"/>
        </w:rPr>
        <w:t>IPA (</w:t>
      </w:r>
      <w:r w:rsidRPr="0066659B">
        <w:rPr>
          <w:color w:val="000000" w:themeColor="text1"/>
        </w:rPr>
        <w:t>Projekt</w:t>
      </w:r>
      <w:r w:rsidR="00C035CF">
        <w:rPr>
          <w:color w:val="000000" w:themeColor="text1"/>
        </w:rPr>
        <w:t>)</w:t>
      </w:r>
      <w:bookmarkEnd w:id="61"/>
    </w:p>
    <w:p w14:paraId="3E2D3720" w14:textId="77777777" w:rsidR="004327E8" w:rsidRDefault="004327E8" w:rsidP="004327E8">
      <w:pPr>
        <w:pStyle w:val="IPA-HinweistexteTextkanngelschtwerden"/>
      </w:pPr>
      <w:r>
        <w:t>Wie ist das Projekt verlaufen (Objektive) Meinung</w:t>
      </w:r>
    </w:p>
    <w:p w14:paraId="67A8A0C3" w14:textId="77777777" w:rsidR="004327E8" w:rsidRPr="004327E8" w:rsidRDefault="004327E8" w:rsidP="004327E8">
      <w:pPr>
        <w:pStyle w:val="IPA-HinweistexteTextkanngelschtwerden"/>
      </w:pPr>
      <w:r>
        <w:t>Hatte das Projekt Stolpersteine, welche etc…</w:t>
      </w:r>
    </w:p>
    <w:p w14:paraId="4B2C4662" w14:textId="77777777" w:rsidR="0066659B" w:rsidRPr="0066659B" w:rsidRDefault="0066659B" w:rsidP="00956B85">
      <w:pPr>
        <w:pStyle w:val="Heading2"/>
      </w:pPr>
      <w:bookmarkStart w:id="62" w:name="_Toc114965610"/>
      <w:bookmarkStart w:id="63" w:name="_Toc68858067"/>
      <w:r w:rsidRPr="00956B85">
        <w:t>Persönliches</w:t>
      </w:r>
      <w:r w:rsidRPr="0066659B">
        <w:t xml:space="preserve"> Fazit</w:t>
      </w:r>
      <w:bookmarkEnd w:id="62"/>
      <w:bookmarkEnd w:id="63"/>
    </w:p>
    <w:p w14:paraId="7C950CDE" w14:textId="77777777" w:rsidR="0066659B" w:rsidRPr="0066659B" w:rsidRDefault="00751C47" w:rsidP="0066659B">
      <w:pPr>
        <w:pStyle w:val="IPA-HinweistexteTextkanngelschtwerden"/>
      </w:pPr>
      <w:r>
        <w:t>Feedback und Reflexion des</w:t>
      </w:r>
      <w:r w:rsidR="0066659B" w:rsidRPr="0066659B">
        <w:t xml:space="preserve"> Lernenden rund um die IPA.</w:t>
      </w:r>
    </w:p>
    <w:p w14:paraId="7D1B96BB" w14:textId="77777777" w:rsidR="0066659B" w:rsidRDefault="0066659B" w:rsidP="0066659B">
      <w:pPr>
        <w:pStyle w:val="IPA-HinweistexteTextkanngelschtwerden"/>
      </w:pPr>
      <w:r w:rsidRPr="0066659B">
        <w:t>Was war gut, was weniger? Was habe ich gelernt und was würde ich ev. das nächste Mal anders machen? Ausführlich formulieren.</w:t>
      </w:r>
    </w:p>
    <w:p w14:paraId="26728E54" w14:textId="77777777" w:rsidR="006A2C91" w:rsidRDefault="006A2C91" w:rsidP="0066659B">
      <w:pPr>
        <w:pStyle w:val="IPA-HinweistexteTextkanngelschtwerden"/>
      </w:pPr>
    </w:p>
    <w:p w14:paraId="13CAF2E0" w14:textId="77777777" w:rsidR="006A2C91" w:rsidRDefault="006A2C91" w:rsidP="006A2C91">
      <w:pPr>
        <w:pStyle w:val="Heading2"/>
      </w:pPr>
      <w:bookmarkStart w:id="64" w:name="_Toc68858068"/>
      <w:r>
        <w:t>Schlussreflexion</w:t>
      </w:r>
      <w:bookmarkEnd w:id="64"/>
    </w:p>
    <w:p w14:paraId="6BD4445A" w14:textId="77777777" w:rsidR="006A2C91" w:rsidRPr="006A2C91" w:rsidRDefault="006A2C91" w:rsidP="006A2C91">
      <w:pPr>
        <w:pStyle w:val="IPA-HinweistexteTextkanngelschtwerden"/>
      </w:pPr>
      <w:r>
        <w:t>Wie empfande</w:t>
      </w:r>
      <w:r w:rsidR="003C41B8">
        <w:t>st</w:t>
      </w:r>
      <w:r>
        <w:t xml:space="preserve"> du die Arbeit, welche Erkenntnisse würdest du bei der nächsten Arbeit einfliessen lassen etc. (kritische Würdigung der Arbeit)</w:t>
      </w:r>
    </w:p>
    <w:p w14:paraId="494F2DC0" w14:textId="77777777" w:rsidR="0066659B" w:rsidRDefault="0066659B" w:rsidP="0066659B"/>
    <w:p w14:paraId="7D9AFEBB" w14:textId="77777777" w:rsidR="0066659B" w:rsidRDefault="0066659B">
      <w:pPr>
        <w:spacing w:after="200"/>
      </w:pPr>
      <w:r>
        <w:br w:type="page"/>
      </w:r>
    </w:p>
    <w:p w14:paraId="3E2B3FEC" w14:textId="77777777" w:rsidR="0066659B" w:rsidRPr="0066659B" w:rsidRDefault="0066659B" w:rsidP="00733060">
      <w:pPr>
        <w:pStyle w:val="Heading1"/>
        <w:rPr>
          <w:color w:val="000000" w:themeColor="text1"/>
        </w:rPr>
      </w:pPr>
      <w:bookmarkStart w:id="65" w:name="_Toc68858069"/>
      <w:bookmarkStart w:id="66" w:name="_Toc59932917"/>
      <w:bookmarkStart w:id="67" w:name="_Toc59938033"/>
      <w:bookmarkStart w:id="68" w:name="_Toc85623860"/>
      <w:r w:rsidRPr="0066659B">
        <w:rPr>
          <w:color w:val="000000" w:themeColor="text1"/>
        </w:rPr>
        <w:lastRenderedPageBreak/>
        <w:t>Unterschriften</w:t>
      </w:r>
      <w:bookmarkEnd w:id="66"/>
      <w:bookmarkEnd w:id="67"/>
      <w:bookmarkEnd w:id="68"/>
      <w:r w:rsidR="00B91690">
        <w:rPr>
          <w:color w:val="000000" w:themeColor="text1"/>
        </w:rPr>
        <w:t xml:space="preserve"> und Abnahmeprotokoll</w:t>
      </w:r>
      <w:bookmarkEnd w:id="65"/>
      <w:r w:rsidRPr="0066659B">
        <w:rPr>
          <w:color w:val="000000" w:themeColor="text1"/>
        </w:rPr>
        <w:t xml:space="preserve"> </w:t>
      </w:r>
    </w:p>
    <w:p w14:paraId="1C402178" w14:textId="6CA4C43F" w:rsidR="0066659B" w:rsidRDefault="0066659B" w:rsidP="0066659B">
      <w:pPr>
        <w:pStyle w:val="IPA-TextkrperStandart"/>
        <w:jc w:val="both"/>
        <w:rPr>
          <w:color w:val="000000" w:themeColor="text1"/>
          <w:szCs w:val="22"/>
          <w:lang w:val="de-DE"/>
        </w:rPr>
      </w:pPr>
      <w:r w:rsidRPr="0066659B">
        <w:rPr>
          <w:color w:val="000000" w:themeColor="text1"/>
          <w:szCs w:val="22"/>
          <w:lang w:val="de-DE"/>
        </w:rPr>
        <w:t xml:space="preserve">Die lernende Person bestätigt mit ihrer Unterschrift diese IPA aus Eigenleistung erbracht und nach den Vorgaben der Prüfungskommission Informatik Kanton Bern erstellt zu haben. Die Angaben im Arbeitsjournal entsprechen </w:t>
      </w:r>
      <w:r w:rsidR="006A2C91">
        <w:rPr>
          <w:color w:val="000000" w:themeColor="text1"/>
          <w:szCs w:val="22"/>
          <w:lang w:val="de-DE"/>
        </w:rPr>
        <w:t>dem geleisteten Arbeitsaufwand.</w:t>
      </w:r>
    </w:p>
    <w:p w14:paraId="08098FE3" w14:textId="77777777" w:rsidR="006F6686" w:rsidRDefault="006F6686" w:rsidP="0066659B">
      <w:pPr>
        <w:pStyle w:val="IPA-TextkrperStandart"/>
        <w:jc w:val="both"/>
        <w:rPr>
          <w:color w:val="000000" w:themeColor="text1"/>
          <w:szCs w:val="22"/>
          <w:lang w:val="de-DE"/>
        </w:rPr>
      </w:pPr>
    </w:p>
    <w:p w14:paraId="6350BF2D" w14:textId="77777777" w:rsidR="003F0A34" w:rsidRDefault="003F0A34" w:rsidP="003F0A34">
      <w:pPr>
        <w:pStyle w:val="IPA-HinweistexteTextkanngelschtwerden"/>
      </w:pPr>
      <w:r w:rsidRPr="0066659B">
        <w:t xml:space="preserve">Lernende und Fachvorgesetzte haben das </w:t>
      </w:r>
      <w:r w:rsidRPr="00B91690">
        <w:t>Abnahmeprotokoll</w:t>
      </w:r>
      <w:r w:rsidRPr="0066659B">
        <w:t xml:space="preserve"> </w:t>
      </w:r>
      <w:r w:rsidRPr="00B91690">
        <w:rPr>
          <w:b/>
          <w:i w:val="0"/>
          <w:u w:val="single"/>
        </w:rPr>
        <w:t>vor der Abgabe zu unterzeichnen</w:t>
      </w:r>
      <w:r>
        <w:rPr>
          <w:b/>
          <w:i w:val="0"/>
          <w:u w:val="single"/>
        </w:rPr>
        <w:t>!!</w:t>
      </w:r>
      <w:r w:rsidRPr="0066659B">
        <w:t xml:space="preserve"> und somit </w:t>
      </w:r>
      <w:r w:rsidRPr="00751C47">
        <w:t>dessen Authentizität zu bezeugen</w:t>
      </w:r>
      <w:r w:rsidRPr="0066659B">
        <w:t>.</w:t>
      </w:r>
      <w:r>
        <w:t xml:space="preserve"> Diese Tabelle kann erweitert werden oder angepasst werden, es gilt nach jedem „Durchlau</w:t>
      </w:r>
      <w:r w:rsidR="008E0DAD">
        <w:t>f</w:t>
      </w:r>
      <w:r>
        <w:t>/Phase“ muss eine Unterschrift gegeben werden. De</w:t>
      </w:r>
      <w:r w:rsidRPr="00FD43F4">
        <w:rPr>
          <w:b/>
        </w:rPr>
        <w:t>r Teil 1 ist zwingend und darf nicht gelöscht oder geändert werden!</w:t>
      </w:r>
    </w:p>
    <w:p w14:paraId="09C412E1" w14:textId="09FC46CC" w:rsidR="00193DAD" w:rsidRDefault="00193DAD" w:rsidP="00193DAD">
      <w:pPr>
        <w:pStyle w:val="Caption"/>
        <w:rPr>
          <w:i/>
          <w:vanish/>
        </w:rPr>
      </w:pPr>
    </w:p>
    <w:p w14:paraId="07EFC3D2" w14:textId="4EBA0566" w:rsidR="006F6686" w:rsidRDefault="006F6686" w:rsidP="006F6686">
      <w:pPr>
        <w:pStyle w:val="Caption"/>
        <w:keepNext/>
      </w:pPr>
      <w:r>
        <w:t xml:space="preserve">Tabelle </w:t>
      </w:r>
      <w:r>
        <w:fldChar w:fldCharType="begin"/>
      </w:r>
      <w:r>
        <w:instrText xml:space="preserve"> SEQ Tabelle \* ARABIC </w:instrText>
      </w:r>
      <w:r>
        <w:fldChar w:fldCharType="separate"/>
      </w:r>
      <w:r>
        <w:rPr>
          <w:noProof/>
        </w:rPr>
        <w:t>6</w:t>
      </w:r>
      <w:r>
        <w:fldChar w:fldCharType="end"/>
      </w:r>
      <w:r>
        <w:rPr>
          <w:lang w:val="en-GB"/>
        </w:rPr>
        <w:t xml:space="preserve">, </w:t>
      </w:r>
      <w:proofErr w:type="spellStart"/>
      <w:r>
        <w:rPr>
          <w:lang w:val="en-GB"/>
        </w:rPr>
        <w:t>Unterschriften</w:t>
      </w:r>
      <w:proofErr w:type="spellEnd"/>
      <w:r>
        <w:rPr>
          <w:lang w:val="en-GB"/>
        </w:rPr>
        <w:t xml:space="preserve"> Phasenfreigabe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560"/>
        <w:gridCol w:w="2199"/>
        <w:gridCol w:w="3606"/>
      </w:tblGrid>
      <w:tr w:rsidR="00193DAD" w14:paraId="7DDB5850" w14:textId="77777777" w:rsidTr="00193DAD">
        <w:tc>
          <w:tcPr>
            <w:tcW w:w="1696"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4214F284" w14:textId="77777777" w:rsidR="00193DAD" w:rsidRDefault="00193DAD">
            <w:pPr>
              <w:pStyle w:val="IPA-Tabellentitel"/>
              <w:spacing w:line="276" w:lineRule="auto"/>
              <w:rPr>
                <w:sz w:val="22"/>
                <w:szCs w:val="22"/>
              </w:rPr>
            </w:pPr>
            <w:r>
              <w:rPr>
                <w:sz w:val="22"/>
                <w:szCs w:val="22"/>
              </w:rPr>
              <w:t>Phase</w:t>
            </w:r>
          </w:p>
        </w:tc>
        <w:tc>
          <w:tcPr>
            <w:tcW w:w="156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38A8954F" w14:textId="77777777" w:rsidR="00193DAD" w:rsidRDefault="00193DAD">
            <w:pPr>
              <w:pStyle w:val="IPA-Tabellentitel"/>
              <w:spacing w:line="276" w:lineRule="auto"/>
              <w:rPr>
                <w:sz w:val="22"/>
                <w:szCs w:val="22"/>
              </w:rPr>
            </w:pPr>
            <w:r>
              <w:rPr>
                <w:sz w:val="22"/>
                <w:szCs w:val="22"/>
              </w:rPr>
              <w:t>Datum</w:t>
            </w:r>
          </w:p>
        </w:tc>
        <w:tc>
          <w:tcPr>
            <w:tcW w:w="2199"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3674CBFF" w14:textId="77777777" w:rsidR="00193DAD" w:rsidRDefault="00193DAD">
            <w:pPr>
              <w:pStyle w:val="IPA-Tabellentitel"/>
              <w:spacing w:line="276" w:lineRule="auto"/>
              <w:rPr>
                <w:sz w:val="22"/>
                <w:szCs w:val="22"/>
              </w:rPr>
            </w:pPr>
            <w:r>
              <w:rPr>
                <w:sz w:val="22"/>
                <w:szCs w:val="22"/>
              </w:rPr>
              <w:t>Name / OE</w:t>
            </w:r>
          </w:p>
        </w:tc>
        <w:tc>
          <w:tcPr>
            <w:tcW w:w="3606"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39C2B660" w14:textId="77777777" w:rsidR="00193DAD" w:rsidRDefault="00193DAD">
            <w:pPr>
              <w:pStyle w:val="IPA-Tabellentitel"/>
              <w:spacing w:line="276" w:lineRule="auto"/>
              <w:rPr>
                <w:sz w:val="22"/>
                <w:szCs w:val="22"/>
              </w:rPr>
            </w:pPr>
            <w:r>
              <w:rPr>
                <w:sz w:val="22"/>
                <w:szCs w:val="22"/>
              </w:rPr>
              <w:t>Unterschrift</w:t>
            </w:r>
          </w:p>
        </w:tc>
      </w:tr>
      <w:tr w:rsidR="00193DAD" w14:paraId="113F97D3" w14:textId="77777777" w:rsidTr="00193DAD">
        <w:trPr>
          <w:trHeight w:val="680"/>
        </w:trPr>
        <w:tc>
          <w:tcPr>
            <w:tcW w:w="1696" w:type="dxa"/>
            <w:tcBorders>
              <w:top w:val="single" w:sz="4" w:space="0" w:color="auto"/>
              <w:left w:val="single" w:sz="4" w:space="0" w:color="auto"/>
              <w:bottom w:val="single" w:sz="4" w:space="0" w:color="auto"/>
              <w:right w:val="single" w:sz="4" w:space="0" w:color="auto"/>
            </w:tcBorders>
            <w:vAlign w:val="center"/>
            <w:hideMark/>
          </w:tcPr>
          <w:p w14:paraId="62D7F44A" w14:textId="77777777" w:rsidR="00193DAD" w:rsidRDefault="00193DAD">
            <w:pPr>
              <w:keepNext/>
            </w:pPr>
            <w:r>
              <w:t xml:space="preserve">Teil1 </w:t>
            </w:r>
          </w:p>
        </w:tc>
        <w:tc>
          <w:tcPr>
            <w:tcW w:w="1560" w:type="dxa"/>
            <w:tcBorders>
              <w:top w:val="single" w:sz="4" w:space="0" w:color="auto"/>
              <w:left w:val="single" w:sz="4" w:space="0" w:color="auto"/>
              <w:bottom w:val="single" w:sz="4" w:space="0" w:color="auto"/>
              <w:right w:val="single" w:sz="4" w:space="0" w:color="auto"/>
            </w:tcBorders>
            <w:vAlign w:val="center"/>
          </w:tcPr>
          <w:p w14:paraId="11C3A536" w14:textId="05B5E3FC" w:rsidR="00193DAD" w:rsidRDefault="00096722">
            <w:pPr>
              <w:keepNext/>
            </w:pPr>
            <w:r>
              <w:t>08.04.2021</w:t>
            </w:r>
          </w:p>
        </w:tc>
        <w:tc>
          <w:tcPr>
            <w:tcW w:w="2199" w:type="dxa"/>
            <w:tcBorders>
              <w:top w:val="single" w:sz="4" w:space="0" w:color="auto"/>
              <w:left w:val="single" w:sz="4" w:space="0" w:color="auto"/>
              <w:bottom w:val="single" w:sz="4" w:space="0" w:color="auto"/>
              <w:right w:val="single" w:sz="4" w:space="0" w:color="auto"/>
            </w:tcBorders>
            <w:vAlign w:val="center"/>
            <w:hideMark/>
          </w:tcPr>
          <w:p w14:paraId="19A5B26E" w14:textId="77777777" w:rsidR="00193DAD" w:rsidRDefault="00193DAD">
            <w:pPr>
              <w:keepNext/>
            </w:pPr>
            <w:r>
              <w:t>Lernende</w:t>
            </w:r>
          </w:p>
        </w:tc>
        <w:tc>
          <w:tcPr>
            <w:tcW w:w="3606" w:type="dxa"/>
            <w:tcBorders>
              <w:top w:val="single" w:sz="4" w:space="0" w:color="auto"/>
              <w:left w:val="single" w:sz="4" w:space="0" w:color="auto"/>
              <w:bottom w:val="single" w:sz="4" w:space="0" w:color="auto"/>
              <w:right w:val="single" w:sz="4" w:space="0" w:color="auto"/>
            </w:tcBorders>
            <w:vAlign w:val="center"/>
          </w:tcPr>
          <w:p w14:paraId="04BAE714" w14:textId="77777777" w:rsidR="00193DAD" w:rsidRDefault="00193DAD">
            <w:pPr>
              <w:keepNext/>
            </w:pPr>
          </w:p>
        </w:tc>
      </w:tr>
      <w:tr w:rsidR="00193DAD" w14:paraId="2AADE04C" w14:textId="77777777" w:rsidTr="00193DAD">
        <w:trPr>
          <w:trHeight w:val="680"/>
        </w:trPr>
        <w:tc>
          <w:tcPr>
            <w:tcW w:w="1696" w:type="dxa"/>
            <w:tcBorders>
              <w:top w:val="single" w:sz="4" w:space="0" w:color="auto"/>
              <w:left w:val="single" w:sz="4" w:space="0" w:color="auto"/>
              <w:bottom w:val="single" w:sz="4" w:space="0" w:color="auto"/>
              <w:right w:val="single" w:sz="4" w:space="0" w:color="auto"/>
            </w:tcBorders>
            <w:vAlign w:val="center"/>
            <w:hideMark/>
          </w:tcPr>
          <w:p w14:paraId="4FB03DE9" w14:textId="77777777" w:rsidR="00193DAD" w:rsidRDefault="00193DAD">
            <w:pPr>
              <w:keepNext/>
            </w:pPr>
            <w:r>
              <w:t>Teil 1</w:t>
            </w:r>
          </w:p>
        </w:tc>
        <w:tc>
          <w:tcPr>
            <w:tcW w:w="1560" w:type="dxa"/>
            <w:tcBorders>
              <w:top w:val="single" w:sz="4" w:space="0" w:color="auto"/>
              <w:left w:val="single" w:sz="4" w:space="0" w:color="auto"/>
              <w:bottom w:val="single" w:sz="4" w:space="0" w:color="auto"/>
              <w:right w:val="single" w:sz="4" w:space="0" w:color="auto"/>
            </w:tcBorders>
            <w:vAlign w:val="center"/>
          </w:tcPr>
          <w:p w14:paraId="3743FFB1" w14:textId="1179B8DE" w:rsidR="00193DAD" w:rsidRDefault="00096722">
            <w:pPr>
              <w:keepNext/>
            </w:pPr>
            <w:r>
              <w:t>08.04.2021</w:t>
            </w:r>
          </w:p>
        </w:tc>
        <w:tc>
          <w:tcPr>
            <w:tcW w:w="2199" w:type="dxa"/>
            <w:tcBorders>
              <w:top w:val="single" w:sz="4" w:space="0" w:color="auto"/>
              <w:left w:val="single" w:sz="4" w:space="0" w:color="auto"/>
              <w:bottom w:val="single" w:sz="4" w:space="0" w:color="auto"/>
              <w:right w:val="single" w:sz="4" w:space="0" w:color="auto"/>
            </w:tcBorders>
            <w:vAlign w:val="center"/>
            <w:hideMark/>
          </w:tcPr>
          <w:p w14:paraId="46B5004B" w14:textId="77777777" w:rsidR="00193DAD" w:rsidRDefault="00193DAD">
            <w:pPr>
              <w:keepNext/>
            </w:pPr>
            <w:r>
              <w:t>Verantwortliche Fachkraft</w:t>
            </w:r>
          </w:p>
        </w:tc>
        <w:tc>
          <w:tcPr>
            <w:tcW w:w="3606" w:type="dxa"/>
            <w:tcBorders>
              <w:top w:val="single" w:sz="4" w:space="0" w:color="auto"/>
              <w:left w:val="single" w:sz="4" w:space="0" w:color="auto"/>
              <w:bottom w:val="single" w:sz="4" w:space="0" w:color="auto"/>
              <w:right w:val="single" w:sz="4" w:space="0" w:color="auto"/>
            </w:tcBorders>
            <w:vAlign w:val="center"/>
          </w:tcPr>
          <w:p w14:paraId="28D912AB" w14:textId="77777777" w:rsidR="00193DAD" w:rsidRDefault="00193DAD">
            <w:pPr>
              <w:keepNext/>
            </w:pPr>
          </w:p>
        </w:tc>
      </w:tr>
      <w:tr w:rsidR="00193DAD" w14:paraId="22B44A2C" w14:textId="77777777" w:rsidTr="00193DAD">
        <w:trPr>
          <w:trHeight w:val="680"/>
        </w:trPr>
        <w:tc>
          <w:tcPr>
            <w:tcW w:w="1696" w:type="dxa"/>
            <w:tcBorders>
              <w:top w:val="single" w:sz="4" w:space="0" w:color="auto"/>
              <w:left w:val="single" w:sz="4" w:space="0" w:color="auto"/>
              <w:bottom w:val="single" w:sz="4" w:space="0" w:color="auto"/>
              <w:right w:val="single" w:sz="4" w:space="0" w:color="auto"/>
            </w:tcBorders>
            <w:vAlign w:val="center"/>
            <w:hideMark/>
          </w:tcPr>
          <w:p w14:paraId="6B828399" w14:textId="77777777" w:rsidR="00193DAD" w:rsidRDefault="00193DAD">
            <w:pPr>
              <w:keepNext/>
            </w:pPr>
            <w:r>
              <w:t>Initialisierung</w:t>
            </w:r>
          </w:p>
        </w:tc>
        <w:tc>
          <w:tcPr>
            <w:tcW w:w="1560" w:type="dxa"/>
            <w:tcBorders>
              <w:top w:val="single" w:sz="4" w:space="0" w:color="auto"/>
              <w:left w:val="single" w:sz="4" w:space="0" w:color="auto"/>
              <w:bottom w:val="single" w:sz="4" w:space="0" w:color="auto"/>
              <w:right w:val="single" w:sz="4" w:space="0" w:color="auto"/>
            </w:tcBorders>
            <w:vAlign w:val="center"/>
          </w:tcPr>
          <w:p w14:paraId="08FF6312" w14:textId="1BA51C91" w:rsidR="00193DAD" w:rsidRDefault="00096722">
            <w:pPr>
              <w:keepNext/>
            </w:pPr>
            <w:r>
              <w:t>08.04.2021</w:t>
            </w:r>
          </w:p>
        </w:tc>
        <w:tc>
          <w:tcPr>
            <w:tcW w:w="2199" w:type="dxa"/>
            <w:tcBorders>
              <w:top w:val="single" w:sz="4" w:space="0" w:color="auto"/>
              <w:left w:val="single" w:sz="4" w:space="0" w:color="auto"/>
              <w:bottom w:val="single" w:sz="4" w:space="0" w:color="auto"/>
              <w:right w:val="single" w:sz="4" w:space="0" w:color="auto"/>
            </w:tcBorders>
            <w:vAlign w:val="center"/>
            <w:hideMark/>
          </w:tcPr>
          <w:p w14:paraId="48885EF6" w14:textId="77777777" w:rsidR="00193DAD" w:rsidRDefault="00193DAD">
            <w:pPr>
              <w:keepNext/>
            </w:pPr>
            <w:r>
              <w:t>Lernende</w:t>
            </w:r>
          </w:p>
        </w:tc>
        <w:tc>
          <w:tcPr>
            <w:tcW w:w="3606" w:type="dxa"/>
            <w:tcBorders>
              <w:top w:val="single" w:sz="4" w:space="0" w:color="auto"/>
              <w:left w:val="single" w:sz="4" w:space="0" w:color="auto"/>
              <w:bottom w:val="single" w:sz="4" w:space="0" w:color="auto"/>
              <w:right w:val="single" w:sz="4" w:space="0" w:color="auto"/>
            </w:tcBorders>
            <w:vAlign w:val="center"/>
          </w:tcPr>
          <w:p w14:paraId="32AFF0C3" w14:textId="77777777" w:rsidR="00193DAD" w:rsidRDefault="00193DAD">
            <w:pPr>
              <w:keepNext/>
            </w:pPr>
          </w:p>
        </w:tc>
      </w:tr>
      <w:tr w:rsidR="00193DAD" w14:paraId="15B204A1" w14:textId="77777777" w:rsidTr="00193DAD">
        <w:trPr>
          <w:trHeight w:val="680"/>
        </w:trPr>
        <w:tc>
          <w:tcPr>
            <w:tcW w:w="1696" w:type="dxa"/>
            <w:tcBorders>
              <w:top w:val="single" w:sz="4" w:space="0" w:color="auto"/>
              <w:left w:val="single" w:sz="4" w:space="0" w:color="auto"/>
              <w:bottom w:val="single" w:sz="4" w:space="0" w:color="auto"/>
              <w:right w:val="single" w:sz="4" w:space="0" w:color="auto"/>
            </w:tcBorders>
            <w:vAlign w:val="center"/>
            <w:hideMark/>
          </w:tcPr>
          <w:p w14:paraId="798E51F2" w14:textId="77777777" w:rsidR="00193DAD" w:rsidRDefault="00193DAD">
            <w:pPr>
              <w:keepNext/>
            </w:pPr>
            <w:r>
              <w:t>Initialisierung</w:t>
            </w:r>
          </w:p>
        </w:tc>
        <w:tc>
          <w:tcPr>
            <w:tcW w:w="1560" w:type="dxa"/>
            <w:tcBorders>
              <w:top w:val="single" w:sz="4" w:space="0" w:color="auto"/>
              <w:left w:val="single" w:sz="4" w:space="0" w:color="auto"/>
              <w:bottom w:val="single" w:sz="4" w:space="0" w:color="auto"/>
              <w:right w:val="single" w:sz="4" w:space="0" w:color="auto"/>
            </w:tcBorders>
            <w:vAlign w:val="center"/>
          </w:tcPr>
          <w:p w14:paraId="63EABA8E" w14:textId="71B251F5" w:rsidR="00193DAD" w:rsidRDefault="00096722">
            <w:pPr>
              <w:keepNext/>
            </w:pPr>
            <w:r>
              <w:t>0</w:t>
            </w:r>
            <w:r>
              <w:t>9</w:t>
            </w:r>
            <w:r>
              <w:t>.04.2021</w:t>
            </w:r>
          </w:p>
        </w:tc>
        <w:tc>
          <w:tcPr>
            <w:tcW w:w="2199" w:type="dxa"/>
            <w:tcBorders>
              <w:top w:val="single" w:sz="4" w:space="0" w:color="auto"/>
              <w:left w:val="single" w:sz="4" w:space="0" w:color="auto"/>
              <w:bottom w:val="single" w:sz="4" w:space="0" w:color="auto"/>
              <w:right w:val="single" w:sz="4" w:space="0" w:color="auto"/>
            </w:tcBorders>
            <w:vAlign w:val="center"/>
            <w:hideMark/>
          </w:tcPr>
          <w:p w14:paraId="3F03CD5A" w14:textId="77777777" w:rsidR="00193DAD" w:rsidRDefault="00193DAD">
            <w:pPr>
              <w:keepNext/>
            </w:pPr>
            <w:r>
              <w:t>Verantwortliche Fachkraft</w:t>
            </w:r>
          </w:p>
        </w:tc>
        <w:tc>
          <w:tcPr>
            <w:tcW w:w="3606" w:type="dxa"/>
            <w:tcBorders>
              <w:top w:val="single" w:sz="4" w:space="0" w:color="auto"/>
              <w:left w:val="single" w:sz="4" w:space="0" w:color="auto"/>
              <w:bottom w:val="single" w:sz="4" w:space="0" w:color="auto"/>
              <w:right w:val="single" w:sz="4" w:space="0" w:color="auto"/>
            </w:tcBorders>
            <w:vAlign w:val="center"/>
          </w:tcPr>
          <w:p w14:paraId="0FE9C187" w14:textId="77777777" w:rsidR="00193DAD" w:rsidRDefault="00193DAD">
            <w:pPr>
              <w:keepNext/>
            </w:pPr>
          </w:p>
        </w:tc>
      </w:tr>
      <w:tr w:rsidR="00193DAD" w14:paraId="484C3FBE" w14:textId="77777777" w:rsidTr="00193DAD">
        <w:trPr>
          <w:trHeight w:val="680"/>
        </w:trPr>
        <w:tc>
          <w:tcPr>
            <w:tcW w:w="1696" w:type="dxa"/>
            <w:tcBorders>
              <w:top w:val="single" w:sz="4" w:space="0" w:color="auto"/>
              <w:left w:val="single" w:sz="4" w:space="0" w:color="auto"/>
              <w:bottom w:val="single" w:sz="4" w:space="0" w:color="auto"/>
              <w:right w:val="single" w:sz="4" w:space="0" w:color="auto"/>
            </w:tcBorders>
            <w:vAlign w:val="center"/>
            <w:hideMark/>
          </w:tcPr>
          <w:p w14:paraId="69684AE2" w14:textId="77777777" w:rsidR="00193DAD" w:rsidRDefault="00193DAD">
            <w:pPr>
              <w:keepNext/>
            </w:pPr>
            <w:r>
              <w:t>Konzept</w:t>
            </w:r>
          </w:p>
        </w:tc>
        <w:tc>
          <w:tcPr>
            <w:tcW w:w="1560" w:type="dxa"/>
            <w:tcBorders>
              <w:top w:val="single" w:sz="4" w:space="0" w:color="auto"/>
              <w:left w:val="single" w:sz="4" w:space="0" w:color="auto"/>
              <w:bottom w:val="single" w:sz="4" w:space="0" w:color="auto"/>
              <w:right w:val="single" w:sz="4" w:space="0" w:color="auto"/>
            </w:tcBorders>
            <w:vAlign w:val="center"/>
          </w:tcPr>
          <w:p w14:paraId="610DBB5B" w14:textId="77777777" w:rsidR="00193DAD" w:rsidRDefault="00193DAD">
            <w:pPr>
              <w:keepNext/>
            </w:pPr>
          </w:p>
        </w:tc>
        <w:tc>
          <w:tcPr>
            <w:tcW w:w="2199" w:type="dxa"/>
            <w:tcBorders>
              <w:top w:val="single" w:sz="4" w:space="0" w:color="auto"/>
              <w:left w:val="single" w:sz="4" w:space="0" w:color="auto"/>
              <w:bottom w:val="single" w:sz="4" w:space="0" w:color="auto"/>
              <w:right w:val="single" w:sz="4" w:space="0" w:color="auto"/>
            </w:tcBorders>
            <w:vAlign w:val="center"/>
            <w:hideMark/>
          </w:tcPr>
          <w:p w14:paraId="66D98A8B" w14:textId="77777777" w:rsidR="00193DAD" w:rsidRDefault="00193DAD">
            <w:pPr>
              <w:keepNext/>
            </w:pPr>
            <w:r>
              <w:t>Lernende</w:t>
            </w:r>
          </w:p>
        </w:tc>
        <w:tc>
          <w:tcPr>
            <w:tcW w:w="3606" w:type="dxa"/>
            <w:tcBorders>
              <w:top w:val="single" w:sz="4" w:space="0" w:color="auto"/>
              <w:left w:val="single" w:sz="4" w:space="0" w:color="auto"/>
              <w:bottom w:val="single" w:sz="4" w:space="0" w:color="auto"/>
              <w:right w:val="single" w:sz="4" w:space="0" w:color="auto"/>
            </w:tcBorders>
            <w:vAlign w:val="center"/>
          </w:tcPr>
          <w:p w14:paraId="42A4D355" w14:textId="77777777" w:rsidR="00193DAD" w:rsidRDefault="00193DAD">
            <w:pPr>
              <w:keepNext/>
            </w:pPr>
          </w:p>
        </w:tc>
      </w:tr>
      <w:tr w:rsidR="00193DAD" w14:paraId="171D46D3" w14:textId="77777777" w:rsidTr="00193DAD">
        <w:trPr>
          <w:trHeight w:val="680"/>
        </w:trPr>
        <w:tc>
          <w:tcPr>
            <w:tcW w:w="1696" w:type="dxa"/>
            <w:tcBorders>
              <w:top w:val="single" w:sz="4" w:space="0" w:color="auto"/>
              <w:left w:val="single" w:sz="4" w:space="0" w:color="auto"/>
              <w:bottom w:val="single" w:sz="4" w:space="0" w:color="auto"/>
              <w:right w:val="single" w:sz="4" w:space="0" w:color="auto"/>
            </w:tcBorders>
            <w:vAlign w:val="center"/>
            <w:hideMark/>
          </w:tcPr>
          <w:p w14:paraId="30362A06" w14:textId="77777777" w:rsidR="00193DAD" w:rsidRDefault="00193DAD">
            <w:pPr>
              <w:keepNext/>
            </w:pPr>
            <w:r>
              <w:t>Konzept</w:t>
            </w:r>
          </w:p>
        </w:tc>
        <w:tc>
          <w:tcPr>
            <w:tcW w:w="1560" w:type="dxa"/>
            <w:tcBorders>
              <w:top w:val="single" w:sz="4" w:space="0" w:color="auto"/>
              <w:left w:val="single" w:sz="4" w:space="0" w:color="auto"/>
              <w:bottom w:val="single" w:sz="4" w:space="0" w:color="auto"/>
              <w:right w:val="single" w:sz="4" w:space="0" w:color="auto"/>
            </w:tcBorders>
            <w:vAlign w:val="center"/>
          </w:tcPr>
          <w:p w14:paraId="28F70564" w14:textId="77777777" w:rsidR="00193DAD" w:rsidRDefault="00193DAD">
            <w:pPr>
              <w:keepNext/>
            </w:pPr>
          </w:p>
        </w:tc>
        <w:tc>
          <w:tcPr>
            <w:tcW w:w="2199" w:type="dxa"/>
            <w:tcBorders>
              <w:top w:val="single" w:sz="4" w:space="0" w:color="auto"/>
              <w:left w:val="single" w:sz="4" w:space="0" w:color="auto"/>
              <w:bottom w:val="single" w:sz="4" w:space="0" w:color="auto"/>
              <w:right w:val="single" w:sz="4" w:space="0" w:color="auto"/>
            </w:tcBorders>
            <w:vAlign w:val="center"/>
            <w:hideMark/>
          </w:tcPr>
          <w:p w14:paraId="2796A5AC" w14:textId="77777777" w:rsidR="00193DAD" w:rsidRDefault="00193DAD">
            <w:pPr>
              <w:keepNext/>
            </w:pPr>
            <w:r>
              <w:t>Verantwortliche Fachkraft</w:t>
            </w:r>
          </w:p>
        </w:tc>
        <w:tc>
          <w:tcPr>
            <w:tcW w:w="3606" w:type="dxa"/>
            <w:tcBorders>
              <w:top w:val="single" w:sz="4" w:space="0" w:color="auto"/>
              <w:left w:val="single" w:sz="4" w:space="0" w:color="auto"/>
              <w:bottom w:val="single" w:sz="4" w:space="0" w:color="auto"/>
              <w:right w:val="single" w:sz="4" w:space="0" w:color="auto"/>
            </w:tcBorders>
            <w:vAlign w:val="center"/>
          </w:tcPr>
          <w:p w14:paraId="595E70E1" w14:textId="77777777" w:rsidR="00193DAD" w:rsidRDefault="00193DAD">
            <w:pPr>
              <w:keepNext/>
            </w:pPr>
          </w:p>
        </w:tc>
      </w:tr>
      <w:tr w:rsidR="00193DAD" w14:paraId="3228A679" w14:textId="77777777" w:rsidTr="00193DAD">
        <w:trPr>
          <w:trHeight w:val="680"/>
        </w:trPr>
        <w:tc>
          <w:tcPr>
            <w:tcW w:w="1696" w:type="dxa"/>
            <w:tcBorders>
              <w:top w:val="single" w:sz="4" w:space="0" w:color="auto"/>
              <w:left w:val="single" w:sz="4" w:space="0" w:color="auto"/>
              <w:bottom w:val="single" w:sz="4" w:space="0" w:color="auto"/>
              <w:right w:val="single" w:sz="4" w:space="0" w:color="auto"/>
            </w:tcBorders>
            <w:vAlign w:val="center"/>
            <w:hideMark/>
          </w:tcPr>
          <w:p w14:paraId="5932D362" w14:textId="77777777" w:rsidR="00193DAD" w:rsidRDefault="00193DAD">
            <w:pPr>
              <w:keepNext/>
            </w:pPr>
            <w:r>
              <w:t>Realisation</w:t>
            </w:r>
          </w:p>
        </w:tc>
        <w:tc>
          <w:tcPr>
            <w:tcW w:w="1560" w:type="dxa"/>
            <w:tcBorders>
              <w:top w:val="single" w:sz="4" w:space="0" w:color="auto"/>
              <w:left w:val="single" w:sz="4" w:space="0" w:color="auto"/>
              <w:bottom w:val="single" w:sz="4" w:space="0" w:color="auto"/>
              <w:right w:val="single" w:sz="4" w:space="0" w:color="auto"/>
            </w:tcBorders>
            <w:vAlign w:val="center"/>
          </w:tcPr>
          <w:p w14:paraId="0DE4426D" w14:textId="77777777" w:rsidR="00193DAD" w:rsidRDefault="00193DAD">
            <w:pPr>
              <w:keepNext/>
            </w:pPr>
          </w:p>
        </w:tc>
        <w:tc>
          <w:tcPr>
            <w:tcW w:w="2199" w:type="dxa"/>
            <w:tcBorders>
              <w:top w:val="single" w:sz="4" w:space="0" w:color="auto"/>
              <w:left w:val="single" w:sz="4" w:space="0" w:color="auto"/>
              <w:bottom w:val="single" w:sz="4" w:space="0" w:color="auto"/>
              <w:right w:val="single" w:sz="4" w:space="0" w:color="auto"/>
            </w:tcBorders>
            <w:vAlign w:val="center"/>
            <w:hideMark/>
          </w:tcPr>
          <w:p w14:paraId="08D511B0" w14:textId="77777777" w:rsidR="00193DAD" w:rsidRDefault="00193DAD">
            <w:pPr>
              <w:keepNext/>
            </w:pPr>
            <w:r>
              <w:t>Lernende</w:t>
            </w:r>
          </w:p>
        </w:tc>
        <w:tc>
          <w:tcPr>
            <w:tcW w:w="3606" w:type="dxa"/>
            <w:tcBorders>
              <w:top w:val="single" w:sz="4" w:space="0" w:color="auto"/>
              <w:left w:val="single" w:sz="4" w:space="0" w:color="auto"/>
              <w:bottom w:val="single" w:sz="4" w:space="0" w:color="auto"/>
              <w:right w:val="single" w:sz="4" w:space="0" w:color="auto"/>
            </w:tcBorders>
            <w:vAlign w:val="center"/>
          </w:tcPr>
          <w:p w14:paraId="7114485A" w14:textId="77777777" w:rsidR="00193DAD" w:rsidRDefault="00193DAD">
            <w:pPr>
              <w:keepNext/>
            </w:pPr>
          </w:p>
        </w:tc>
      </w:tr>
      <w:tr w:rsidR="00193DAD" w14:paraId="10CD02F9" w14:textId="77777777" w:rsidTr="00193DAD">
        <w:trPr>
          <w:trHeight w:val="680"/>
        </w:trPr>
        <w:tc>
          <w:tcPr>
            <w:tcW w:w="1696" w:type="dxa"/>
            <w:tcBorders>
              <w:top w:val="single" w:sz="4" w:space="0" w:color="auto"/>
              <w:left w:val="single" w:sz="4" w:space="0" w:color="auto"/>
              <w:bottom w:val="single" w:sz="4" w:space="0" w:color="auto"/>
              <w:right w:val="single" w:sz="4" w:space="0" w:color="auto"/>
            </w:tcBorders>
            <w:vAlign w:val="center"/>
            <w:hideMark/>
          </w:tcPr>
          <w:p w14:paraId="5C873A82" w14:textId="77777777" w:rsidR="00193DAD" w:rsidRDefault="00193DAD">
            <w:pPr>
              <w:keepNext/>
            </w:pPr>
            <w:r>
              <w:t>Realisation</w:t>
            </w:r>
          </w:p>
        </w:tc>
        <w:tc>
          <w:tcPr>
            <w:tcW w:w="1560" w:type="dxa"/>
            <w:tcBorders>
              <w:top w:val="single" w:sz="4" w:space="0" w:color="auto"/>
              <w:left w:val="single" w:sz="4" w:space="0" w:color="auto"/>
              <w:bottom w:val="single" w:sz="4" w:space="0" w:color="auto"/>
              <w:right w:val="single" w:sz="4" w:space="0" w:color="auto"/>
            </w:tcBorders>
            <w:vAlign w:val="center"/>
          </w:tcPr>
          <w:p w14:paraId="4ADC832A" w14:textId="77777777" w:rsidR="00193DAD" w:rsidRDefault="00193DAD">
            <w:pPr>
              <w:keepNext/>
            </w:pPr>
          </w:p>
        </w:tc>
        <w:tc>
          <w:tcPr>
            <w:tcW w:w="2199" w:type="dxa"/>
            <w:tcBorders>
              <w:top w:val="single" w:sz="4" w:space="0" w:color="auto"/>
              <w:left w:val="single" w:sz="4" w:space="0" w:color="auto"/>
              <w:bottom w:val="single" w:sz="4" w:space="0" w:color="auto"/>
              <w:right w:val="single" w:sz="4" w:space="0" w:color="auto"/>
            </w:tcBorders>
            <w:vAlign w:val="center"/>
            <w:hideMark/>
          </w:tcPr>
          <w:p w14:paraId="08A0B85B" w14:textId="77777777" w:rsidR="00193DAD" w:rsidRDefault="00193DAD">
            <w:pPr>
              <w:keepNext/>
            </w:pPr>
            <w:r>
              <w:t>Verantwortliche Fachkraft</w:t>
            </w:r>
          </w:p>
        </w:tc>
        <w:tc>
          <w:tcPr>
            <w:tcW w:w="3606" w:type="dxa"/>
            <w:tcBorders>
              <w:top w:val="single" w:sz="4" w:space="0" w:color="auto"/>
              <w:left w:val="single" w:sz="4" w:space="0" w:color="auto"/>
              <w:bottom w:val="single" w:sz="4" w:space="0" w:color="auto"/>
              <w:right w:val="single" w:sz="4" w:space="0" w:color="auto"/>
            </w:tcBorders>
            <w:vAlign w:val="center"/>
          </w:tcPr>
          <w:p w14:paraId="18CD2339" w14:textId="77777777" w:rsidR="00193DAD" w:rsidRDefault="00193DAD">
            <w:pPr>
              <w:keepNext/>
            </w:pPr>
          </w:p>
        </w:tc>
      </w:tr>
      <w:tr w:rsidR="00193DAD" w14:paraId="0D9B8C61" w14:textId="77777777" w:rsidTr="00193DAD">
        <w:trPr>
          <w:trHeight w:val="680"/>
        </w:trPr>
        <w:tc>
          <w:tcPr>
            <w:tcW w:w="1696" w:type="dxa"/>
            <w:tcBorders>
              <w:top w:val="single" w:sz="4" w:space="0" w:color="auto"/>
              <w:left w:val="single" w:sz="4" w:space="0" w:color="auto"/>
              <w:bottom w:val="single" w:sz="4" w:space="0" w:color="auto"/>
              <w:right w:val="single" w:sz="4" w:space="0" w:color="auto"/>
            </w:tcBorders>
            <w:vAlign w:val="center"/>
            <w:hideMark/>
          </w:tcPr>
          <w:p w14:paraId="23F7C5F4" w14:textId="090DC102" w:rsidR="00193DAD" w:rsidRDefault="00193DAD">
            <w:pPr>
              <w:keepNext/>
            </w:pPr>
            <w:r>
              <w:t>Allgemeines</w:t>
            </w:r>
          </w:p>
        </w:tc>
        <w:tc>
          <w:tcPr>
            <w:tcW w:w="1560" w:type="dxa"/>
            <w:tcBorders>
              <w:top w:val="single" w:sz="4" w:space="0" w:color="auto"/>
              <w:left w:val="single" w:sz="4" w:space="0" w:color="auto"/>
              <w:bottom w:val="single" w:sz="4" w:space="0" w:color="auto"/>
              <w:right w:val="single" w:sz="4" w:space="0" w:color="auto"/>
            </w:tcBorders>
            <w:vAlign w:val="center"/>
          </w:tcPr>
          <w:p w14:paraId="7371DDA8" w14:textId="77777777" w:rsidR="00193DAD" w:rsidRDefault="00193DAD">
            <w:pPr>
              <w:keepNext/>
            </w:pPr>
          </w:p>
        </w:tc>
        <w:tc>
          <w:tcPr>
            <w:tcW w:w="2199" w:type="dxa"/>
            <w:tcBorders>
              <w:top w:val="single" w:sz="4" w:space="0" w:color="auto"/>
              <w:left w:val="single" w:sz="4" w:space="0" w:color="auto"/>
              <w:bottom w:val="single" w:sz="4" w:space="0" w:color="auto"/>
              <w:right w:val="single" w:sz="4" w:space="0" w:color="auto"/>
            </w:tcBorders>
            <w:vAlign w:val="center"/>
            <w:hideMark/>
          </w:tcPr>
          <w:p w14:paraId="725162D3" w14:textId="77777777" w:rsidR="00193DAD" w:rsidRDefault="00193DAD">
            <w:pPr>
              <w:keepNext/>
            </w:pPr>
            <w:r>
              <w:t>Lernende</w:t>
            </w:r>
          </w:p>
        </w:tc>
        <w:tc>
          <w:tcPr>
            <w:tcW w:w="3606" w:type="dxa"/>
            <w:tcBorders>
              <w:top w:val="single" w:sz="4" w:space="0" w:color="auto"/>
              <w:left w:val="single" w:sz="4" w:space="0" w:color="auto"/>
              <w:bottom w:val="single" w:sz="4" w:space="0" w:color="auto"/>
              <w:right w:val="single" w:sz="4" w:space="0" w:color="auto"/>
            </w:tcBorders>
            <w:vAlign w:val="center"/>
          </w:tcPr>
          <w:p w14:paraId="37492EF7" w14:textId="77777777" w:rsidR="00193DAD" w:rsidRDefault="00193DAD">
            <w:pPr>
              <w:keepNext/>
            </w:pPr>
          </w:p>
        </w:tc>
      </w:tr>
      <w:tr w:rsidR="00193DAD" w14:paraId="6FA5B426" w14:textId="77777777" w:rsidTr="00193DAD">
        <w:trPr>
          <w:trHeight w:val="680"/>
        </w:trPr>
        <w:tc>
          <w:tcPr>
            <w:tcW w:w="1696" w:type="dxa"/>
            <w:tcBorders>
              <w:top w:val="single" w:sz="4" w:space="0" w:color="auto"/>
              <w:left w:val="single" w:sz="4" w:space="0" w:color="auto"/>
              <w:bottom w:val="single" w:sz="4" w:space="0" w:color="auto"/>
              <w:right w:val="single" w:sz="4" w:space="0" w:color="auto"/>
            </w:tcBorders>
            <w:vAlign w:val="center"/>
            <w:hideMark/>
          </w:tcPr>
          <w:p w14:paraId="23652621" w14:textId="667F6921" w:rsidR="00193DAD" w:rsidRDefault="00193DAD">
            <w:pPr>
              <w:keepNext/>
            </w:pPr>
            <w:r>
              <w:t>Allgemeines</w:t>
            </w:r>
          </w:p>
        </w:tc>
        <w:tc>
          <w:tcPr>
            <w:tcW w:w="1560" w:type="dxa"/>
            <w:tcBorders>
              <w:top w:val="single" w:sz="4" w:space="0" w:color="auto"/>
              <w:left w:val="single" w:sz="4" w:space="0" w:color="auto"/>
              <w:bottom w:val="single" w:sz="4" w:space="0" w:color="auto"/>
              <w:right w:val="single" w:sz="4" w:space="0" w:color="auto"/>
            </w:tcBorders>
            <w:vAlign w:val="center"/>
          </w:tcPr>
          <w:p w14:paraId="7A747F00" w14:textId="77777777" w:rsidR="00193DAD" w:rsidRDefault="00193DAD">
            <w:pPr>
              <w:keepNext/>
            </w:pPr>
          </w:p>
        </w:tc>
        <w:tc>
          <w:tcPr>
            <w:tcW w:w="2199" w:type="dxa"/>
            <w:tcBorders>
              <w:top w:val="single" w:sz="4" w:space="0" w:color="auto"/>
              <w:left w:val="single" w:sz="4" w:space="0" w:color="auto"/>
              <w:bottom w:val="single" w:sz="4" w:space="0" w:color="auto"/>
              <w:right w:val="single" w:sz="4" w:space="0" w:color="auto"/>
            </w:tcBorders>
            <w:vAlign w:val="center"/>
            <w:hideMark/>
          </w:tcPr>
          <w:p w14:paraId="623919FC" w14:textId="77777777" w:rsidR="00193DAD" w:rsidRDefault="00193DAD">
            <w:pPr>
              <w:keepNext/>
            </w:pPr>
            <w:r>
              <w:t>Verantwortliche Fachkraft</w:t>
            </w:r>
          </w:p>
        </w:tc>
        <w:tc>
          <w:tcPr>
            <w:tcW w:w="3606" w:type="dxa"/>
            <w:tcBorders>
              <w:top w:val="single" w:sz="4" w:space="0" w:color="auto"/>
              <w:left w:val="single" w:sz="4" w:space="0" w:color="auto"/>
              <w:bottom w:val="single" w:sz="4" w:space="0" w:color="auto"/>
              <w:right w:val="single" w:sz="4" w:space="0" w:color="auto"/>
            </w:tcBorders>
            <w:vAlign w:val="center"/>
          </w:tcPr>
          <w:p w14:paraId="43A6C378" w14:textId="77777777" w:rsidR="00193DAD" w:rsidRDefault="00193DAD">
            <w:pPr>
              <w:keepNext/>
            </w:pPr>
          </w:p>
        </w:tc>
      </w:tr>
    </w:tbl>
    <w:p w14:paraId="509F6AC4" w14:textId="77777777" w:rsidR="00EB2F63" w:rsidRPr="00E10423" w:rsidRDefault="00EB2F63" w:rsidP="0066659B"/>
    <w:p w14:paraId="56ED26BF" w14:textId="77777777" w:rsidR="00EB2F63" w:rsidRPr="0066659B" w:rsidRDefault="00EB2F63" w:rsidP="0066659B">
      <w:pPr>
        <w:tabs>
          <w:tab w:val="left" w:pos="2085"/>
        </w:tabs>
      </w:pPr>
    </w:p>
    <w:p w14:paraId="3FA0E0DB" w14:textId="77777777" w:rsidR="0066659B" w:rsidRDefault="0066659B">
      <w:pPr>
        <w:spacing w:after="200"/>
      </w:pPr>
      <w:r>
        <w:br w:type="page"/>
      </w:r>
    </w:p>
    <w:p w14:paraId="6D558E47" w14:textId="2074C2C8" w:rsidR="00CE27F4" w:rsidRPr="00CE27F4" w:rsidRDefault="00CE27F4" w:rsidP="00621F79">
      <w:pPr>
        <w:pStyle w:val="Heading1"/>
        <w:rPr>
          <w:rFonts w:eastAsia="Calibri"/>
        </w:rPr>
      </w:pPr>
      <w:r>
        <w:lastRenderedPageBreak/>
        <w:t>Initialisierung</w:t>
      </w:r>
    </w:p>
    <w:p w14:paraId="7EBDCC46" w14:textId="77777777" w:rsidR="00C728D7" w:rsidRDefault="00C728D7" w:rsidP="00F61FAD">
      <w:pPr>
        <w:pStyle w:val="IPA-HinweistexteTextkanngelschtwerden"/>
        <w:rPr>
          <w:rFonts w:eastAsia="Calibri"/>
        </w:rPr>
      </w:pPr>
    </w:p>
    <w:p w14:paraId="5252A23F" w14:textId="77777777" w:rsidR="00C728D7" w:rsidRDefault="00C728D7" w:rsidP="00F61FAD">
      <w:pPr>
        <w:pStyle w:val="IPA-HinweistexteTextkanngelschtwerden"/>
        <w:rPr>
          <w:rFonts w:eastAsia="Calibri"/>
        </w:rPr>
      </w:pPr>
      <w:r>
        <w:rPr>
          <w:rFonts w:eastAsia="Calibri"/>
        </w:rPr>
        <w:t>Schwerpunkt:</w:t>
      </w:r>
    </w:p>
    <w:p w14:paraId="47273ECD" w14:textId="77777777" w:rsidR="00F61FAD" w:rsidRDefault="00F61FAD" w:rsidP="00F61FAD">
      <w:pPr>
        <w:pStyle w:val="IPA-HinweistexteTextkanngelschtwerden"/>
        <w:rPr>
          <w:rFonts w:eastAsia="Calibri"/>
        </w:rPr>
      </w:pPr>
      <w:r w:rsidRPr="00F61FAD">
        <w:rPr>
          <w:rFonts w:eastAsia="Calibri"/>
        </w:rPr>
        <w:t>Die Voranalyse ist ein Klärungsprozess, der mit vertretbarem Aufwand eine Entscheidung über die grundsätzliche Art der Systemrealisierung herbeiführt.</w:t>
      </w:r>
    </w:p>
    <w:p w14:paraId="47A1183D" w14:textId="77777777" w:rsidR="00FE2335" w:rsidRPr="00F61FAD" w:rsidRDefault="00FE2335" w:rsidP="00F61FAD">
      <w:pPr>
        <w:pStyle w:val="IPA-HinweistexteTextkanngelschtwerden"/>
        <w:rPr>
          <w:rFonts w:eastAsia="Calibri"/>
        </w:rPr>
      </w:pPr>
    </w:p>
    <w:p w14:paraId="0A2BA6DE" w14:textId="77777777" w:rsidR="00F61FAD" w:rsidRDefault="00F61FAD" w:rsidP="00F61FAD">
      <w:pPr>
        <w:pStyle w:val="IPA-HinweistexteTextkanngelschtwerden"/>
        <w:rPr>
          <w:rFonts w:eastAsia="Calibri"/>
        </w:rPr>
      </w:pPr>
      <w:r w:rsidRPr="00F61FAD">
        <w:rPr>
          <w:rFonts w:eastAsia="Calibri"/>
        </w:rPr>
        <w:t xml:space="preserve">Erstellung und Beurteilung der Situationsanalyse sowie Überprüfung der Zielesetzungen, der Problemstellung und des Untersuchungsbereichs. </w:t>
      </w:r>
    </w:p>
    <w:p w14:paraId="47AD49CC" w14:textId="77777777" w:rsidR="00FE2335" w:rsidRPr="00F61FAD" w:rsidRDefault="00FE2335" w:rsidP="00F61FAD">
      <w:pPr>
        <w:pStyle w:val="IPA-HinweistexteTextkanngelschtwerden"/>
        <w:rPr>
          <w:rFonts w:eastAsia="Calibri"/>
        </w:rPr>
      </w:pPr>
    </w:p>
    <w:p w14:paraId="5DF4E4F5" w14:textId="77777777" w:rsidR="00F61FAD" w:rsidRPr="00F61FAD" w:rsidRDefault="00F61FAD" w:rsidP="00F61FAD">
      <w:pPr>
        <w:pStyle w:val="IPA-HinweistexteTextkanngelschtwerden"/>
        <w:rPr>
          <w:rFonts w:eastAsia="Calibri"/>
        </w:rPr>
      </w:pPr>
      <w:r w:rsidRPr="00F61FAD">
        <w:rPr>
          <w:rFonts w:eastAsia="Calibri"/>
        </w:rPr>
        <w:t>Erarbeitung von Lösu</w:t>
      </w:r>
      <w:r w:rsidR="004B15A5">
        <w:rPr>
          <w:rFonts w:eastAsia="Calibri"/>
        </w:rPr>
        <w:t>ngsvorschlägen (Varianten) und Abschätzung der</w:t>
      </w:r>
      <w:r w:rsidRPr="00F61FAD">
        <w:rPr>
          <w:rFonts w:eastAsia="Calibri"/>
        </w:rPr>
        <w:t xml:space="preserve"> Realisierbarkeit. Eine sinnvolle Risikoanalyse für das Projekt, welche Risiken eintreten könnten während -und nach dem Projekt </w:t>
      </w:r>
    </w:p>
    <w:p w14:paraId="170080A5" w14:textId="77777777" w:rsidR="00F61FAD" w:rsidRPr="00F043B9" w:rsidRDefault="00F61FAD" w:rsidP="00F61FAD"/>
    <w:p w14:paraId="0953F42A" w14:textId="2E336351" w:rsidR="00F61FAD" w:rsidRDefault="004D55D9" w:rsidP="00260B13">
      <w:pPr>
        <w:pStyle w:val="Heading2"/>
        <w:tabs>
          <w:tab w:val="clear" w:pos="851"/>
        </w:tabs>
        <w:spacing w:before="120"/>
      </w:pPr>
      <w:bookmarkStart w:id="69" w:name="_Toc114965594"/>
      <w:bookmarkStart w:id="70" w:name="_Toc68858072"/>
      <w:r>
        <w:t>Ist-</w:t>
      </w:r>
      <w:r w:rsidR="00F61FAD">
        <w:t>Zustand</w:t>
      </w:r>
      <w:bookmarkEnd w:id="69"/>
      <w:bookmarkEnd w:id="70"/>
    </w:p>
    <w:p w14:paraId="60DD49D0" w14:textId="1DC15DF2" w:rsidR="00663286" w:rsidRDefault="00065F3C" w:rsidP="00065F3C">
      <w:r>
        <w:t>Die Probst-</w:t>
      </w:r>
      <w:proofErr w:type="spellStart"/>
      <w:r>
        <w:t>Maveg</w:t>
      </w:r>
      <w:proofErr w:type="spellEnd"/>
      <w:r>
        <w:t xml:space="preserve"> AG muss sich zur Zeit mit einer in die Jahre gekommenen Website herumschlagen, die für die Erfassung von Produkten einen hohen Zeitaufwand zur Folge hat. </w:t>
      </w:r>
      <w:r w:rsidR="00746103">
        <w:t xml:space="preserve"> </w:t>
      </w:r>
      <w:r w:rsidR="00663286">
        <w:t>Im Moment werde die Produkte folgendermassen erfasst:</w:t>
      </w:r>
    </w:p>
    <w:p w14:paraId="1E3DC078" w14:textId="420D6DDF" w:rsidR="00663286" w:rsidRDefault="00663286" w:rsidP="00065F3C"/>
    <w:p w14:paraId="341CA154" w14:textId="187137A2" w:rsidR="00663286" w:rsidRDefault="00663286" w:rsidP="00663286">
      <w:pPr>
        <w:pStyle w:val="ListParagraph"/>
        <w:numPr>
          <w:ilvl w:val="0"/>
          <w:numId w:val="23"/>
        </w:numPr>
      </w:pPr>
      <w:r>
        <w:t>Ein neues Produkt soll in die Website aufgenommen werden, der Hersteller stellt die Daten zum jeweiligen Produkt zur Verfügung.</w:t>
      </w:r>
    </w:p>
    <w:p w14:paraId="71686DC1" w14:textId="3BFED2E5" w:rsidR="00663286" w:rsidRDefault="00663286" w:rsidP="00663286">
      <w:pPr>
        <w:pStyle w:val="ListParagraph"/>
        <w:numPr>
          <w:ilvl w:val="0"/>
          <w:numId w:val="23"/>
        </w:numPr>
      </w:pPr>
      <w:r>
        <w:t xml:space="preserve">Nun muss der Mitarbeiter, der </w:t>
      </w:r>
      <w:r w:rsidR="005D376E">
        <w:t xml:space="preserve">für </w:t>
      </w:r>
      <w:r>
        <w:t xml:space="preserve">die Informationen </w:t>
      </w:r>
      <w:r w:rsidR="005D376E">
        <w:t>verantwortlich ist</w:t>
      </w:r>
      <w:r>
        <w:t xml:space="preserve">, das Wichtigste aus der Herstellerbeschreibung extrahieren und diese in einem separaten </w:t>
      </w:r>
      <w:r w:rsidR="005D376E">
        <w:t>PDF-</w:t>
      </w:r>
      <w:r>
        <w:t>Dokument festhalten. Dieses Dokument wird anschliessend an die nächste Instanz, die IT-Spezialisten der jetzigen Website</w:t>
      </w:r>
      <w:r w:rsidR="005D376E">
        <w:t>,</w:t>
      </w:r>
      <w:r>
        <w:t xml:space="preserve"> weitergegeben.</w:t>
      </w:r>
    </w:p>
    <w:p w14:paraId="183CD948" w14:textId="4EB2E98C" w:rsidR="00663286" w:rsidRDefault="00663286" w:rsidP="00663286">
      <w:pPr>
        <w:pStyle w:val="ListParagraph"/>
        <w:numPr>
          <w:ilvl w:val="0"/>
          <w:numId w:val="23"/>
        </w:numPr>
      </w:pPr>
      <w:r>
        <w:t>Die IT-Spezialisten müssen nun die Daten aus dem PDF in die Website aufnehmen. Da es</w:t>
      </w:r>
      <w:r w:rsidR="005D376E">
        <w:t xml:space="preserve"> zur Zeit</w:t>
      </w:r>
      <w:r>
        <w:t xml:space="preserve"> kein CMS gibt, müssen die Daten direkt ins HTML eingefügt werden</w:t>
      </w:r>
      <w:r w:rsidR="005D376E">
        <w:t>.</w:t>
      </w:r>
      <w:r>
        <w:t xml:space="preserve"> </w:t>
      </w:r>
    </w:p>
    <w:p w14:paraId="67501985" w14:textId="77777777" w:rsidR="00663286" w:rsidRDefault="00663286" w:rsidP="00065F3C"/>
    <w:p w14:paraId="0475D420" w14:textId="24658FF3" w:rsidR="00065F3C" w:rsidRDefault="00746103" w:rsidP="00065F3C">
      <w:r>
        <w:t>Probst-</w:t>
      </w:r>
      <w:proofErr w:type="spellStart"/>
      <w:r>
        <w:t>Maveg</w:t>
      </w:r>
      <w:proofErr w:type="spellEnd"/>
      <w:r>
        <w:t xml:space="preserve"> AG möchte ihren Workflow verbessern, weshalb die Entwicklung einer neuen Website unumgänglich ist. </w:t>
      </w:r>
      <w:r w:rsidR="00065F3C">
        <w:t xml:space="preserve">Terminal8 hat hierfür den Gesamtauftrag, bestehend aus Design, Konzeption und Umsetzung erhalten. </w:t>
      </w:r>
    </w:p>
    <w:p w14:paraId="41CDC722" w14:textId="77777777" w:rsidR="00F61FAD" w:rsidRPr="00663286" w:rsidRDefault="00F61FAD" w:rsidP="00F61FAD">
      <w:pPr>
        <w:pStyle w:val="IPA-HinweistexteTextkanngelschtwerden"/>
      </w:pPr>
      <w:r w:rsidRPr="00663286">
        <w:t>Welches sind wichtige Bearbeitungsschritte</w:t>
      </w:r>
    </w:p>
    <w:p w14:paraId="0E5D44B0" w14:textId="77777777" w:rsidR="00C728D7" w:rsidRPr="00663286" w:rsidRDefault="00C728D7" w:rsidP="00F61FAD">
      <w:pPr>
        <w:pStyle w:val="IPA-HinweistexteTextkanngelschtwerden"/>
      </w:pPr>
      <w:r w:rsidRPr="00663286">
        <w:t>Persö</w:t>
      </w:r>
      <w:r w:rsidR="00B678B6" w:rsidRPr="00663286">
        <w:t>nliche Z</w:t>
      </w:r>
      <w:r w:rsidRPr="00663286">
        <w:t>iel</w:t>
      </w:r>
      <w:r w:rsidR="00B678B6" w:rsidRPr="00663286">
        <w:t>e</w:t>
      </w:r>
      <w:r w:rsidRPr="00663286">
        <w:t xml:space="preserve"> sind gemeint, was für Ziele du dir stellst während der Arbeit</w:t>
      </w:r>
    </w:p>
    <w:p w14:paraId="2B20C58B" w14:textId="77777777" w:rsidR="00C728D7" w:rsidRPr="00663286" w:rsidRDefault="00C728D7" w:rsidP="00F61FAD">
      <w:pPr>
        <w:pStyle w:val="IPA-HinweistexteTextkanngelschtwerden"/>
        <w:rPr>
          <w:i w:val="0"/>
          <w:vanish w:val="0"/>
        </w:rPr>
      </w:pPr>
    </w:p>
    <w:p w14:paraId="3A702E3F" w14:textId="7CAAF422" w:rsidR="00065F3C" w:rsidRPr="00663286" w:rsidRDefault="00F61FAD" w:rsidP="00065F3C">
      <w:pPr>
        <w:pStyle w:val="IPA-HinweistexteTextkanngelschtwerden"/>
        <w:rPr>
          <w:vanish w:val="0"/>
        </w:rPr>
      </w:pPr>
      <w:r w:rsidRPr="00663286">
        <w:t xml:space="preserve">BSP: Ziel bis zum 31.5.2013 </w:t>
      </w:r>
      <w:r w:rsidR="00B678B6" w:rsidRPr="00663286">
        <w:t xml:space="preserve">ist das Projekt abgeschlossen </w:t>
      </w:r>
      <w:r w:rsidR="00B678B6">
        <w:sym w:font="Wingdings" w:char="F0E0"/>
      </w:r>
      <w:r w:rsidR="00B678B6" w:rsidRPr="00663286">
        <w:t xml:space="preserve"> Meilenstein </w:t>
      </w:r>
      <w:r w:rsidRPr="00663286">
        <w:t>Projektabschluss</w:t>
      </w:r>
      <w:r w:rsidR="00B678B6" w:rsidRPr="00663286">
        <w:t xml:space="preserve"> erreicht</w:t>
      </w:r>
    </w:p>
    <w:p w14:paraId="4B861B9A" w14:textId="77777777" w:rsidR="00F61FAD" w:rsidRDefault="00F61FAD" w:rsidP="00F61FAD">
      <w:pPr>
        <w:pStyle w:val="IPA-HinweistexteTextkanngelschtwerden"/>
      </w:pPr>
      <w:r w:rsidRPr="00F61FAD">
        <w:t>Ziele definieren (SMART)</w:t>
      </w:r>
    </w:p>
    <w:p w14:paraId="72DDBA16" w14:textId="77777777" w:rsidR="00C728D7" w:rsidRDefault="00C728D7" w:rsidP="00F61FAD">
      <w:pPr>
        <w:pStyle w:val="IPA-HinweistexteTextkanngelschtwerden"/>
      </w:pPr>
    </w:p>
    <w:p w14:paraId="3F38C159" w14:textId="77777777" w:rsidR="000F0775" w:rsidRDefault="000F0775" w:rsidP="00F61FAD">
      <w:pPr>
        <w:pStyle w:val="IPA-HinweistexteTextkanngelschtwerden"/>
      </w:pPr>
      <w:r>
        <w:t>Achtung ZIELE müssen Lösungsneutral sein!</w:t>
      </w:r>
    </w:p>
    <w:p w14:paraId="7F5E47C6" w14:textId="77777777" w:rsidR="00C728D7" w:rsidRDefault="00C728D7" w:rsidP="00F61FAD">
      <w:pPr>
        <w:pStyle w:val="IPA-HinweistexteTextkanngelschtwerden"/>
      </w:pPr>
    </w:p>
    <w:p w14:paraId="5EF46BF7" w14:textId="2B5243B9" w:rsidR="00C728D7" w:rsidRDefault="00C728D7" w:rsidP="00C728D7">
      <w:pPr>
        <w:pStyle w:val="Heading2"/>
      </w:pPr>
      <w:bookmarkStart w:id="71" w:name="_Toc68858073"/>
      <w:r>
        <w:t>Projektziele</w:t>
      </w:r>
      <w:bookmarkEnd w:id="71"/>
    </w:p>
    <w:p w14:paraId="35FFD5D5" w14:textId="54C6A57B" w:rsidR="00065F3C" w:rsidRDefault="00065F3C" w:rsidP="00065F3C">
      <w:r>
        <w:t xml:space="preserve">Das Ziel ist es, </w:t>
      </w:r>
      <w:r w:rsidR="00B24E3D">
        <w:t xml:space="preserve">die veraltete Erfassungsmethode </w:t>
      </w:r>
      <w:r>
        <w:t>den heutigen Bedürfnissen anzupassen</w:t>
      </w:r>
      <w:r w:rsidR="00B24E3D">
        <w:t>, respektive diese neu zu gestalten</w:t>
      </w:r>
      <w:r>
        <w:t>. Das heisst: benutzerfreundliche und zielorientiertere Gestaltung der Oberfläche, Responsive, intuitive Nutzerführung, Übersichtlichkeit, Einheitlichkeit der Darstellung. Mit der Extension sollen Produkte vom Kunden selbst erfasst und verwaltet werden können. Es soll am Schluss ein Plugin geben, das man im TYPO3-</w:t>
      </w:r>
      <w:r>
        <w:lastRenderedPageBreak/>
        <w:t xml:space="preserve">Backend auf einer Seite einfügen kann. Man kann im Plugin verschiedene Einstellungen vornehmen. </w:t>
      </w:r>
      <w:r w:rsidR="00827DAA">
        <w:t>Zum einen soll es eine Einstellung geben, mit der bestimmt werden kann, ob das Plugin eine Listenansicht, eine Detailansicht oder</w:t>
      </w:r>
    </w:p>
    <w:p w14:paraId="32BB19C8" w14:textId="77777777" w:rsidR="00065F3C" w:rsidRDefault="00065F3C" w:rsidP="00065F3C"/>
    <w:p w14:paraId="4ED8D97C" w14:textId="77777777" w:rsidR="00065F3C" w:rsidRPr="00BF4F95" w:rsidRDefault="00065F3C" w:rsidP="00065F3C">
      <w:r>
        <w:t xml:space="preserve">Diese Punkte werden, falls am Schluss des Projekts die Zeit dafür bleibt, anhand von Usability-Tests durch Dritt-Personen überprüft. Wichtig dabei ist vor allem, dass der Benutzer selbst nichts «kaputtmachen» kann mit seinen Eingaben, spricht, dass die Applikation solide funktioniert und nicht ungewollt abstürzen kann. </w:t>
      </w:r>
    </w:p>
    <w:p w14:paraId="0DFCCAE1" w14:textId="77777777" w:rsidR="00065F3C" w:rsidRPr="00065F3C" w:rsidRDefault="00065F3C" w:rsidP="00065F3C">
      <w:pPr>
        <w:pStyle w:val="IPA-TextkrperStandart"/>
      </w:pPr>
    </w:p>
    <w:p w14:paraId="61DED871" w14:textId="77777777" w:rsidR="00C728D7" w:rsidRDefault="00C728D7" w:rsidP="00C728D7">
      <w:pPr>
        <w:pStyle w:val="IPA-HinweistexteTextkanngelschtwerden"/>
      </w:pPr>
      <w:r>
        <w:t>Projektziele und Anforderungen</w:t>
      </w:r>
      <w:r w:rsidR="00BB388C">
        <w:t xml:space="preserve"> </w:t>
      </w:r>
      <w:hyperlink w:anchor="_Anforderungen" w:history="1">
        <w:r w:rsidR="00BB388C" w:rsidRPr="00BB388C">
          <w:rPr>
            <w:rStyle w:val="Hyperlink"/>
          </w:rPr>
          <w:t>(Punkt: 9.4)</w:t>
        </w:r>
      </w:hyperlink>
      <w:r>
        <w:t xml:space="preserve"> sollt</w:t>
      </w:r>
      <w:r w:rsidR="009569DC">
        <w:t>en bereits grob im Detailbeschr</w:t>
      </w:r>
      <w:r>
        <w:t>i</w:t>
      </w:r>
      <w:r w:rsidR="009569DC">
        <w:t>e</w:t>
      </w:r>
      <w:r>
        <w:t xml:space="preserve">b </w:t>
      </w:r>
      <w:r w:rsidR="009569DC">
        <w:t>auf Pkorg (deine Aufgabenstellung)</w:t>
      </w:r>
      <w:r>
        <w:t xml:space="preserve"> beschreiben sein. Diese sollte man überprüfen und nochmals genauer spezifizieren bzw. beschreiben, was damit erreicht werden soll.</w:t>
      </w:r>
    </w:p>
    <w:p w14:paraId="3D224E9A" w14:textId="77777777" w:rsidR="00C728D7" w:rsidRDefault="00C728D7" w:rsidP="00C728D7">
      <w:pPr>
        <w:pStyle w:val="IPA-HinweistexteTextkanngelschtwerden"/>
      </w:pPr>
    </w:p>
    <w:p w14:paraId="682E44D5" w14:textId="77777777" w:rsidR="00C728D7" w:rsidRDefault="00C728D7" w:rsidP="00C728D7">
      <w:pPr>
        <w:pStyle w:val="IPA-HinweistexteTextkanngelschtwerden"/>
      </w:pPr>
      <w:r w:rsidRPr="00F61FAD">
        <w:t>Ziele definieren (SMART)</w:t>
      </w:r>
    </w:p>
    <w:p w14:paraId="521385E1" w14:textId="77777777" w:rsidR="00C728D7" w:rsidRDefault="00C728D7" w:rsidP="00C728D7">
      <w:pPr>
        <w:pStyle w:val="IPA-HinweistexteTextkanngelschtwerden"/>
      </w:pPr>
    </w:p>
    <w:p w14:paraId="5203F529" w14:textId="77777777" w:rsidR="00C728D7" w:rsidRDefault="00C728D7" w:rsidP="00C728D7">
      <w:pPr>
        <w:pStyle w:val="IPA-HinweistexteTextkanngelschtwerden"/>
      </w:pPr>
      <w:r>
        <w:t>Achtung ZIELE müssen Lösungsneutral sein!</w:t>
      </w:r>
    </w:p>
    <w:p w14:paraId="7CE0F95C" w14:textId="77777777" w:rsidR="00C728D7" w:rsidRPr="00F61FAD" w:rsidRDefault="00C728D7" w:rsidP="00C728D7">
      <w:pPr>
        <w:pStyle w:val="IPA-HinweistexteTextkanngelschtwerden"/>
      </w:pPr>
    </w:p>
    <w:p w14:paraId="5DCB4BF6" w14:textId="77777777" w:rsidR="000F0775" w:rsidRDefault="000F0775">
      <w:pPr>
        <w:spacing w:after="200"/>
      </w:pPr>
      <w:bookmarkStart w:id="72" w:name="_Toc114965598"/>
      <w:r>
        <w:br w:type="page"/>
      </w:r>
    </w:p>
    <w:p w14:paraId="5B2DFADA" w14:textId="161C5E0E" w:rsidR="000F0775" w:rsidRDefault="000F0775" w:rsidP="000F0775">
      <w:pPr>
        <w:pStyle w:val="Heading2"/>
      </w:pPr>
      <w:bookmarkStart w:id="73" w:name="_Anforderungen"/>
      <w:bookmarkStart w:id="74" w:name="_Toc68858074"/>
      <w:bookmarkEnd w:id="73"/>
      <w:r>
        <w:lastRenderedPageBreak/>
        <w:t>Anforderungen</w:t>
      </w:r>
      <w:bookmarkEnd w:id="74"/>
    </w:p>
    <w:p w14:paraId="0DFD58E9" w14:textId="77777777" w:rsidR="00BB388C" w:rsidRDefault="00BB388C" w:rsidP="004D55D9">
      <w:pPr>
        <w:pStyle w:val="IPA-HinweistexteTextkanngelschtwerden"/>
      </w:pPr>
      <w:r>
        <w:t xml:space="preserve">Siehe </w:t>
      </w:r>
      <w:r w:rsidR="00E03D36">
        <w:t>Projektziele.</w:t>
      </w:r>
    </w:p>
    <w:p w14:paraId="4B48A2B5" w14:textId="77777777" w:rsidR="00E03D36" w:rsidRPr="00BB388C" w:rsidRDefault="00E03D36" w:rsidP="00E03D36">
      <w:pPr>
        <w:pStyle w:val="IPA-HinweistexteTextkanngelschtwerden"/>
      </w:pPr>
      <w:r>
        <w:t>Die Anforderungen können auch anders gelistet werden als funktional nicht funktional.</w:t>
      </w:r>
    </w:p>
    <w:p w14:paraId="3C96DF35" w14:textId="33ACA6D5" w:rsidR="000F0775" w:rsidRDefault="000F0775" w:rsidP="000F0775">
      <w:pPr>
        <w:pStyle w:val="Heading3"/>
      </w:pPr>
      <w:bookmarkStart w:id="75" w:name="_Toc68858075"/>
      <w:r>
        <w:t>Funktionale Anforderungen</w:t>
      </w:r>
      <w:bookmarkEnd w:id="75"/>
    </w:p>
    <w:p w14:paraId="788FDC4B" w14:textId="77777777" w:rsidR="00B064FB" w:rsidRDefault="00B064FB" w:rsidP="00B064FB">
      <w:pPr>
        <w:pStyle w:val="IPA-TextkrperStandart"/>
        <w:numPr>
          <w:ilvl w:val="0"/>
          <w:numId w:val="18"/>
        </w:numPr>
      </w:pPr>
      <w:r w:rsidRPr="00B96965">
        <w:t>Backend</w:t>
      </w:r>
    </w:p>
    <w:p w14:paraId="42033117" w14:textId="77777777" w:rsidR="00B064FB" w:rsidRDefault="00B064FB" w:rsidP="00B064FB">
      <w:pPr>
        <w:pStyle w:val="IPA-TextkrperStandart"/>
        <w:numPr>
          <w:ilvl w:val="1"/>
          <w:numId w:val="18"/>
        </w:numPr>
      </w:pPr>
      <w:r>
        <w:t>Produkte können erfasst / verwaltet werden.</w:t>
      </w:r>
    </w:p>
    <w:p w14:paraId="0F7F2556" w14:textId="77777777" w:rsidR="00B064FB" w:rsidRDefault="00B064FB" w:rsidP="00B064FB">
      <w:pPr>
        <w:pStyle w:val="IPA-TextkrperStandart"/>
        <w:numPr>
          <w:ilvl w:val="1"/>
          <w:numId w:val="18"/>
        </w:numPr>
      </w:pPr>
      <w:r>
        <w:t>Produkte können einer oder mehreren Kategorien zugewiesen werden</w:t>
      </w:r>
    </w:p>
    <w:p w14:paraId="1BC80FE3" w14:textId="77777777" w:rsidR="00B064FB" w:rsidRDefault="00B064FB" w:rsidP="00B064FB">
      <w:pPr>
        <w:pStyle w:val="IPA-TextkrperStandart"/>
        <w:numPr>
          <w:ilvl w:val="1"/>
          <w:numId w:val="18"/>
        </w:numPr>
      </w:pPr>
      <w:r>
        <w:t>Produkte und Kategorien können in verschiedenen Sprachen erfasst werden.</w:t>
      </w:r>
    </w:p>
    <w:p w14:paraId="6516416B" w14:textId="77777777" w:rsidR="00B064FB" w:rsidRDefault="00B064FB" w:rsidP="00B064FB">
      <w:pPr>
        <w:pStyle w:val="IPA-TextkrperStandart"/>
        <w:numPr>
          <w:ilvl w:val="1"/>
          <w:numId w:val="18"/>
        </w:numPr>
      </w:pPr>
      <w:r>
        <w:t>Listenansicht ist konfigurierbar</w:t>
      </w:r>
    </w:p>
    <w:p w14:paraId="21D88A6D" w14:textId="77777777" w:rsidR="00B064FB" w:rsidRDefault="00B064FB" w:rsidP="00B064FB">
      <w:pPr>
        <w:pStyle w:val="IPA-TextkrperStandart"/>
        <w:numPr>
          <w:ilvl w:val="2"/>
          <w:numId w:val="18"/>
        </w:numPr>
      </w:pPr>
      <w:r>
        <w:t>Sortierung nach Alphabet oder Backend-Reihenfolge</w:t>
      </w:r>
    </w:p>
    <w:p w14:paraId="0B43484D" w14:textId="77777777" w:rsidR="00B064FB" w:rsidRDefault="00B064FB" w:rsidP="00B064FB">
      <w:pPr>
        <w:pStyle w:val="IPA-TextkrperStandart"/>
        <w:numPr>
          <w:ilvl w:val="2"/>
          <w:numId w:val="18"/>
        </w:numPr>
      </w:pPr>
      <w:r>
        <w:t>Anzeigen von Produkten aus einem separatem Ordner</w:t>
      </w:r>
    </w:p>
    <w:p w14:paraId="2F395723" w14:textId="77777777" w:rsidR="00B064FB" w:rsidRDefault="00B064FB" w:rsidP="00B064FB">
      <w:pPr>
        <w:pStyle w:val="IPA-TextkrperStandart"/>
        <w:numPr>
          <w:ilvl w:val="2"/>
          <w:numId w:val="18"/>
        </w:numPr>
      </w:pPr>
      <w:r>
        <w:t>Anzeigen von einzelnen Produkten</w:t>
      </w:r>
    </w:p>
    <w:p w14:paraId="45D0B727" w14:textId="77777777" w:rsidR="00B064FB" w:rsidRPr="00B96965" w:rsidRDefault="00B064FB" w:rsidP="00B064FB">
      <w:pPr>
        <w:pStyle w:val="IPA-TextkrperStandart"/>
        <w:numPr>
          <w:ilvl w:val="2"/>
          <w:numId w:val="18"/>
        </w:numPr>
      </w:pPr>
      <w:r>
        <w:t>Auswahl der Kategorien für die Filterung</w:t>
      </w:r>
    </w:p>
    <w:p w14:paraId="730F1A0C" w14:textId="77777777" w:rsidR="00B064FB" w:rsidRDefault="00B064FB" w:rsidP="00B064FB">
      <w:pPr>
        <w:pStyle w:val="IPA-TextkrperStandart"/>
        <w:numPr>
          <w:ilvl w:val="0"/>
          <w:numId w:val="18"/>
        </w:numPr>
      </w:pPr>
      <w:r w:rsidRPr="00B96965">
        <w:t>Frontend</w:t>
      </w:r>
    </w:p>
    <w:p w14:paraId="2567381F" w14:textId="77777777" w:rsidR="00B064FB" w:rsidRDefault="00B064FB" w:rsidP="00B064FB">
      <w:pPr>
        <w:pStyle w:val="IPA-TextkrperStandart"/>
        <w:numPr>
          <w:ilvl w:val="1"/>
          <w:numId w:val="18"/>
        </w:numPr>
      </w:pPr>
      <w:r>
        <w:t>Produkte können nach Kategorien gefiltert werden</w:t>
      </w:r>
    </w:p>
    <w:p w14:paraId="03E0B72F" w14:textId="77777777" w:rsidR="00B064FB" w:rsidRDefault="00B064FB" w:rsidP="00B064FB">
      <w:pPr>
        <w:pStyle w:val="IPA-TextkrperStandart"/>
        <w:numPr>
          <w:ilvl w:val="1"/>
          <w:numId w:val="18"/>
        </w:numPr>
      </w:pPr>
      <w:r>
        <w:t>Detailseiten haben eine «sprechende URL» mit dem Produktenamen.</w:t>
      </w:r>
    </w:p>
    <w:p w14:paraId="5EE04935" w14:textId="77777777" w:rsidR="00B064FB" w:rsidRDefault="00B064FB" w:rsidP="00B064FB">
      <w:pPr>
        <w:pStyle w:val="IPA-TextkrperStandart"/>
        <w:numPr>
          <w:ilvl w:val="1"/>
          <w:numId w:val="18"/>
        </w:numPr>
      </w:pPr>
      <w:r>
        <w:t>Produkte können in verschiedenen Sprachen angezeigt werden.</w:t>
      </w:r>
    </w:p>
    <w:p w14:paraId="0188FD31" w14:textId="1BF4AA02" w:rsidR="00827DAA" w:rsidRPr="00827DAA" w:rsidRDefault="00B064FB" w:rsidP="00B064FB">
      <w:pPr>
        <w:pStyle w:val="IPA-TextkrperStandart"/>
        <w:numPr>
          <w:ilvl w:val="1"/>
          <w:numId w:val="18"/>
        </w:numPr>
      </w:pPr>
      <w:r>
        <w:t>Auf Detailseiten erscheint eine Lightbox, wenn ein Bild angeklickt wird.</w:t>
      </w:r>
    </w:p>
    <w:p w14:paraId="02FDCBD9" w14:textId="77777777" w:rsidR="00AC5D2B" w:rsidRPr="00AC5D2B" w:rsidRDefault="00AC5D2B" w:rsidP="00AC5D2B">
      <w:pPr>
        <w:pStyle w:val="IPA-HinweistexteTextkanngelschtwerden"/>
      </w:pPr>
      <w:r>
        <w:t>Funktionale Anforderungen beschreiben gewünschte Funktionalitäten (was soll das System tun/können) eines Systems bzw. Produkts, dessen Daten oder Verhalten.</w:t>
      </w:r>
    </w:p>
    <w:p w14:paraId="30078A23" w14:textId="142AD4DD" w:rsidR="009B2206" w:rsidRDefault="000F0775" w:rsidP="0076592C">
      <w:pPr>
        <w:pStyle w:val="Heading3"/>
      </w:pPr>
      <w:bookmarkStart w:id="76" w:name="_Toc68858076"/>
      <w:r>
        <w:t>Nicht funktionale Anforderungen</w:t>
      </w:r>
      <w:bookmarkEnd w:id="76"/>
    </w:p>
    <w:p w14:paraId="68106A7A" w14:textId="7F2103E6" w:rsidR="00B064FB" w:rsidRDefault="00B064FB" w:rsidP="00B064FB">
      <w:pPr>
        <w:pStyle w:val="IPA-TextkrperStandart"/>
        <w:numPr>
          <w:ilvl w:val="0"/>
          <w:numId w:val="18"/>
        </w:numPr>
      </w:pPr>
      <w:r>
        <w:t xml:space="preserve">Die Darstellung </w:t>
      </w:r>
      <w:r w:rsidR="007B373B">
        <w:t>entspricht der Vorgabe</w:t>
      </w:r>
    </w:p>
    <w:p w14:paraId="309F8817" w14:textId="240650B0" w:rsidR="007B373B" w:rsidRDefault="007B373B" w:rsidP="007B373B">
      <w:pPr>
        <w:pStyle w:val="IPA-TextkrperStandart"/>
        <w:numPr>
          <w:ilvl w:val="1"/>
          <w:numId w:val="18"/>
        </w:numPr>
      </w:pPr>
      <w:r>
        <w:t>Listenansicht</w:t>
      </w:r>
    </w:p>
    <w:p w14:paraId="21522716" w14:textId="0213F2C8" w:rsidR="007B373B" w:rsidRDefault="007B373B" w:rsidP="007B373B">
      <w:pPr>
        <w:pStyle w:val="IPA-TextkrperStandart"/>
        <w:numPr>
          <w:ilvl w:val="1"/>
          <w:numId w:val="18"/>
        </w:numPr>
      </w:pPr>
      <w:r>
        <w:t>Detailansicht</w:t>
      </w:r>
    </w:p>
    <w:p w14:paraId="52559695" w14:textId="6F208EE7" w:rsidR="007B373B" w:rsidRDefault="007B373B" w:rsidP="007B373B">
      <w:pPr>
        <w:pStyle w:val="IPA-TextkrperStandart"/>
        <w:numPr>
          <w:ilvl w:val="1"/>
          <w:numId w:val="18"/>
        </w:numPr>
      </w:pPr>
      <w:r>
        <w:t>Merkliste</w:t>
      </w:r>
    </w:p>
    <w:p w14:paraId="4F17371E" w14:textId="5D1552C7" w:rsidR="007B373B" w:rsidRDefault="007B373B" w:rsidP="007B373B">
      <w:pPr>
        <w:pStyle w:val="IPA-TextkrperStandart"/>
        <w:numPr>
          <w:ilvl w:val="1"/>
          <w:numId w:val="18"/>
        </w:numPr>
      </w:pPr>
      <w:r>
        <w:t>Schaltflächen (Filter, Buttons)</w:t>
      </w:r>
    </w:p>
    <w:p w14:paraId="4A34D65C" w14:textId="16157190" w:rsidR="00B064FB" w:rsidRDefault="00B064FB" w:rsidP="00B064FB">
      <w:pPr>
        <w:pStyle w:val="IPA-TextkrperStandart"/>
        <w:numPr>
          <w:ilvl w:val="0"/>
          <w:numId w:val="18"/>
        </w:numPr>
      </w:pPr>
      <w:r>
        <w:t>Das Frontend ist responsiv und auf mobilen Geräten gut bedienbar.</w:t>
      </w:r>
    </w:p>
    <w:p w14:paraId="4FB26FE9" w14:textId="22CB8705" w:rsidR="007B373B" w:rsidRPr="00B064FB" w:rsidRDefault="007B373B" w:rsidP="007B373B">
      <w:pPr>
        <w:pStyle w:val="IPA-TextkrperStandart"/>
        <w:numPr>
          <w:ilvl w:val="1"/>
          <w:numId w:val="18"/>
        </w:numPr>
      </w:pPr>
      <w:r>
        <w:t>Für die Ansicht auf mobilen Geräten bietet sich eine gewisse Freiheit, da hierfür keine Design-Vorgaben definiert wurden.</w:t>
      </w:r>
    </w:p>
    <w:p w14:paraId="5FEAAD00" w14:textId="77777777" w:rsidR="00AC5D2B" w:rsidRDefault="00AC5D2B" w:rsidP="00AC5D2B">
      <w:pPr>
        <w:pStyle w:val="IPA-HinweistexteTextkanngelschtwerden"/>
      </w:pPr>
      <w:r>
        <w:lastRenderedPageBreak/>
        <w:t>Nichtfunktionale Anforderungen sind Anforderungen, an die "Qualität" in welcher die</w:t>
      </w:r>
      <w:r w:rsidR="00373ABC">
        <w:t xml:space="preserve"> </w:t>
      </w:r>
      <w:r w:rsidRPr="00AC5D2B">
        <w:t>geforderte Funktionalität</w:t>
      </w:r>
      <w:r>
        <w:t xml:space="preserve"> zu erbringen ist.</w:t>
      </w:r>
      <w:r>
        <w:br/>
      </w:r>
      <w:r>
        <w:br/>
        <w:t xml:space="preserve">Qualität im vorgenannten Sinn meint beispielsweise </w:t>
      </w:r>
    </w:p>
    <w:p w14:paraId="48FBB2FD" w14:textId="77777777" w:rsidR="00AC5D2B" w:rsidRDefault="00AC5D2B" w:rsidP="00AC5D2B">
      <w:pPr>
        <w:pStyle w:val="IPA-HinweistexteTextkanngelschtwerden"/>
      </w:pPr>
      <w:r>
        <w:t>wie die Funktionalität ausgeführt werden soll (z.B. Reaktionszeit)</w:t>
      </w:r>
    </w:p>
    <w:p w14:paraId="7B0E7384" w14:textId="77777777" w:rsidR="00AC5D2B" w:rsidRDefault="00AC5D2B" w:rsidP="00AC5D2B">
      <w:pPr>
        <w:pStyle w:val="IPA-HinweistexteTextkanngelschtwerden"/>
      </w:pPr>
      <w:r>
        <w:t>Bedingungen unter denen die Funktionalität ausgeführt wird (z.B. 7x24 Std.)</w:t>
      </w:r>
    </w:p>
    <w:p w14:paraId="74728676" w14:textId="77777777" w:rsidR="00373ABC" w:rsidRDefault="00373ABC" w:rsidP="00AC5D2B">
      <w:pPr>
        <w:pStyle w:val="IPA-HinweistexteTextkanngelschtwerden"/>
      </w:pPr>
      <w:r>
        <w:t>Oder einen schnell zu bedienen GUIs (z. B Software Ergonomie)</w:t>
      </w:r>
    </w:p>
    <w:p w14:paraId="689D5247" w14:textId="77777777" w:rsidR="00F61FAD" w:rsidRPr="00F61FAD" w:rsidRDefault="00F61FAD" w:rsidP="000F0775">
      <w:pPr>
        <w:pStyle w:val="Heading3"/>
        <w:rPr>
          <w:rFonts w:cs="Times New Roman"/>
        </w:rPr>
      </w:pPr>
      <w:r>
        <w:br w:type="page"/>
      </w:r>
    </w:p>
    <w:bookmarkEnd w:id="72"/>
    <w:p w14:paraId="766A5FE8" w14:textId="77777777" w:rsidR="00F61FAD" w:rsidRDefault="00F61FAD">
      <w:pPr>
        <w:tabs>
          <w:tab w:val="left" w:pos="2085"/>
        </w:tabs>
        <w:rPr>
          <w:sz w:val="20"/>
        </w:rPr>
        <w:sectPr w:rsidR="00F61FAD" w:rsidSect="00733060">
          <w:pgSz w:w="11906" w:h="16838" w:code="9"/>
          <w:pgMar w:top="1382" w:right="1134" w:bottom="851" w:left="1701" w:header="709" w:footer="709" w:gutter="0"/>
          <w:cols w:space="708"/>
          <w:titlePg/>
          <w:docGrid w:linePitch="360"/>
        </w:sectPr>
      </w:pPr>
    </w:p>
    <w:p w14:paraId="69EE399F" w14:textId="77777777" w:rsidR="007D1396" w:rsidRDefault="00F61FAD" w:rsidP="00F61FAD">
      <w:pPr>
        <w:pStyle w:val="Heading2"/>
        <w:spacing w:before="120" w:after="240"/>
      </w:pPr>
      <w:bookmarkStart w:id="77" w:name="_Toc114965601"/>
      <w:bookmarkStart w:id="78" w:name="_Toc68858077"/>
      <w:r w:rsidRPr="00E10423">
        <w:lastRenderedPageBreak/>
        <w:t>Risikoanalyse</w:t>
      </w:r>
      <w:bookmarkEnd w:id="77"/>
      <w:bookmarkEnd w:id="78"/>
    </w:p>
    <w:p w14:paraId="732569CB" w14:textId="77777777" w:rsidR="007D1396" w:rsidRDefault="007D1396" w:rsidP="007D1396">
      <w:pPr>
        <w:pStyle w:val="IPA-HinweistexteTextkanngelschtwerden"/>
      </w:pPr>
      <w:r w:rsidRPr="007D1396">
        <w:t>Welche Risiken ergeben sich, wenn das Projekt nicht realisiert wird? Was ist, wenn das Projekt scheitert? Welches sind die grössten Risiken bei diesem Projekt.</w:t>
      </w:r>
      <w:r w:rsidR="00E03D36">
        <w:t xml:space="preserve"> (kann auch in den Anhang)</w:t>
      </w:r>
    </w:p>
    <w:p w14:paraId="7D587333" w14:textId="562782A6" w:rsidR="00E03D36" w:rsidRPr="007D1396" w:rsidRDefault="00E03D36" w:rsidP="00E03D36">
      <w:pPr>
        <w:pStyle w:val="Caption"/>
      </w:pPr>
      <w:bookmarkStart w:id="79" w:name="_Toc68851339"/>
      <w:r>
        <w:t xml:space="preserve">Tabelle </w:t>
      </w:r>
      <w:r w:rsidR="00FF411C">
        <w:fldChar w:fldCharType="begin"/>
      </w:r>
      <w:r w:rsidR="00FF411C">
        <w:instrText xml:space="preserve"> SEQ Tabelle \* ARABIC </w:instrText>
      </w:r>
      <w:r w:rsidR="00FF411C">
        <w:fldChar w:fldCharType="separate"/>
      </w:r>
      <w:r w:rsidR="006F6686">
        <w:rPr>
          <w:noProof/>
        </w:rPr>
        <w:t>7</w:t>
      </w:r>
      <w:r w:rsidR="00FF411C">
        <w:rPr>
          <w:noProof/>
        </w:rPr>
        <w:fldChar w:fldCharType="end"/>
      </w:r>
      <w:r>
        <w:t>, Risikoanalyse</w:t>
      </w:r>
      <w:bookmarkEnd w:id="79"/>
    </w:p>
    <w:tbl>
      <w:tblPr>
        <w:tblStyle w:val="TableGrid"/>
        <w:tblW w:w="20620" w:type="dxa"/>
        <w:tblLayout w:type="fixed"/>
        <w:tblLook w:val="04A0" w:firstRow="1" w:lastRow="0" w:firstColumn="1" w:lastColumn="0" w:noHBand="0" w:noVBand="1"/>
      </w:tblPr>
      <w:tblGrid>
        <w:gridCol w:w="2820"/>
        <w:gridCol w:w="3066"/>
        <w:gridCol w:w="574"/>
        <w:gridCol w:w="574"/>
        <w:gridCol w:w="1340"/>
        <w:gridCol w:w="2870"/>
        <w:gridCol w:w="4018"/>
        <w:gridCol w:w="574"/>
        <w:gridCol w:w="574"/>
        <w:gridCol w:w="1339"/>
        <w:gridCol w:w="2871"/>
      </w:tblGrid>
      <w:tr w:rsidR="009808B2" w:rsidRPr="00096F4C" w14:paraId="09BCFFD8" w14:textId="77777777" w:rsidTr="00DC39A8">
        <w:trPr>
          <w:trHeight w:val="398"/>
        </w:trPr>
        <w:tc>
          <w:tcPr>
            <w:tcW w:w="2820" w:type="dxa"/>
            <w:vMerge w:val="restart"/>
            <w:tcBorders>
              <w:top w:val="single" w:sz="12" w:space="0" w:color="auto"/>
              <w:left w:val="single" w:sz="12" w:space="0" w:color="auto"/>
            </w:tcBorders>
            <w:shd w:val="clear" w:color="auto" w:fill="548DD4" w:themeFill="text2" w:themeFillTint="99"/>
            <w:vAlign w:val="center"/>
          </w:tcPr>
          <w:p w14:paraId="45485F71" w14:textId="77777777" w:rsidR="009808B2" w:rsidRPr="008E2F6C" w:rsidRDefault="009808B2" w:rsidP="003A49D0">
            <w:pPr>
              <w:jc w:val="center"/>
              <w:rPr>
                <w:rFonts w:cs="Arial"/>
                <w:b/>
              </w:rPr>
            </w:pPr>
            <w:r w:rsidRPr="008E2F6C">
              <w:rPr>
                <w:rFonts w:cs="Arial"/>
                <w:b/>
              </w:rPr>
              <w:t>Risikobeschreibung</w:t>
            </w:r>
          </w:p>
        </w:tc>
        <w:tc>
          <w:tcPr>
            <w:tcW w:w="3066" w:type="dxa"/>
            <w:vMerge w:val="restart"/>
            <w:tcBorders>
              <w:top w:val="single" w:sz="12" w:space="0" w:color="auto"/>
              <w:right w:val="single" w:sz="12" w:space="0" w:color="auto"/>
            </w:tcBorders>
            <w:shd w:val="clear" w:color="auto" w:fill="548DD4" w:themeFill="text2" w:themeFillTint="99"/>
            <w:vAlign w:val="center"/>
          </w:tcPr>
          <w:p w14:paraId="04824BE5" w14:textId="77777777" w:rsidR="009808B2" w:rsidRPr="008E2F6C" w:rsidRDefault="009808B2" w:rsidP="003A49D0">
            <w:pPr>
              <w:jc w:val="center"/>
              <w:rPr>
                <w:rFonts w:cs="Arial"/>
                <w:b/>
              </w:rPr>
            </w:pPr>
            <w:r w:rsidRPr="008E2F6C">
              <w:rPr>
                <w:rFonts w:cs="Arial"/>
                <w:b/>
              </w:rPr>
              <w:t>Auswirkung</w:t>
            </w:r>
          </w:p>
        </w:tc>
        <w:tc>
          <w:tcPr>
            <w:tcW w:w="5358"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15A63B81" w14:textId="77777777" w:rsidR="009808B2" w:rsidRPr="008E2F6C" w:rsidRDefault="009808B2" w:rsidP="003A49D0">
            <w:pPr>
              <w:jc w:val="center"/>
              <w:rPr>
                <w:rFonts w:cs="Arial"/>
                <w:b/>
              </w:rPr>
            </w:pPr>
            <w:r w:rsidRPr="008E2F6C">
              <w:rPr>
                <w:rFonts w:cs="Arial"/>
                <w:b/>
              </w:rPr>
              <w:t>Vor Massnahme</w:t>
            </w:r>
          </w:p>
        </w:tc>
        <w:tc>
          <w:tcPr>
            <w:tcW w:w="4018" w:type="dxa"/>
            <w:vMerge w:val="restart"/>
            <w:tcBorders>
              <w:top w:val="single" w:sz="12" w:space="0" w:color="auto"/>
              <w:left w:val="single" w:sz="12" w:space="0" w:color="auto"/>
              <w:right w:val="single" w:sz="12" w:space="0" w:color="auto"/>
            </w:tcBorders>
            <w:shd w:val="clear" w:color="auto" w:fill="548DD4" w:themeFill="text2" w:themeFillTint="99"/>
            <w:vAlign w:val="center"/>
          </w:tcPr>
          <w:p w14:paraId="254576E4" w14:textId="77777777" w:rsidR="009808B2" w:rsidRPr="008E2F6C" w:rsidRDefault="009808B2" w:rsidP="003A49D0">
            <w:pPr>
              <w:jc w:val="center"/>
              <w:rPr>
                <w:rFonts w:cs="Arial"/>
                <w:b/>
              </w:rPr>
            </w:pPr>
            <w:r w:rsidRPr="008E2F6C">
              <w:rPr>
                <w:rFonts w:cs="Arial"/>
                <w:b/>
              </w:rPr>
              <w:t>Massnahmen/Erklärung</w:t>
            </w:r>
          </w:p>
        </w:tc>
        <w:tc>
          <w:tcPr>
            <w:tcW w:w="5358"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74EED70D" w14:textId="77777777" w:rsidR="009808B2" w:rsidRPr="008E2F6C" w:rsidRDefault="009808B2" w:rsidP="003A49D0">
            <w:pPr>
              <w:jc w:val="center"/>
              <w:rPr>
                <w:rFonts w:cs="Arial"/>
                <w:b/>
              </w:rPr>
            </w:pPr>
            <w:r w:rsidRPr="008E2F6C">
              <w:rPr>
                <w:rFonts w:cs="Arial"/>
                <w:b/>
              </w:rPr>
              <w:t>Nach Massnahme</w:t>
            </w:r>
          </w:p>
        </w:tc>
      </w:tr>
      <w:tr w:rsidR="009808B2" w14:paraId="6274D63F" w14:textId="77777777" w:rsidTr="00DC39A8">
        <w:trPr>
          <w:trHeight w:val="276"/>
        </w:trPr>
        <w:tc>
          <w:tcPr>
            <w:tcW w:w="2820" w:type="dxa"/>
            <w:vMerge/>
            <w:tcBorders>
              <w:left w:val="single" w:sz="12" w:space="0" w:color="auto"/>
              <w:bottom w:val="single" w:sz="12" w:space="0" w:color="auto"/>
            </w:tcBorders>
            <w:shd w:val="clear" w:color="auto" w:fill="548DD4" w:themeFill="text2" w:themeFillTint="99"/>
          </w:tcPr>
          <w:p w14:paraId="32AFA729" w14:textId="77777777" w:rsidR="009808B2" w:rsidRPr="008E2F6C" w:rsidRDefault="009808B2" w:rsidP="003A49D0">
            <w:pPr>
              <w:jc w:val="center"/>
              <w:rPr>
                <w:rFonts w:cs="Arial"/>
                <w:b/>
              </w:rPr>
            </w:pPr>
          </w:p>
        </w:tc>
        <w:tc>
          <w:tcPr>
            <w:tcW w:w="3066" w:type="dxa"/>
            <w:vMerge/>
            <w:tcBorders>
              <w:bottom w:val="single" w:sz="12" w:space="0" w:color="auto"/>
              <w:right w:val="single" w:sz="12" w:space="0" w:color="auto"/>
            </w:tcBorders>
            <w:shd w:val="clear" w:color="auto" w:fill="548DD4" w:themeFill="text2" w:themeFillTint="99"/>
          </w:tcPr>
          <w:p w14:paraId="17AC9162" w14:textId="77777777"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52522D00" w14:textId="77777777"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35952F05" w14:textId="77777777" w:rsidR="009808B2" w:rsidRPr="008E2F6C" w:rsidRDefault="00C0498D" w:rsidP="003A49D0">
            <w:pPr>
              <w:jc w:val="center"/>
              <w:rPr>
                <w:rFonts w:cs="Arial"/>
                <w:b/>
              </w:rPr>
            </w:pPr>
            <w:r>
              <w:rPr>
                <w:rFonts w:cs="Arial"/>
                <w:b/>
              </w:rPr>
              <w:t>S</w:t>
            </w:r>
          </w:p>
        </w:tc>
        <w:tc>
          <w:tcPr>
            <w:tcW w:w="1340" w:type="dxa"/>
            <w:tcBorders>
              <w:bottom w:val="single" w:sz="12" w:space="0" w:color="auto"/>
            </w:tcBorders>
            <w:shd w:val="clear" w:color="auto" w:fill="548DD4" w:themeFill="text2" w:themeFillTint="99"/>
          </w:tcPr>
          <w:p w14:paraId="37399A60" w14:textId="77777777" w:rsidR="009808B2" w:rsidRPr="008E2F6C" w:rsidRDefault="009808B2" w:rsidP="003A49D0">
            <w:pPr>
              <w:jc w:val="center"/>
              <w:rPr>
                <w:rFonts w:cs="Arial"/>
                <w:b/>
              </w:rPr>
            </w:pPr>
            <w:r w:rsidRPr="008E2F6C">
              <w:rPr>
                <w:rFonts w:cs="Arial"/>
                <w:b/>
              </w:rPr>
              <w:t>Risiko</w:t>
            </w:r>
          </w:p>
        </w:tc>
        <w:tc>
          <w:tcPr>
            <w:tcW w:w="2870" w:type="dxa"/>
            <w:tcBorders>
              <w:bottom w:val="single" w:sz="12" w:space="0" w:color="auto"/>
              <w:right w:val="single" w:sz="12" w:space="0" w:color="auto"/>
            </w:tcBorders>
            <w:shd w:val="clear" w:color="auto" w:fill="548DD4" w:themeFill="text2" w:themeFillTint="99"/>
          </w:tcPr>
          <w:p w14:paraId="37E41A42" w14:textId="77777777" w:rsidR="009808B2" w:rsidRPr="008E2F6C" w:rsidRDefault="009808B2" w:rsidP="003A49D0">
            <w:pPr>
              <w:jc w:val="center"/>
              <w:rPr>
                <w:rFonts w:cs="Arial"/>
                <w:b/>
              </w:rPr>
            </w:pPr>
            <w:r w:rsidRPr="008E2F6C">
              <w:rPr>
                <w:rFonts w:cs="Arial"/>
                <w:b/>
              </w:rPr>
              <w:t>Handlungsweise</w:t>
            </w:r>
          </w:p>
        </w:tc>
        <w:tc>
          <w:tcPr>
            <w:tcW w:w="4018" w:type="dxa"/>
            <w:vMerge/>
            <w:tcBorders>
              <w:left w:val="single" w:sz="12" w:space="0" w:color="auto"/>
              <w:bottom w:val="single" w:sz="12" w:space="0" w:color="auto"/>
              <w:right w:val="single" w:sz="12" w:space="0" w:color="auto"/>
            </w:tcBorders>
            <w:shd w:val="clear" w:color="auto" w:fill="548DD4" w:themeFill="text2" w:themeFillTint="99"/>
          </w:tcPr>
          <w:p w14:paraId="44D03775" w14:textId="77777777"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02EC6969" w14:textId="77777777"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429495D2" w14:textId="77777777" w:rsidR="009808B2" w:rsidRPr="008E2F6C" w:rsidRDefault="009808B2" w:rsidP="003A49D0">
            <w:pPr>
              <w:jc w:val="center"/>
              <w:rPr>
                <w:rFonts w:cs="Arial"/>
                <w:b/>
              </w:rPr>
            </w:pPr>
            <w:r w:rsidRPr="008E2F6C">
              <w:rPr>
                <w:rFonts w:cs="Arial"/>
                <w:b/>
              </w:rPr>
              <w:t>S</w:t>
            </w:r>
          </w:p>
        </w:tc>
        <w:tc>
          <w:tcPr>
            <w:tcW w:w="1339" w:type="dxa"/>
            <w:tcBorders>
              <w:bottom w:val="single" w:sz="12" w:space="0" w:color="auto"/>
              <w:right w:val="single" w:sz="12" w:space="0" w:color="auto"/>
            </w:tcBorders>
            <w:shd w:val="clear" w:color="auto" w:fill="548DD4" w:themeFill="text2" w:themeFillTint="99"/>
          </w:tcPr>
          <w:p w14:paraId="5944675E" w14:textId="77777777" w:rsidR="009808B2" w:rsidRPr="008E2F6C" w:rsidRDefault="009808B2" w:rsidP="003A49D0">
            <w:pPr>
              <w:jc w:val="center"/>
              <w:rPr>
                <w:rFonts w:cs="Arial"/>
                <w:b/>
              </w:rPr>
            </w:pPr>
            <w:r w:rsidRPr="008E2F6C">
              <w:rPr>
                <w:rFonts w:cs="Arial"/>
                <w:b/>
              </w:rPr>
              <w:t>Risiko</w:t>
            </w:r>
          </w:p>
        </w:tc>
        <w:tc>
          <w:tcPr>
            <w:tcW w:w="2871" w:type="dxa"/>
            <w:tcBorders>
              <w:left w:val="single" w:sz="12" w:space="0" w:color="auto"/>
              <w:bottom w:val="single" w:sz="12" w:space="0" w:color="auto"/>
              <w:right w:val="single" w:sz="12" w:space="0" w:color="auto"/>
            </w:tcBorders>
            <w:shd w:val="clear" w:color="auto" w:fill="548DD4" w:themeFill="text2" w:themeFillTint="99"/>
          </w:tcPr>
          <w:p w14:paraId="303E55F8" w14:textId="77777777" w:rsidR="009808B2" w:rsidRPr="008E2F6C" w:rsidRDefault="009808B2" w:rsidP="003A49D0">
            <w:pPr>
              <w:jc w:val="center"/>
              <w:rPr>
                <w:rFonts w:cs="Arial"/>
                <w:b/>
              </w:rPr>
            </w:pPr>
            <w:r w:rsidRPr="008E2F6C">
              <w:rPr>
                <w:rFonts w:cs="Arial"/>
                <w:b/>
              </w:rPr>
              <w:t>Handlungsweise</w:t>
            </w:r>
          </w:p>
        </w:tc>
      </w:tr>
      <w:tr w:rsidR="009808B2" w14:paraId="58882D0F" w14:textId="77777777" w:rsidTr="00DC39A8">
        <w:trPr>
          <w:trHeight w:val="267"/>
        </w:trPr>
        <w:tc>
          <w:tcPr>
            <w:tcW w:w="2820" w:type="dxa"/>
            <w:tcBorders>
              <w:top w:val="single" w:sz="12" w:space="0" w:color="auto"/>
              <w:left w:val="single" w:sz="12" w:space="0" w:color="auto"/>
            </w:tcBorders>
          </w:tcPr>
          <w:p w14:paraId="374C0FD8" w14:textId="78CE095F" w:rsidR="009808B2" w:rsidRPr="00D52963" w:rsidRDefault="00DC39A8" w:rsidP="003A49D0">
            <w:pPr>
              <w:rPr>
                <w:rFonts w:cs="Arial"/>
                <w:sz w:val="16"/>
                <w:szCs w:val="16"/>
              </w:rPr>
            </w:pPr>
            <w:r w:rsidRPr="00DC39A8">
              <w:rPr>
                <w:rFonts w:cs="Arial"/>
                <w:b/>
                <w:bCs/>
                <w:sz w:val="16"/>
                <w:szCs w:val="16"/>
              </w:rPr>
              <w:t>R1:</w:t>
            </w:r>
            <w:r>
              <w:rPr>
                <w:rFonts w:cs="Arial"/>
                <w:sz w:val="16"/>
                <w:szCs w:val="16"/>
              </w:rPr>
              <w:t xml:space="preserve"> </w:t>
            </w:r>
            <w:r w:rsidR="00377500">
              <w:rPr>
                <w:rFonts w:cs="Arial"/>
                <w:sz w:val="16"/>
                <w:szCs w:val="16"/>
              </w:rPr>
              <w:t>Ausfall Workstation</w:t>
            </w:r>
          </w:p>
        </w:tc>
        <w:tc>
          <w:tcPr>
            <w:tcW w:w="3066" w:type="dxa"/>
            <w:tcBorders>
              <w:top w:val="single" w:sz="12" w:space="0" w:color="auto"/>
              <w:right w:val="single" w:sz="12" w:space="0" w:color="auto"/>
            </w:tcBorders>
          </w:tcPr>
          <w:p w14:paraId="7C08ACF4" w14:textId="5CA9CC05" w:rsidR="009808B2" w:rsidRPr="00D52963" w:rsidRDefault="00377500" w:rsidP="003A49D0">
            <w:pPr>
              <w:rPr>
                <w:rFonts w:cs="Arial"/>
                <w:sz w:val="16"/>
                <w:szCs w:val="16"/>
              </w:rPr>
            </w:pPr>
            <w:r>
              <w:rPr>
                <w:rFonts w:cs="Arial"/>
                <w:sz w:val="16"/>
                <w:szCs w:val="16"/>
              </w:rPr>
              <w:t>Arbeiten können</w:t>
            </w:r>
            <w:r w:rsidR="00827DAA">
              <w:rPr>
                <w:rFonts w:cs="Arial"/>
                <w:sz w:val="16"/>
                <w:szCs w:val="16"/>
              </w:rPr>
              <w:t xml:space="preserve"> für eine gewisse Zeit</w:t>
            </w:r>
            <w:r>
              <w:rPr>
                <w:rFonts w:cs="Arial"/>
                <w:sz w:val="16"/>
                <w:szCs w:val="16"/>
              </w:rPr>
              <w:t xml:space="preserve"> nicht weitergeführt werden. </w:t>
            </w:r>
          </w:p>
        </w:tc>
        <w:tc>
          <w:tcPr>
            <w:tcW w:w="574" w:type="dxa"/>
            <w:tcBorders>
              <w:top w:val="single" w:sz="12" w:space="0" w:color="auto"/>
              <w:left w:val="single" w:sz="12" w:space="0" w:color="auto"/>
            </w:tcBorders>
          </w:tcPr>
          <w:p w14:paraId="73E00486" w14:textId="5027CD59" w:rsidR="009808B2" w:rsidRPr="00D52963" w:rsidRDefault="00377500" w:rsidP="003A49D0">
            <w:pPr>
              <w:rPr>
                <w:rFonts w:cs="Arial"/>
                <w:sz w:val="16"/>
                <w:szCs w:val="16"/>
              </w:rPr>
            </w:pPr>
            <w:r>
              <w:rPr>
                <w:rFonts w:cs="Arial"/>
                <w:sz w:val="16"/>
                <w:szCs w:val="16"/>
              </w:rPr>
              <w:t>2</w:t>
            </w:r>
          </w:p>
        </w:tc>
        <w:tc>
          <w:tcPr>
            <w:tcW w:w="574" w:type="dxa"/>
            <w:tcBorders>
              <w:top w:val="single" w:sz="12" w:space="0" w:color="auto"/>
            </w:tcBorders>
          </w:tcPr>
          <w:p w14:paraId="741A7A7E" w14:textId="078A0B75" w:rsidR="009808B2" w:rsidRPr="00D52963" w:rsidRDefault="00746103" w:rsidP="003A49D0">
            <w:pPr>
              <w:rPr>
                <w:rFonts w:cs="Arial"/>
                <w:sz w:val="16"/>
                <w:szCs w:val="16"/>
              </w:rPr>
            </w:pPr>
            <w:r>
              <w:rPr>
                <w:rFonts w:cs="Arial"/>
                <w:sz w:val="16"/>
                <w:szCs w:val="16"/>
              </w:rPr>
              <w:t>2</w:t>
            </w:r>
          </w:p>
        </w:tc>
        <w:tc>
          <w:tcPr>
            <w:tcW w:w="1340" w:type="dxa"/>
            <w:tcBorders>
              <w:top w:val="single" w:sz="12" w:space="0" w:color="auto"/>
            </w:tcBorders>
            <w:shd w:val="clear" w:color="auto" w:fill="92D050"/>
          </w:tcPr>
          <w:p w14:paraId="36DA30AE" w14:textId="5BFE5D8F" w:rsidR="009808B2" w:rsidRPr="00D52963" w:rsidRDefault="006152BC" w:rsidP="003A49D0">
            <w:pPr>
              <w:rPr>
                <w:rFonts w:cs="Arial"/>
                <w:sz w:val="16"/>
                <w:szCs w:val="16"/>
              </w:rPr>
            </w:pPr>
            <w:r>
              <w:rPr>
                <w:rFonts w:cs="Arial"/>
                <w:sz w:val="16"/>
                <w:szCs w:val="16"/>
              </w:rPr>
              <w:t>Gering</w:t>
            </w:r>
          </w:p>
        </w:tc>
        <w:tc>
          <w:tcPr>
            <w:tcW w:w="2870" w:type="dxa"/>
            <w:tcBorders>
              <w:top w:val="single" w:sz="12" w:space="0" w:color="auto"/>
              <w:right w:val="single" w:sz="12" w:space="0" w:color="auto"/>
            </w:tcBorders>
          </w:tcPr>
          <w:p w14:paraId="6B8A5541" w14:textId="7B4194BA" w:rsidR="009808B2" w:rsidRPr="00D52963" w:rsidRDefault="00F517A0" w:rsidP="003A49D0">
            <w:pPr>
              <w:rPr>
                <w:rFonts w:cs="Arial"/>
                <w:sz w:val="16"/>
                <w:szCs w:val="16"/>
              </w:rPr>
            </w:pPr>
            <w:r>
              <w:rPr>
                <w:rFonts w:cs="Arial"/>
                <w:sz w:val="16"/>
                <w:szCs w:val="16"/>
              </w:rPr>
              <w:t>Risikominderung</w:t>
            </w:r>
          </w:p>
        </w:tc>
        <w:tc>
          <w:tcPr>
            <w:tcW w:w="4018" w:type="dxa"/>
            <w:tcBorders>
              <w:top w:val="single" w:sz="12" w:space="0" w:color="auto"/>
              <w:left w:val="single" w:sz="12" w:space="0" w:color="auto"/>
              <w:right w:val="single" w:sz="12" w:space="0" w:color="auto"/>
            </w:tcBorders>
          </w:tcPr>
          <w:p w14:paraId="34F59AD8" w14:textId="288D9CB3" w:rsidR="009808B2" w:rsidRPr="00D52963" w:rsidRDefault="00F517A0" w:rsidP="003A49D0">
            <w:pPr>
              <w:rPr>
                <w:rFonts w:cs="Arial"/>
                <w:sz w:val="16"/>
                <w:szCs w:val="16"/>
              </w:rPr>
            </w:pPr>
            <w:r>
              <w:rPr>
                <w:rFonts w:cs="Arial"/>
                <w:sz w:val="16"/>
                <w:szCs w:val="16"/>
              </w:rPr>
              <w:t>Anti-Virus Programm</w:t>
            </w:r>
          </w:p>
        </w:tc>
        <w:tc>
          <w:tcPr>
            <w:tcW w:w="574" w:type="dxa"/>
            <w:tcBorders>
              <w:top w:val="single" w:sz="12" w:space="0" w:color="auto"/>
              <w:left w:val="single" w:sz="12" w:space="0" w:color="auto"/>
            </w:tcBorders>
          </w:tcPr>
          <w:p w14:paraId="4D42309A" w14:textId="75078BED" w:rsidR="009808B2" w:rsidRPr="00D52963" w:rsidRDefault="007B373B" w:rsidP="003A49D0">
            <w:pPr>
              <w:rPr>
                <w:rFonts w:cs="Arial"/>
                <w:sz w:val="16"/>
                <w:szCs w:val="16"/>
              </w:rPr>
            </w:pPr>
            <w:r>
              <w:rPr>
                <w:rFonts w:cs="Arial"/>
                <w:sz w:val="16"/>
                <w:szCs w:val="16"/>
              </w:rPr>
              <w:t>1</w:t>
            </w:r>
          </w:p>
        </w:tc>
        <w:tc>
          <w:tcPr>
            <w:tcW w:w="574" w:type="dxa"/>
            <w:tcBorders>
              <w:top w:val="single" w:sz="12" w:space="0" w:color="auto"/>
            </w:tcBorders>
          </w:tcPr>
          <w:p w14:paraId="7F4F5F81" w14:textId="6E0F4FF7" w:rsidR="009808B2" w:rsidRPr="00D52963" w:rsidRDefault="007B373B" w:rsidP="003A49D0">
            <w:pPr>
              <w:rPr>
                <w:rFonts w:cs="Arial"/>
                <w:sz w:val="16"/>
                <w:szCs w:val="16"/>
              </w:rPr>
            </w:pPr>
            <w:r>
              <w:rPr>
                <w:rFonts w:cs="Arial"/>
                <w:sz w:val="16"/>
                <w:szCs w:val="16"/>
              </w:rPr>
              <w:t>2</w:t>
            </w:r>
          </w:p>
        </w:tc>
        <w:tc>
          <w:tcPr>
            <w:tcW w:w="1339" w:type="dxa"/>
            <w:tcBorders>
              <w:top w:val="single" w:sz="12" w:space="0" w:color="auto"/>
              <w:right w:val="single" w:sz="12" w:space="0" w:color="auto"/>
            </w:tcBorders>
            <w:shd w:val="clear" w:color="auto" w:fill="92D050"/>
          </w:tcPr>
          <w:p w14:paraId="230FD6B8" w14:textId="7E431EA9" w:rsidR="009808B2" w:rsidRPr="00D52963" w:rsidRDefault="007B373B" w:rsidP="003A49D0">
            <w:pPr>
              <w:rPr>
                <w:rFonts w:cs="Arial"/>
                <w:sz w:val="16"/>
                <w:szCs w:val="16"/>
              </w:rPr>
            </w:pPr>
            <w:r>
              <w:rPr>
                <w:rFonts w:cs="Arial"/>
                <w:sz w:val="16"/>
                <w:szCs w:val="16"/>
              </w:rPr>
              <w:t>Gering</w:t>
            </w:r>
          </w:p>
        </w:tc>
        <w:tc>
          <w:tcPr>
            <w:tcW w:w="2871" w:type="dxa"/>
            <w:tcBorders>
              <w:top w:val="single" w:sz="12" w:space="0" w:color="auto"/>
              <w:left w:val="single" w:sz="12" w:space="0" w:color="auto"/>
              <w:right w:val="single" w:sz="12" w:space="0" w:color="auto"/>
            </w:tcBorders>
          </w:tcPr>
          <w:p w14:paraId="31AD1840" w14:textId="3307AA61" w:rsidR="009808B2" w:rsidRPr="00D52963" w:rsidRDefault="00414EC4" w:rsidP="003A49D0">
            <w:pPr>
              <w:rPr>
                <w:rFonts w:cs="Arial"/>
                <w:sz w:val="16"/>
                <w:szCs w:val="16"/>
              </w:rPr>
            </w:pPr>
            <w:r>
              <w:rPr>
                <w:rFonts w:cs="Arial"/>
                <w:sz w:val="16"/>
                <w:szCs w:val="16"/>
              </w:rPr>
              <w:t>Risikoakzeptanz</w:t>
            </w:r>
          </w:p>
        </w:tc>
      </w:tr>
      <w:tr w:rsidR="009808B2" w14:paraId="17CBC6BE" w14:textId="77777777" w:rsidTr="00DC39A8">
        <w:trPr>
          <w:trHeight w:val="276"/>
        </w:trPr>
        <w:tc>
          <w:tcPr>
            <w:tcW w:w="2820" w:type="dxa"/>
            <w:tcBorders>
              <w:left w:val="single" w:sz="12" w:space="0" w:color="auto"/>
            </w:tcBorders>
          </w:tcPr>
          <w:p w14:paraId="7B35822B" w14:textId="740D88D4" w:rsidR="009808B2" w:rsidRPr="00D52963" w:rsidRDefault="00DC39A8" w:rsidP="003A49D0">
            <w:pPr>
              <w:rPr>
                <w:rFonts w:cs="Arial"/>
                <w:sz w:val="16"/>
                <w:szCs w:val="16"/>
              </w:rPr>
            </w:pPr>
            <w:r w:rsidRPr="00DC39A8">
              <w:rPr>
                <w:rFonts w:cs="Arial"/>
                <w:b/>
                <w:bCs/>
                <w:sz w:val="16"/>
                <w:szCs w:val="16"/>
              </w:rPr>
              <w:t>R2:</w:t>
            </w:r>
            <w:r>
              <w:rPr>
                <w:rFonts w:cs="Arial"/>
                <w:sz w:val="16"/>
                <w:szCs w:val="16"/>
              </w:rPr>
              <w:t xml:space="preserve"> </w:t>
            </w:r>
            <w:r w:rsidR="00746103">
              <w:rPr>
                <w:rFonts w:cs="Arial"/>
                <w:sz w:val="16"/>
                <w:szCs w:val="16"/>
              </w:rPr>
              <w:t>Verspätete Abgabe</w:t>
            </w:r>
            <w:r w:rsidR="00827DAA">
              <w:rPr>
                <w:rFonts w:cs="Arial"/>
                <w:sz w:val="16"/>
                <w:szCs w:val="16"/>
              </w:rPr>
              <w:t xml:space="preserve"> der Dokumentation</w:t>
            </w:r>
          </w:p>
        </w:tc>
        <w:tc>
          <w:tcPr>
            <w:tcW w:w="3066" w:type="dxa"/>
            <w:tcBorders>
              <w:right w:val="single" w:sz="12" w:space="0" w:color="auto"/>
            </w:tcBorders>
          </w:tcPr>
          <w:p w14:paraId="4ECFB723" w14:textId="4DBF770F" w:rsidR="009808B2" w:rsidRPr="00D52963" w:rsidRDefault="00746103" w:rsidP="003A49D0">
            <w:pPr>
              <w:rPr>
                <w:rFonts w:cs="Arial"/>
                <w:sz w:val="16"/>
                <w:szCs w:val="16"/>
              </w:rPr>
            </w:pPr>
            <w:r>
              <w:rPr>
                <w:rFonts w:cs="Arial"/>
                <w:sz w:val="16"/>
                <w:szCs w:val="16"/>
              </w:rPr>
              <w:t>Notenabzug von 0.5</w:t>
            </w:r>
          </w:p>
        </w:tc>
        <w:tc>
          <w:tcPr>
            <w:tcW w:w="574" w:type="dxa"/>
            <w:tcBorders>
              <w:left w:val="single" w:sz="12" w:space="0" w:color="auto"/>
            </w:tcBorders>
          </w:tcPr>
          <w:p w14:paraId="11B19BF3" w14:textId="45476885" w:rsidR="009808B2" w:rsidRPr="00D52963" w:rsidRDefault="00746103" w:rsidP="003A49D0">
            <w:pPr>
              <w:rPr>
                <w:rFonts w:cs="Arial"/>
                <w:sz w:val="16"/>
                <w:szCs w:val="16"/>
              </w:rPr>
            </w:pPr>
            <w:r>
              <w:rPr>
                <w:rFonts w:cs="Arial"/>
                <w:sz w:val="16"/>
                <w:szCs w:val="16"/>
              </w:rPr>
              <w:t>4</w:t>
            </w:r>
          </w:p>
        </w:tc>
        <w:tc>
          <w:tcPr>
            <w:tcW w:w="574" w:type="dxa"/>
          </w:tcPr>
          <w:p w14:paraId="65B871C5" w14:textId="5F8189A3" w:rsidR="009808B2" w:rsidRPr="00D52963" w:rsidRDefault="00746103" w:rsidP="003A49D0">
            <w:pPr>
              <w:rPr>
                <w:rFonts w:cs="Arial"/>
                <w:sz w:val="16"/>
                <w:szCs w:val="16"/>
              </w:rPr>
            </w:pPr>
            <w:r>
              <w:rPr>
                <w:rFonts w:cs="Arial"/>
                <w:sz w:val="16"/>
                <w:szCs w:val="16"/>
              </w:rPr>
              <w:t>2</w:t>
            </w:r>
          </w:p>
        </w:tc>
        <w:tc>
          <w:tcPr>
            <w:tcW w:w="1340" w:type="dxa"/>
            <w:shd w:val="clear" w:color="auto" w:fill="FFFF00"/>
          </w:tcPr>
          <w:p w14:paraId="6FF1911E" w14:textId="60195E05" w:rsidR="009808B2" w:rsidRPr="00D52963" w:rsidRDefault="006152BC" w:rsidP="003A49D0">
            <w:pPr>
              <w:rPr>
                <w:rFonts w:cs="Arial"/>
                <w:sz w:val="16"/>
                <w:szCs w:val="16"/>
              </w:rPr>
            </w:pPr>
            <w:r>
              <w:rPr>
                <w:rFonts w:cs="Arial"/>
                <w:sz w:val="16"/>
                <w:szCs w:val="16"/>
              </w:rPr>
              <w:t>Mittel</w:t>
            </w:r>
          </w:p>
        </w:tc>
        <w:tc>
          <w:tcPr>
            <w:tcW w:w="2870" w:type="dxa"/>
            <w:tcBorders>
              <w:right w:val="single" w:sz="12" w:space="0" w:color="auto"/>
            </w:tcBorders>
          </w:tcPr>
          <w:p w14:paraId="21592416" w14:textId="7609076F" w:rsidR="009808B2" w:rsidRPr="00D52963" w:rsidRDefault="00F517A0" w:rsidP="003A49D0">
            <w:pPr>
              <w:rPr>
                <w:rFonts w:cs="Arial"/>
                <w:sz w:val="16"/>
                <w:szCs w:val="16"/>
              </w:rPr>
            </w:pPr>
            <w:r>
              <w:rPr>
                <w:rFonts w:cs="Arial"/>
                <w:sz w:val="16"/>
                <w:szCs w:val="16"/>
              </w:rPr>
              <w:t>Risikominderung</w:t>
            </w:r>
          </w:p>
        </w:tc>
        <w:tc>
          <w:tcPr>
            <w:tcW w:w="4018" w:type="dxa"/>
            <w:tcBorders>
              <w:left w:val="single" w:sz="12" w:space="0" w:color="auto"/>
              <w:right w:val="single" w:sz="12" w:space="0" w:color="auto"/>
            </w:tcBorders>
          </w:tcPr>
          <w:p w14:paraId="73CA20F4" w14:textId="7F9B42A9" w:rsidR="009808B2" w:rsidRPr="00D52963" w:rsidRDefault="00F517A0" w:rsidP="003A49D0">
            <w:pPr>
              <w:rPr>
                <w:rFonts w:cs="Arial"/>
                <w:sz w:val="16"/>
                <w:szCs w:val="16"/>
              </w:rPr>
            </w:pPr>
            <w:r>
              <w:rPr>
                <w:rFonts w:cs="Arial"/>
                <w:sz w:val="16"/>
                <w:szCs w:val="16"/>
              </w:rPr>
              <w:t>Zeitplanung im Auge behalten, genug Reserven einplanen</w:t>
            </w:r>
          </w:p>
        </w:tc>
        <w:tc>
          <w:tcPr>
            <w:tcW w:w="574" w:type="dxa"/>
            <w:tcBorders>
              <w:left w:val="single" w:sz="12" w:space="0" w:color="auto"/>
            </w:tcBorders>
          </w:tcPr>
          <w:p w14:paraId="2C5F1CFD" w14:textId="0E6D7B4B" w:rsidR="009808B2" w:rsidRPr="00D52963" w:rsidRDefault="007B373B" w:rsidP="003A49D0">
            <w:pPr>
              <w:rPr>
                <w:rFonts w:cs="Arial"/>
                <w:sz w:val="16"/>
                <w:szCs w:val="16"/>
              </w:rPr>
            </w:pPr>
            <w:r>
              <w:rPr>
                <w:rFonts w:cs="Arial"/>
                <w:sz w:val="16"/>
                <w:szCs w:val="16"/>
              </w:rPr>
              <w:t>2</w:t>
            </w:r>
          </w:p>
        </w:tc>
        <w:tc>
          <w:tcPr>
            <w:tcW w:w="574" w:type="dxa"/>
          </w:tcPr>
          <w:p w14:paraId="57E7E290" w14:textId="191F99A8" w:rsidR="009808B2" w:rsidRPr="00D52963" w:rsidRDefault="007B373B" w:rsidP="003A49D0">
            <w:pPr>
              <w:rPr>
                <w:rFonts w:cs="Arial"/>
                <w:sz w:val="16"/>
                <w:szCs w:val="16"/>
              </w:rPr>
            </w:pPr>
            <w:r>
              <w:rPr>
                <w:rFonts w:cs="Arial"/>
                <w:sz w:val="16"/>
                <w:szCs w:val="16"/>
              </w:rPr>
              <w:t>2</w:t>
            </w:r>
          </w:p>
        </w:tc>
        <w:tc>
          <w:tcPr>
            <w:tcW w:w="1339" w:type="dxa"/>
            <w:tcBorders>
              <w:right w:val="single" w:sz="12" w:space="0" w:color="auto"/>
            </w:tcBorders>
            <w:shd w:val="clear" w:color="auto" w:fill="92D050"/>
          </w:tcPr>
          <w:p w14:paraId="75EB812E" w14:textId="473C24E0" w:rsidR="009808B2" w:rsidRPr="00D52963" w:rsidRDefault="007B373B" w:rsidP="007B373B">
            <w:pPr>
              <w:rPr>
                <w:rFonts w:cs="Arial"/>
                <w:sz w:val="16"/>
                <w:szCs w:val="16"/>
              </w:rPr>
            </w:pPr>
            <w:r>
              <w:rPr>
                <w:rFonts w:cs="Arial"/>
                <w:sz w:val="16"/>
                <w:szCs w:val="16"/>
              </w:rPr>
              <w:t>Gering</w:t>
            </w:r>
          </w:p>
        </w:tc>
        <w:tc>
          <w:tcPr>
            <w:tcW w:w="2871" w:type="dxa"/>
            <w:tcBorders>
              <w:left w:val="single" w:sz="12" w:space="0" w:color="auto"/>
              <w:right w:val="single" w:sz="12" w:space="0" w:color="auto"/>
            </w:tcBorders>
          </w:tcPr>
          <w:p w14:paraId="66C7BDDD" w14:textId="48202AD9" w:rsidR="009808B2" w:rsidRPr="00D52963" w:rsidRDefault="00414EC4" w:rsidP="003A49D0">
            <w:pPr>
              <w:rPr>
                <w:rFonts w:cs="Arial"/>
                <w:sz w:val="16"/>
                <w:szCs w:val="16"/>
              </w:rPr>
            </w:pPr>
            <w:r>
              <w:rPr>
                <w:rFonts w:cs="Arial"/>
                <w:sz w:val="16"/>
                <w:szCs w:val="16"/>
              </w:rPr>
              <w:t>Risikoakzeptanz</w:t>
            </w:r>
          </w:p>
        </w:tc>
      </w:tr>
      <w:tr w:rsidR="009808B2" w14:paraId="337670A4" w14:textId="77777777" w:rsidTr="00DC39A8">
        <w:trPr>
          <w:trHeight w:val="267"/>
        </w:trPr>
        <w:tc>
          <w:tcPr>
            <w:tcW w:w="2820" w:type="dxa"/>
            <w:tcBorders>
              <w:left w:val="single" w:sz="12" w:space="0" w:color="auto"/>
            </w:tcBorders>
          </w:tcPr>
          <w:p w14:paraId="7F94195F" w14:textId="1D27F9E1" w:rsidR="009808B2" w:rsidRPr="00D52963" w:rsidRDefault="00DC39A8" w:rsidP="003A49D0">
            <w:pPr>
              <w:rPr>
                <w:rFonts w:cs="Arial"/>
                <w:sz w:val="16"/>
                <w:szCs w:val="16"/>
              </w:rPr>
            </w:pPr>
            <w:r w:rsidRPr="00DC39A8">
              <w:rPr>
                <w:rFonts w:cs="Arial"/>
                <w:b/>
                <w:bCs/>
                <w:sz w:val="16"/>
                <w:szCs w:val="16"/>
              </w:rPr>
              <w:t>R3:</w:t>
            </w:r>
            <w:r>
              <w:rPr>
                <w:rFonts w:cs="Arial"/>
                <w:sz w:val="16"/>
                <w:szCs w:val="16"/>
              </w:rPr>
              <w:t xml:space="preserve"> </w:t>
            </w:r>
            <w:r w:rsidR="006152BC">
              <w:rPr>
                <w:rFonts w:cs="Arial"/>
                <w:sz w:val="16"/>
                <w:szCs w:val="16"/>
              </w:rPr>
              <w:t xml:space="preserve">Ausfall von Server auf dem die Website </w:t>
            </w:r>
            <w:r>
              <w:rPr>
                <w:rFonts w:cs="Arial"/>
                <w:sz w:val="16"/>
                <w:szCs w:val="16"/>
              </w:rPr>
              <w:t xml:space="preserve">                      </w:t>
            </w:r>
            <w:r w:rsidR="006152BC">
              <w:rPr>
                <w:rFonts w:cs="Arial"/>
                <w:sz w:val="16"/>
                <w:szCs w:val="16"/>
              </w:rPr>
              <w:t>gehostet wird</w:t>
            </w:r>
          </w:p>
        </w:tc>
        <w:tc>
          <w:tcPr>
            <w:tcW w:w="3066" w:type="dxa"/>
            <w:tcBorders>
              <w:right w:val="single" w:sz="12" w:space="0" w:color="auto"/>
            </w:tcBorders>
          </w:tcPr>
          <w:p w14:paraId="6F9E541C" w14:textId="365979E8" w:rsidR="009808B2" w:rsidRPr="00D52963" w:rsidRDefault="006152BC" w:rsidP="003A49D0">
            <w:pPr>
              <w:rPr>
                <w:rFonts w:cs="Arial"/>
                <w:sz w:val="16"/>
                <w:szCs w:val="16"/>
              </w:rPr>
            </w:pPr>
            <w:r>
              <w:rPr>
                <w:rFonts w:cs="Arial"/>
                <w:sz w:val="16"/>
                <w:szCs w:val="16"/>
              </w:rPr>
              <w:t>Keine weitere</w:t>
            </w:r>
            <w:r w:rsidR="00DB0E29">
              <w:rPr>
                <w:rFonts w:cs="Arial"/>
                <w:sz w:val="16"/>
                <w:szCs w:val="16"/>
              </w:rPr>
              <w:t>n</w:t>
            </w:r>
            <w:r>
              <w:rPr>
                <w:rFonts w:cs="Arial"/>
                <w:sz w:val="16"/>
                <w:szCs w:val="16"/>
              </w:rPr>
              <w:t xml:space="preserve"> Arbeiten möglich</w:t>
            </w:r>
          </w:p>
        </w:tc>
        <w:tc>
          <w:tcPr>
            <w:tcW w:w="574" w:type="dxa"/>
            <w:tcBorders>
              <w:left w:val="single" w:sz="12" w:space="0" w:color="auto"/>
            </w:tcBorders>
          </w:tcPr>
          <w:p w14:paraId="280DA717" w14:textId="7FE64202" w:rsidR="009808B2" w:rsidRPr="00D52963" w:rsidRDefault="006152BC" w:rsidP="003A49D0">
            <w:pPr>
              <w:rPr>
                <w:rFonts w:cs="Arial"/>
                <w:sz w:val="16"/>
                <w:szCs w:val="16"/>
              </w:rPr>
            </w:pPr>
            <w:r>
              <w:rPr>
                <w:rFonts w:cs="Arial"/>
                <w:sz w:val="16"/>
                <w:szCs w:val="16"/>
              </w:rPr>
              <w:t>1</w:t>
            </w:r>
          </w:p>
        </w:tc>
        <w:tc>
          <w:tcPr>
            <w:tcW w:w="574" w:type="dxa"/>
          </w:tcPr>
          <w:p w14:paraId="2ECFED01" w14:textId="3F7F4FFF" w:rsidR="009808B2" w:rsidRPr="00D52963" w:rsidRDefault="006152BC" w:rsidP="003A49D0">
            <w:pPr>
              <w:rPr>
                <w:rFonts w:cs="Arial"/>
                <w:sz w:val="16"/>
                <w:szCs w:val="16"/>
              </w:rPr>
            </w:pPr>
            <w:r>
              <w:rPr>
                <w:rFonts w:cs="Arial"/>
                <w:sz w:val="16"/>
                <w:szCs w:val="16"/>
              </w:rPr>
              <w:t>2</w:t>
            </w:r>
          </w:p>
        </w:tc>
        <w:tc>
          <w:tcPr>
            <w:tcW w:w="1340" w:type="dxa"/>
            <w:shd w:val="clear" w:color="auto" w:fill="92D050"/>
          </w:tcPr>
          <w:p w14:paraId="79C41C6C" w14:textId="7C52339C" w:rsidR="009808B2" w:rsidRPr="00D52963" w:rsidRDefault="00DB0E29" w:rsidP="003A49D0">
            <w:pPr>
              <w:rPr>
                <w:rFonts w:cs="Arial"/>
                <w:sz w:val="16"/>
                <w:szCs w:val="16"/>
              </w:rPr>
            </w:pPr>
            <w:r>
              <w:rPr>
                <w:rFonts w:cs="Arial"/>
                <w:sz w:val="16"/>
                <w:szCs w:val="16"/>
              </w:rPr>
              <w:t>G</w:t>
            </w:r>
            <w:r w:rsidR="006152BC">
              <w:rPr>
                <w:rFonts w:cs="Arial"/>
                <w:sz w:val="16"/>
                <w:szCs w:val="16"/>
              </w:rPr>
              <w:t>ering</w:t>
            </w:r>
          </w:p>
        </w:tc>
        <w:tc>
          <w:tcPr>
            <w:tcW w:w="2870" w:type="dxa"/>
            <w:tcBorders>
              <w:right w:val="single" w:sz="12" w:space="0" w:color="auto"/>
            </w:tcBorders>
          </w:tcPr>
          <w:p w14:paraId="73834C00" w14:textId="45CC1A08" w:rsidR="009808B2" w:rsidRPr="00D52963" w:rsidRDefault="00F517A0" w:rsidP="003A49D0">
            <w:pPr>
              <w:rPr>
                <w:rFonts w:cs="Arial"/>
                <w:sz w:val="16"/>
                <w:szCs w:val="16"/>
              </w:rPr>
            </w:pPr>
            <w:r>
              <w:rPr>
                <w:rFonts w:cs="Arial"/>
                <w:sz w:val="16"/>
                <w:szCs w:val="16"/>
              </w:rPr>
              <w:t>Risikoakzeptanz</w:t>
            </w:r>
          </w:p>
        </w:tc>
        <w:tc>
          <w:tcPr>
            <w:tcW w:w="4018" w:type="dxa"/>
            <w:tcBorders>
              <w:left w:val="single" w:sz="12" w:space="0" w:color="auto"/>
              <w:right w:val="single" w:sz="12" w:space="0" w:color="auto"/>
            </w:tcBorders>
          </w:tcPr>
          <w:p w14:paraId="0F078414" w14:textId="1AD6FB8C" w:rsidR="009808B2" w:rsidRPr="00D52963" w:rsidRDefault="00DB0E29" w:rsidP="003A49D0">
            <w:pPr>
              <w:rPr>
                <w:rFonts w:cs="Arial"/>
                <w:sz w:val="16"/>
                <w:szCs w:val="16"/>
              </w:rPr>
            </w:pPr>
            <w:r>
              <w:rPr>
                <w:rFonts w:cs="Arial"/>
                <w:sz w:val="16"/>
                <w:szCs w:val="16"/>
              </w:rPr>
              <w:t>K</w:t>
            </w:r>
            <w:r w:rsidR="00F517A0">
              <w:rPr>
                <w:rFonts w:cs="Arial"/>
                <w:sz w:val="16"/>
                <w:szCs w:val="16"/>
              </w:rPr>
              <w:t>eine</w:t>
            </w:r>
            <w:r>
              <w:rPr>
                <w:rFonts w:cs="Arial"/>
                <w:sz w:val="16"/>
                <w:szCs w:val="16"/>
              </w:rPr>
              <w:t xml:space="preserve">, es existiert aber ein Backup auf einer externen Festplatte. </w:t>
            </w:r>
          </w:p>
        </w:tc>
        <w:tc>
          <w:tcPr>
            <w:tcW w:w="574" w:type="dxa"/>
            <w:tcBorders>
              <w:left w:val="single" w:sz="12" w:space="0" w:color="auto"/>
            </w:tcBorders>
          </w:tcPr>
          <w:p w14:paraId="2E62B248" w14:textId="0B028CE0" w:rsidR="009808B2" w:rsidRPr="00D52963" w:rsidRDefault="007B373B" w:rsidP="003A49D0">
            <w:pPr>
              <w:rPr>
                <w:rFonts w:cs="Arial"/>
                <w:sz w:val="16"/>
                <w:szCs w:val="16"/>
              </w:rPr>
            </w:pPr>
            <w:r>
              <w:rPr>
                <w:rFonts w:cs="Arial"/>
                <w:sz w:val="16"/>
                <w:szCs w:val="16"/>
              </w:rPr>
              <w:t>1</w:t>
            </w:r>
          </w:p>
        </w:tc>
        <w:tc>
          <w:tcPr>
            <w:tcW w:w="574" w:type="dxa"/>
          </w:tcPr>
          <w:p w14:paraId="1B5E44C8" w14:textId="7BE330BB" w:rsidR="009808B2" w:rsidRPr="00D52963" w:rsidRDefault="007B373B" w:rsidP="003A49D0">
            <w:pPr>
              <w:rPr>
                <w:rFonts w:cs="Arial"/>
                <w:sz w:val="16"/>
                <w:szCs w:val="16"/>
              </w:rPr>
            </w:pPr>
            <w:r>
              <w:rPr>
                <w:rFonts w:cs="Arial"/>
                <w:sz w:val="16"/>
                <w:szCs w:val="16"/>
              </w:rPr>
              <w:t>2</w:t>
            </w:r>
          </w:p>
        </w:tc>
        <w:tc>
          <w:tcPr>
            <w:tcW w:w="1339" w:type="dxa"/>
            <w:tcBorders>
              <w:right w:val="single" w:sz="12" w:space="0" w:color="auto"/>
            </w:tcBorders>
            <w:shd w:val="clear" w:color="auto" w:fill="92D050"/>
          </w:tcPr>
          <w:p w14:paraId="0A817138" w14:textId="4B515A50" w:rsidR="009808B2" w:rsidRPr="00D52963" w:rsidRDefault="007B373B" w:rsidP="003A49D0">
            <w:pPr>
              <w:rPr>
                <w:rFonts w:cs="Arial"/>
                <w:sz w:val="16"/>
                <w:szCs w:val="16"/>
              </w:rPr>
            </w:pPr>
            <w:r>
              <w:rPr>
                <w:rFonts w:cs="Arial"/>
                <w:sz w:val="16"/>
                <w:szCs w:val="16"/>
              </w:rPr>
              <w:t>Gering</w:t>
            </w:r>
          </w:p>
        </w:tc>
        <w:tc>
          <w:tcPr>
            <w:tcW w:w="2871" w:type="dxa"/>
            <w:tcBorders>
              <w:left w:val="single" w:sz="12" w:space="0" w:color="auto"/>
              <w:right w:val="single" w:sz="12" w:space="0" w:color="auto"/>
            </w:tcBorders>
          </w:tcPr>
          <w:p w14:paraId="22E12C8A" w14:textId="151897FB" w:rsidR="009808B2" w:rsidRPr="00D52963" w:rsidRDefault="00414EC4" w:rsidP="003A49D0">
            <w:pPr>
              <w:rPr>
                <w:rFonts w:cs="Arial"/>
                <w:sz w:val="16"/>
                <w:szCs w:val="16"/>
              </w:rPr>
            </w:pPr>
            <w:r>
              <w:rPr>
                <w:rFonts w:cs="Arial"/>
                <w:sz w:val="16"/>
                <w:szCs w:val="16"/>
              </w:rPr>
              <w:t>Risikoakzeptanz</w:t>
            </w:r>
          </w:p>
        </w:tc>
      </w:tr>
      <w:tr w:rsidR="009808B2" w14:paraId="167D0432" w14:textId="77777777" w:rsidTr="00DC39A8">
        <w:trPr>
          <w:trHeight w:val="276"/>
        </w:trPr>
        <w:tc>
          <w:tcPr>
            <w:tcW w:w="2820" w:type="dxa"/>
            <w:tcBorders>
              <w:left w:val="single" w:sz="12" w:space="0" w:color="auto"/>
            </w:tcBorders>
          </w:tcPr>
          <w:p w14:paraId="61CC1A7E" w14:textId="53FE234D" w:rsidR="009808B2" w:rsidRPr="00D52963" w:rsidRDefault="00DC39A8" w:rsidP="003A49D0">
            <w:pPr>
              <w:rPr>
                <w:rFonts w:cs="Arial"/>
                <w:sz w:val="16"/>
                <w:szCs w:val="16"/>
              </w:rPr>
            </w:pPr>
            <w:r w:rsidRPr="00DC39A8">
              <w:rPr>
                <w:rFonts w:cs="Arial"/>
                <w:b/>
                <w:bCs/>
                <w:sz w:val="16"/>
                <w:szCs w:val="16"/>
              </w:rPr>
              <w:t>R4</w:t>
            </w:r>
            <w:r w:rsidRPr="00DC39A8">
              <w:rPr>
                <w:rFonts w:cs="Arial"/>
                <w:b/>
                <w:sz w:val="16"/>
                <w:szCs w:val="16"/>
              </w:rPr>
              <w:t>:</w:t>
            </w:r>
            <w:r>
              <w:rPr>
                <w:rFonts w:cs="Arial"/>
                <w:sz w:val="16"/>
                <w:szCs w:val="16"/>
              </w:rPr>
              <w:t xml:space="preserve"> </w:t>
            </w:r>
            <w:r w:rsidR="006152BC">
              <w:rPr>
                <w:rFonts w:cs="Arial"/>
                <w:sz w:val="16"/>
                <w:szCs w:val="16"/>
              </w:rPr>
              <w:t>Formale Fehler in der Dokumentation</w:t>
            </w:r>
          </w:p>
        </w:tc>
        <w:tc>
          <w:tcPr>
            <w:tcW w:w="3066" w:type="dxa"/>
            <w:tcBorders>
              <w:right w:val="single" w:sz="12" w:space="0" w:color="auto"/>
            </w:tcBorders>
          </w:tcPr>
          <w:p w14:paraId="6E214896" w14:textId="5C244C15" w:rsidR="009808B2" w:rsidRPr="00D52963" w:rsidRDefault="006152BC" w:rsidP="003A49D0">
            <w:pPr>
              <w:rPr>
                <w:rFonts w:cs="Arial"/>
                <w:sz w:val="16"/>
                <w:szCs w:val="16"/>
              </w:rPr>
            </w:pPr>
            <w:r>
              <w:rPr>
                <w:rFonts w:cs="Arial"/>
                <w:sz w:val="16"/>
                <w:szCs w:val="16"/>
              </w:rPr>
              <w:t xml:space="preserve">Abzüge in der Bewertung von der Dokumentation. </w:t>
            </w:r>
          </w:p>
        </w:tc>
        <w:tc>
          <w:tcPr>
            <w:tcW w:w="574" w:type="dxa"/>
            <w:tcBorders>
              <w:left w:val="single" w:sz="12" w:space="0" w:color="auto"/>
            </w:tcBorders>
          </w:tcPr>
          <w:p w14:paraId="0DEA8327" w14:textId="21ABFE54" w:rsidR="009808B2" w:rsidRPr="00D52963" w:rsidRDefault="006152BC" w:rsidP="003A49D0">
            <w:pPr>
              <w:rPr>
                <w:rFonts w:cs="Arial"/>
                <w:sz w:val="16"/>
                <w:szCs w:val="16"/>
              </w:rPr>
            </w:pPr>
            <w:r>
              <w:rPr>
                <w:rFonts w:cs="Arial"/>
                <w:sz w:val="16"/>
                <w:szCs w:val="16"/>
              </w:rPr>
              <w:t>5</w:t>
            </w:r>
          </w:p>
        </w:tc>
        <w:tc>
          <w:tcPr>
            <w:tcW w:w="574" w:type="dxa"/>
          </w:tcPr>
          <w:p w14:paraId="78B62EEE" w14:textId="5E48B0F5" w:rsidR="009808B2" w:rsidRPr="00D52963" w:rsidRDefault="006152BC" w:rsidP="003A49D0">
            <w:pPr>
              <w:rPr>
                <w:rFonts w:cs="Arial"/>
                <w:sz w:val="16"/>
                <w:szCs w:val="16"/>
              </w:rPr>
            </w:pPr>
            <w:r>
              <w:rPr>
                <w:rFonts w:cs="Arial"/>
                <w:sz w:val="16"/>
                <w:szCs w:val="16"/>
              </w:rPr>
              <w:t>2</w:t>
            </w:r>
          </w:p>
        </w:tc>
        <w:tc>
          <w:tcPr>
            <w:tcW w:w="1340" w:type="dxa"/>
            <w:shd w:val="clear" w:color="auto" w:fill="FF0000"/>
          </w:tcPr>
          <w:p w14:paraId="00335068" w14:textId="02DE84CE" w:rsidR="009808B2" w:rsidRPr="00D52963" w:rsidRDefault="006152BC" w:rsidP="003A49D0">
            <w:pPr>
              <w:rPr>
                <w:rFonts w:cs="Arial"/>
                <w:sz w:val="16"/>
                <w:szCs w:val="16"/>
              </w:rPr>
            </w:pPr>
            <w:r>
              <w:rPr>
                <w:rFonts w:cs="Arial"/>
                <w:sz w:val="16"/>
                <w:szCs w:val="16"/>
              </w:rPr>
              <w:t>Sehr wahrscheinlich</w:t>
            </w:r>
          </w:p>
        </w:tc>
        <w:tc>
          <w:tcPr>
            <w:tcW w:w="2870" w:type="dxa"/>
            <w:tcBorders>
              <w:right w:val="single" w:sz="12" w:space="0" w:color="auto"/>
            </w:tcBorders>
          </w:tcPr>
          <w:p w14:paraId="4BA067A5" w14:textId="5E8AFCBC" w:rsidR="009808B2" w:rsidRPr="00D52963" w:rsidRDefault="00F517A0" w:rsidP="003A49D0">
            <w:pPr>
              <w:rPr>
                <w:rFonts w:cs="Arial"/>
                <w:sz w:val="16"/>
                <w:szCs w:val="16"/>
              </w:rPr>
            </w:pPr>
            <w:r>
              <w:rPr>
                <w:rFonts w:cs="Arial"/>
                <w:sz w:val="16"/>
                <w:szCs w:val="16"/>
              </w:rPr>
              <w:t>Risikominderung</w:t>
            </w:r>
          </w:p>
        </w:tc>
        <w:tc>
          <w:tcPr>
            <w:tcW w:w="4018" w:type="dxa"/>
            <w:tcBorders>
              <w:left w:val="single" w:sz="12" w:space="0" w:color="auto"/>
              <w:right w:val="single" w:sz="12" w:space="0" w:color="auto"/>
            </w:tcBorders>
          </w:tcPr>
          <w:p w14:paraId="63B4F1D1" w14:textId="444989A0" w:rsidR="009808B2" w:rsidRPr="00D52963" w:rsidRDefault="00F517A0" w:rsidP="003A49D0">
            <w:pPr>
              <w:rPr>
                <w:rFonts w:cs="Arial"/>
                <w:sz w:val="16"/>
                <w:szCs w:val="16"/>
              </w:rPr>
            </w:pPr>
            <w:r>
              <w:rPr>
                <w:rFonts w:cs="Arial"/>
                <w:sz w:val="16"/>
                <w:szCs w:val="16"/>
              </w:rPr>
              <w:t>Abgabe an verantw. Fachkraft und an eine andere Drittperson zum testlesen.</w:t>
            </w:r>
          </w:p>
        </w:tc>
        <w:tc>
          <w:tcPr>
            <w:tcW w:w="574" w:type="dxa"/>
            <w:tcBorders>
              <w:left w:val="single" w:sz="12" w:space="0" w:color="auto"/>
            </w:tcBorders>
          </w:tcPr>
          <w:p w14:paraId="2FADD517" w14:textId="55D18173" w:rsidR="009808B2" w:rsidRPr="00D52963" w:rsidRDefault="007B373B" w:rsidP="003A49D0">
            <w:pPr>
              <w:rPr>
                <w:rFonts w:cs="Arial"/>
                <w:sz w:val="16"/>
                <w:szCs w:val="16"/>
              </w:rPr>
            </w:pPr>
            <w:r>
              <w:rPr>
                <w:rFonts w:cs="Arial"/>
                <w:sz w:val="16"/>
                <w:szCs w:val="16"/>
              </w:rPr>
              <w:t>3</w:t>
            </w:r>
          </w:p>
        </w:tc>
        <w:tc>
          <w:tcPr>
            <w:tcW w:w="574" w:type="dxa"/>
          </w:tcPr>
          <w:p w14:paraId="3AD497FE" w14:textId="12AF2BC3" w:rsidR="009808B2" w:rsidRPr="00D52963" w:rsidRDefault="00316B71" w:rsidP="003A49D0">
            <w:pPr>
              <w:rPr>
                <w:rFonts w:cs="Arial"/>
                <w:sz w:val="16"/>
                <w:szCs w:val="16"/>
              </w:rPr>
            </w:pPr>
            <w:r>
              <w:rPr>
                <w:rFonts w:cs="Arial"/>
                <w:sz w:val="16"/>
                <w:szCs w:val="16"/>
              </w:rPr>
              <w:t>2</w:t>
            </w:r>
          </w:p>
        </w:tc>
        <w:tc>
          <w:tcPr>
            <w:tcW w:w="1339" w:type="dxa"/>
            <w:tcBorders>
              <w:right w:val="single" w:sz="12" w:space="0" w:color="auto"/>
            </w:tcBorders>
            <w:shd w:val="clear" w:color="auto" w:fill="FFFF00"/>
          </w:tcPr>
          <w:p w14:paraId="08D7AD70" w14:textId="503CB8A6" w:rsidR="009808B2" w:rsidRPr="00D52963" w:rsidRDefault="00316B71" w:rsidP="003A49D0">
            <w:pPr>
              <w:rPr>
                <w:rFonts w:cs="Arial"/>
                <w:sz w:val="16"/>
                <w:szCs w:val="16"/>
              </w:rPr>
            </w:pPr>
            <w:r>
              <w:rPr>
                <w:rFonts w:cs="Arial"/>
                <w:sz w:val="16"/>
                <w:szCs w:val="16"/>
              </w:rPr>
              <w:t>Vorstellbar</w:t>
            </w:r>
          </w:p>
        </w:tc>
        <w:tc>
          <w:tcPr>
            <w:tcW w:w="2871" w:type="dxa"/>
            <w:tcBorders>
              <w:left w:val="single" w:sz="12" w:space="0" w:color="auto"/>
              <w:right w:val="single" w:sz="12" w:space="0" w:color="auto"/>
            </w:tcBorders>
          </w:tcPr>
          <w:p w14:paraId="55256413" w14:textId="6B8B4728" w:rsidR="009808B2" w:rsidRPr="00D52963" w:rsidRDefault="00414EC4" w:rsidP="003A49D0">
            <w:pPr>
              <w:rPr>
                <w:rFonts w:cs="Arial"/>
                <w:sz w:val="16"/>
                <w:szCs w:val="16"/>
              </w:rPr>
            </w:pPr>
            <w:r>
              <w:rPr>
                <w:rFonts w:cs="Arial"/>
                <w:sz w:val="16"/>
                <w:szCs w:val="16"/>
              </w:rPr>
              <w:t>Risikoakzeptanz</w:t>
            </w:r>
          </w:p>
        </w:tc>
      </w:tr>
      <w:tr w:rsidR="009808B2" w14:paraId="64C4C96F" w14:textId="77777777" w:rsidTr="00DC39A8">
        <w:trPr>
          <w:trHeight w:val="276"/>
        </w:trPr>
        <w:tc>
          <w:tcPr>
            <w:tcW w:w="2820" w:type="dxa"/>
            <w:tcBorders>
              <w:left w:val="single" w:sz="12" w:space="0" w:color="auto"/>
            </w:tcBorders>
          </w:tcPr>
          <w:p w14:paraId="5516BD17" w14:textId="27593A59" w:rsidR="009808B2" w:rsidRPr="00D52963" w:rsidRDefault="00DC39A8" w:rsidP="003A49D0">
            <w:pPr>
              <w:rPr>
                <w:rFonts w:cs="Arial"/>
                <w:sz w:val="16"/>
                <w:szCs w:val="16"/>
              </w:rPr>
            </w:pPr>
            <w:r w:rsidRPr="00DC39A8">
              <w:rPr>
                <w:rFonts w:cs="Arial"/>
                <w:b/>
                <w:bCs/>
                <w:sz w:val="16"/>
                <w:szCs w:val="16"/>
              </w:rPr>
              <w:t>R5:</w:t>
            </w:r>
            <w:r>
              <w:rPr>
                <w:rFonts w:cs="Arial"/>
                <w:sz w:val="16"/>
                <w:szCs w:val="16"/>
              </w:rPr>
              <w:t xml:space="preserve"> </w:t>
            </w:r>
            <w:r w:rsidR="006152BC">
              <w:rPr>
                <w:rFonts w:cs="Arial"/>
                <w:sz w:val="16"/>
                <w:szCs w:val="16"/>
              </w:rPr>
              <w:t>Krankheit</w:t>
            </w:r>
          </w:p>
        </w:tc>
        <w:tc>
          <w:tcPr>
            <w:tcW w:w="3066" w:type="dxa"/>
            <w:tcBorders>
              <w:right w:val="single" w:sz="12" w:space="0" w:color="auto"/>
            </w:tcBorders>
          </w:tcPr>
          <w:p w14:paraId="64610DC5" w14:textId="7B2BA831" w:rsidR="009808B2" w:rsidRPr="00D52963" w:rsidRDefault="006152BC" w:rsidP="003A49D0">
            <w:pPr>
              <w:rPr>
                <w:rFonts w:cs="Arial"/>
                <w:sz w:val="16"/>
                <w:szCs w:val="16"/>
              </w:rPr>
            </w:pPr>
            <w:r>
              <w:rPr>
                <w:rFonts w:cs="Arial"/>
                <w:sz w:val="16"/>
                <w:szCs w:val="16"/>
              </w:rPr>
              <w:t>Ausfall von Projektleiter und Entwickler</w:t>
            </w:r>
          </w:p>
        </w:tc>
        <w:tc>
          <w:tcPr>
            <w:tcW w:w="574" w:type="dxa"/>
            <w:tcBorders>
              <w:left w:val="single" w:sz="12" w:space="0" w:color="auto"/>
            </w:tcBorders>
          </w:tcPr>
          <w:p w14:paraId="7A5A266A" w14:textId="4EF8C96D" w:rsidR="009808B2" w:rsidRPr="00D52963" w:rsidRDefault="006152BC" w:rsidP="003A49D0">
            <w:pPr>
              <w:rPr>
                <w:rFonts w:cs="Arial"/>
                <w:sz w:val="16"/>
                <w:szCs w:val="16"/>
              </w:rPr>
            </w:pPr>
            <w:r>
              <w:rPr>
                <w:rFonts w:cs="Arial"/>
                <w:sz w:val="16"/>
                <w:szCs w:val="16"/>
              </w:rPr>
              <w:t>2</w:t>
            </w:r>
          </w:p>
        </w:tc>
        <w:tc>
          <w:tcPr>
            <w:tcW w:w="574" w:type="dxa"/>
          </w:tcPr>
          <w:p w14:paraId="6F80A744" w14:textId="39543BA1" w:rsidR="009808B2" w:rsidRPr="00D52963" w:rsidRDefault="006152BC" w:rsidP="003A49D0">
            <w:pPr>
              <w:rPr>
                <w:rFonts w:cs="Arial"/>
                <w:sz w:val="16"/>
                <w:szCs w:val="16"/>
              </w:rPr>
            </w:pPr>
            <w:r>
              <w:rPr>
                <w:rFonts w:cs="Arial"/>
                <w:sz w:val="16"/>
                <w:szCs w:val="16"/>
              </w:rPr>
              <w:t>1</w:t>
            </w:r>
          </w:p>
        </w:tc>
        <w:tc>
          <w:tcPr>
            <w:tcW w:w="1340" w:type="dxa"/>
            <w:shd w:val="clear" w:color="auto" w:fill="92D050"/>
          </w:tcPr>
          <w:p w14:paraId="359DD829" w14:textId="58EB8636" w:rsidR="009808B2" w:rsidRPr="00D52963" w:rsidRDefault="006152BC" w:rsidP="003A49D0">
            <w:pPr>
              <w:rPr>
                <w:rFonts w:cs="Arial"/>
                <w:sz w:val="16"/>
                <w:szCs w:val="16"/>
              </w:rPr>
            </w:pPr>
            <w:r w:rsidRPr="00DB0E29">
              <w:rPr>
                <w:rFonts w:cs="Arial"/>
                <w:sz w:val="16"/>
                <w:szCs w:val="16"/>
              </w:rPr>
              <w:t>Gering</w:t>
            </w:r>
          </w:p>
        </w:tc>
        <w:tc>
          <w:tcPr>
            <w:tcW w:w="2870" w:type="dxa"/>
            <w:tcBorders>
              <w:right w:val="single" w:sz="12" w:space="0" w:color="auto"/>
            </w:tcBorders>
          </w:tcPr>
          <w:p w14:paraId="037A6B80" w14:textId="599A0958" w:rsidR="009808B2" w:rsidRPr="00D52963" w:rsidRDefault="00F517A0" w:rsidP="003A49D0">
            <w:pPr>
              <w:rPr>
                <w:rFonts w:cs="Arial"/>
                <w:sz w:val="16"/>
                <w:szCs w:val="16"/>
              </w:rPr>
            </w:pPr>
            <w:r>
              <w:rPr>
                <w:rFonts w:cs="Arial"/>
                <w:sz w:val="16"/>
                <w:szCs w:val="16"/>
              </w:rPr>
              <w:t>Risikoakzeptanz</w:t>
            </w:r>
          </w:p>
        </w:tc>
        <w:tc>
          <w:tcPr>
            <w:tcW w:w="4018" w:type="dxa"/>
            <w:tcBorders>
              <w:left w:val="single" w:sz="12" w:space="0" w:color="auto"/>
              <w:right w:val="single" w:sz="12" w:space="0" w:color="auto"/>
            </w:tcBorders>
          </w:tcPr>
          <w:p w14:paraId="0A7AAF5F" w14:textId="4BF06F93" w:rsidR="009808B2" w:rsidRPr="00D52963" w:rsidRDefault="00F517A0" w:rsidP="003A49D0">
            <w:pPr>
              <w:rPr>
                <w:rFonts w:cs="Arial"/>
                <w:sz w:val="16"/>
                <w:szCs w:val="16"/>
              </w:rPr>
            </w:pPr>
            <w:r>
              <w:rPr>
                <w:rFonts w:cs="Arial"/>
                <w:sz w:val="16"/>
                <w:szCs w:val="16"/>
              </w:rPr>
              <w:t>Viele Früchte essen und Sport treiben.</w:t>
            </w:r>
          </w:p>
        </w:tc>
        <w:tc>
          <w:tcPr>
            <w:tcW w:w="574" w:type="dxa"/>
            <w:tcBorders>
              <w:left w:val="single" w:sz="12" w:space="0" w:color="auto"/>
            </w:tcBorders>
          </w:tcPr>
          <w:p w14:paraId="1FA686E3" w14:textId="4E8A3DE7" w:rsidR="009808B2" w:rsidRPr="00D52963" w:rsidRDefault="00316B71" w:rsidP="003A49D0">
            <w:pPr>
              <w:rPr>
                <w:rFonts w:cs="Arial"/>
                <w:sz w:val="16"/>
                <w:szCs w:val="16"/>
              </w:rPr>
            </w:pPr>
            <w:r>
              <w:rPr>
                <w:rFonts w:cs="Arial"/>
                <w:sz w:val="16"/>
                <w:szCs w:val="16"/>
              </w:rPr>
              <w:t>2</w:t>
            </w:r>
          </w:p>
        </w:tc>
        <w:tc>
          <w:tcPr>
            <w:tcW w:w="574" w:type="dxa"/>
          </w:tcPr>
          <w:p w14:paraId="52916EDB" w14:textId="28759598" w:rsidR="009808B2" w:rsidRPr="00D52963" w:rsidRDefault="00316B71" w:rsidP="003A49D0">
            <w:pPr>
              <w:rPr>
                <w:rFonts w:cs="Arial"/>
                <w:sz w:val="16"/>
                <w:szCs w:val="16"/>
              </w:rPr>
            </w:pPr>
            <w:r>
              <w:rPr>
                <w:rFonts w:cs="Arial"/>
                <w:sz w:val="16"/>
                <w:szCs w:val="16"/>
              </w:rPr>
              <w:t>1</w:t>
            </w:r>
          </w:p>
        </w:tc>
        <w:tc>
          <w:tcPr>
            <w:tcW w:w="1339" w:type="dxa"/>
            <w:tcBorders>
              <w:right w:val="single" w:sz="12" w:space="0" w:color="auto"/>
            </w:tcBorders>
            <w:shd w:val="clear" w:color="auto" w:fill="92D050"/>
          </w:tcPr>
          <w:p w14:paraId="3056B0D6" w14:textId="5366D64B" w:rsidR="009808B2" w:rsidRPr="00D52963" w:rsidRDefault="00316B71" w:rsidP="003A49D0">
            <w:pPr>
              <w:rPr>
                <w:rFonts w:cs="Arial"/>
                <w:sz w:val="16"/>
                <w:szCs w:val="16"/>
              </w:rPr>
            </w:pPr>
            <w:r>
              <w:rPr>
                <w:rFonts w:cs="Arial"/>
                <w:sz w:val="16"/>
                <w:szCs w:val="16"/>
              </w:rPr>
              <w:t>Gering</w:t>
            </w:r>
          </w:p>
        </w:tc>
        <w:tc>
          <w:tcPr>
            <w:tcW w:w="2871" w:type="dxa"/>
            <w:tcBorders>
              <w:left w:val="single" w:sz="12" w:space="0" w:color="auto"/>
              <w:right w:val="single" w:sz="12" w:space="0" w:color="auto"/>
            </w:tcBorders>
          </w:tcPr>
          <w:p w14:paraId="08CABD17" w14:textId="5935B49A" w:rsidR="009808B2" w:rsidRPr="00D52963" w:rsidRDefault="00414EC4" w:rsidP="003A49D0">
            <w:pPr>
              <w:rPr>
                <w:rFonts w:cs="Arial"/>
                <w:sz w:val="16"/>
                <w:szCs w:val="16"/>
              </w:rPr>
            </w:pPr>
            <w:r>
              <w:rPr>
                <w:rFonts w:cs="Arial"/>
                <w:sz w:val="16"/>
                <w:szCs w:val="16"/>
              </w:rPr>
              <w:t>Risikoakzeptanz</w:t>
            </w:r>
          </w:p>
        </w:tc>
      </w:tr>
      <w:tr w:rsidR="009808B2" w14:paraId="3C74F022" w14:textId="77777777" w:rsidTr="00DC39A8">
        <w:trPr>
          <w:trHeight w:val="337"/>
        </w:trPr>
        <w:tc>
          <w:tcPr>
            <w:tcW w:w="2820" w:type="dxa"/>
            <w:tcBorders>
              <w:left w:val="single" w:sz="12" w:space="0" w:color="auto"/>
            </w:tcBorders>
          </w:tcPr>
          <w:p w14:paraId="6C709C5C" w14:textId="050EE251" w:rsidR="009808B2" w:rsidRPr="00D52963" w:rsidRDefault="00DC39A8" w:rsidP="003A49D0">
            <w:pPr>
              <w:rPr>
                <w:rFonts w:cs="Arial"/>
                <w:sz w:val="16"/>
                <w:szCs w:val="16"/>
              </w:rPr>
            </w:pPr>
            <w:r w:rsidRPr="00DC39A8">
              <w:rPr>
                <w:rFonts w:cs="Arial"/>
                <w:b/>
                <w:bCs/>
                <w:sz w:val="16"/>
                <w:szCs w:val="16"/>
              </w:rPr>
              <w:t>R6</w:t>
            </w:r>
            <w:r w:rsidRPr="00DC39A8">
              <w:rPr>
                <w:rFonts w:cs="Arial"/>
                <w:b/>
                <w:sz w:val="16"/>
                <w:szCs w:val="16"/>
              </w:rPr>
              <w:t>:</w:t>
            </w:r>
            <w:r>
              <w:rPr>
                <w:rFonts w:cs="Arial"/>
                <w:sz w:val="16"/>
                <w:szCs w:val="16"/>
              </w:rPr>
              <w:t xml:space="preserve"> </w:t>
            </w:r>
            <w:r w:rsidR="006152BC">
              <w:rPr>
                <w:rFonts w:cs="Arial"/>
                <w:sz w:val="16"/>
                <w:szCs w:val="16"/>
              </w:rPr>
              <w:t>Zeitplan zu knapp</w:t>
            </w:r>
          </w:p>
        </w:tc>
        <w:tc>
          <w:tcPr>
            <w:tcW w:w="3066" w:type="dxa"/>
            <w:tcBorders>
              <w:right w:val="single" w:sz="12" w:space="0" w:color="auto"/>
            </w:tcBorders>
          </w:tcPr>
          <w:p w14:paraId="372B6AFC" w14:textId="493919C1" w:rsidR="009808B2" w:rsidRPr="00D52963" w:rsidRDefault="006152BC" w:rsidP="003A49D0">
            <w:pPr>
              <w:rPr>
                <w:rFonts w:cs="Arial"/>
                <w:sz w:val="16"/>
                <w:szCs w:val="16"/>
              </w:rPr>
            </w:pPr>
            <w:r>
              <w:rPr>
                <w:rFonts w:cs="Arial"/>
                <w:sz w:val="16"/>
                <w:szCs w:val="16"/>
              </w:rPr>
              <w:t>Überstunden müssen geleistet werden.</w:t>
            </w:r>
          </w:p>
        </w:tc>
        <w:tc>
          <w:tcPr>
            <w:tcW w:w="574" w:type="dxa"/>
            <w:tcBorders>
              <w:left w:val="single" w:sz="12" w:space="0" w:color="auto"/>
            </w:tcBorders>
          </w:tcPr>
          <w:p w14:paraId="17B41F3D" w14:textId="486CC057" w:rsidR="009808B2" w:rsidRPr="00D52963" w:rsidRDefault="00924CB0" w:rsidP="003A49D0">
            <w:pPr>
              <w:rPr>
                <w:rFonts w:cs="Arial"/>
                <w:sz w:val="16"/>
                <w:szCs w:val="16"/>
              </w:rPr>
            </w:pPr>
            <w:r>
              <w:rPr>
                <w:rFonts w:cs="Arial"/>
                <w:sz w:val="16"/>
                <w:szCs w:val="16"/>
              </w:rPr>
              <w:t>3</w:t>
            </w:r>
          </w:p>
        </w:tc>
        <w:tc>
          <w:tcPr>
            <w:tcW w:w="574" w:type="dxa"/>
          </w:tcPr>
          <w:p w14:paraId="741F2AE4" w14:textId="2ACB4097" w:rsidR="009808B2" w:rsidRPr="00D52963" w:rsidRDefault="006152BC" w:rsidP="003A49D0">
            <w:pPr>
              <w:rPr>
                <w:rFonts w:cs="Arial"/>
                <w:sz w:val="16"/>
                <w:szCs w:val="16"/>
              </w:rPr>
            </w:pPr>
            <w:r>
              <w:rPr>
                <w:rFonts w:cs="Arial"/>
                <w:sz w:val="16"/>
                <w:szCs w:val="16"/>
              </w:rPr>
              <w:t>2</w:t>
            </w:r>
          </w:p>
        </w:tc>
        <w:tc>
          <w:tcPr>
            <w:tcW w:w="1340" w:type="dxa"/>
            <w:shd w:val="clear" w:color="auto" w:fill="FFFF00"/>
          </w:tcPr>
          <w:p w14:paraId="6ABD74D2" w14:textId="63F46331" w:rsidR="009808B2" w:rsidRPr="00D52963" w:rsidRDefault="00924CB0" w:rsidP="003A49D0">
            <w:pPr>
              <w:rPr>
                <w:rFonts w:cs="Arial"/>
                <w:sz w:val="16"/>
                <w:szCs w:val="16"/>
              </w:rPr>
            </w:pPr>
            <w:r>
              <w:rPr>
                <w:rFonts w:cs="Arial"/>
                <w:sz w:val="16"/>
                <w:szCs w:val="16"/>
              </w:rPr>
              <w:t xml:space="preserve">Eher </w:t>
            </w:r>
            <w:r w:rsidR="006152BC" w:rsidRPr="00DB0E29">
              <w:rPr>
                <w:rFonts w:cs="Arial"/>
                <w:sz w:val="16"/>
                <w:szCs w:val="16"/>
              </w:rPr>
              <w:t>V</w:t>
            </w:r>
            <w:r w:rsidR="006152BC" w:rsidRPr="00DB0E29">
              <w:rPr>
                <w:rFonts w:cs="Arial"/>
                <w:sz w:val="16"/>
                <w:szCs w:val="16"/>
                <w:shd w:val="clear" w:color="auto" w:fill="FFFF00"/>
              </w:rPr>
              <w:t>orstellbar</w:t>
            </w:r>
          </w:p>
        </w:tc>
        <w:tc>
          <w:tcPr>
            <w:tcW w:w="2870" w:type="dxa"/>
            <w:tcBorders>
              <w:right w:val="single" w:sz="12" w:space="0" w:color="auto"/>
            </w:tcBorders>
          </w:tcPr>
          <w:p w14:paraId="01379035" w14:textId="76DC967C" w:rsidR="009808B2" w:rsidRPr="00D52963" w:rsidRDefault="00F517A0" w:rsidP="003A49D0">
            <w:pPr>
              <w:rPr>
                <w:rFonts w:cs="Arial"/>
                <w:sz w:val="16"/>
                <w:szCs w:val="16"/>
              </w:rPr>
            </w:pPr>
            <w:r>
              <w:rPr>
                <w:rFonts w:cs="Arial"/>
                <w:sz w:val="16"/>
                <w:szCs w:val="16"/>
              </w:rPr>
              <w:t>Risikominderung</w:t>
            </w:r>
          </w:p>
        </w:tc>
        <w:tc>
          <w:tcPr>
            <w:tcW w:w="4018" w:type="dxa"/>
            <w:tcBorders>
              <w:left w:val="single" w:sz="12" w:space="0" w:color="auto"/>
              <w:right w:val="single" w:sz="12" w:space="0" w:color="auto"/>
            </w:tcBorders>
          </w:tcPr>
          <w:p w14:paraId="4BA3F4A8" w14:textId="39E05DD8" w:rsidR="009808B2" w:rsidRPr="00D52963" w:rsidRDefault="00924CB0" w:rsidP="003A49D0">
            <w:pPr>
              <w:rPr>
                <w:rFonts w:cs="Arial"/>
                <w:sz w:val="16"/>
                <w:szCs w:val="16"/>
              </w:rPr>
            </w:pPr>
            <w:r>
              <w:rPr>
                <w:rFonts w:cs="Arial"/>
                <w:sz w:val="16"/>
                <w:szCs w:val="16"/>
              </w:rPr>
              <w:t xml:space="preserve">Genügend </w:t>
            </w:r>
            <w:r w:rsidR="00F517A0">
              <w:rPr>
                <w:rFonts w:cs="Arial"/>
                <w:sz w:val="16"/>
                <w:szCs w:val="16"/>
              </w:rPr>
              <w:t>Reserven einplanen</w:t>
            </w:r>
          </w:p>
        </w:tc>
        <w:tc>
          <w:tcPr>
            <w:tcW w:w="574" w:type="dxa"/>
            <w:tcBorders>
              <w:left w:val="single" w:sz="12" w:space="0" w:color="auto"/>
            </w:tcBorders>
          </w:tcPr>
          <w:p w14:paraId="6BED9BBC" w14:textId="6F7CF731" w:rsidR="009808B2" w:rsidRPr="00D52963" w:rsidRDefault="00924CB0" w:rsidP="003A49D0">
            <w:pPr>
              <w:rPr>
                <w:rFonts w:cs="Arial"/>
                <w:sz w:val="16"/>
                <w:szCs w:val="16"/>
              </w:rPr>
            </w:pPr>
            <w:r>
              <w:rPr>
                <w:rFonts w:cs="Arial"/>
                <w:sz w:val="16"/>
                <w:szCs w:val="16"/>
              </w:rPr>
              <w:t>2</w:t>
            </w:r>
          </w:p>
        </w:tc>
        <w:tc>
          <w:tcPr>
            <w:tcW w:w="574" w:type="dxa"/>
          </w:tcPr>
          <w:p w14:paraId="157C6446" w14:textId="2823F6D5" w:rsidR="009808B2" w:rsidRPr="00D52963" w:rsidRDefault="00924CB0" w:rsidP="003A49D0">
            <w:pPr>
              <w:rPr>
                <w:rFonts w:cs="Arial"/>
                <w:sz w:val="16"/>
                <w:szCs w:val="16"/>
              </w:rPr>
            </w:pPr>
            <w:r>
              <w:rPr>
                <w:rFonts w:cs="Arial"/>
                <w:sz w:val="16"/>
                <w:szCs w:val="16"/>
              </w:rPr>
              <w:t>2</w:t>
            </w:r>
          </w:p>
        </w:tc>
        <w:tc>
          <w:tcPr>
            <w:tcW w:w="1339" w:type="dxa"/>
            <w:tcBorders>
              <w:right w:val="single" w:sz="12" w:space="0" w:color="auto"/>
            </w:tcBorders>
            <w:shd w:val="clear" w:color="auto" w:fill="92D050"/>
          </w:tcPr>
          <w:p w14:paraId="601F9756" w14:textId="3EA05BE5" w:rsidR="009808B2" w:rsidRPr="00D52963" w:rsidRDefault="00924CB0" w:rsidP="003A49D0">
            <w:pPr>
              <w:rPr>
                <w:rFonts w:cs="Arial"/>
                <w:sz w:val="16"/>
                <w:szCs w:val="16"/>
              </w:rPr>
            </w:pPr>
            <w:r>
              <w:rPr>
                <w:rFonts w:cs="Arial"/>
                <w:sz w:val="16"/>
                <w:szCs w:val="16"/>
              </w:rPr>
              <w:t>Gering</w:t>
            </w:r>
          </w:p>
        </w:tc>
        <w:tc>
          <w:tcPr>
            <w:tcW w:w="2871" w:type="dxa"/>
            <w:tcBorders>
              <w:left w:val="single" w:sz="12" w:space="0" w:color="auto"/>
              <w:right w:val="single" w:sz="12" w:space="0" w:color="auto"/>
            </w:tcBorders>
          </w:tcPr>
          <w:p w14:paraId="36FDAA24" w14:textId="7C5E6783" w:rsidR="009808B2" w:rsidRPr="00D52963" w:rsidRDefault="00414EC4" w:rsidP="003A49D0">
            <w:pPr>
              <w:rPr>
                <w:rFonts w:cs="Arial"/>
                <w:sz w:val="16"/>
                <w:szCs w:val="16"/>
              </w:rPr>
            </w:pPr>
            <w:r>
              <w:rPr>
                <w:rFonts w:cs="Arial"/>
                <w:sz w:val="16"/>
                <w:szCs w:val="16"/>
              </w:rPr>
              <w:t>Risikoakzeptanz</w:t>
            </w:r>
          </w:p>
        </w:tc>
      </w:tr>
      <w:tr w:rsidR="00DB0E29" w14:paraId="53DBCE60" w14:textId="77777777" w:rsidTr="00DC39A8">
        <w:trPr>
          <w:trHeight w:val="267"/>
        </w:trPr>
        <w:tc>
          <w:tcPr>
            <w:tcW w:w="2820" w:type="dxa"/>
            <w:tcBorders>
              <w:left w:val="single" w:sz="12" w:space="0" w:color="auto"/>
            </w:tcBorders>
          </w:tcPr>
          <w:p w14:paraId="3F5AD727" w14:textId="19BF2ABD" w:rsidR="00DB0E29" w:rsidRDefault="00DC39A8" w:rsidP="003A49D0">
            <w:pPr>
              <w:rPr>
                <w:rFonts w:cs="Arial"/>
                <w:sz w:val="16"/>
                <w:szCs w:val="16"/>
              </w:rPr>
            </w:pPr>
            <w:r w:rsidRPr="00DC39A8">
              <w:rPr>
                <w:rFonts w:cs="Arial"/>
                <w:b/>
                <w:bCs/>
                <w:sz w:val="16"/>
                <w:szCs w:val="16"/>
              </w:rPr>
              <w:t>R7</w:t>
            </w:r>
            <w:r w:rsidRPr="00DC39A8">
              <w:rPr>
                <w:rFonts w:cs="Arial"/>
                <w:b/>
                <w:sz w:val="16"/>
                <w:szCs w:val="16"/>
              </w:rPr>
              <w:t>:</w:t>
            </w:r>
            <w:r>
              <w:rPr>
                <w:rFonts w:cs="Arial"/>
                <w:sz w:val="16"/>
                <w:szCs w:val="16"/>
              </w:rPr>
              <w:t xml:space="preserve"> </w:t>
            </w:r>
            <w:r w:rsidR="00DB0E29">
              <w:rPr>
                <w:rFonts w:cs="Arial"/>
                <w:sz w:val="16"/>
                <w:szCs w:val="16"/>
              </w:rPr>
              <w:t>Update von TYPO3-Core</w:t>
            </w:r>
          </w:p>
        </w:tc>
        <w:tc>
          <w:tcPr>
            <w:tcW w:w="3066" w:type="dxa"/>
            <w:tcBorders>
              <w:right w:val="single" w:sz="12" w:space="0" w:color="auto"/>
            </w:tcBorders>
          </w:tcPr>
          <w:p w14:paraId="1AFCBE53" w14:textId="7291D19E" w:rsidR="00DB0E29" w:rsidRDefault="00DB0E29" w:rsidP="003A49D0">
            <w:pPr>
              <w:rPr>
                <w:rFonts w:cs="Arial"/>
                <w:sz w:val="16"/>
                <w:szCs w:val="16"/>
              </w:rPr>
            </w:pPr>
            <w:r>
              <w:rPr>
                <w:rFonts w:cs="Arial"/>
                <w:sz w:val="16"/>
                <w:szCs w:val="16"/>
              </w:rPr>
              <w:t xml:space="preserve">Möglicherweise </w:t>
            </w:r>
            <w:r w:rsidR="002E4CC3">
              <w:rPr>
                <w:rFonts w:cs="Arial"/>
                <w:sz w:val="16"/>
                <w:szCs w:val="16"/>
              </w:rPr>
              <w:t>wird</w:t>
            </w:r>
            <w:r>
              <w:rPr>
                <w:rFonts w:cs="Arial"/>
                <w:sz w:val="16"/>
                <w:szCs w:val="16"/>
              </w:rPr>
              <w:t xml:space="preserve"> die Kompatibilität eingeschränkt.</w:t>
            </w:r>
          </w:p>
        </w:tc>
        <w:tc>
          <w:tcPr>
            <w:tcW w:w="574" w:type="dxa"/>
            <w:tcBorders>
              <w:left w:val="single" w:sz="12" w:space="0" w:color="auto"/>
            </w:tcBorders>
          </w:tcPr>
          <w:p w14:paraId="6D1E30BE" w14:textId="41F8B76B" w:rsidR="00DB0E29" w:rsidRDefault="00316B71" w:rsidP="003A49D0">
            <w:pPr>
              <w:rPr>
                <w:rFonts w:cs="Arial"/>
                <w:sz w:val="16"/>
                <w:szCs w:val="16"/>
              </w:rPr>
            </w:pPr>
            <w:r>
              <w:rPr>
                <w:rFonts w:cs="Arial"/>
                <w:sz w:val="16"/>
                <w:szCs w:val="16"/>
              </w:rPr>
              <w:t>2</w:t>
            </w:r>
          </w:p>
        </w:tc>
        <w:tc>
          <w:tcPr>
            <w:tcW w:w="574" w:type="dxa"/>
          </w:tcPr>
          <w:p w14:paraId="3A40EAE0" w14:textId="28F24652" w:rsidR="00DB0E29" w:rsidRDefault="00924CB0" w:rsidP="003A49D0">
            <w:pPr>
              <w:rPr>
                <w:rFonts w:cs="Arial"/>
                <w:sz w:val="16"/>
                <w:szCs w:val="16"/>
              </w:rPr>
            </w:pPr>
            <w:r>
              <w:rPr>
                <w:rFonts w:cs="Arial"/>
                <w:sz w:val="16"/>
                <w:szCs w:val="16"/>
              </w:rPr>
              <w:t>1</w:t>
            </w:r>
          </w:p>
        </w:tc>
        <w:tc>
          <w:tcPr>
            <w:tcW w:w="1340" w:type="dxa"/>
            <w:shd w:val="clear" w:color="auto" w:fill="92D050"/>
          </w:tcPr>
          <w:p w14:paraId="677F64F8" w14:textId="1C27483C" w:rsidR="00DB0E29" w:rsidRPr="00DB0E29" w:rsidRDefault="00DB0E29" w:rsidP="003A49D0">
            <w:pPr>
              <w:rPr>
                <w:rFonts w:cs="Arial"/>
                <w:sz w:val="16"/>
                <w:szCs w:val="16"/>
              </w:rPr>
            </w:pPr>
            <w:r>
              <w:rPr>
                <w:rFonts w:cs="Arial"/>
                <w:sz w:val="16"/>
                <w:szCs w:val="16"/>
              </w:rPr>
              <w:t>Gering</w:t>
            </w:r>
          </w:p>
        </w:tc>
        <w:tc>
          <w:tcPr>
            <w:tcW w:w="2870" w:type="dxa"/>
            <w:tcBorders>
              <w:right w:val="single" w:sz="12" w:space="0" w:color="auto"/>
            </w:tcBorders>
          </w:tcPr>
          <w:p w14:paraId="1D5176E1" w14:textId="66512617" w:rsidR="00DB0E29" w:rsidRDefault="00DB0E29" w:rsidP="003A49D0">
            <w:pPr>
              <w:rPr>
                <w:rFonts w:cs="Arial"/>
                <w:sz w:val="16"/>
                <w:szCs w:val="16"/>
              </w:rPr>
            </w:pPr>
            <w:r>
              <w:rPr>
                <w:rFonts w:cs="Arial"/>
                <w:sz w:val="16"/>
                <w:szCs w:val="16"/>
              </w:rPr>
              <w:t>Risikoakzeptanz</w:t>
            </w:r>
          </w:p>
        </w:tc>
        <w:tc>
          <w:tcPr>
            <w:tcW w:w="4018" w:type="dxa"/>
            <w:tcBorders>
              <w:left w:val="single" w:sz="12" w:space="0" w:color="auto"/>
              <w:right w:val="single" w:sz="12" w:space="0" w:color="auto"/>
            </w:tcBorders>
          </w:tcPr>
          <w:p w14:paraId="594A6815" w14:textId="21A1F435" w:rsidR="00DB0E29" w:rsidRDefault="00DB0E29" w:rsidP="003A49D0">
            <w:pPr>
              <w:rPr>
                <w:rFonts w:cs="Arial"/>
                <w:sz w:val="16"/>
                <w:szCs w:val="16"/>
              </w:rPr>
            </w:pPr>
            <w:r>
              <w:rPr>
                <w:rFonts w:cs="Arial"/>
                <w:sz w:val="16"/>
                <w:szCs w:val="16"/>
              </w:rPr>
              <w:t xml:space="preserve">Wenn es sich um ein </w:t>
            </w:r>
            <w:hyperlink w:anchor="_Glossar" w:history="1">
              <w:r w:rsidRPr="00DB0E29">
                <w:rPr>
                  <w:rStyle w:val="Hyperlink"/>
                  <w:rFonts w:cs="Arial"/>
                  <w:sz w:val="16"/>
                  <w:szCs w:val="16"/>
                </w:rPr>
                <w:t>Minor-Update</w:t>
              </w:r>
            </w:hyperlink>
            <w:r>
              <w:rPr>
                <w:rFonts w:cs="Arial"/>
                <w:sz w:val="16"/>
                <w:szCs w:val="16"/>
              </w:rPr>
              <w:t xml:space="preserve"> handelt</w:t>
            </w:r>
            <w:r w:rsidR="00316B71">
              <w:rPr>
                <w:rFonts w:cs="Arial"/>
                <w:sz w:val="16"/>
                <w:szCs w:val="16"/>
              </w:rPr>
              <w:t xml:space="preserve">, hat es keinen Einfluss. Bei einer neuen </w:t>
            </w:r>
            <w:hyperlink w:anchor="_Glossar" w:history="1">
              <w:r w:rsidR="00316B71" w:rsidRPr="00316B71">
                <w:rPr>
                  <w:rStyle w:val="Hyperlink"/>
                  <w:rFonts w:cs="Arial"/>
                  <w:sz w:val="16"/>
                  <w:szCs w:val="16"/>
                </w:rPr>
                <w:t>LTS-Version</w:t>
              </w:r>
            </w:hyperlink>
            <w:r w:rsidR="00316B71">
              <w:rPr>
                <w:rFonts w:cs="Arial"/>
                <w:sz w:val="16"/>
                <w:szCs w:val="16"/>
              </w:rPr>
              <w:t xml:space="preserve"> müssten gegebenenfalls Anpassungen gemacht werden.</w:t>
            </w:r>
          </w:p>
        </w:tc>
        <w:tc>
          <w:tcPr>
            <w:tcW w:w="574" w:type="dxa"/>
            <w:tcBorders>
              <w:left w:val="single" w:sz="12" w:space="0" w:color="auto"/>
            </w:tcBorders>
          </w:tcPr>
          <w:p w14:paraId="1687DF5F" w14:textId="7180815E" w:rsidR="00DB0E29" w:rsidRPr="00D52963" w:rsidRDefault="00924CB0" w:rsidP="003A49D0">
            <w:pPr>
              <w:rPr>
                <w:rFonts w:cs="Arial"/>
                <w:sz w:val="16"/>
                <w:szCs w:val="16"/>
              </w:rPr>
            </w:pPr>
            <w:r>
              <w:rPr>
                <w:rFonts w:cs="Arial"/>
                <w:sz w:val="16"/>
                <w:szCs w:val="16"/>
              </w:rPr>
              <w:t>2</w:t>
            </w:r>
          </w:p>
        </w:tc>
        <w:tc>
          <w:tcPr>
            <w:tcW w:w="574" w:type="dxa"/>
          </w:tcPr>
          <w:p w14:paraId="75910F02" w14:textId="69EFDB39" w:rsidR="00DB0E29" w:rsidRPr="00D52963" w:rsidRDefault="00924CB0" w:rsidP="003A49D0">
            <w:pPr>
              <w:rPr>
                <w:rFonts w:cs="Arial"/>
                <w:sz w:val="16"/>
                <w:szCs w:val="16"/>
              </w:rPr>
            </w:pPr>
            <w:r>
              <w:rPr>
                <w:rFonts w:cs="Arial"/>
                <w:sz w:val="16"/>
                <w:szCs w:val="16"/>
              </w:rPr>
              <w:t>1</w:t>
            </w:r>
          </w:p>
        </w:tc>
        <w:tc>
          <w:tcPr>
            <w:tcW w:w="1339" w:type="dxa"/>
            <w:tcBorders>
              <w:right w:val="single" w:sz="12" w:space="0" w:color="auto"/>
            </w:tcBorders>
            <w:shd w:val="clear" w:color="auto" w:fill="92D050"/>
          </w:tcPr>
          <w:p w14:paraId="58F9B537" w14:textId="180F3CF3" w:rsidR="00DB0E29" w:rsidRPr="00D52963" w:rsidRDefault="00924CB0" w:rsidP="003A49D0">
            <w:pPr>
              <w:rPr>
                <w:rFonts w:cs="Arial"/>
                <w:sz w:val="16"/>
                <w:szCs w:val="16"/>
              </w:rPr>
            </w:pPr>
            <w:r>
              <w:rPr>
                <w:rFonts w:cs="Arial"/>
                <w:sz w:val="16"/>
                <w:szCs w:val="16"/>
              </w:rPr>
              <w:t>Gering</w:t>
            </w:r>
          </w:p>
        </w:tc>
        <w:tc>
          <w:tcPr>
            <w:tcW w:w="2871" w:type="dxa"/>
            <w:tcBorders>
              <w:left w:val="single" w:sz="12" w:space="0" w:color="auto"/>
              <w:right w:val="single" w:sz="12" w:space="0" w:color="auto"/>
            </w:tcBorders>
          </w:tcPr>
          <w:p w14:paraId="7EA9D19F" w14:textId="4CB5F830" w:rsidR="00DB0E29" w:rsidRPr="00D52963" w:rsidRDefault="00414EC4" w:rsidP="003A49D0">
            <w:pPr>
              <w:rPr>
                <w:rFonts w:cs="Arial"/>
                <w:sz w:val="16"/>
                <w:szCs w:val="16"/>
              </w:rPr>
            </w:pPr>
            <w:r>
              <w:rPr>
                <w:rFonts w:cs="Arial"/>
                <w:sz w:val="16"/>
                <w:szCs w:val="16"/>
              </w:rPr>
              <w:t>Risikoakzeptanz</w:t>
            </w:r>
          </w:p>
        </w:tc>
      </w:tr>
      <w:tr w:rsidR="009808B2" w14:paraId="1A57CC55" w14:textId="77777777" w:rsidTr="00F517A0">
        <w:tblPrEx>
          <w:tblBorders>
            <w:top w:val="single" w:sz="12"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20620" w:type="dxa"/>
            <w:gridSpan w:val="11"/>
            <w:tcBorders>
              <w:top w:val="single" w:sz="12" w:space="0" w:color="auto"/>
            </w:tcBorders>
          </w:tcPr>
          <w:p w14:paraId="4F616297" w14:textId="77777777" w:rsidR="009808B2" w:rsidRDefault="009808B2" w:rsidP="003A49D0"/>
          <w:p w14:paraId="661018BD" w14:textId="77777777" w:rsidR="009808B2" w:rsidRPr="00D52963" w:rsidRDefault="009808B2" w:rsidP="003A49D0">
            <w:pPr>
              <w:rPr>
                <w:b/>
                <w:sz w:val="16"/>
                <w:szCs w:val="16"/>
              </w:rPr>
            </w:pPr>
            <w:r w:rsidRPr="00D52963">
              <w:rPr>
                <w:b/>
                <w:sz w:val="16"/>
                <w:szCs w:val="16"/>
              </w:rPr>
              <w:t xml:space="preserve">Schadensausmaß: </w:t>
            </w:r>
          </w:p>
          <w:p w14:paraId="1291FB5B" w14:textId="77777777" w:rsidR="009808B2" w:rsidRPr="008E2F6C" w:rsidRDefault="009808B2" w:rsidP="003A49D0">
            <w:pPr>
              <w:rPr>
                <w:sz w:val="16"/>
                <w:szCs w:val="16"/>
              </w:rPr>
            </w:pPr>
            <w:r w:rsidRPr="008E2F6C">
              <w:rPr>
                <w:sz w:val="16"/>
                <w:szCs w:val="16"/>
              </w:rPr>
              <w:t xml:space="preserve">S1 = führt zu keiner Abwertung </w:t>
            </w:r>
          </w:p>
          <w:p w14:paraId="05648CBB" w14:textId="77777777" w:rsidR="009808B2" w:rsidRPr="008E2F6C" w:rsidRDefault="009808B2" w:rsidP="003A49D0">
            <w:pPr>
              <w:rPr>
                <w:sz w:val="16"/>
                <w:szCs w:val="16"/>
              </w:rPr>
            </w:pPr>
            <w:r w:rsidRPr="008E2F6C">
              <w:rPr>
                <w:sz w:val="16"/>
                <w:szCs w:val="16"/>
              </w:rPr>
              <w:t xml:space="preserve">S2 = geringe Abwertung bis 1.0 Notenpunkte </w:t>
            </w:r>
          </w:p>
          <w:p w14:paraId="7D779E06" w14:textId="77777777" w:rsidR="009808B2" w:rsidRPr="008E2F6C" w:rsidRDefault="009808B2" w:rsidP="003A49D0">
            <w:pPr>
              <w:rPr>
                <w:sz w:val="16"/>
                <w:szCs w:val="16"/>
              </w:rPr>
            </w:pPr>
            <w:r w:rsidRPr="008E2F6C">
              <w:rPr>
                <w:sz w:val="16"/>
                <w:szCs w:val="16"/>
              </w:rPr>
              <w:t xml:space="preserve">S3 = hohe Abwertung über 1,0 Notenpunkte </w:t>
            </w:r>
          </w:p>
          <w:p w14:paraId="70F63FF1" w14:textId="77777777" w:rsidR="009808B2" w:rsidRPr="008E2F6C" w:rsidRDefault="009808B2" w:rsidP="003A49D0">
            <w:pPr>
              <w:rPr>
                <w:sz w:val="16"/>
                <w:szCs w:val="16"/>
              </w:rPr>
            </w:pPr>
            <w:r w:rsidRPr="008E2F6C">
              <w:rPr>
                <w:sz w:val="16"/>
                <w:szCs w:val="16"/>
              </w:rPr>
              <w:t>S4 = führt zu Nichtbestehen</w:t>
            </w:r>
          </w:p>
          <w:p w14:paraId="31FFF2D1" w14:textId="77777777" w:rsidR="009808B2" w:rsidRPr="008E2F6C" w:rsidRDefault="009808B2" w:rsidP="003A49D0">
            <w:pPr>
              <w:rPr>
                <w:sz w:val="16"/>
                <w:szCs w:val="16"/>
              </w:rPr>
            </w:pPr>
            <w:r w:rsidRPr="008E2F6C">
              <w:rPr>
                <w:sz w:val="16"/>
                <w:szCs w:val="16"/>
              </w:rPr>
              <w:tab/>
              <w:t xml:space="preserve"> </w:t>
            </w:r>
          </w:p>
          <w:p w14:paraId="431315EA" w14:textId="77777777" w:rsidR="009808B2" w:rsidRPr="00D52963" w:rsidRDefault="009808B2" w:rsidP="003A49D0">
            <w:pPr>
              <w:rPr>
                <w:b/>
                <w:sz w:val="16"/>
                <w:szCs w:val="16"/>
              </w:rPr>
            </w:pPr>
            <w:r w:rsidRPr="00D52963">
              <w:rPr>
                <w:b/>
                <w:sz w:val="16"/>
                <w:szCs w:val="16"/>
              </w:rPr>
              <w:t xml:space="preserve">Eintrittswahrscheinlichkeit: </w:t>
            </w:r>
          </w:p>
          <w:p w14:paraId="4E3C919E" w14:textId="77777777" w:rsidR="009808B2" w:rsidRPr="008E2F6C" w:rsidRDefault="009808B2" w:rsidP="003A49D0">
            <w:pPr>
              <w:rPr>
                <w:sz w:val="16"/>
                <w:szCs w:val="16"/>
              </w:rPr>
            </w:pPr>
            <w:r w:rsidRPr="008E2F6C">
              <w:rPr>
                <w:sz w:val="16"/>
                <w:szCs w:val="16"/>
              </w:rPr>
              <w:t xml:space="preserve">W1 = unvorstellbar </w:t>
            </w:r>
          </w:p>
          <w:p w14:paraId="04AB2B8D" w14:textId="77777777" w:rsidR="009808B2" w:rsidRDefault="009808B2" w:rsidP="003A49D0">
            <w:pPr>
              <w:rPr>
                <w:sz w:val="16"/>
                <w:szCs w:val="16"/>
              </w:rPr>
            </w:pPr>
            <w:r w:rsidRPr="008E2F6C">
              <w:rPr>
                <w:sz w:val="16"/>
                <w:szCs w:val="16"/>
              </w:rPr>
              <w:t xml:space="preserve">W2 = unwahrscheinlich </w:t>
            </w:r>
          </w:p>
          <w:p w14:paraId="35B268D6" w14:textId="77777777" w:rsidR="00985B08" w:rsidRPr="008E2F6C" w:rsidRDefault="00985B08" w:rsidP="003A49D0">
            <w:pPr>
              <w:rPr>
                <w:sz w:val="16"/>
                <w:szCs w:val="16"/>
              </w:rPr>
            </w:pPr>
            <w:r>
              <w:rPr>
                <w:sz w:val="16"/>
                <w:szCs w:val="16"/>
              </w:rPr>
              <w:t>W3 = eher vorstellbar</w:t>
            </w:r>
          </w:p>
          <w:p w14:paraId="186C9E74" w14:textId="77777777" w:rsidR="009808B2" w:rsidRPr="008E2F6C" w:rsidRDefault="00985B08" w:rsidP="003A49D0">
            <w:pPr>
              <w:rPr>
                <w:sz w:val="16"/>
                <w:szCs w:val="16"/>
              </w:rPr>
            </w:pPr>
            <w:r>
              <w:rPr>
                <w:sz w:val="16"/>
                <w:szCs w:val="16"/>
              </w:rPr>
              <w:t xml:space="preserve">W4 = </w:t>
            </w:r>
            <w:r w:rsidR="009808B2" w:rsidRPr="008E2F6C">
              <w:rPr>
                <w:sz w:val="16"/>
                <w:szCs w:val="16"/>
              </w:rPr>
              <w:t>vorstellbar</w:t>
            </w:r>
          </w:p>
          <w:p w14:paraId="1A079146" w14:textId="77777777" w:rsidR="009808B2" w:rsidRDefault="00985B08" w:rsidP="003A49D0">
            <w:pPr>
              <w:rPr>
                <w:sz w:val="16"/>
                <w:szCs w:val="16"/>
              </w:rPr>
            </w:pPr>
            <w:r>
              <w:rPr>
                <w:sz w:val="16"/>
                <w:szCs w:val="16"/>
              </w:rPr>
              <w:t>W5= Eintreffen</w:t>
            </w:r>
            <w:r w:rsidR="009808B2" w:rsidRPr="008E2F6C">
              <w:rPr>
                <w:sz w:val="16"/>
                <w:szCs w:val="16"/>
              </w:rPr>
              <w:t xml:space="preserve"> hoch</w:t>
            </w:r>
          </w:p>
          <w:p w14:paraId="2F5CE8B2" w14:textId="77777777" w:rsidR="009808B2" w:rsidRDefault="009808B2" w:rsidP="003A49D0"/>
        </w:tc>
      </w:tr>
    </w:tbl>
    <w:p w14:paraId="3546A049" w14:textId="760CB7BB" w:rsidR="009808B2" w:rsidRDefault="00F61FAD" w:rsidP="009808B2">
      <w:pPr>
        <w:rPr>
          <w:sz w:val="16"/>
          <w:szCs w:val="16"/>
        </w:rPr>
      </w:pPr>
      <w:bookmarkStart w:id="80" w:name="_Toc68851340"/>
      <w:r w:rsidRPr="009808B2">
        <w:rPr>
          <w:sz w:val="16"/>
          <w:szCs w:val="16"/>
        </w:rPr>
        <w:t xml:space="preserve">Tabelle </w:t>
      </w:r>
      <w:r w:rsidR="00396D44" w:rsidRPr="009808B2">
        <w:rPr>
          <w:sz w:val="16"/>
          <w:szCs w:val="16"/>
        </w:rPr>
        <w:fldChar w:fldCharType="begin"/>
      </w:r>
      <w:r w:rsidR="00396D44" w:rsidRPr="009808B2">
        <w:rPr>
          <w:sz w:val="16"/>
          <w:szCs w:val="16"/>
        </w:rPr>
        <w:instrText xml:space="preserve"> SEQ Tabelle \* ARABIC </w:instrText>
      </w:r>
      <w:r w:rsidR="00396D44" w:rsidRPr="009808B2">
        <w:rPr>
          <w:sz w:val="16"/>
          <w:szCs w:val="16"/>
        </w:rPr>
        <w:fldChar w:fldCharType="separate"/>
      </w:r>
      <w:r w:rsidR="006F6686">
        <w:rPr>
          <w:noProof/>
          <w:sz w:val="16"/>
          <w:szCs w:val="16"/>
        </w:rPr>
        <w:t>8</w:t>
      </w:r>
      <w:r w:rsidR="00396D44" w:rsidRPr="009808B2">
        <w:rPr>
          <w:noProof/>
          <w:sz w:val="16"/>
          <w:szCs w:val="16"/>
        </w:rPr>
        <w:fldChar w:fldCharType="end"/>
      </w:r>
      <w:r w:rsidRPr="009808B2">
        <w:rPr>
          <w:sz w:val="16"/>
          <w:szCs w:val="16"/>
        </w:rPr>
        <w:t>: Risikoanalyse Tabelle</w:t>
      </w:r>
      <w:bookmarkEnd w:id="80"/>
    </w:p>
    <w:p w14:paraId="717FEE54" w14:textId="77777777" w:rsidR="009808B2" w:rsidRDefault="009808B2" w:rsidP="009808B2">
      <w:pPr>
        <w:rPr>
          <w:sz w:val="16"/>
          <w:szCs w:val="16"/>
        </w:rPr>
      </w:pPr>
    </w:p>
    <w:p w14:paraId="53E6F63D" w14:textId="77777777" w:rsidR="009808B2" w:rsidRDefault="009808B2" w:rsidP="009808B2">
      <w:pPr>
        <w:pStyle w:val="IPA-HinweistexteTextkanngelschtwerden"/>
      </w:pPr>
      <w:r>
        <w:t>Beispiel</w:t>
      </w:r>
    </w:p>
    <w:p w14:paraId="5E816763" w14:textId="77777777" w:rsidR="009808B2" w:rsidRPr="00E10423" w:rsidRDefault="00985B08" w:rsidP="009808B2">
      <w:pPr>
        <w:pStyle w:val="IPA-HinweistexteTextkanngelschtwerden"/>
      </w:pPr>
      <w:r>
        <w:rPr>
          <w:noProof/>
          <w:lang w:eastAsia="de-CH"/>
        </w:rPr>
        <w:drawing>
          <wp:inline distT="0" distB="0" distL="0" distR="0" wp14:anchorId="15CAFDEA" wp14:editId="0A5FD732">
            <wp:extent cx="7785756" cy="2811780"/>
            <wp:effectExtent l="0" t="0" r="571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824541" cy="2825787"/>
                    </a:xfrm>
                    <a:prstGeom prst="rect">
                      <a:avLst/>
                    </a:prstGeom>
                  </pic:spPr>
                </pic:pic>
              </a:graphicData>
            </a:graphic>
          </wp:inline>
        </w:drawing>
      </w:r>
    </w:p>
    <w:p w14:paraId="25682A04" w14:textId="77777777" w:rsidR="009808B2" w:rsidRPr="009808B2" w:rsidRDefault="009808B2" w:rsidP="009808B2">
      <w:pPr>
        <w:rPr>
          <w:sz w:val="16"/>
          <w:szCs w:val="16"/>
        </w:rPr>
      </w:pPr>
    </w:p>
    <w:p w14:paraId="2820A842" w14:textId="77777777" w:rsidR="007D1396" w:rsidRDefault="007D1396" w:rsidP="007D1396">
      <w:pPr>
        <w:pStyle w:val="FormatvorlageBeschriftung8Pt"/>
        <w:sectPr w:rsidR="007D1396" w:rsidSect="00F61FAD">
          <w:headerReference w:type="first" r:id="rId31"/>
          <w:pgSz w:w="23814" w:h="16840" w:orient="landscape" w:code="8"/>
          <w:pgMar w:top="1701" w:right="1134" w:bottom="1134" w:left="851" w:header="709" w:footer="709" w:gutter="0"/>
          <w:cols w:space="708"/>
          <w:titlePg/>
          <w:docGrid w:linePitch="360"/>
        </w:sectPr>
      </w:pPr>
      <w:r>
        <w:br w:type="page"/>
      </w:r>
    </w:p>
    <w:p w14:paraId="07E3A66D" w14:textId="08078BD2" w:rsidR="00737221" w:rsidRDefault="005E6911" w:rsidP="00737221">
      <w:pPr>
        <w:pStyle w:val="Heading2"/>
        <w:spacing w:before="360"/>
      </w:pPr>
      <w:bookmarkStart w:id="81" w:name="_Toc68858078"/>
      <w:r>
        <w:rPr>
          <w:noProof/>
        </w:rPr>
        <w:lastRenderedPageBreak/>
        <w:object w:dxaOrig="0" w:dyaOrig="0" w14:anchorId="524A76B9">
          <v:shape id="_x0000_s1026" type="#_x0000_t75" style="position:absolute;left:0;text-align:left;margin-left:-19.2pt;margin-top:37.15pt;width:316.75pt;height:270.25pt;z-index:251658752;mso-position-horizontal-relative:text;mso-position-vertical-relative:text">
            <v:imagedata r:id="rId32" o:title=""/>
            <w10:wrap type="square" side="right"/>
          </v:shape>
          <o:OLEObject Type="Embed" ProgID="Excel.Sheet.12" ShapeID="_x0000_s1026" DrawAspect="Content" ObjectID="_1679499515" r:id="rId33"/>
        </w:object>
      </w:r>
      <w:r w:rsidR="00737221" w:rsidRPr="00DB2285">
        <w:t>Risikogr</w:t>
      </w:r>
      <w:r w:rsidR="00737221">
        <w:t>a</w:t>
      </w:r>
      <w:r w:rsidR="00737221" w:rsidRPr="00DB2285">
        <w:t>ph</w:t>
      </w:r>
      <w:bookmarkEnd w:id="81"/>
    </w:p>
    <w:p w14:paraId="43744AC9" w14:textId="79FA07BB" w:rsidR="0066659B" w:rsidRDefault="0066659B" w:rsidP="007D1396">
      <w:pPr>
        <w:spacing w:after="200"/>
        <w:rPr>
          <w:rFonts w:eastAsia="Times New Roman" w:cs="Times New Roman"/>
          <w:b/>
          <w:bCs/>
          <w:sz w:val="16"/>
          <w:szCs w:val="24"/>
          <w:lang w:eastAsia="de-DE"/>
        </w:rPr>
      </w:pPr>
    </w:p>
    <w:p w14:paraId="5F65DAC8" w14:textId="77777777" w:rsidR="007E5B72" w:rsidRDefault="007E5B72" w:rsidP="00E03D36">
      <w:pPr>
        <w:pStyle w:val="Caption"/>
      </w:pPr>
    </w:p>
    <w:p w14:paraId="61871BB9" w14:textId="77777777" w:rsidR="007E5B72" w:rsidRDefault="007E5B72" w:rsidP="00E03D36">
      <w:pPr>
        <w:pStyle w:val="Caption"/>
      </w:pPr>
    </w:p>
    <w:p w14:paraId="173F65B8" w14:textId="77777777" w:rsidR="007E5B72" w:rsidRDefault="007E5B72" w:rsidP="00E03D36">
      <w:pPr>
        <w:pStyle w:val="Caption"/>
      </w:pPr>
    </w:p>
    <w:p w14:paraId="762E11B1" w14:textId="77777777" w:rsidR="007E5B72" w:rsidRDefault="007E5B72" w:rsidP="00E03D36">
      <w:pPr>
        <w:pStyle w:val="Caption"/>
      </w:pPr>
    </w:p>
    <w:p w14:paraId="6069A8F0" w14:textId="77777777" w:rsidR="007E5B72" w:rsidRDefault="007E5B72" w:rsidP="00E03D36">
      <w:pPr>
        <w:pStyle w:val="Caption"/>
      </w:pPr>
    </w:p>
    <w:p w14:paraId="5082DFEB" w14:textId="77777777" w:rsidR="007E5B72" w:rsidRDefault="007E5B72" w:rsidP="00E03D36">
      <w:pPr>
        <w:pStyle w:val="Caption"/>
      </w:pPr>
    </w:p>
    <w:p w14:paraId="47D52751" w14:textId="77777777" w:rsidR="007E5B72" w:rsidRDefault="007E5B72" w:rsidP="00E03D36">
      <w:pPr>
        <w:pStyle w:val="Caption"/>
      </w:pPr>
    </w:p>
    <w:p w14:paraId="57522C4F" w14:textId="77777777" w:rsidR="007E5B72" w:rsidRDefault="007E5B72" w:rsidP="00E03D36">
      <w:pPr>
        <w:pStyle w:val="Caption"/>
      </w:pPr>
    </w:p>
    <w:p w14:paraId="067AC365" w14:textId="77777777" w:rsidR="007E5B72" w:rsidRDefault="007E5B72" w:rsidP="00E03D36">
      <w:pPr>
        <w:pStyle w:val="Caption"/>
      </w:pPr>
    </w:p>
    <w:p w14:paraId="2EA6B45D" w14:textId="77777777" w:rsidR="007E5B72" w:rsidRDefault="007E5B72" w:rsidP="00E03D36">
      <w:pPr>
        <w:pStyle w:val="Caption"/>
      </w:pPr>
    </w:p>
    <w:p w14:paraId="4C620FE1" w14:textId="77777777" w:rsidR="007E5B72" w:rsidRDefault="007E5B72" w:rsidP="00E03D36">
      <w:pPr>
        <w:pStyle w:val="Caption"/>
      </w:pPr>
    </w:p>
    <w:p w14:paraId="6907F823" w14:textId="77777777" w:rsidR="007E5B72" w:rsidRDefault="007E5B72" w:rsidP="00E03D36">
      <w:pPr>
        <w:pStyle w:val="Caption"/>
      </w:pPr>
    </w:p>
    <w:p w14:paraId="0544BF3B" w14:textId="5EA11ADE" w:rsidR="007E5B72" w:rsidRDefault="007E5B72" w:rsidP="00DB0E29">
      <w:pPr>
        <w:pStyle w:val="Caption"/>
        <w:tabs>
          <w:tab w:val="left" w:pos="2950"/>
        </w:tabs>
      </w:pPr>
    </w:p>
    <w:p w14:paraId="3968F0E8" w14:textId="3D834F82" w:rsidR="00737221" w:rsidRDefault="00E03D36" w:rsidP="00E03D36">
      <w:pPr>
        <w:pStyle w:val="Caption"/>
        <w:rPr>
          <w:rFonts w:eastAsia="Times New Roman" w:cs="Times New Roman"/>
          <w:b w:val="0"/>
          <w:bCs w:val="0"/>
          <w:sz w:val="16"/>
          <w:szCs w:val="24"/>
          <w:lang w:eastAsia="de-DE"/>
        </w:rPr>
      </w:pPr>
      <w:bookmarkStart w:id="82" w:name="_Toc68851358"/>
      <w:r>
        <w:t xml:space="preserve">Abbildung </w:t>
      </w:r>
      <w:r w:rsidR="00FF411C">
        <w:fldChar w:fldCharType="begin"/>
      </w:r>
      <w:r w:rsidR="00FF411C">
        <w:instrText xml:space="preserve"> SEQ Abbildung \* ARABIC </w:instrText>
      </w:r>
      <w:r w:rsidR="00FF411C">
        <w:fldChar w:fldCharType="separate"/>
      </w:r>
      <w:r w:rsidR="00607E46">
        <w:rPr>
          <w:noProof/>
        </w:rPr>
        <w:t>11</w:t>
      </w:r>
      <w:r w:rsidR="00FF411C">
        <w:rPr>
          <w:noProof/>
        </w:rPr>
        <w:fldChar w:fldCharType="end"/>
      </w:r>
      <w:r>
        <w:t>, Risikoportfolio</w:t>
      </w:r>
      <w:bookmarkEnd w:id="82"/>
    </w:p>
    <w:p w14:paraId="09EED026" w14:textId="3F603E90" w:rsidR="004D55D9" w:rsidRDefault="007E5B72" w:rsidP="007E5B72">
      <w:pPr>
        <w:pStyle w:val="Heading3"/>
      </w:pPr>
      <w:bookmarkStart w:id="83" w:name="_Toc68858079"/>
      <w:r>
        <w:t>Kurze Stellungnahmen zu den Risiken</w:t>
      </w:r>
      <w:bookmarkEnd w:id="83"/>
    </w:p>
    <w:p w14:paraId="29B3E972" w14:textId="517DCE85" w:rsidR="00EC7D43" w:rsidRPr="00F93125" w:rsidRDefault="002E4CC3" w:rsidP="00F93125">
      <w:r>
        <w:t>Die Risiken wurden, wo nötig</w:t>
      </w:r>
      <w:r w:rsidR="00F93125">
        <w:t xml:space="preserve"> und möglich</w:t>
      </w:r>
      <w:r>
        <w:t xml:space="preserve">, minimiert oder zumindest um ein Gewisses verkleinert. Die obenstehende Tabelle zeigt auf, um welchen Faktor sich die Risiken durch die getroffenen Massnahmen verkleinert haben. </w:t>
      </w:r>
      <w:r w:rsidR="00F0343C">
        <w:t>So ist beispielsweise das Risiko R4 um Zwei Positionen nach unten geschoben worden.</w:t>
      </w:r>
      <w:r w:rsidR="00F0343C">
        <w:t xml:space="preserve"> Mit dem</w:t>
      </w:r>
      <w:r w:rsidR="00F93125">
        <w:t xml:space="preserve"> blauen</w:t>
      </w:r>
      <w:r w:rsidR="00F0343C">
        <w:t xml:space="preserve"> Pfeilen wird die Verschiebung der Risiken erkenntlich gemacht. </w:t>
      </w:r>
    </w:p>
    <w:p w14:paraId="09AD7A0D" w14:textId="46DDFCAA" w:rsidR="004D55D9" w:rsidRDefault="001D761C" w:rsidP="004D55D9">
      <w:pPr>
        <w:pStyle w:val="Heading2"/>
        <w:spacing w:before="480"/>
      </w:pPr>
      <w:bookmarkStart w:id="84" w:name="_Toc68858081"/>
      <w:r>
        <w:t>Schutzbedarfsanalyse</w:t>
      </w:r>
      <w:bookmarkEnd w:id="84"/>
    </w:p>
    <w:p w14:paraId="4D32E8BD" w14:textId="537E2CE8" w:rsidR="001D761C" w:rsidRDefault="001E4AA2" w:rsidP="001E4AA2">
      <w:r>
        <w:t xml:space="preserve">Eine Schutzbedarfsanalyse ist in diesem Fall nicht unbedingt notwendig, da die  Produktedatenbank keine sensiblen Daten enthält. </w:t>
      </w:r>
    </w:p>
    <w:p w14:paraId="2A8D9F24" w14:textId="161F0046" w:rsidR="00D70AF0" w:rsidRDefault="00D70AF0" w:rsidP="001E4AA2"/>
    <w:p w14:paraId="3E5A28E3" w14:textId="23ED63F9" w:rsidR="00D70AF0" w:rsidRPr="001D761C" w:rsidRDefault="00D70AF0" w:rsidP="001E4AA2">
      <w:r>
        <w:t xml:space="preserve">@Nicole + Fehmi: Was könnte man hier schreiben? </w:t>
      </w:r>
    </w:p>
    <w:p w14:paraId="5F300755" w14:textId="77777777" w:rsidR="004D55D9" w:rsidRPr="00737221" w:rsidRDefault="004D55D9" w:rsidP="004D55D9">
      <w:pPr>
        <w:pStyle w:val="IPA-HinweistexteTextkanngelschtwerden"/>
        <w:rPr>
          <w:i w:val="0"/>
          <w:vanish w:val="0"/>
        </w:rPr>
      </w:pPr>
      <w:r w:rsidRPr="00737221">
        <w:t>Welche Gefährdung von Daten und Systemen sind gegebenenfalls vorhanden und wie können diese Gefährdungen bekämpft werden? Unterliegen die Daten dem Datenschutz?</w:t>
      </w:r>
    </w:p>
    <w:p w14:paraId="50963413" w14:textId="77777777" w:rsidR="004D55D9" w:rsidRPr="001D56BC" w:rsidRDefault="004D55D9" w:rsidP="004D55D9">
      <w:pPr>
        <w:pStyle w:val="IPA-HinweistexteTextkanngelschtwerden"/>
        <w:rPr>
          <w:i w:val="0"/>
          <w:vanish w:val="0"/>
        </w:rPr>
      </w:pPr>
      <w:r w:rsidRPr="00737221">
        <w:t>(Dropbox, iCloud, MyCloud etc.). IPA Daten sollten nur „in house Server “ oder auf externe Festplatten gespeichert werden.</w:t>
      </w:r>
      <w:r>
        <w:t xml:space="preserve"> (kann auch eine Anforderung in qualitativer und „Muss“ Anforderung sein).</w:t>
      </w:r>
    </w:p>
    <w:p w14:paraId="2D58A1D5" w14:textId="75CF0EC8" w:rsidR="004D55D9" w:rsidRDefault="00737221" w:rsidP="004D55D9">
      <w:pPr>
        <w:rPr>
          <w:b/>
          <w:bCs/>
          <w:sz w:val="16"/>
        </w:rPr>
      </w:pPr>
      <w:r>
        <w:rPr>
          <w:b/>
          <w:bCs/>
          <w:sz w:val="16"/>
        </w:rPr>
        <w:br w:type="page"/>
      </w:r>
    </w:p>
    <w:p w14:paraId="3C45358E" w14:textId="2897B1F7" w:rsidR="00E1026D" w:rsidRDefault="00E1026D" w:rsidP="004D55D9">
      <w:pPr>
        <w:pStyle w:val="Heading2"/>
      </w:pPr>
      <w:bookmarkStart w:id="85" w:name="_Toc68858082"/>
      <w:r>
        <w:lastRenderedPageBreak/>
        <w:t>Varianten</w:t>
      </w:r>
      <w:bookmarkEnd w:id="85"/>
    </w:p>
    <w:p w14:paraId="170EC58E" w14:textId="41A91685" w:rsidR="003D4985" w:rsidRPr="007F0F60" w:rsidRDefault="003D4985" w:rsidP="003D4985">
      <w:pPr>
        <w:pStyle w:val="IPA-TextkrperStandart"/>
      </w:pPr>
      <w:bookmarkStart w:id="86" w:name="_Hlk68777597"/>
      <w:r>
        <w:t>Bei meinen Varianten gibt es bei Zwei Variantenentscheid</w:t>
      </w:r>
      <w:r w:rsidR="0022385B">
        <w:t>e</w:t>
      </w:r>
      <w:r w:rsidR="008F420B">
        <w:t>. R</w:t>
      </w:r>
      <w:r>
        <w:t xml:space="preserve">elativ viele andere Aspekte </w:t>
      </w:r>
      <w:r w:rsidR="008F420B">
        <w:t xml:space="preserve">werden </w:t>
      </w:r>
      <w:r>
        <w:t xml:space="preserve">bereits von TYPO3 selbst gehandhabt und </w:t>
      </w:r>
      <w:r w:rsidR="008F420B">
        <w:t xml:space="preserve">müssen </w:t>
      </w:r>
      <w:r>
        <w:t xml:space="preserve">nicht von Hand implementiert werden. </w:t>
      </w:r>
    </w:p>
    <w:p w14:paraId="2CBD83E6" w14:textId="77777777" w:rsidR="003D4985" w:rsidRDefault="003D4985" w:rsidP="003D4985">
      <w:pPr>
        <w:pStyle w:val="Heading3"/>
      </w:pPr>
      <w:bookmarkStart w:id="87" w:name="_Toc68601277"/>
      <w:bookmarkStart w:id="88" w:name="_Toc68858083"/>
      <w:bookmarkEnd w:id="86"/>
      <w:r>
        <w:t>Funktionsweise der Filterfunktion</w:t>
      </w:r>
      <w:bookmarkEnd w:id="87"/>
      <w:bookmarkEnd w:id="88"/>
      <w:r>
        <w:t xml:space="preserve"> </w:t>
      </w:r>
    </w:p>
    <w:p w14:paraId="7D79D895" w14:textId="77777777" w:rsidR="003D4985" w:rsidRDefault="003D4985" w:rsidP="003D4985">
      <w:pPr>
        <w:pStyle w:val="IPA-TextkrperStandart"/>
      </w:pPr>
      <w:r>
        <w:t xml:space="preserve">Der Zentrale Faktor bei diesem Entscheid ist, dass die gesamte Seite beim Aktivieren eines Produkte-Filters jedes Mal neu geladen werden muss. Grund dafür ist, dass PHP zuerst im Hintergrund die Daten sammeln und der View übergeben muss. </w:t>
      </w:r>
    </w:p>
    <w:p w14:paraId="4676B7A7" w14:textId="77777777" w:rsidR="003D4985" w:rsidRDefault="003D4985" w:rsidP="003D4985">
      <w:pPr>
        <w:pStyle w:val="IPA-TextkrperStandart"/>
      </w:pPr>
    </w:p>
    <w:p w14:paraId="7AA69BA2" w14:textId="25705F7D" w:rsidR="00B158FF" w:rsidRDefault="00B158FF" w:rsidP="00B158FF">
      <w:pPr>
        <w:pStyle w:val="Caption"/>
        <w:keepNext/>
      </w:pPr>
      <w:bookmarkStart w:id="89" w:name="_Toc68851341"/>
      <w:r>
        <w:t xml:space="preserve">Tabelle </w:t>
      </w:r>
      <w:r w:rsidR="00FF411C">
        <w:fldChar w:fldCharType="begin"/>
      </w:r>
      <w:r w:rsidR="00FF411C">
        <w:instrText xml:space="preserve"> SEQ Tabelle \* ARABIC </w:instrText>
      </w:r>
      <w:r w:rsidR="00FF411C">
        <w:fldChar w:fldCharType="separate"/>
      </w:r>
      <w:r w:rsidR="006F6686">
        <w:rPr>
          <w:noProof/>
        </w:rPr>
        <w:t>9</w:t>
      </w:r>
      <w:r w:rsidR="00FF411C">
        <w:rPr>
          <w:noProof/>
        </w:rPr>
        <w:fldChar w:fldCharType="end"/>
      </w:r>
      <w:r>
        <w:rPr>
          <w:lang w:val="en-GB"/>
        </w:rPr>
        <w:t xml:space="preserve">, </w:t>
      </w:r>
      <w:proofErr w:type="spellStart"/>
      <w:r>
        <w:rPr>
          <w:lang w:val="en-GB"/>
        </w:rPr>
        <w:t>Varianten</w:t>
      </w:r>
      <w:proofErr w:type="spellEnd"/>
      <w:r>
        <w:rPr>
          <w:lang w:val="en-GB"/>
        </w:rPr>
        <w:t xml:space="preserve"> </w:t>
      </w:r>
      <w:proofErr w:type="spellStart"/>
      <w:r>
        <w:rPr>
          <w:lang w:val="en-GB"/>
        </w:rPr>
        <w:t>Filterfunktion</w:t>
      </w:r>
      <w:bookmarkEnd w:id="89"/>
      <w:proofErr w:type="spellEnd"/>
    </w:p>
    <w:tbl>
      <w:tblPr>
        <w:tblStyle w:val="GridTable4-Accent1"/>
        <w:tblW w:w="0" w:type="auto"/>
        <w:tblLook w:val="04A0" w:firstRow="1" w:lastRow="0" w:firstColumn="1" w:lastColumn="0" w:noHBand="0" w:noVBand="1"/>
      </w:tblPr>
      <w:tblGrid>
        <w:gridCol w:w="436"/>
        <w:gridCol w:w="1544"/>
        <w:gridCol w:w="2977"/>
        <w:gridCol w:w="2293"/>
        <w:gridCol w:w="1812"/>
      </w:tblGrid>
      <w:tr w:rsidR="002B21F8" w14:paraId="7BB6B0BD" w14:textId="77777777" w:rsidTr="002B2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0F9CB58D" w14:textId="6ABA8CB0" w:rsidR="002B21F8" w:rsidRDefault="002B21F8" w:rsidP="003D4985">
            <w:pPr>
              <w:pStyle w:val="IPA-TextkrperStandart"/>
            </w:pPr>
            <w:r>
              <w:t>ID</w:t>
            </w:r>
          </w:p>
        </w:tc>
        <w:tc>
          <w:tcPr>
            <w:tcW w:w="1544" w:type="dxa"/>
          </w:tcPr>
          <w:p w14:paraId="09EDA7FC" w14:textId="7A17F40B" w:rsidR="002B21F8" w:rsidRDefault="002B21F8" w:rsidP="003D4985">
            <w:pPr>
              <w:pStyle w:val="IPA-TextkrperStandart"/>
              <w:cnfStyle w:val="100000000000" w:firstRow="1" w:lastRow="0" w:firstColumn="0" w:lastColumn="0" w:oddVBand="0" w:evenVBand="0" w:oddHBand="0" w:evenHBand="0" w:firstRowFirstColumn="0" w:firstRowLastColumn="0" w:lastRowFirstColumn="0" w:lastRowLastColumn="0"/>
            </w:pPr>
            <w:r>
              <w:t>Name</w:t>
            </w:r>
          </w:p>
        </w:tc>
        <w:tc>
          <w:tcPr>
            <w:tcW w:w="2977" w:type="dxa"/>
          </w:tcPr>
          <w:p w14:paraId="7D522624" w14:textId="4CC62C79" w:rsidR="002B21F8" w:rsidRDefault="002B21F8" w:rsidP="003D4985">
            <w:pPr>
              <w:pStyle w:val="IPA-TextkrperStandart"/>
              <w:cnfStyle w:val="100000000000" w:firstRow="1" w:lastRow="0" w:firstColumn="0" w:lastColumn="0" w:oddVBand="0" w:evenVBand="0" w:oddHBand="0" w:evenHBand="0" w:firstRowFirstColumn="0" w:firstRowLastColumn="0" w:lastRowFirstColumn="0" w:lastRowLastColumn="0"/>
            </w:pPr>
            <w:proofErr w:type="spellStart"/>
            <w:r>
              <w:t>Beschrebung</w:t>
            </w:r>
            <w:proofErr w:type="spellEnd"/>
          </w:p>
        </w:tc>
        <w:tc>
          <w:tcPr>
            <w:tcW w:w="2293" w:type="dxa"/>
          </w:tcPr>
          <w:p w14:paraId="538E2ABD" w14:textId="6C9FF7E5" w:rsidR="002B21F8" w:rsidRDefault="002B21F8" w:rsidP="003D4985">
            <w:pPr>
              <w:pStyle w:val="IPA-TextkrperStandart"/>
              <w:cnfStyle w:val="100000000000" w:firstRow="1" w:lastRow="0" w:firstColumn="0" w:lastColumn="0" w:oddVBand="0" w:evenVBand="0" w:oddHBand="0" w:evenHBand="0" w:firstRowFirstColumn="0" w:firstRowLastColumn="0" w:lastRowFirstColumn="0" w:lastRowLastColumn="0"/>
            </w:pPr>
            <w:r>
              <w:t>Vorteile</w:t>
            </w:r>
          </w:p>
        </w:tc>
        <w:tc>
          <w:tcPr>
            <w:tcW w:w="1812" w:type="dxa"/>
          </w:tcPr>
          <w:p w14:paraId="100A71A6" w14:textId="67DDCFB4" w:rsidR="002B21F8" w:rsidRDefault="002B21F8" w:rsidP="003D4985">
            <w:pPr>
              <w:pStyle w:val="IPA-TextkrperStandart"/>
              <w:cnfStyle w:val="100000000000" w:firstRow="1" w:lastRow="0" w:firstColumn="0" w:lastColumn="0" w:oddVBand="0" w:evenVBand="0" w:oddHBand="0" w:evenHBand="0" w:firstRowFirstColumn="0" w:firstRowLastColumn="0" w:lastRowFirstColumn="0" w:lastRowLastColumn="0"/>
            </w:pPr>
            <w:r>
              <w:t>Nachteile</w:t>
            </w:r>
          </w:p>
        </w:tc>
      </w:tr>
      <w:tr w:rsidR="002B21F8" w14:paraId="5C353B6A" w14:textId="77777777" w:rsidTr="002B2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696BADAB" w14:textId="77777777" w:rsidR="00800E94" w:rsidRDefault="00800E94" w:rsidP="002B21F8">
            <w:pPr>
              <w:pStyle w:val="IPA-TextkrperStandart"/>
              <w:rPr>
                <w:b w:val="0"/>
                <w:bCs w:val="0"/>
                <w:sz w:val="18"/>
                <w:szCs w:val="18"/>
              </w:rPr>
            </w:pPr>
          </w:p>
          <w:p w14:paraId="43190F8B" w14:textId="55C45E8A" w:rsidR="002B21F8" w:rsidRDefault="002B21F8" w:rsidP="002B21F8">
            <w:pPr>
              <w:pStyle w:val="IPA-TextkrperStandart"/>
            </w:pPr>
            <w:r w:rsidRPr="00A66B5E">
              <w:rPr>
                <w:sz w:val="18"/>
                <w:szCs w:val="18"/>
              </w:rPr>
              <w:t>1</w:t>
            </w:r>
          </w:p>
        </w:tc>
        <w:tc>
          <w:tcPr>
            <w:tcW w:w="1544" w:type="dxa"/>
          </w:tcPr>
          <w:p w14:paraId="1F69417C" w14:textId="77777777" w:rsidR="00800E94" w:rsidRDefault="00800E94"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33760DEE" w14:textId="4CD195B6" w:rsidR="002B21F8" w:rsidRDefault="002B21F8" w:rsidP="002B21F8">
            <w:pPr>
              <w:pStyle w:val="IPA-TextkrperStandart"/>
              <w:cnfStyle w:val="000000100000" w:firstRow="0" w:lastRow="0" w:firstColumn="0" w:lastColumn="0" w:oddVBand="0" w:evenVBand="0" w:oddHBand="1" w:evenHBand="0" w:firstRowFirstColumn="0" w:firstRowLastColumn="0" w:lastRowFirstColumn="0" w:lastRowLastColumn="0"/>
            </w:pPr>
            <w:r w:rsidRPr="00A66B5E">
              <w:rPr>
                <w:sz w:val="18"/>
                <w:szCs w:val="18"/>
              </w:rPr>
              <w:t>Herkömmlicher Page-Refresh:</w:t>
            </w:r>
          </w:p>
        </w:tc>
        <w:tc>
          <w:tcPr>
            <w:tcW w:w="2977" w:type="dxa"/>
          </w:tcPr>
          <w:p w14:paraId="216C13D1" w14:textId="77777777" w:rsidR="00800E94" w:rsidRDefault="00800E94"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53013369" w14:textId="2C7C0E6E" w:rsidR="00800E94" w:rsidRPr="00800E94" w:rsidRDefault="002B21F8" w:rsidP="00800E94">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800E94">
              <w:rPr>
                <w:sz w:val="18"/>
                <w:szCs w:val="18"/>
              </w:rPr>
              <w:t>Bei dieser Variante wird die gesamte Seite neu geladen, wenn ein Filter «aktiviert» wird. Je nach Internetverbindung kann das sehr mühsam sein.</w:t>
            </w:r>
            <w:r w:rsidR="00800E94">
              <w:rPr>
                <w:sz w:val="18"/>
                <w:szCs w:val="18"/>
              </w:rPr>
              <w:br/>
            </w:r>
          </w:p>
        </w:tc>
        <w:tc>
          <w:tcPr>
            <w:tcW w:w="2293" w:type="dxa"/>
          </w:tcPr>
          <w:p w14:paraId="2738C80D" w14:textId="77777777" w:rsidR="00800E94" w:rsidRDefault="00800E94"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4343C66C" w14:textId="7978B806" w:rsidR="002B21F8" w:rsidRDefault="002B21F8"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A66B5E">
              <w:rPr>
                <w:sz w:val="18"/>
                <w:szCs w:val="18"/>
              </w:rPr>
              <w:t>Kein zusätzlicher Aufwand</w:t>
            </w:r>
            <w:r>
              <w:rPr>
                <w:sz w:val="18"/>
                <w:szCs w:val="18"/>
              </w:rPr>
              <w:t>,</w:t>
            </w:r>
          </w:p>
          <w:p w14:paraId="17B89949" w14:textId="6373C0E6" w:rsidR="002B21F8" w:rsidRPr="00A66B5E" w:rsidRDefault="002B21F8"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We</w:t>
            </w:r>
            <w:r w:rsidRPr="00A66B5E">
              <w:rPr>
                <w:sz w:val="18"/>
                <w:szCs w:val="18"/>
              </w:rPr>
              <w:t>niger Fehlerquellen</w:t>
            </w:r>
          </w:p>
          <w:p w14:paraId="701E15B7" w14:textId="77777777" w:rsidR="002B21F8" w:rsidRDefault="002B21F8" w:rsidP="002B21F8">
            <w:pPr>
              <w:pStyle w:val="IPA-TextkrperStandart"/>
              <w:cnfStyle w:val="000000100000" w:firstRow="0" w:lastRow="0" w:firstColumn="0" w:lastColumn="0" w:oddVBand="0" w:evenVBand="0" w:oddHBand="1" w:evenHBand="0" w:firstRowFirstColumn="0" w:firstRowLastColumn="0" w:lastRowFirstColumn="0" w:lastRowLastColumn="0"/>
            </w:pPr>
          </w:p>
        </w:tc>
        <w:tc>
          <w:tcPr>
            <w:tcW w:w="1812" w:type="dxa"/>
          </w:tcPr>
          <w:p w14:paraId="0539121E" w14:textId="77777777" w:rsidR="00800E94" w:rsidRDefault="00800E94"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7D83E962" w14:textId="467B5A03" w:rsidR="002B21F8" w:rsidRDefault="002B21F8"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A66B5E">
              <w:rPr>
                <w:sz w:val="18"/>
                <w:szCs w:val="18"/>
              </w:rPr>
              <w:t>Ganze Seite wird neu geladen</w:t>
            </w:r>
            <w:r>
              <w:rPr>
                <w:sz w:val="18"/>
                <w:szCs w:val="18"/>
              </w:rPr>
              <w:t>,</w:t>
            </w:r>
          </w:p>
          <w:p w14:paraId="4D33EDC3" w14:textId="30C069DE" w:rsidR="002B21F8" w:rsidRDefault="002B21F8" w:rsidP="002B21F8">
            <w:pPr>
              <w:pStyle w:val="IPA-TextkrperStandart"/>
              <w:cnfStyle w:val="000000100000" w:firstRow="0" w:lastRow="0" w:firstColumn="0" w:lastColumn="0" w:oddVBand="0" w:evenVBand="0" w:oddHBand="1" w:evenHBand="0" w:firstRowFirstColumn="0" w:firstRowLastColumn="0" w:lastRowFirstColumn="0" w:lastRowLastColumn="0"/>
            </w:pPr>
            <w:r>
              <w:rPr>
                <w:sz w:val="18"/>
                <w:szCs w:val="18"/>
              </w:rPr>
              <w:t>S</w:t>
            </w:r>
            <w:r w:rsidRPr="00A66B5E">
              <w:rPr>
                <w:sz w:val="18"/>
                <w:szCs w:val="18"/>
              </w:rPr>
              <w:t>chlechtes User-Exp</w:t>
            </w:r>
            <w:r>
              <w:rPr>
                <w:sz w:val="18"/>
                <w:szCs w:val="18"/>
              </w:rPr>
              <w:t>erience</w:t>
            </w:r>
          </w:p>
        </w:tc>
      </w:tr>
      <w:tr w:rsidR="002B21F8" w14:paraId="7AD87F48" w14:textId="77777777" w:rsidTr="002B21F8">
        <w:tc>
          <w:tcPr>
            <w:cnfStyle w:val="001000000000" w:firstRow="0" w:lastRow="0" w:firstColumn="1" w:lastColumn="0" w:oddVBand="0" w:evenVBand="0" w:oddHBand="0" w:evenHBand="0" w:firstRowFirstColumn="0" w:firstRowLastColumn="0" w:lastRowFirstColumn="0" w:lastRowLastColumn="0"/>
            <w:tcW w:w="436" w:type="dxa"/>
          </w:tcPr>
          <w:p w14:paraId="6F637675" w14:textId="77777777" w:rsidR="00800E94" w:rsidRDefault="00800E94" w:rsidP="002B21F8">
            <w:pPr>
              <w:pStyle w:val="IPA-TextkrperStandart"/>
              <w:rPr>
                <w:b w:val="0"/>
                <w:bCs w:val="0"/>
                <w:sz w:val="18"/>
                <w:szCs w:val="18"/>
              </w:rPr>
            </w:pPr>
          </w:p>
          <w:p w14:paraId="0748FFD7" w14:textId="30D8272B" w:rsidR="002B21F8" w:rsidRDefault="002B21F8" w:rsidP="002B21F8">
            <w:pPr>
              <w:pStyle w:val="IPA-TextkrperStandart"/>
            </w:pPr>
            <w:r w:rsidRPr="00A66B5E">
              <w:rPr>
                <w:sz w:val="18"/>
                <w:szCs w:val="18"/>
              </w:rPr>
              <w:t>2</w:t>
            </w:r>
          </w:p>
        </w:tc>
        <w:tc>
          <w:tcPr>
            <w:tcW w:w="1544" w:type="dxa"/>
          </w:tcPr>
          <w:p w14:paraId="78255378" w14:textId="77777777" w:rsidR="00800E94" w:rsidRDefault="00800E94" w:rsidP="002B21F8">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p>
          <w:p w14:paraId="168B8DC3" w14:textId="2401E7C6" w:rsidR="002B21F8" w:rsidRDefault="002B21F8" w:rsidP="002B21F8">
            <w:pPr>
              <w:pStyle w:val="IPA-TextkrperStandart"/>
              <w:cnfStyle w:val="000000000000" w:firstRow="0" w:lastRow="0" w:firstColumn="0" w:lastColumn="0" w:oddVBand="0" w:evenVBand="0" w:oddHBand="0" w:evenHBand="0" w:firstRowFirstColumn="0" w:firstRowLastColumn="0" w:lastRowFirstColumn="0" w:lastRowLastColumn="0"/>
            </w:pPr>
            <w:hyperlink w:anchor="_Glossar" w:history="1">
              <w:r w:rsidRPr="002B21F8">
                <w:rPr>
                  <w:rStyle w:val="Hyperlink"/>
                  <w:sz w:val="18"/>
                  <w:szCs w:val="18"/>
                </w:rPr>
                <w:t>AJAX</w:t>
              </w:r>
            </w:hyperlink>
          </w:p>
        </w:tc>
        <w:tc>
          <w:tcPr>
            <w:tcW w:w="2977" w:type="dxa"/>
          </w:tcPr>
          <w:p w14:paraId="7E8DB14D" w14:textId="77777777" w:rsidR="00800E94" w:rsidRDefault="00800E94" w:rsidP="002B21F8">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p>
          <w:p w14:paraId="02CA1D3A" w14:textId="3E23ECC0" w:rsidR="002B21F8" w:rsidRPr="00800E94" w:rsidRDefault="002B21F8" w:rsidP="002B21F8">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r w:rsidRPr="00800E94">
              <w:rPr>
                <w:sz w:val="18"/>
                <w:szCs w:val="18"/>
              </w:rPr>
              <w:t xml:space="preserve">Mit Ajax lässt sich der Inhalt, der von PHP übergeben wird, dynamisch in einen separaten HTML-Container abfüllen. Der Vorteil dieser Variante besteht darin, dass eben nur ein einzelner Container neu geladen werden muss. </w:t>
            </w:r>
            <w:r w:rsidR="00800E94">
              <w:rPr>
                <w:sz w:val="18"/>
                <w:szCs w:val="18"/>
              </w:rPr>
              <w:br/>
            </w:r>
          </w:p>
        </w:tc>
        <w:tc>
          <w:tcPr>
            <w:tcW w:w="2293" w:type="dxa"/>
          </w:tcPr>
          <w:p w14:paraId="5519FA59" w14:textId="77777777" w:rsidR="00800E94" w:rsidRDefault="00800E94" w:rsidP="002B21F8">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p>
          <w:p w14:paraId="5F64C91B" w14:textId="2F511832" w:rsidR="002B21F8" w:rsidRDefault="002B21F8" w:rsidP="002B21F8">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r w:rsidRPr="00A66B5E">
              <w:rPr>
                <w:sz w:val="18"/>
                <w:szCs w:val="18"/>
              </w:rPr>
              <w:t xml:space="preserve">Besseres </w:t>
            </w:r>
            <w:hyperlink w:anchor="_Glossar" w:history="1">
              <w:r w:rsidRPr="002B21F8">
                <w:rPr>
                  <w:rStyle w:val="Hyperlink"/>
                  <w:sz w:val="18"/>
                  <w:szCs w:val="18"/>
                </w:rPr>
                <w:t>User-</w:t>
              </w:r>
              <w:proofErr w:type="spellStart"/>
              <w:r w:rsidRPr="002B21F8">
                <w:rPr>
                  <w:rStyle w:val="Hyperlink"/>
                  <w:sz w:val="18"/>
                  <w:szCs w:val="18"/>
                </w:rPr>
                <w:t>Exp</w:t>
              </w:r>
              <w:proofErr w:type="spellEnd"/>
            </w:hyperlink>
          </w:p>
          <w:p w14:paraId="14CBC5CE" w14:textId="6ABC1B95" w:rsidR="002B21F8" w:rsidRDefault="002B21F8" w:rsidP="002B21F8">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r w:rsidRPr="00A66B5E">
              <w:rPr>
                <w:sz w:val="18"/>
                <w:szCs w:val="18"/>
              </w:rPr>
              <w:t>Zeitsparender</w:t>
            </w:r>
          </w:p>
          <w:p w14:paraId="53C40217" w14:textId="35B4752C" w:rsidR="002B21F8" w:rsidRPr="00A66B5E" w:rsidRDefault="002B21F8" w:rsidP="002B21F8">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r w:rsidRPr="00A66B5E">
              <w:rPr>
                <w:sz w:val="18"/>
                <w:szCs w:val="18"/>
              </w:rPr>
              <w:t xml:space="preserve">Übergang kann mit </w:t>
            </w:r>
            <w:r>
              <w:rPr>
                <w:sz w:val="18"/>
                <w:szCs w:val="18"/>
              </w:rPr>
              <w:t>S</w:t>
            </w:r>
            <w:r w:rsidRPr="00A66B5E">
              <w:rPr>
                <w:sz w:val="18"/>
                <w:szCs w:val="18"/>
              </w:rPr>
              <w:t xml:space="preserve">CSS </w:t>
            </w:r>
            <w:r>
              <w:rPr>
                <w:sz w:val="18"/>
                <w:szCs w:val="18"/>
              </w:rPr>
              <w:t>animiert</w:t>
            </w:r>
            <w:r w:rsidRPr="00A66B5E">
              <w:rPr>
                <w:sz w:val="18"/>
                <w:szCs w:val="18"/>
              </w:rPr>
              <w:t xml:space="preserve"> werden</w:t>
            </w:r>
          </w:p>
          <w:p w14:paraId="1ECFF411" w14:textId="77777777" w:rsidR="002B21F8" w:rsidRDefault="002B21F8" w:rsidP="002B21F8">
            <w:pPr>
              <w:pStyle w:val="IPA-TextkrperStandart"/>
              <w:cnfStyle w:val="000000000000" w:firstRow="0" w:lastRow="0" w:firstColumn="0" w:lastColumn="0" w:oddVBand="0" w:evenVBand="0" w:oddHBand="0" w:evenHBand="0" w:firstRowFirstColumn="0" w:firstRowLastColumn="0" w:lastRowFirstColumn="0" w:lastRowLastColumn="0"/>
            </w:pPr>
          </w:p>
        </w:tc>
        <w:tc>
          <w:tcPr>
            <w:tcW w:w="1812" w:type="dxa"/>
          </w:tcPr>
          <w:p w14:paraId="5D5D5042" w14:textId="77777777" w:rsidR="00800E94" w:rsidRDefault="00800E94" w:rsidP="002B21F8">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p>
          <w:p w14:paraId="2AD2FA49" w14:textId="60A60D69" w:rsidR="002B21F8" w:rsidRDefault="002B21F8" w:rsidP="002B21F8">
            <w:pPr>
              <w:pStyle w:val="IPA-TextkrperStandart"/>
              <w:cnfStyle w:val="000000000000" w:firstRow="0" w:lastRow="0" w:firstColumn="0" w:lastColumn="0" w:oddVBand="0" w:evenVBand="0" w:oddHBand="0" w:evenHBand="0" w:firstRowFirstColumn="0" w:firstRowLastColumn="0" w:lastRowFirstColumn="0" w:lastRowLastColumn="0"/>
            </w:pPr>
            <w:r w:rsidRPr="00A66B5E">
              <w:rPr>
                <w:sz w:val="18"/>
                <w:szCs w:val="18"/>
              </w:rPr>
              <w:t>Ungefähr 1-2 Stunden Aufwand</w:t>
            </w:r>
          </w:p>
        </w:tc>
      </w:tr>
      <w:tr w:rsidR="002B21F8" w14:paraId="20C72456" w14:textId="77777777" w:rsidTr="002B2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09021B26" w14:textId="77777777" w:rsidR="00800E94" w:rsidRDefault="00800E94" w:rsidP="002B21F8">
            <w:pPr>
              <w:pStyle w:val="IPA-TextkrperStandart"/>
              <w:rPr>
                <w:b w:val="0"/>
                <w:bCs w:val="0"/>
                <w:sz w:val="18"/>
                <w:szCs w:val="18"/>
              </w:rPr>
            </w:pPr>
          </w:p>
          <w:p w14:paraId="379F800A" w14:textId="13D5B80A" w:rsidR="002B21F8" w:rsidRDefault="002B21F8" w:rsidP="002B21F8">
            <w:pPr>
              <w:pStyle w:val="IPA-TextkrperStandart"/>
            </w:pPr>
            <w:r w:rsidRPr="00A66B5E">
              <w:rPr>
                <w:sz w:val="18"/>
                <w:szCs w:val="18"/>
              </w:rPr>
              <w:t>3</w:t>
            </w:r>
          </w:p>
        </w:tc>
        <w:tc>
          <w:tcPr>
            <w:tcW w:w="1544" w:type="dxa"/>
          </w:tcPr>
          <w:p w14:paraId="5DEACD60" w14:textId="77777777" w:rsidR="00800E94" w:rsidRDefault="00800E94" w:rsidP="002B21F8">
            <w:pPr>
              <w:cnfStyle w:val="000000100000" w:firstRow="0" w:lastRow="0" w:firstColumn="0" w:lastColumn="0" w:oddVBand="0" w:evenVBand="0" w:oddHBand="1" w:evenHBand="0" w:firstRowFirstColumn="0" w:firstRowLastColumn="0" w:lastRowFirstColumn="0" w:lastRowLastColumn="0"/>
              <w:rPr>
                <w:sz w:val="18"/>
                <w:szCs w:val="18"/>
                <w:lang w:eastAsia="de-DE"/>
              </w:rPr>
            </w:pPr>
          </w:p>
          <w:p w14:paraId="2A08ED62" w14:textId="4B0019CE" w:rsidR="002B21F8" w:rsidRPr="00A66B5E" w:rsidRDefault="002B21F8" w:rsidP="002B21F8">
            <w:pPr>
              <w:cnfStyle w:val="000000100000" w:firstRow="0" w:lastRow="0" w:firstColumn="0" w:lastColumn="0" w:oddVBand="0" w:evenVBand="0" w:oddHBand="1" w:evenHBand="0" w:firstRowFirstColumn="0" w:firstRowLastColumn="0" w:lastRowFirstColumn="0" w:lastRowLastColumn="0"/>
              <w:rPr>
                <w:sz w:val="18"/>
                <w:szCs w:val="18"/>
                <w:lang w:eastAsia="de-DE"/>
              </w:rPr>
            </w:pPr>
            <w:hyperlink w:anchor="_Glossar" w:history="1">
              <w:proofErr w:type="spellStart"/>
              <w:r w:rsidRPr="002B21F8">
                <w:rPr>
                  <w:rStyle w:val="Hyperlink"/>
                  <w:sz w:val="18"/>
                  <w:szCs w:val="18"/>
                  <w:lang w:eastAsia="de-DE"/>
                </w:rPr>
                <w:t>AbstractWidget-ViewHelper</w:t>
              </w:r>
              <w:proofErr w:type="spellEnd"/>
            </w:hyperlink>
          </w:p>
          <w:p w14:paraId="7CFFD499" w14:textId="77777777" w:rsidR="002B21F8" w:rsidRDefault="002B21F8" w:rsidP="002B21F8">
            <w:pPr>
              <w:pStyle w:val="IPA-TextkrperStandart"/>
              <w:cnfStyle w:val="000000100000" w:firstRow="0" w:lastRow="0" w:firstColumn="0" w:lastColumn="0" w:oddVBand="0" w:evenVBand="0" w:oddHBand="1" w:evenHBand="0" w:firstRowFirstColumn="0" w:firstRowLastColumn="0" w:lastRowFirstColumn="0" w:lastRowLastColumn="0"/>
            </w:pPr>
          </w:p>
        </w:tc>
        <w:tc>
          <w:tcPr>
            <w:tcW w:w="2977" w:type="dxa"/>
          </w:tcPr>
          <w:p w14:paraId="0C89BDB8" w14:textId="77777777" w:rsidR="00800E94" w:rsidRDefault="00800E94"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7D8BF108" w14:textId="485F5697" w:rsidR="002B21F8" w:rsidRPr="00800E94" w:rsidRDefault="002B21F8"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800E94">
              <w:rPr>
                <w:sz w:val="18"/>
                <w:szCs w:val="18"/>
              </w:rPr>
              <w:t xml:space="preserve">Das ist die TYPO3-eigene Version die sog. </w:t>
            </w:r>
            <w:proofErr w:type="spellStart"/>
            <w:r w:rsidRPr="00800E94">
              <w:rPr>
                <w:sz w:val="18"/>
                <w:szCs w:val="18"/>
              </w:rPr>
              <w:t>ajaxWidgets</w:t>
            </w:r>
            <w:proofErr w:type="spellEnd"/>
            <w:r w:rsidRPr="00800E94">
              <w:rPr>
                <w:sz w:val="18"/>
                <w:szCs w:val="18"/>
              </w:rPr>
              <w:t xml:space="preserve"> zulässt. Vom Prinzip her das gleiche, wie ein AJAX-Refresh, aber mit einem Unterschied: </w:t>
            </w:r>
          </w:p>
        </w:tc>
        <w:tc>
          <w:tcPr>
            <w:tcW w:w="2293" w:type="dxa"/>
          </w:tcPr>
          <w:p w14:paraId="52777BB4" w14:textId="77777777" w:rsidR="00800E94" w:rsidRDefault="00800E94"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7CAABF0E" w14:textId="3079F9F8" w:rsidR="002B21F8" w:rsidRDefault="002B21F8" w:rsidP="002B21F8">
            <w:pPr>
              <w:pStyle w:val="IPA-TextkrperStandart"/>
              <w:cnfStyle w:val="000000100000" w:firstRow="0" w:lastRow="0" w:firstColumn="0" w:lastColumn="0" w:oddVBand="0" w:evenVBand="0" w:oddHBand="1" w:evenHBand="0" w:firstRowFirstColumn="0" w:firstRowLastColumn="0" w:lastRowFirstColumn="0" w:lastRowLastColumn="0"/>
            </w:pPr>
            <w:r w:rsidRPr="00A66B5E">
              <w:rPr>
                <w:sz w:val="18"/>
                <w:szCs w:val="18"/>
              </w:rPr>
              <w:t>Beide obenstehenden Varianten sind darin enthalten, es kann mit minimalem Aufwand «gewechselt» werden.</w:t>
            </w:r>
          </w:p>
        </w:tc>
        <w:tc>
          <w:tcPr>
            <w:tcW w:w="1812" w:type="dxa"/>
          </w:tcPr>
          <w:p w14:paraId="3418A4E0" w14:textId="77777777" w:rsidR="00800E94" w:rsidRDefault="00800E94"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2A6B83A8" w14:textId="5FDCC905" w:rsidR="002B21F8" w:rsidRDefault="002B21F8"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A66B5E">
              <w:rPr>
                <w:sz w:val="18"/>
                <w:szCs w:val="18"/>
              </w:rPr>
              <w:t>Grosser Zeitlicher Aufwand</w:t>
            </w:r>
            <w:r>
              <w:rPr>
                <w:sz w:val="18"/>
                <w:szCs w:val="18"/>
              </w:rPr>
              <w:t>,</w:t>
            </w:r>
          </w:p>
          <w:p w14:paraId="3D7085BB" w14:textId="44AD0EF7" w:rsidR="002B21F8" w:rsidRDefault="002B21F8" w:rsidP="002B21F8">
            <w:pPr>
              <w:pStyle w:val="IPA-TextkrperStandart"/>
              <w:cnfStyle w:val="000000100000" w:firstRow="0" w:lastRow="0" w:firstColumn="0" w:lastColumn="0" w:oddVBand="0" w:evenVBand="0" w:oddHBand="1" w:evenHBand="0" w:firstRowFirstColumn="0" w:firstRowLastColumn="0" w:lastRowFirstColumn="0" w:lastRowLastColumn="0"/>
            </w:pPr>
            <w:r>
              <w:rPr>
                <w:sz w:val="18"/>
                <w:szCs w:val="18"/>
              </w:rPr>
              <w:t>K</w:t>
            </w:r>
            <w:r w:rsidRPr="00A66B5E">
              <w:rPr>
                <w:sz w:val="18"/>
                <w:szCs w:val="18"/>
              </w:rPr>
              <w:t>ein signifikanter Mehrwert</w:t>
            </w:r>
            <w:r>
              <w:rPr>
                <w:sz w:val="18"/>
                <w:szCs w:val="18"/>
              </w:rPr>
              <w:t xml:space="preserve">, da ein Page-Refresh nicht nötig ist, wenn man AJAX verwendet. </w:t>
            </w:r>
          </w:p>
        </w:tc>
      </w:tr>
    </w:tbl>
    <w:p w14:paraId="3C3074E4" w14:textId="0C1A4D90" w:rsidR="002B21F8" w:rsidRDefault="002B21F8" w:rsidP="003D4985">
      <w:pPr>
        <w:pStyle w:val="IPA-TextkrperStandart"/>
      </w:pPr>
    </w:p>
    <w:p w14:paraId="2A0129F1" w14:textId="77777777" w:rsidR="003D4985" w:rsidRDefault="003D4985" w:rsidP="003D4985">
      <w:pPr>
        <w:pStyle w:val="IPA-HinweistexteTextkanngelschtwerden"/>
      </w:pPr>
      <w:r>
        <w:lastRenderedPageBreak/>
        <w:t>Beschreiben der Variante und</w:t>
      </w:r>
      <w:r w:rsidRPr="000A4E5B">
        <w:t xml:space="preserve"> ihr</w:t>
      </w:r>
      <w:r>
        <w:t>e V</w:t>
      </w:r>
      <w:r w:rsidRPr="000A4E5B">
        <w:t>or</w:t>
      </w:r>
      <w:r>
        <w:t>-/ N</w:t>
      </w:r>
      <w:r w:rsidRPr="000A4E5B">
        <w:t>achteile aufzeigen.</w:t>
      </w:r>
    </w:p>
    <w:p w14:paraId="09B2D799" w14:textId="77777777" w:rsidR="003D4985" w:rsidRDefault="003D4985" w:rsidP="003D4985">
      <w:pPr>
        <w:pStyle w:val="IPA-HinweistexteTextkanngelschtwerden"/>
      </w:pPr>
    </w:p>
    <w:p w14:paraId="2D05C247" w14:textId="77777777" w:rsidR="003D4985" w:rsidRDefault="003D4985" w:rsidP="003D4985">
      <w:pPr>
        <w:pStyle w:val="IPA-HinweistexteTextkanngelschtwerden"/>
      </w:pPr>
      <w:r>
        <w:t>Anforderungen gewichten (Präferenzmatrix) und in Kriterien wandeln.</w:t>
      </w:r>
    </w:p>
    <w:p w14:paraId="50FAF263" w14:textId="77777777" w:rsidR="003D4985" w:rsidRDefault="003D4985" w:rsidP="003D4985">
      <w:pPr>
        <w:pStyle w:val="IPA-HinweistexteTextkanngelschtwerden"/>
      </w:pPr>
      <w:r>
        <w:t>Achtung: meistens sind qualitative Anforderungen Kriterien und K.O Kriterien sind meisten zwingende funktionale Anforderungen.</w:t>
      </w:r>
    </w:p>
    <w:p w14:paraId="46319C93" w14:textId="77777777" w:rsidR="003D4985" w:rsidRDefault="003D4985" w:rsidP="003D4985">
      <w:pPr>
        <w:pStyle w:val="IPA-HinweistexteTextkanngelschtwerden"/>
      </w:pPr>
    </w:p>
    <w:p w14:paraId="7850A0B8" w14:textId="77777777" w:rsidR="003D4985" w:rsidRDefault="003D4985" w:rsidP="003D4985">
      <w:pPr>
        <w:pStyle w:val="IPA-HinweistexteTextkanngelschtwerden"/>
      </w:pPr>
      <w:r>
        <w:t>Idealerweise eine Bewertung von 0-3 vornehmen und diese kurz begründen.</w:t>
      </w:r>
    </w:p>
    <w:p w14:paraId="4832B392" w14:textId="77777777" w:rsidR="003D4985" w:rsidRDefault="003D4985" w:rsidP="003D4985">
      <w:pPr>
        <w:pStyle w:val="IPA-HinweistexteTextkanngelschtwerden"/>
      </w:pPr>
      <w:r>
        <w:t>Siehe BSP:</w:t>
      </w:r>
    </w:p>
    <w:p w14:paraId="5C1FC446" w14:textId="77777777" w:rsidR="003D4985" w:rsidRDefault="003D4985" w:rsidP="003D4985">
      <w:pPr>
        <w:pStyle w:val="IPA-HinweistexteTextkanngelschtwerden"/>
      </w:pPr>
    </w:p>
    <w:p w14:paraId="49B9A245" w14:textId="77777777" w:rsidR="003D4985" w:rsidRPr="000A4E5B" w:rsidRDefault="003D4985" w:rsidP="003D4985">
      <w:pPr>
        <w:pStyle w:val="IPA-HinweistexteTextkanngelschtwerden"/>
      </w:pPr>
      <w:r>
        <w:rPr>
          <w:noProof/>
          <w:lang w:eastAsia="de-CH"/>
        </w:rPr>
        <w:drawing>
          <wp:inline distT="0" distB="0" distL="0" distR="0" wp14:anchorId="14AD080F" wp14:editId="4D1ADD9F">
            <wp:extent cx="5760720" cy="1578610"/>
            <wp:effectExtent l="0" t="0" r="0" b="2540"/>
            <wp:docPr id="26"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578610"/>
                    </a:xfrm>
                    <a:prstGeom prst="rect">
                      <a:avLst/>
                    </a:prstGeom>
                  </pic:spPr>
                </pic:pic>
              </a:graphicData>
            </a:graphic>
          </wp:inline>
        </w:drawing>
      </w:r>
      <w:r>
        <w:t xml:space="preserve"> </w:t>
      </w:r>
    </w:p>
    <w:p w14:paraId="71932008" w14:textId="77777777" w:rsidR="003D4985" w:rsidRDefault="003D4985" w:rsidP="003D4985">
      <w:pPr>
        <w:pStyle w:val="Heading3"/>
        <w:spacing w:before="120"/>
      </w:pPr>
      <w:bookmarkStart w:id="90" w:name="_Toc68601278"/>
      <w:bookmarkStart w:id="91" w:name="_Toc68858084"/>
      <w:r>
        <w:t>Zwischenspeichern der Merkliste</w:t>
      </w:r>
      <w:bookmarkEnd w:id="90"/>
      <w:bookmarkEnd w:id="91"/>
    </w:p>
    <w:p w14:paraId="35FE0A33" w14:textId="1B5219C2" w:rsidR="003D4985" w:rsidRDefault="003D4985" w:rsidP="003D4985">
      <w:pPr>
        <w:pStyle w:val="IPA-TextkrperStandart"/>
      </w:pPr>
      <w:r>
        <w:t xml:space="preserve">Damit die Merkliste zwischengespeichert werden kann, müssen deren Produkte irgendwo abgespeichert werden. Hier stellt sich die Frage, ob diese nur temporär gespeichert werden oder ob man diese auch nach Beendigung der Browser-Session einsehen kann. Es bieten sich also folgende Möglichkeiten: </w:t>
      </w:r>
    </w:p>
    <w:p w14:paraId="0258F5D1" w14:textId="64B3C02B" w:rsidR="00B158FF" w:rsidRDefault="00B158FF" w:rsidP="00B158FF">
      <w:pPr>
        <w:pStyle w:val="Caption"/>
        <w:keepNext/>
        <w:rPr>
          <w:lang w:val="en-GB"/>
        </w:rPr>
      </w:pPr>
      <w:bookmarkStart w:id="92" w:name="_Toc68851342"/>
      <w:r>
        <w:t xml:space="preserve">Tabelle </w:t>
      </w:r>
      <w:r w:rsidR="00FF411C">
        <w:fldChar w:fldCharType="begin"/>
      </w:r>
      <w:r w:rsidR="00FF411C">
        <w:instrText xml:space="preserve"> SEQ Tabelle \* ARABIC </w:instrText>
      </w:r>
      <w:r w:rsidR="00FF411C">
        <w:fldChar w:fldCharType="separate"/>
      </w:r>
      <w:r w:rsidR="006F6686">
        <w:rPr>
          <w:noProof/>
        </w:rPr>
        <w:t>10</w:t>
      </w:r>
      <w:r w:rsidR="00FF411C">
        <w:rPr>
          <w:noProof/>
        </w:rPr>
        <w:fldChar w:fldCharType="end"/>
      </w:r>
      <w:r>
        <w:rPr>
          <w:lang w:val="en-GB"/>
        </w:rPr>
        <w:t xml:space="preserve">, </w:t>
      </w:r>
      <w:proofErr w:type="spellStart"/>
      <w:r>
        <w:rPr>
          <w:lang w:val="en-GB"/>
        </w:rPr>
        <w:t>Varianten</w:t>
      </w:r>
      <w:proofErr w:type="spellEnd"/>
      <w:r>
        <w:rPr>
          <w:lang w:val="en-GB"/>
        </w:rPr>
        <w:t xml:space="preserve"> </w:t>
      </w:r>
      <w:proofErr w:type="spellStart"/>
      <w:r>
        <w:rPr>
          <w:lang w:val="en-GB"/>
        </w:rPr>
        <w:t>Merkliste</w:t>
      </w:r>
      <w:bookmarkEnd w:id="92"/>
      <w:proofErr w:type="spellEnd"/>
    </w:p>
    <w:tbl>
      <w:tblPr>
        <w:tblStyle w:val="GridTable4-Accent1"/>
        <w:tblW w:w="0" w:type="auto"/>
        <w:tblLook w:val="04A0" w:firstRow="1" w:lastRow="0" w:firstColumn="1" w:lastColumn="0" w:noHBand="0" w:noVBand="1"/>
      </w:tblPr>
      <w:tblGrid>
        <w:gridCol w:w="436"/>
        <w:gridCol w:w="1260"/>
        <w:gridCol w:w="3141"/>
        <w:gridCol w:w="2227"/>
        <w:gridCol w:w="1998"/>
      </w:tblGrid>
      <w:tr w:rsidR="00800E94" w14:paraId="177DBD70" w14:textId="77777777" w:rsidTr="00800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2B91A673" w14:textId="77777777" w:rsidR="00800E94" w:rsidRDefault="00800E94" w:rsidP="00DB0E29">
            <w:pPr>
              <w:pStyle w:val="IPA-TextkrperStandart"/>
            </w:pPr>
            <w:r>
              <w:t>ID</w:t>
            </w:r>
          </w:p>
        </w:tc>
        <w:tc>
          <w:tcPr>
            <w:tcW w:w="1260" w:type="dxa"/>
          </w:tcPr>
          <w:p w14:paraId="0DAB6186" w14:textId="77777777" w:rsidR="00800E94" w:rsidRDefault="00800E94" w:rsidP="00DB0E29">
            <w:pPr>
              <w:pStyle w:val="IPA-TextkrperStandart"/>
              <w:cnfStyle w:val="100000000000" w:firstRow="1" w:lastRow="0" w:firstColumn="0" w:lastColumn="0" w:oddVBand="0" w:evenVBand="0" w:oddHBand="0" w:evenHBand="0" w:firstRowFirstColumn="0" w:firstRowLastColumn="0" w:lastRowFirstColumn="0" w:lastRowLastColumn="0"/>
            </w:pPr>
            <w:r>
              <w:t>Name</w:t>
            </w:r>
          </w:p>
        </w:tc>
        <w:tc>
          <w:tcPr>
            <w:tcW w:w="3141" w:type="dxa"/>
          </w:tcPr>
          <w:p w14:paraId="02C8F9B2" w14:textId="77777777" w:rsidR="00800E94" w:rsidRDefault="00800E94" w:rsidP="00DB0E29">
            <w:pPr>
              <w:pStyle w:val="IPA-TextkrperStandart"/>
              <w:cnfStyle w:val="100000000000" w:firstRow="1" w:lastRow="0" w:firstColumn="0" w:lastColumn="0" w:oddVBand="0" w:evenVBand="0" w:oddHBand="0" w:evenHBand="0" w:firstRowFirstColumn="0" w:firstRowLastColumn="0" w:lastRowFirstColumn="0" w:lastRowLastColumn="0"/>
            </w:pPr>
            <w:proofErr w:type="spellStart"/>
            <w:r>
              <w:t>Beschrebung</w:t>
            </w:r>
            <w:proofErr w:type="spellEnd"/>
          </w:p>
        </w:tc>
        <w:tc>
          <w:tcPr>
            <w:tcW w:w="2227" w:type="dxa"/>
          </w:tcPr>
          <w:p w14:paraId="731FD4FD" w14:textId="77777777" w:rsidR="00800E94" w:rsidRDefault="00800E94" w:rsidP="00DB0E29">
            <w:pPr>
              <w:pStyle w:val="IPA-TextkrperStandart"/>
              <w:cnfStyle w:val="100000000000" w:firstRow="1" w:lastRow="0" w:firstColumn="0" w:lastColumn="0" w:oddVBand="0" w:evenVBand="0" w:oddHBand="0" w:evenHBand="0" w:firstRowFirstColumn="0" w:firstRowLastColumn="0" w:lastRowFirstColumn="0" w:lastRowLastColumn="0"/>
            </w:pPr>
            <w:r>
              <w:t>Vorteile</w:t>
            </w:r>
          </w:p>
        </w:tc>
        <w:tc>
          <w:tcPr>
            <w:tcW w:w="1998" w:type="dxa"/>
          </w:tcPr>
          <w:p w14:paraId="273AD803" w14:textId="77777777" w:rsidR="00800E94" w:rsidRDefault="00800E94" w:rsidP="00DB0E29">
            <w:pPr>
              <w:pStyle w:val="IPA-TextkrperStandart"/>
              <w:cnfStyle w:val="100000000000" w:firstRow="1" w:lastRow="0" w:firstColumn="0" w:lastColumn="0" w:oddVBand="0" w:evenVBand="0" w:oddHBand="0" w:evenHBand="0" w:firstRowFirstColumn="0" w:firstRowLastColumn="0" w:lastRowFirstColumn="0" w:lastRowLastColumn="0"/>
            </w:pPr>
            <w:r>
              <w:t>Nachteile</w:t>
            </w:r>
          </w:p>
        </w:tc>
      </w:tr>
      <w:tr w:rsidR="00800E94" w14:paraId="0AA7940C" w14:textId="77777777" w:rsidTr="00800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0B7E52D2" w14:textId="77777777" w:rsidR="00800E94" w:rsidRDefault="00800E94" w:rsidP="00DB0E29">
            <w:pPr>
              <w:pStyle w:val="IPA-TextkrperStandart"/>
              <w:rPr>
                <w:b w:val="0"/>
                <w:bCs w:val="0"/>
                <w:sz w:val="18"/>
                <w:szCs w:val="18"/>
              </w:rPr>
            </w:pPr>
          </w:p>
          <w:p w14:paraId="4DD93D11" w14:textId="62F27BA5" w:rsidR="00800E94" w:rsidRDefault="00800E94" w:rsidP="00DB0E29">
            <w:pPr>
              <w:pStyle w:val="IPA-TextkrperStandart"/>
            </w:pPr>
            <w:r w:rsidRPr="00A66B5E">
              <w:rPr>
                <w:sz w:val="18"/>
                <w:szCs w:val="18"/>
              </w:rPr>
              <w:t>1</w:t>
            </w:r>
          </w:p>
        </w:tc>
        <w:tc>
          <w:tcPr>
            <w:tcW w:w="1260" w:type="dxa"/>
          </w:tcPr>
          <w:p w14:paraId="3337829D" w14:textId="77777777" w:rsid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220884AD" w14:textId="6BBC55E1" w:rsid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pPr>
            <w:r w:rsidRPr="00A66B5E">
              <w:rPr>
                <w:sz w:val="18"/>
                <w:szCs w:val="18"/>
              </w:rPr>
              <w:t>Login für Benutzer</w:t>
            </w:r>
          </w:p>
        </w:tc>
        <w:tc>
          <w:tcPr>
            <w:tcW w:w="3141" w:type="dxa"/>
          </w:tcPr>
          <w:p w14:paraId="5BF85CA8" w14:textId="77777777" w:rsid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3BD6AFF9" w14:textId="008A7D5F" w:rsidR="00800E94" w:rsidRP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800E94">
              <w:rPr>
                <w:sz w:val="18"/>
                <w:szCs w:val="18"/>
              </w:rPr>
              <w:t xml:space="preserve">Bei dieser Variante ist in jedem Fall ein Benutzer-Login erforderlich, die Daten werden in einer Datenbank gespeichert und werden einem Benutzer zugeordnet.  </w:t>
            </w:r>
          </w:p>
        </w:tc>
        <w:tc>
          <w:tcPr>
            <w:tcW w:w="2227" w:type="dxa"/>
          </w:tcPr>
          <w:p w14:paraId="56C284A0" w14:textId="77777777" w:rsid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3629B61B" w14:textId="62078D3F" w:rsid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pPr>
            <w:r w:rsidRPr="00A66B5E">
              <w:rPr>
                <w:sz w:val="18"/>
                <w:szCs w:val="18"/>
              </w:rPr>
              <w:t>Produkte werden pro Benutzer in der DB gespeichert und gehen nicht verloren.</w:t>
            </w:r>
          </w:p>
        </w:tc>
        <w:tc>
          <w:tcPr>
            <w:tcW w:w="1998" w:type="dxa"/>
          </w:tcPr>
          <w:p w14:paraId="24E1429A" w14:textId="77777777" w:rsid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793BEAB1" w14:textId="0661823C" w:rsidR="00800E94" w:rsidRPr="00800E94" w:rsidRDefault="00800E94" w:rsidP="00800E94">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A66B5E">
              <w:rPr>
                <w:sz w:val="18"/>
                <w:szCs w:val="18"/>
              </w:rPr>
              <w:t>Viel zusätzlicher Aufwand, Benutzer müssen sich immer einloggen/registrieren, kann abschreckend wirken</w:t>
            </w:r>
            <w:r>
              <w:rPr>
                <w:sz w:val="18"/>
                <w:szCs w:val="18"/>
              </w:rPr>
              <w:t>, Liste kann nicht direkt per Link geteilt werden.</w:t>
            </w:r>
            <w:r>
              <w:rPr>
                <w:sz w:val="18"/>
                <w:szCs w:val="18"/>
              </w:rPr>
              <w:br/>
            </w:r>
          </w:p>
        </w:tc>
      </w:tr>
      <w:tr w:rsidR="00800E94" w14:paraId="5EFF0789" w14:textId="77777777" w:rsidTr="00800E94">
        <w:tc>
          <w:tcPr>
            <w:cnfStyle w:val="001000000000" w:firstRow="0" w:lastRow="0" w:firstColumn="1" w:lastColumn="0" w:oddVBand="0" w:evenVBand="0" w:oddHBand="0" w:evenHBand="0" w:firstRowFirstColumn="0" w:firstRowLastColumn="0" w:lastRowFirstColumn="0" w:lastRowLastColumn="0"/>
            <w:tcW w:w="436" w:type="dxa"/>
          </w:tcPr>
          <w:p w14:paraId="7D592881" w14:textId="77777777" w:rsidR="00800E94" w:rsidRDefault="00800E94" w:rsidP="00DB0E29">
            <w:pPr>
              <w:pStyle w:val="IPA-TextkrperStandart"/>
              <w:rPr>
                <w:b w:val="0"/>
                <w:bCs w:val="0"/>
                <w:sz w:val="18"/>
                <w:szCs w:val="18"/>
              </w:rPr>
            </w:pPr>
          </w:p>
          <w:p w14:paraId="59E73AB1" w14:textId="083BE8A8" w:rsidR="00800E94" w:rsidRDefault="00800E94" w:rsidP="00DB0E29">
            <w:pPr>
              <w:pStyle w:val="IPA-TextkrperStandart"/>
            </w:pPr>
            <w:r w:rsidRPr="00A66B5E">
              <w:rPr>
                <w:sz w:val="18"/>
                <w:szCs w:val="18"/>
              </w:rPr>
              <w:t>2</w:t>
            </w:r>
          </w:p>
        </w:tc>
        <w:tc>
          <w:tcPr>
            <w:tcW w:w="1260" w:type="dxa"/>
          </w:tcPr>
          <w:p w14:paraId="0B402B8E" w14:textId="77777777" w:rsidR="00800E94" w:rsidRDefault="00800E94" w:rsidP="00DB0E29">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p>
          <w:p w14:paraId="16C38A32" w14:textId="28B1AB74" w:rsidR="00800E94" w:rsidRDefault="00800E94" w:rsidP="00DB0E29">
            <w:pPr>
              <w:pStyle w:val="IPA-TextkrperStandart"/>
              <w:cnfStyle w:val="000000000000" w:firstRow="0" w:lastRow="0" w:firstColumn="0" w:lastColumn="0" w:oddVBand="0" w:evenVBand="0" w:oddHBand="0" w:evenHBand="0" w:firstRowFirstColumn="0" w:firstRowLastColumn="0" w:lastRowFirstColumn="0" w:lastRowLastColumn="0"/>
            </w:pPr>
            <w:r w:rsidRPr="00A66B5E">
              <w:rPr>
                <w:sz w:val="18"/>
                <w:szCs w:val="18"/>
              </w:rPr>
              <w:t xml:space="preserve">Mit «normalem» </w:t>
            </w:r>
            <w:hyperlink w:anchor="_Glossar" w:history="1">
              <w:r w:rsidRPr="00B03326">
                <w:rPr>
                  <w:rStyle w:val="Hyperlink"/>
                  <w:sz w:val="18"/>
                  <w:szCs w:val="18"/>
                </w:rPr>
                <w:t>Cookie</w:t>
              </w:r>
            </w:hyperlink>
          </w:p>
        </w:tc>
        <w:tc>
          <w:tcPr>
            <w:tcW w:w="3141" w:type="dxa"/>
          </w:tcPr>
          <w:p w14:paraId="4BEEA7D9" w14:textId="77777777" w:rsidR="00800E94" w:rsidRDefault="00800E94" w:rsidP="00DB0E29">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p>
          <w:p w14:paraId="6699573C" w14:textId="69E2AAC2" w:rsidR="00800E94" w:rsidRPr="00800E94" w:rsidRDefault="00800E94" w:rsidP="00800E94">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r w:rsidRPr="00800E94">
              <w:rPr>
                <w:sz w:val="18"/>
                <w:szCs w:val="18"/>
              </w:rPr>
              <w:t xml:space="preserve">Ein normales Cookie ist im Grunde genommen eine Textdatei, die auf dem Gerät des Endnutzers gespeichert wird, um das «Surf-erlebnis» zu verbessern. Bei sensiblen Daten besteht ein kleines Risiko, dass diese in falsche Hände </w:t>
            </w:r>
            <w:r w:rsidRPr="00800E94">
              <w:rPr>
                <w:sz w:val="18"/>
                <w:szCs w:val="18"/>
              </w:rPr>
              <w:lastRenderedPageBreak/>
              <w:t xml:space="preserve">geraten könnten, was in diesem Fall aber nicht relevant ist. Ein Cookie ist die Standardmässige Variante zum Speichern von Einkaufswagen. </w:t>
            </w:r>
            <w:r>
              <w:rPr>
                <w:sz w:val="18"/>
                <w:szCs w:val="18"/>
              </w:rPr>
              <w:br/>
            </w:r>
          </w:p>
        </w:tc>
        <w:tc>
          <w:tcPr>
            <w:tcW w:w="2227" w:type="dxa"/>
          </w:tcPr>
          <w:p w14:paraId="1FC05778" w14:textId="77777777" w:rsidR="00800E94" w:rsidRDefault="00800E94" w:rsidP="00DB0E29">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p>
          <w:p w14:paraId="23B4860B" w14:textId="1DAA0CF8" w:rsidR="00800E94" w:rsidRDefault="00800E94" w:rsidP="00DB0E29">
            <w:pPr>
              <w:pStyle w:val="IPA-TextkrperStandart"/>
              <w:cnfStyle w:val="000000000000" w:firstRow="0" w:lastRow="0" w:firstColumn="0" w:lastColumn="0" w:oddVBand="0" w:evenVBand="0" w:oddHBand="0" w:evenHBand="0" w:firstRowFirstColumn="0" w:firstRowLastColumn="0" w:lastRowFirstColumn="0" w:lastRowLastColumn="0"/>
            </w:pPr>
            <w:r w:rsidRPr="00A66B5E">
              <w:rPr>
                <w:sz w:val="18"/>
                <w:szCs w:val="18"/>
              </w:rPr>
              <w:t xml:space="preserve">Keine Serverseitigen Daten, die gespeichert werden müssen, weniger Aufwand zum Entwickeln. Produkte sind auch nach dem </w:t>
            </w:r>
            <w:r w:rsidRPr="00A66B5E">
              <w:rPr>
                <w:sz w:val="18"/>
                <w:szCs w:val="18"/>
              </w:rPr>
              <w:lastRenderedPageBreak/>
              <w:t>Beenden einer Session noch gespeichert.</w:t>
            </w:r>
          </w:p>
        </w:tc>
        <w:tc>
          <w:tcPr>
            <w:tcW w:w="1998" w:type="dxa"/>
          </w:tcPr>
          <w:p w14:paraId="5BEF94E1" w14:textId="77777777" w:rsidR="00800E94" w:rsidRDefault="00800E94" w:rsidP="00DB0E29">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p>
          <w:p w14:paraId="5F872764" w14:textId="30E8541C" w:rsidR="00800E94" w:rsidRDefault="00800E94" w:rsidP="00DB0E29">
            <w:pPr>
              <w:pStyle w:val="IPA-TextkrperStandart"/>
              <w:cnfStyle w:val="000000000000" w:firstRow="0" w:lastRow="0" w:firstColumn="0" w:lastColumn="0" w:oddVBand="0" w:evenVBand="0" w:oddHBand="0" w:evenHBand="0" w:firstRowFirstColumn="0" w:firstRowLastColumn="0" w:lastRowFirstColumn="0" w:lastRowLastColumn="0"/>
            </w:pPr>
            <w:r w:rsidRPr="00A66B5E">
              <w:rPr>
                <w:sz w:val="18"/>
                <w:szCs w:val="18"/>
              </w:rPr>
              <w:t>Sicherheitsrisiko, da die Daten eventuell über Jahre hinweg auf dem Gerät des Endnutzers lagern. In unserem Fall ist das aber egal.</w:t>
            </w:r>
          </w:p>
        </w:tc>
      </w:tr>
      <w:tr w:rsidR="00800E94" w14:paraId="678642B8" w14:textId="77777777" w:rsidTr="00800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56BB5518" w14:textId="77777777" w:rsidR="00800E94" w:rsidRDefault="00800E94" w:rsidP="00DB0E29">
            <w:pPr>
              <w:pStyle w:val="IPA-TextkrperStandart"/>
              <w:rPr>
                <w:b w:val="0"/>
                <w:bCs w:val="0"/>
                <w:sz w:val="18"/>
                <w:szCs w:val="18"/>
              </w:rPr>
            </w:pPr>
          </w:p>
          <w:p w14:paraId="78D0F54C" w14:textId="6073D4E6" w:rsidR="00800E94" w:rsidRDefault="00800E94" w:rsidP="00DB0E29">
            <w:pPr>
              <w:pStyle w:val="IPA-TextkrperStandart"/>
            </w:pPr>
            <w:r w:rsidRPr="00A66B5E">
              <w:rPr>
                <w:sz w:val="18"/>
                <w:szCs w:val="18"/>
              </w:rPr>
              <w:t>3</w:t>
            </w:r>
          </w:p>
        </w:tc>
        <w:tc>
          <w:tcPr>
            <w:tcW w:w="1260" w:type="dxa"/>
          </w:tcPr>
          <w:p w14:paraId="49F2BEB2" w14:textId="77777777" w:rsid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035F5F59" w14:textId="0A700471" w:rsid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pPr>
            <w:r w:rsidRPr="00A66B5E">
              <w:rPr>
                <w:sz w:val="18"/>
                <w:szCs w:val="18"/>
              </w:rPr>
              <w:t xml:space="preserve">Mit </w:t>
            </w:r>
            <w:hyperlink w:anchor="_Glossar" w:history="1">
              <w:r w:rsidRPr="00B03326">
                <w:rPr>
                  <w:rStyle w:val="Hyperlink"/>
                  <w:sz w:val="18"/>
                  <w:szCs w:val="18"/>
                </w:rPr>
                <w:t>Session-Cookie</w:t>
              </w:r>
            </w:hyperlink>
          </w:p>
        </w:tc>
        <w:tc>
          <w:tcPr>
            <w:tcW w:w="3141" w:type="dxa"/>
          </w:tcPr>
          <w:p w14:paraId="635CB91F" w14:textId="77777777" w:rsid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7CD97AD2" w14:textId="112F6C5C" w:rsidR="00800E94" w:rsidRP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800E94">
              <w:rPr>
                <w:sz w:val="18"/>
                <w:szCs w:val="18"/>
              </w:rPr>
              <w:t>Der Unterschied zum «normalen» Cookie besteht darin, dass Session-Cookies nach einer Session gelöscht werden</w:t>
            </w:r>
            <w:r>
              <w:rPr>
                <w:sz w:val="18"/>
                <w:szCs w:val="18"/>
              </w:rPr>
              <w:t>.</w:t>
            </w:r>
            <w:r w:rsidRPr="00800E94">
              <w:rPr>
                <w:sz w:val="18"/>
                <w:szCs w:val="18"/>
              </w:rPr>
              <w:t xml:space="preserve"> </w:t>
            </w:r>
          </w:p>
        </w:tc>
        <w:tc>
          <w:tcPr>
            <w:tcW w:w="2227" w:type="dxa"/>
          </w:tcPr>
          <w:p w14:paraId="24562CD3" w14:textId="77777777" w:rsidR="00800E94" w:rsidRDefault="00800E94" w:rsidP="00800E94">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3E49D1E9" w14:textId="7EDDF6E8" w:rsidR="00800E94" w:rsidRPr="00800E94" w:rsidRDefault="00800E94" w:rsidP="00800E94">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A66B5E">
              <w:rPr>
                <w:sz w:val="18"/>
                <w:szCs w:val="18"/>
              </w:rPr>
              <w:t xml:space="preserve">Session-Cookies werden nach Beendigung der Session verworfen =&gt; Daten können nicht in falsche Hände geraten. </w:t>
            </w:r>
          </w:p>
        </w:tc>
        <w:tc>
          <w:tcPr>
            <w:tcW w:w="1998" w:type="dxa"/>
          </w:tcPr>
          <w:p w14:paraId="0D672105" w14:textId="77777777" w:rsid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3106A8CB" w14:textId="638EA16E" w:rsidR="00800E94" w:rsidRPr="00800E94" w:rsidRDefault="00800E94" w:rsidP="00800E94">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A66B5E">
              <w:rPr>
                <w:sz w:val="18"/>
                <w:szCs w:val="18"/>
              </w:rPr>
              <w:t>Alles wird verworfen, wenn man den Browser schliesst, Liste kann nicht per Link geteilt werden.</w:t>
            </w:r>
            <w:r>
              <w:rPr>
                <w:sz w:val="18"/>
                <w:szCs w:val="18"/>
              </w:rPr>
              <w:br/>
            </w:r>
          </w:p>
        </w:tc>
      </w:tr>
    </w:tbl>
    <w:p w14:paraId="7D1BB8E8" w14:textId="64D28220" w:rsidR="00800E94" w:rsidRDefault="00800E94" w:rsidP="00800E94">
      <w:pPr>
        <w:rPr>
          <w:b/>
          <w:bCs/>
        </w:rPr>
      </w:pPr>
    </w:p>
    <w:p w14:paraId="20973B81" w14:textId="1707C2BC" w:rsidR="00800E94" w:rsidRPr="00800E94" w:rsidRDefault="00800E94" w:rsidP="00800E94">
      <w:pPr>
        <w:spacing w:after="200"/>
        <w:rPr>
          <w:b/>
          <w:bCs/>
        </w:rPr>
      </w:pPr>
      <w:r>
        <w:rPr>
          <w:b/>
          <w:bCs/>
        </w:rPr>
        <w:br w:type="page"/>
      </w:r>
    </w:p>
    <w:p w14:paraId="11E494D0" w14:textId="495F11C9" w:rsidR="003D4985" w:rsidRDefault="003D4985" w:rsidP="003D4985">
      <w:pPr>
        <w:pStyle w:val="Heading2"/>
        <w:spacing w:before="120"/>
        <w:rPr>
          <w:color w:val="000000" w:themeColor="text1"/>
        </w:rPr>
      </w:pPr>
      <w:bookmarkStart w:id="93" w:name="_Toc114965599"/>
      <w:bookmarkStart w:id="94" w:name="_Toc68601279"/>
      <w:bookmarkStart w:id="95" w:name="_Toc68858085"/>
      <w:r w:rsidRPr="00F61FAD">
        <w:rPr>
          <w:color w:val="000000" w:themeColor="text1"/>
        </w:rPr>
        <w:lastRenderedPageBreak/>
        <w:t>Variantenentscheid</w:t>
      </w:r>
      <w:bookmarkEnd w:id="93"/>
      <w:bookmarkEnd w:id="94"/>
      <w:bookmarkEnd w:id="95"/>
    </w:p>
    <w:p w14:paraId="092DAE82" w14:textId="77777777" w:rsidR="003D4985" w:rsidRDefault="003D4985" w:rsidP="003D4985">
      <w:pPr>
        <w:rPr>
          <w:noProof/>
          <w:lang w:eastAsia="de-CH"/>
        </w:rPr>
      </w:pPr>
      <w:r>
        <w:rPr>
          <w:noProof/>
          <w:lang w:eastAsia="de-CH"/>
        </w:rPr>
        <w:t>Für den Variantenentscheid gibt es untenstehende Tabelle. Bezüglich der Bewertung, wenn sich etwas optimal eignet, gibt es ein Maximum von 4 Punkten. Wenn etwas völlig ungeeignet ist, gibt es 0 Punkte. Die Gewichtungen wurden vom Auftraggeber definiert.</w:t>
      </w:r>
    </w:p>
    <w:p w14:paraId="388C5485" w14:textId="77777777" w:rsidR="003D4985" w:rsidRDefault="003D4985" w:rsidP="003D4985">
      <w:pPr>
        <w:rPr>
          <w:noProof/>
          <w:lang w:eastAsia="de-CH"/>
        </w:rPr>
      </w:pPr>
    </w:p>
    <w:p w14:paraId="7A933AFE" w14:textId="120BFCAD" w:rsidR="003D4985" w:rsidRDefault="003D4985" w:rsidP="003D4985">
      <w:pPr>
        <w:rPr>
          <w:noProof/>
          <w:lang w:eastAsia="de-CH"/>
        </w:rPr>
      </w:pPr>
      <w:r>
        <w:rPr>
          <w:noProof/>
          <w:lang w:eastAsia="de-CH"/>
        </w:rPr>
        <w:t xml:space="preserve">Je nach Nutzwertanalyse kann es Abweichungn bei den Kriterien geben. Grund dafür ist, dass nicht alle Kriterien zu allen Varianten passen, respektive dass diese dort Sinn ergeben. </w:t>
      </w:r>
    </w:p>
    <w:p w14:paraId="70E92B6C" w14:textId="77777777" w:rsidR="002B21F8" w:rsidRDefault="002B21F8" w:rsidP="003D4985"/>
    <w:p w14:paraId="7D4B29D1" w14:textId="77777777" w:rsidR="003D4985" w:rsidRDefault="003D4985" w:rsidP="003D4985">
      <w:pPr>
        <w:pStyle w:val="Heading3"/>
      </w:pPr>
      <w:bookmarkStart w:id="96" w:name="_Toc68601280"/>
      <w:bookmarkStart w:id="97" w:name="_Toc68858086"/>
      <w:r>
        <w:t>Nutzwertanalyse Filterfunktion</w:t>
      </w:r>
      <w:bookmarkEnd w:id="96"/>
      <w:bookmarkEnd w:id="97"/>
    </w:p>
    <w:p w14:paraId="724079E2" w14:textId="33C3A4E8" w:rsidR="00B158FF" w:rsidRDefault="00B158FF" w:rsidP="00B158FF">
      <w:pPr>
        <w:pStyle w:val="Caption"/>
        <w:keepNext/>
      </w:pPr>
      <w:bookmarkStart w:id="98" w:name="_Toc68851343"/>
      <w:r>
        <w:t xml:space="preserve">Tabelle </w:t>
      </w:r>
      <w:r w:rsidR="00FF411C">
        <w:fldChar w:fldCharType="begin"/>
      </w:r>
      <w:r w:rsidR="00FF411C">
        <w:instrText xml:space="preserve"> SEQ Tabelle \* ARABIC </w:instrText>
      </w:r>
      <w:r w:rsidR="00FF411C">
        <w:fldChar w:fldCharType="separate"/>
      </w:r>
      <w:r w:rsidR="006F6686">
        <w:rPr>
          <w:noProof/>
        </w:rPr>
        <w:t>11</w:t>
      </w:r>
      <w:r w:rsidR="00FF411C">
        <w:rPr>
          <w:noProof/>
        </w:rPr>
        <w:fldChar w:fldCharType="end"/>
      </w:r>
      <w:r>
        <w:rPr>
          <w:lang w:val="en-GB"/>
        </w:rPr>
        <w:t xml:space="preserve">, </w:t>
      </w:r>
      <w:proofErr w:type="spellStart"/>
      <w:r>
        <w:rPr>
          <w:lang w:val="en-GB"/>
        </w:rPr>
        <w:t>Nutzwertanalyse</w:t>
      </w:r>
      <w:proofErr w:type="spellEnd"/>
      <w:r>
        <w:rPr>
          <w:lang w:val="en-GB"/>
        </w:rPr>
        <w:t xml:space="preserve"> </w:t>
      </w:r>
      <w:proofErr w:type="spellStart"/>
      <w:r>
        <w:rPr>
          <w:lang w:val="en-GB"/>
        </w:rPr>
        <w:t>Filterfunktion</w:t>
      </w:r>
      <w:bookmarkEnd w:id="98"/>
      <w:proofErr w:type="spellEnd"/>
    </w:p>
    <w:tbl>
      <w:tblPr>
        <w:tblStyle w:val="GridTable4-Accent1"/>
        <w:tblW w:w="0" w:type="auto"/>
        <w:jc w:val="center"/>
        <w:tblLook w:val="04A0" w:firstRow="1" w:lastRow="0" w:firstColumn="1" w:lastColumn="0" w:noHBand="0" w:noVBand="1"/>
      </w:tblPr>
      <w:tblGrid>
        <w:gridCol w:w="1607"/>
        <w:gridCol w:w="1049"/>
        <w:gridCol w:w="1111"/>
        <w:gridCol w:w="1023"/>
        <w:gridCol w:w="1112"/>
        <w:gridCol w:w="1024"/>
        <w:gridCol w:w="1112"/>
        <w:gridCol w:w="1024"/>
      </w:tblGrid>
      <w:tr w:rsidR="003D4985" w:rsidRPr="0027734E" w14:paraId="04AF16BF" w14:textId="77777777" w:rsidTr="0066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Merge w:val="restart"/>
            <w:tcBorders>
              <w:right w:val="single" w:sz="4" w:space="0" w:color="FFFFFF" w:themeColor="background1"/>
            </w:tcBorders>
            <w:vAlign w:val="center"/>
          </w:tcPr>
          <w:p w14:paraId="47902765" w14:textId="77777777" w:rsidR="003D4985" w:rsidRPr="0027734E" w:rsidRDefault="003D4985" w:rsidP="00663286">
            <w:pPr>
              <w:pStyle w:val="IPA-TextkrperStandart"/>
              <w:spacing w:before="240"/>
              <w:jc w:val="center"/>
              <w:rPr>
                <w:sz w:val="18"/>
                <w:szCs w:val="18"/>
              </w:rPr>
            </w:pPr>
            <w:r w:rsidRPr="0027734E">
              <w:rPr>
                <w:sz w:val="18"/>
                <w:szCs w:val="18"/>
              </w:rPr>
              <w:t>Kriterien</w:t>
            </w:r>
          </w:p>
        </w:tc>
        <w:tc>
          <w:tcPr>
            <w:tcW w:w="1049" w:type="dxa"/>
            <w:vMerge w:val="restart"/>
            <w:tcBorders>
              <w:left w:val="single" w:sz="4" w:space="0" w:color="FFFFFF" w:themeColor="background1"/>
              <w:right w:val="single" w:sz="4" w:space="0" w:color="FFFFFF" w:themeColor="background1"/>
            </w:tcBorders>
            <w:vAlign w:val="center"/>
          </w:tcPr>
          <w:p w14:paraId="004419E6"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r w:rsidRPr="0027734E">
              <w:rPr>
                <w:sz w:val="18"/>
                <w:szCs w:val="18"/>
              </w:rPr>
              <w:t>Gewicht</w:t>
            </w:r>
          </w:p>
        </w:tc>
        <w:tc>
          <w:tcPr>
            <w:tcW w:w="2134" w:type="dxa"/>
            <w:gridSpan w:val="2"/>
            <w:tcBorders>
              <w:left w:val="single" w:sz="4" w:space="0" w:color="FFFFFF" w:themeColor="background1"/>
              <w:bottom w:val="single" w:sz="4" w:space="0" w:color="FFFFFF" w:themeColor="background1"/>
              <w:right w:val="single" w:sz="4" w:space="0" w:color="FFFFFF" w:themeColor="background1"/>
            </w:tcBorders>
            <w:vAlign w:val="center"/>
          </w:tcPr>
          <w:p w14:paraId="4FA2359D"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r w:rsidRPr="0027734E">
              <w:rPr>
                <w:sz w:val="18"/>
                <w:szCs w:val="18"/>
              </w:rPr>
              <w:t>Page-Refresh</w:t>
            </w:r>
          </w:p>
        </w:tc>
        <w:tc>
          <w:tcPr>
            <w:tcW w:w="2136" w:type="dxa"/>
            <w:gridSpan w:val="2"/>
            <w:tcBorders>
              <w:left w:val="single" w:sz="4" w:space="0" w:color="FFFFFF" w:themeColor="background1"/>
              <w:bottom w:val="single" w:sz="4" w:space="0" w:color="FFFFFF" w:themeColor="background1"/>
              <w:right w:val="single" w:sz="4" w:space="0" w:color="FFFFFF" w:themeColor="background1"/>
            </w:tcBorders>
            <w:vAlign w:val="center"/>
          </w:tcPr>
          <w:p w14:paraId="1CEFB68F"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r w:rsidRPr="0027734E">
              <w:rPr>
                <w:sz w:val="18"/>
                <w:szCs w:val="18"/>
              </w:rPr>
              <w:t>AJAX</w:t>
            </w:r>
          </w:p>
        </w:tc>
        <w:tc>
          <w:tcPr>
            <w:tcW w:w="2136" w:type="dxa"/>
            <w:gridSpan w:val="2"/>
            <w:tcBorders>
              <w:left w:val="single" w:sz="4" w:space="0" w:color="FFFFFF" w:themeColor="background1"/>
              <w:bottom w:val="single" w:sz="4" w:space="0" w:color="FFFFFF" w:themeColor="background1"/>
            </w:tcBorders>
            <w:vAlign w:val="center"/>
          </w:tcPr>
          <w:p w14:paraId="333B4ABE"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27734E">
              <w:rPr>
                <w:sz w:val="18"/>
                <w:szCs w:val="18"/>
              </w:rPr>
              <w:t>AbstractWidget-ViewHelper</w:t>
            </w:r>
            <w:proofErr w:type="spellEnd"/>
          </w:p>
        </w:tc>
      </w:tr>
      <w:tr w:rsidR="003D4985" w:rsidRPr="0027734E" w14:paraId="60F2CB48" w14:textId="77777777" w:rsidTr="0066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Merge/>
            <w:tcBorders>
              <w:right w:val="single" w:sz="4" w:space="0" w:color="FFFFFF" w:themeColor="background1"/>
            </w:tcBorders>
            <w:vAlign w:val="center"/>
          </w:tcPr>
          <w:p w14:paraId="4C0847F2" w14:textId="77777777" w:rsidR="003D4985" w:rsidRPr="0027734E" w:rsidRDefault="003D4985" w:rsidP="00663286">
            <w:pPr>
              <w:pStyle w:val="IPA-TextkrperStandart"/>
              <w:spacing w:before="240"/>
              <w:jc w:val="center"/>
              <w:rPr>
                <w:sz w:val="18"/>
                <w:szCs w:val="18"/>
              </w:rPr>
            </w:pPr>
          </w:p>
        </w:tc>
        <w:tc>
          <w:tcPr>
            <w:tcW w:w="1049" w:type="dxa"/>
            <w:vMerge/>
            <w:tcBorders>
              <w:left w:val="single" w:sz="4" w:space="0" w:color="FFFFFF" w:themeColor="background1"/>
              <w:right w:val="single" w:sz="4" w:space="0" w:color="FFFFFF" w:themeColor="background1"/>
            </w:tcBorders>
            <w:vAlign w:val="center"/>
          </w:tcPr>
          <w:p w14:paraId="74BCEF58"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111" w:type="dxa"/>
            <w:tcBorders>
              <w:top w:val="single" w:sz="4" w:space="0" w:color="FFFFFF" w:themeColor="background1"/>
              <w:left w:val="single" w:sz="4" w:space="0" w:color="FFFFFF" w:themeColor="background1"/>
            </w:tcBorders>
            <w:shd w:val="clear" w:color="auto" w:fill="4F81BD" w:themeFill="accent1"/>
            <w:vAlign w:val="center"/>
          </w:tcPr>
          <w:p w14:paraId="0F36FA68"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Bewertung</w:t>
            </w:r>
          </w:p>
        </w:tc>
        <w:tc>
          <w:tcPr>
            <w:tcW w:w="1023" w:type="dxa"/>
            <w:tcBorders>
              <w:top w:val="single" w:sz="4" w:space="0" w:color="FFFFFF" w:themeColor="background1"/>
              <w:right w:val="single" w:sz="4" w:space="0" w:color="FFFFFF" w:themeColor="background1"/>
            </w:tcBorders>
            <w:shd w:val="clear" w:color="auto" w:fill="4F81BD" w:themeFill="accent1"/>
            <w:vAlign w:val="center"/>
          </w:tcPr>
          <w:p w14:paraId="4B312FF0"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Gesamt</w:t>
            </w:r>
          </w:p>
        </w:tc>
        <w:tc>
          <w:tcPr>
            <w:tcW w:w="1112" w:type="dxa"/>
            <w:tcBorders>
              <w:top w:val="single" w:sz="4" w:space="0" w:color="FFFFFF" w:themeColor="background1"/>
              <w:left w:val="single" w:sz="4" w:space="0" w:color="FFFFFF" w:themeColor="background1"/>
            </w:tcBorders>
            <w:shd w:val="clear" w:color="auto" w:fill="4F81BD" w:themeFill="accent1"/>
            <w:vAlign w:val="center"/>
          </w:tcPr>
          <w:p w14:paraId="3908E0F5"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Bewertung</w:t>
            </w:r>
          </w:p>
        </w:tc>
        <w:tc>
          <w:tcPr>
            <w:tcW w:w="1024" w:type="dxa"/>
            <w:tcBorders>
              <w:top w:val="single" w:sz="4" w:space="0" w:color="FFFFFF" w:themeColor="background1"/>
              <w:right w:val="single" w:sz="4" w:space="0" w:color="FFFFFF" w:themeColor="background1"/>
            </w:tcBorders>
            <w:shd w:val="clear" w:color="auto" w:fill="4F81BD" w:themeFill="accent1"/>
            <w:vAlign w:val="center"/>
          </w:tcPr>
          <w:p w14:paraId="24AAD785"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Gesamt</w:t>
            </w:r>
          </w:p>
        </w:tc>
        <w:tc>
          <w:tcPr>
            <w:tcW w:w="1112" w:type="dxa"/>
            <w:tcBorders>
              <w:top w:val="single" w:sz="4" w:space="0" w:color="FFFFFF" w:themeColor="background1"/>
              <w:left w:val="single" w:sz="4" w:space="0" w:color="FFFFFF" w:themeColor="background1"/>
            </w:tcBorders>
            <w:shd w:val="clear" w:color="auto" w:fill="4F81BD" w:themeFill="accent1"/>
            <w:vAlign w:val="center"/>
          </w:tcPr>
          <w:p w14:paraId="491ACBDA"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Bewertung</w:t>
            </w:r>
          </w:p>
        </w:tc>
        <w:tc>
          <w:tcPr>
            <w:tcW w:w="1024" w:type="dxa"/>
            <w:tcBorders>
              <w:top w:val="single" w:sz="4" w:space="0" w:color="FFFFFF" w:themeColor="background1"/>
            </w:tcBorders>
            <w:shd w:val="clear" w:color="auto" w:fill="4F81BD" w:themeFill="accent1"/>
            <w:vAlign w:val="center"/>
          </w:tcPr>
          <w:p w14:paraId="240B4F6D"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Gesamt</w:t>
            </w:r>
          </w:p>
        </w:tc>
      </w:tr>
      <w:tr w:rsidR="003D4985" w:rsidRPr="0027734E" w14:paraId="71AB9675" w14:textId="77777777" w:rsidTr="00663286">
        <w:trPr>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5D6D7C52" w14:textId="77777777" w:rsidR="003D4985" w:rsidRPr="009F4B2F" w:rsidRDefault="003D4985" w:rsidP="00663286">
            <w:pPr>
              <w:pStyle w:val="IPA-TextkrperStandart"/>
              <w:spacing w:before="240"/>
              <w:jc w:val="center"/>
              <w:rPr>
                <w:b w:val="0"/>
                <w:bCs w:val="0"/>
                <w:sz w:val="18"/>
                <w:szCs w:val="18"/>
              </w:rPr>
            </w:pPr>
            <w:r w:rsidRPr="009F4B2F">
              <w:rPr>
                <w:b w:val="0"/>
                <w:bCs w:val="0"/>
                <w:sz w:val="18"/>
                <w:szCs w:val="18"/>
              </w:rPr>
              <w:t>Erfüllung der Anforderungen</w:t>
            </w:r>
          </w:p>
        </w:tc>
        <w:tc>
          <w:tcPr>
            <w:tcW w:w="1049" w:type="dxa"/>
            <w:vAlign w:val="center"/>
          </w:tcPr>
          <w:p w14:paraId="4C473699"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1111" w:type="dxa"/>
            <w:vAlign w:val="center"/>
          </w:tcPr>
          <w:p w14:paraId="63065922"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023" w:type="dxa"/>
            <w:vAlign w:val="center"/>
          </w:tcPr>
          <w:p w14:paraId="0596471F"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0.25</w:t>
            </w:r>
          </w:p>
        </w:tc>
        <w:tc>
          <w:tcPr>
            <w:tcW w:w="1112" w:type="dxa"/>
            <w:vAlign w:val="center"/>
          </w:tcPr>
          <w:p w14:paraId="71331499"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024" w:type="dxa"/>
            <w:vAlign w:val="center"/>
          </w:tcPr>
          <w:p w14:paraId="4FAA3575"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0.50</w:t>
            </w:r>
          </w:p>
        </w:tc>
        <w:tc>
          <w:tcPr>
            <w:tcW w:w="1112" w:type="dxa"/>
            <w:vAlign w:val="center"/>
          </w:tcPr>
          <w:p w14:paraId="4FD1975B"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024" w:type="dxa"/>
            <w:vAlign w:val="center"/>
          </w:tcPr>
          <w:p w14:paraId="36A84D55"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0.75</w:t>
            </w:r>
          </w:p>
        </w:tc>
      </w:tr>
      <w:tr w:rsidR="003D4985" w:rsidRPr="0027734E" w14:paraId="04AD0E33" w14:textId="77777777" w:rsidTr="0066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5EB80BE0" w14:textId="77777777" w:rsidR="003D4985" w:rsidRPr="009F4B2F" w:rsidRDefault="003D4985" w:rsidP="00663286">
            <w:pPr>
              <w:pStyle w:val="IPA-TextkrperStandart"/>
              <w:spacing w:before="240"/>
              <w:jc w:val="center"/>
              <w:rPr>
                <w:b w:val="0"/>
                <w:bCs w:val="0"/>
                <w:sz w:val="18"/>
                <w:szCs w:val="18"/>
              </w:rPr>
            </w:pPr>
            <w:r>
              <w:rPr>
                <w:b w:val="0"/>
                <w:bCs w:val="0"/>
                <w:sz w:val="18"/>
                <w:szCs w:val="18"/>
              </w:rPr>
              <w:t>Zeitlicher Aufwand</w:t>
            </w:r>
          </w:p>
        </w:tc>
        <w:tc>
          <w:tcPr>
            <w:tcW w:w="1049" w:type="dxa"/>
            <w:vAlign w:val="center"/>
          </w:tcPr>
          <w:p w14:paraId="55AC7680" w14:textId="77777777" w:rsidR="003D4985"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w:t>
            </w:r>
          </w:p>
        </w:tc>
        <w:tc>
          <w:tcPr>
            <w:tcW w:w="1111" w:type="dxa"/>
            <w:vAlign w:val="center"/>
          </w:tcPr>
          <w:p w14:paraId="544AFC71"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023" w:type="dxa"/>
            <w:vAlign w:val="center"/>
          </w:tcPr>
          <w:p w14:paraId="5BC36320"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0.90</w:t>
            </w:r>
          </w:p>
        </w:tc>
        <w:tc>
          <w:tcPr>
            <w:tcW w:w="1112" w:type="dxa"/>
            <w:vAlign w:val="center"/>
          </w:tcPr>
          <w:p w14:paraId="71BEA7ED"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024" w:type="dxa"/>
            <w:vAlign w:val="center"/>
          </w:tcPr>
          <w:p w14:paraId="3A3D1F1E"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0.60</w:t>
            </w:r>
          </w:p>
        </w:tc>
        <w:tc>
          <w:tcPr>
            <w:tcW w:w="1112" w:type="dxa"/>
            <w:vAlign w:val="center"/>
          </w:tcPr>
          <w:p w14:paraId="55DF8AA7"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024" w:type="dxa"/>
            <w:vAlign w:val="center"/>
          </w:tcPr>
          <w:p w14:paraId="7BD710D1"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0.30</w:t>
            </w:r>
          </w:p>
        </w:tc>
      </w:tr>
      <w:tr w:rsidR="003D4985" w:rsidRPr="0027734E" w14:paraId="02110648" w14:textId="77777777" w:rsidTr="00663286">
        <w:trPr>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7E068022" w14:textId="77777777" w:rsidR="003D4985" w:rsidRPr="002D33C8" w:rsidRDefault="003D4985" w:rsidP="00663286">
            <w:pPr>
              <w:pStyle w:val="IPA-TextkrperStandart"/>
              <w:spacing w:before="240"/>
              <w:jc w:val="center"/>
              <w:rPr>
                <w:sz w:val="18"/>
                <w:szCs w:val="18"/>
              </w:rPr>
            </w:pPr>
            <w:r>
              <w:rPr>
                <w:b w:val="0"/>
                <w:bCs w:val="0"/>
                <w:sz w:val="18"/>
                <w:szCs w:val="18"/>
              </w:rPr>
              <w:t>Produzierbarkeit</w:t>
            </w:r>
          </w:p>
        </w:tc>
        <w:tc>
          <w:tcPr>
            <w:tcW w:w="1049" w:type="dxa"/>
            <w:vAlign w:val="center"/>
          </w:tcPr>
          <w:p w14:paraId="5A6E8EBD" w14:textId="77777777" w:rsidR="003D4985"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c>
          <w:tcPr>
            <w:tcW w:w="1111" w:type="dxa"/>
            <w:vAlign w:val="center"/>
          </w:tcPr>
          <w:p w14:paraId="5E66C233"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023" w:type="dxa"/>
            <w:vAlign w:val="center"/>
          </w:tcPr>
          <w:p w14:paraId="2734FAB1"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0.80</w:t>
            </w:r>
          </w:p>
        </w:tc>
        <w:tc>
          <w:tcPr>
            <w:tcW w:w="1112" w:type="dxa"/>
            <w:vAlign w:val="center"/>
          </w:tcPr>
          <w:p w14:paraId="36821BD0"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024" w:type="dxa"/>
            <w:vAlign w:val="center"/>
          </w:tcPr>
          <w:p w14:paraId="3871C74A"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0.60</w:t>
            </w:r>
          </w:p>
        </w:tc>
        <w:tc>
          <w:tcPr>
            <w:tcW w:w="1112" w:type="dxa"/>
            <w:vAlign w:val="center"/>
          </w:tcPr>
          <w:p w14:paraId="7FF73BB8"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024" w:type="dxa"/>
            <w:vAlign w:val="center"/>
          </w:tcPr>
          <w:p w14:paraId="4ABAF9E1"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0.40</w:t>
            </w:r>
          </w:p>
        </w:tc>
      </w:tr>
      <w:tr w:rsidR="003D4985" w:rsidRPr="0027734E" w14:paraId="6BF42AFA" w14:textId="77777777" w:rsidTr="0066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622AADF4" w14:textId="77777777" w:rsidR="003D4985" w:rsidRDefault="003D4985" w:rsidP="00663286">
            <w:pPr>
              <w:pStyle w:val="IPA-TextkrperStandart"/>
              <w:spacing w:before="240"/>
              <w:jc w:val="center"/>
              <w:rPr>
                <w:b w:val="0"/>
                <w:bCs w:val="0"/>
                <w:sz w:val="18"/>
                <w:szCs w:val="18"/>
              </w:rPr>
            </w:pPr>
            <w:r>
              <w:rPr>
                <w:b w:val="0"/>
                <w:bCs w:val="0"/>
                <w:sz w:val="18"/>
                <w:szCs w:val="18"/>
              </w:rPr>
              <w:t>User-</w:t>
            </w:r>
            <w:proofErr w:type="spellStart"/>
            <w:r>
              <w:rPr>
                <w:b w:val="0"/>
                <w:bCs w:val="0"/>
                <w:sz w:val="18"/>
                <w:szCs w:val="18"/>
              </w:rPr>
              <w:t>Exp</w:t>
            </w:r>
            <w:proofErr w:type="spellEnd"/>
            <w:r>
              <w:rPr>
                <w:b w:val="0"/>
                <w:bCs w:val="0"/>
                <w:sz w:val="18"/>
                <w:szCs w:val="18"/>
              </w:rPr>
              <w:t>.</w:t>
            </w:r>
          </w:p>
        </w:tc>
        <w:tc>
          <w:tcPr>
            <w:tcW w:w="1049" w:type="dxa"/>
            <w:vAlign w:val="center"/>
          </w:tcPr>
          <w:p w14:paraId="1A605385" w14:textId="77777777" w:rsidR="003D4985"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1111" w:type="dxa"/>
            <w:vAlign w:val="center"/>
          </w:tcPr>
          <w:p w14:paraId="7C70D2AE"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023" w:type="dxa"/>
            <w:vAlign w:val="center"/>
          </w:tcPr>
          <w:p w14:paraId="0F4F545A"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0.00</w:t>
            </w:r>
          </w:p>
        </w:tc>
        <w:tc>
          <w:tcPr>
            <w:tcW w:w="1112" w:type="dxa"/>
            <w:vAlign w:val="center"/>
          </w:tcPr>
          <w:p w14:paraId="7163ACFA"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1024" w:type="dxa"/>
            <w:vAlign w:val="center"/>
          </w:tcPr>
          <w:p w14:paraId="17EFDA13"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c>
          <w:tcPr>
            <w:tcW w:w="1112" w:type="dxa"/>
            <w:vAlign w:val="center"/>
          </w:tcPr>
          <w:p w14:paraId="678DCA11"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1024" w:type="dxa"/>
            <w:vAlign w:val="center"/>
          </w:tcPr>
          <w:p w14:paraId="458DCCBC"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3D4985" w:rsidRPr="0027734E" w14:paraId="434CBF1B" w14:textId="77777777" w:rsidTr="00663286">
        <w:trPr>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11219B21" w14:textId="77777777" w:rsidR="003D4985" w:rsidRPr="00105A04" w:rsidRDefault="003D4985" w:rsidP="00663286">
            <w:pPr>
              <w:pStyle w:val="IPA-TextkrperStandart"/>
              <w:spacing w:before="240"/>
              <w:jc w:val="center"/>
              <w:rPr>
                <w:sz w:val="18"/>
                <w:szCs w:val="18"/>
              </w:rPr>
            </w:pPr>
            <w:r w:rsidRPr="00105A04">
              <w:rPr>
                <w:sz w:val="18"/>
                <w:szCs w:val="18"/>
              </w:rPr>
              <w:t>Gesamt</w:t>
            </w:r>
          </w:p>
        </w:tc>
        <w:tc>
          <w:tcPr>
            <w:tcW w:w="1049" w:type="dxa"/>
            <w:vAlign w:val="center"/>
          </w:tcPr>
          <w:p w14:paraId="51490074" w14:textId="77777777" w:rsidR="003D4985"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c>
          <w:tcPr>
            <w:tcW w:w="1111" w:type="dxa"/>
            <w:vAlign w:val="center"/>
          </w:tcPr>
          <w:p w14:paraId="78A33635"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023" w:type="dxa"/>
            <w:vAlign w:val="center"/>
          </w:tcPr>
          <w:p w14:paraId="286387D1" w14:textId="77777777" w:rsidR="003D4985" w:rsidRPr="00392D52"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b/>
                <w:bCs/>
                <w:sz w:val="18"/>
                <w:szCs w:val="18"/>
                <w:u w:val="single"/>
              </w:rPr>
            </w:pPr>
            <w:r w:rsidRPr="00392D52">
              <w:rPr>
                <w:b/>
                <w:bCs/>
                <w:sz w:val="18"/>
                <w:szCs w:val="18"/>
                <w:u w:val="single"/>
              </w:rPr>
              <w:t>1.95</w:t>
            </w:r>
          </w:p>
        </w:tc>
        <w:tc>
          <w:tcPr>
            <w:tcW w:w="1112" w:type="dxa"/>
            <w:vAlign w:val="center"/>
          </w:tcPr>
          <w:p w14:paraId="0D5E1A72" w14:textId="77777777" w:rsidR="003D4985" w:rsidRPr="00392D52"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b/>
                <w:bCs/>
                <w:sz w:val="18"/>
                <w:szCs w:val="18"/>
                <w:u w:val="single"/>
              </w:rPr>
            </w:pPr>
          </w:p>
        </w:tc>
        <w:tc>
          <w:tcPr>
            <w:tcW w:w="1024" w:type="dxa"/>
            <w:vAlign w:val="center"/>
          </w:tcPr>
          <w:p w14:paraId="6E293FC2" w14:textId="77777777" w:rsidR="003D4985" w:rsidRPr="00392D52"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b/>
                <w:bCs/>
                <w:sz w:val="18"/>
                <w:szCs w:val="18"/>
                <w:u w:val="single"/>
              </w:rPr>
            </w:pPr>
            <w:r w:rsidRPr="00392D52">
              <w:rPr>
                <w:b/>
                <w:bCs/>
                <w:sz w:val="18"/>
                <w:szCs w:val="18"/>
                <w:u w:val="single"/>
              </w:rPr>
              <w:t>2.7</w:t>
            </w:r>
            <w:r>
              <w:rPr>
                <w:b/>
                <w:bCs/>
                <w:sz w:val="18"/>
                <w:szCs w:val="18"/>
                <w:u w:val="single"/>
              </w:rPr>
              <w:t>0</w:t>
            </w:r>
          </w:p>
        </w:tc>
        <w:tc>
          <w:tcPr>
            <w:tcW w:w="1112" w:type="dxa"/>
            <w:vAlign w:val="center"/>
          </w:tcPr>
          <w:p w14:paraId="3F7FE618" w14:textId="77777777" w:rsidR="003D4985" w:rsidRPr="00392D52"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b/>
                <w:bCs/>
                <w:sz w:val="18"/>
                <w:szCs w:val="18"/>
                <w:u w:val="single"/>
              </w:rPr>
            </w:pPr>
          </w:p>
        </w:tc>
        <w:tc>
          <w:tcPr>
            <w:tcW w:w="1024" w:type="dxa"/>
            <w:vAlign w:val="center"/>
          </w:tcPr>
          <w:p w14:paraId="28AB00DC" w14:textId="77777777" w:rsidR="003D4985" w:rsidRPr="00392D52"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b/>
                <w:bCs/>
                <w:sz w:val="18"/>
                <w:szCs w:val="18"/>
                <w:u w:val="single"/>
              </w:rPr>
            </w:pPr>
            <w:r w:rsidRPr="00392D52">
              <w:rPr>
                <w:b/>
                <w:bCs/>
                <w:sz w:val="18"/>
                <w:szCs w:val="18"/>
                <w:u w:val="single"/>
              </w:rPr>
              <w:t>2.35</w:t>
            </w:r>
          </w:p>
        </w:tc>
      </w:tr>
    </w:tbl>
    <w:p w14:paraId="724C37B6" w14:textId="77777777" w:rsidR="003D4985" w:rsidRDefault="003D4985" w:rsidP="003D4985">
      <w:pPr>
        <w:pStyle w:val="IPA-TextkrperStandart"/>
        <w:rPr>
          <w:sz w:val="16"/>
          <w:szCs w:val="16"/>
        </w:rPr>
      </w:pPr>
    </w:p>
    <w:p w14:paraId="71023734" w14:textId="66E047E6" w:rsidR="003D4985" w:rsidRDefault="003D4985" w:rsidP="003D4985">
      <w:pPr>
        <w:pStyle w:val="IPA-TextkrperStandart"/>
        <w:rPr>
          <w:sz w:val="16"/>
          <w:szCs w:val="16"/>
        </w:rPr>
      </w:pPr>
      <w:bookmarkStart w:id="99" w:name="_Toc68851344"/>
      <w:r w:rsidRPr="00733060">
        <w:rPr>
          <w:sz w:val="16"/>
          <w:szCs w:val="16"/>
        </w:rPr>
        <w:t xml:space="preserve">Tabelle </w:t>
      </w:r>
      <w:r w:rsidRPr="00733060">
        <w:rPr>
          <w:sz w:val="16"/>
          <w:szCs w:val="16"/>
        </w:rPr>
        <w:fldChar w:fldCharType="begin"/>
      </w:r>
      <w:r w:rsidRPr="00733060">
        <w:rPr>
          <w:sz w:val="16"/>
          <w:szCs w:val="16"/>
        </w:rPr>
        <w:instrText xml:space="preserve"> SEQ Tabelle \* ARABIC </w:instrText>
      </w:r>
      <w:r w:rsidRPr="00733060">
        <w:rPr>
          <w:sz w:val="16"/>
          <w:szCs w:val="16"/>
        </w:rPr>
        <w:fldChar w:fldCharType="separate"/>
      </w:r>
      <w:r w:rsidR="006F6686">
        <w:rPr>
          <w:noProof/>
          <w:sz w:val="16"/>
          <w:szCs w:val="16"/>
        </w:rPr>
        <w:t>12</w:t>
      </w:r>
      <w:r w:rsidRPr="00733060">
        <w:rPr>
          <w:noProof/>
          <w:sz w:val="16"/>
          <w:szCs w:val="16"/>
        </w:rPr>
        <w:fldChar w:fldCharType="end"/>
      </w:r>
      <w:r w:rsidRPr="00733060">
        <w:rPr>
          <w:sz w:val="16"/>
          <w:szCs w:val="16"/>
        </w:rPr>
        <w:t xml:space="preserve">: </w:t>
      </w:r>
      <w:r>
        <w:rPr>
          <w:sz w:val="16"/>
          <w:szCs w:val="16"/>
        </w:rPr>
        <w:t>NWA, Nutzwertanalyse Filterfunktion</w:t>
      </w:r>
      <w:bookmarkEnd w:id="99"/>
    </w:p>
    <w:p w14:paraId="7D0CA9EB" w14:textId="77777777" w:rsidR="003D4985" w:rsidRPr="006C7D77" w:rsidRDefault="003D4985" w:rsidP="003D4985">
      <w:pPr>
        <w:pStyle w:val="Heading3"/>
        <w:rPr>
          <w:color w:val="000000" w:themeColor="text1"/>
        </w:rPr>
      </w:pPr>
      <w:bookmarkStart w:id="100" w:name="_Toc68601281"/>
      <w:bookmarkStart w:id="101" w:name="_Toc68858087"/>
      <w:r>
        <w:rPr>
          <w:color w:val="000000" w:themeColor="text1"/>
        </w:rPr>
        <w:t>Entscheid für die Filterfunktion</w:t>
      </w:r>
      <w:bookmarkEnd w:id="100"/>
      <w:bookmarkEnd w:id="101"/>
    </w:p>
    <w:p w14:paraId="69DF8917" w14:textId="153D2690" w:rsidR="003D4985" w:rsidRDefault="003D4985" w:rsidP="003D4985">
      <w:r>
        <w:t xml:space="preserve">Die Variante «AJAX» scheint für die Filterfunktion am besten geeignet, da es von der Implementation her relativ unkompliziert ist und das beste User-Experience bietet. Man könnte den Inhalt beispielsweise auch «einfliegen» lassen, da es sich um einen separaten HTML-Container handelt, der die Informationen hineingeladen bekommt. Dazu kommt die bereits gesammelte Erfahrung mit AJAX im Betrieb, sodass man nicht das Rad neu erfinden muss.  </w:t>
      </w:r>
    </w:p>
    <w:p w14:paraId="65FD20A7" w14:textId="77777777" w:rsidR="00B158FF" w:rsidRDefault="00B158FF" w:rsidP="003D4985"/>
    <w:p w14:paraId="1FCC17A5" w14:textId="7071E6D1" w:rsidR="003D4985" w:rsidRPr="00B13E89" w:rsidRDefault="003D4985" w:rsidP="00B13E89">
      <w:r>
        <w:t xml:space="preserve">Der Page-Refresh kommt allein wegen dem User-Experience nicht in Frage, weil die Seite halt immer neu geladen werden muss und darum keine flüssige Transition möglich ist. Der </w:t>
      </w:r>
      <w:proofErr w:type="spellStart"/>
      <w:r>
        <w:t>AbstractWidgetViewHelper</w:t>
      </w:r>
      <w:proofErr w:type="spellEnd"/>
      <w:r>
        <w:t xml:space="preserve"> bietet aufgrund der keinen Mehrwert.</w:t>
      </w:r>
    </w:p>
    <w:p w14:paraId="73B3DBF8" w14:textId="77777777" w:rsidR="003D4985" w:rsidRDefault="003D4985" w:rsidP="003D4985">
      <w:pPr>
        <w:pStyle w:val="Heading3"/>
      </w:pPr>
      <w:bookmarkStart w:id="102" w:name="_Toc68601282"/>
      <w:bookmarkStart w:id="103" w:name="_Toc68858088"/>
      <w:r>
        <w:lastRenderedPageBreak/>
        <w:t>Nutzwertanalyse Merklistenspeicherung</w:t>
      </w:r>
      <w:bookmarkEnd w:id="102"/>
      <w:bookmarkEnd w:id="103"/>
    </w:p>
    <w:p w14:paraId="3401A93B" w14:textId="6CC48ACA" w:rsidR="00B158FF" w:rsidRDefault="00B158FF" w:rsidP="00B158FF">
      <w:pPr>
        <w:pStyle w:val="Caption"/>
        <w:keepNext/>
      </w:pPr>
      <w:bookmarkStart w:id="104" w:name="_Toc68851345"/>
      <w:r>
        <w:t xml:space="preserve">Tabelle </w:t>
      </w:r>
      <w:r w:rsidR="00FF411C">
        <w:fldChar w:fldCharType="begin"/>
      </w:r>
      <w:r w:rsidR="00FF411C">
        <w:instrText xml:space="preserve"> SEQ Tabelle \* ARABIC </w:instrText>
      </w:r>
      <w:r w:rsidR="00FF411C">
        <w:fldChar w:fldCharType="separate"/>
      </w:r>
      <w:r w:rsidR="006F6686">
        <w:rPr>
          <w:noProof/>
        </w:rPr>
        <w:t>13</w:t>
      </w:r>
      <w:r w:rsidR="00FF411C">
        <w:rPr>
          <w:noProof/>
        </w:rPr>
        <w:fldChar w:fldCharType="end"/>
      </w:r>
      <w:r>
        <w:rPr>
          <w:lang w:val="en-GB"/>
        </w:rPr>
        <w:t xml:space="preserve">, </w:t>
      </w:r>
      <w:proofErr w:type="spellStart"/>
      <w:r>
        <w:rPr>
          <w:lang w:val="en-GB"/>
        </w:rPr>
        <w:t>Nutzwertanalyse</w:t>
      </w:r>
      <w:proofErr w:type="spellEnd"/>
      <w:r>
        <w:rPr>
          <w:lang w:val="en-GB"/>
        </w:rPr>
        <w:t xml:space="preserve"> </w:t>
      </w:r>
      <w:proofErr w:type="spellStart"/>
      <w:r>
        <w:rPr>
          <w:lang w:val="en-GB"/>
        </w:rPr>
        <w:t>Merkliste</w:t>
      </w:r>
      <w:bookmarkEnd w:id="104"/>
      <w:proofErr w:type="spellEnd"/>
    </w:p>
    <w:tbl>
      <w:tblPr>
        <w:tblStyle w:val="GridTable4-Accent1"/>
        <w:tblW w:w="0" w:type="auto"/>
        <w:jc w:val="center"/>
        <w:tblLook w:val="04A0" w:firstRow="1" w:lastRow="0" w:firstColumn="1" w:lastColumn="0" w:noHBand="0" w:noVBand="1"/>
      </w:tblPr>
      <w:tblGrid>
        <w:gridCol w:w="1607"/>
        <w:gridCol w:w="1049"/>
        <w:gridCol w:w="1111"/>
        <w:gridCol w:w="1023"/>
        <w:gridCol w:w="1112"/>
        <w:gridCol w:w="1024"/>
        <w:gridCol w:w="1112"/>
        <w:gridCol w:w="1024"/>
      </w:tblGrid>
      <w:tr w:rsidR="003D4985" w:rsidRPr="0027734E" w14:paraId="4E251E28" w14:textId="77777777" w:rsidTr="0066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Merge w:val="restart"/>
            <w:tcBorders>
              <w:right w:val="single" w:sz="4" w:space="0" w:color="FFFFFF" w:themeColor="background1"/>
            </w:tcBorders>
            <w:vAlign w:val="center"/>
          </w:tcPr>
          <w:p w14:paraId="560AC0CA" w14:textId="77777777" w:rsidR="003D4985" w:rsidRPr="0027734E" w:rsidRDefault="003D4985" w:rsidP="00663286">
            <w:pPr>
              <w:pStyle w:val="IPA-TextkrperStandart"/>
              <w:spacing w:before="240"/>
              <w:jc w:val="center"/>
              <w:rPr>
                <w:sz w:val="18"/>
                <w:szCs w:val="18"/>
              </w:rPr>
            </w:pPr>
            <w:r w:rsidRPr="0027734E">
              <w:rPr>
                <w:sz w:val="18"/>
                <w:szCs w:val="18"/>
              </w:rPr>
              <w:t>Kriterien</w:t>
            </w:r>
          </w:p>
        </w:tc>
        <w:tc>
          <w:tcPr>
            <w:tcW w:w="1049" w:type="dxa"/>
            <w:vMerge w:val="restart"/>
            <w:tcBorders>
              <w:left w:val="single" w:sz="4" w:space="0" w:color="FFFFFF" w:themeColor="background1"/>
              <w:right w:val="single" w:sz="4" w:space="0" w:color="FFFFFF" w:themeColor="background1"/>
            </w:tcBorders>
            <w:vAlign w:val="center"/>
          </w:tcPr>
          <w:p w14:paraId="7592DD6C"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r w:rsidRPr="0027734E">
              <w:rPr>
                <w:sz w:val="18"/>
                <w:szCs w:val="18"/>
              </w:rPr>
              <w:t>Gewicht</w:t>
            </w:r>
          </w:p>
        </w:tc>
        <w:tc>
          <w:tcPr>
            <w:tcW w:w="2134" w:type="dxa"/>
            <w:gridSpan w:val="2"/>
            <w:tcBorders>
              <w:left w:val="single" w:sz="4" w:space="0" w:color="FFFFFF" w:themeColor="background1"/>
              <w:bottom w:val="single" w:sz="4" w:space="0" w:color="FFFFFF" w:themeColor="background1"/>
              <w:right w:val="single" w:sz="4" w:space="0" w:color="FFFFFF" w:themeColor="background1"/>
            </w:tcBorders>
            <w:vAlign w:val="center"/>
          </w:tcPr>
          <w:p w14:paraId="1E45627C"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Benutzer-Login</w:t>
            </w:r>
          </w:p>
        </w:tc>
        <w:tc>
          <w:tcPr>
            <w:tcW w:w="2136" w:type="dxa"/>
            <w:gridSpan w:val="2"/>
            <w:tcBorders>
              <w:left w:val="single" w:sz="4" w:space="0" w:color="FFFFFF" w:themeColor="background1"/>
              <w:bottom w:val="single" w:sz="4" w:space="0" w:color="FFFFFF" w:themeColor="background1"/>
              <w:right w:val="single" w:sz="4" w:space="0" w:color="FFFFFF" w:themeColor="background1"/>
            </w:tcBorders>
            <w:vAlign w:val="center"/>
          </w:tcPr>
          <w:p w14:paraId="66DFF866"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Cookie</w:t>
            </w:r>
          </w:p>
        </w:tc>
        <w:tc>
          <w:tcPr>
            <w:tcW w:w="2136" w:type="dxa"/>
            <w:gridSpan w:val="2"/>
            <w:tcBorders>
              <w:left w:val="single" w:sz="4" w:space="0" w:color="FFFFFF" w:themeColor="background1"/>
              <w:bottom w:val="single" w:sz="4" w:space="0" w:color="FFFFFF" w:themeColor="background1"/>
            </w:tcBorders>
            <w:vAlign w:val="center"/>
          </w:tcPr>
          <w:p w14:paraId="39495A97"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Session-Cookie</w:t>
            </w:r>
          </w:p>
        </w:tc>
      </w:tr>
      <w:tr w:rsidR="003D4985" w:rsidRPr="0027734E" w14:paraId="17CE3040" w14:textId="77777777" w:rsidTr="0066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Merge/>
            <w:tcBorders>
              <w:right w:val="single" w:sz="4" w:space="0" w:color="FFFFFF" w:themeColor="background1"/>
            </w:tcBorders>
            <w:vAlign w:val="center"/>
          </w:tcPr>
          <w:p w14:paraId="0102D36E" w14:textId="77777777" w:rsidR="003D4985" w:rsidRPr="0027734E" w:rsidRDefault="003D4985" w:rsidP="00663286">
            <w:pPr>
              <w:pStyle w:val="IPA-TextkrperStandart"/>
              <w:spacing w:before="240"/>
              <w:jc w:val="center"/>
              <w:rPr>
                <w:sz w:val="18"/>
                <w:szCs w:val="18"/>
              </w:rPr>
            </w:pPr>
          </w:p>
        </w:tc>
        <w:tc>
          <w:tcPr>
            <w:tcW w:w="1049" w:type="dxa"/>
            <w:vMerge/>
            <w:tcBorders>
              <w:left w:val="single" w:sz="4" w:space="0" w:color="FFFFFF" w:themeColor="background1"/>
              <w:right w:val="single" w:sz="4" w:space="0" w:color="FFFFFF" w:themeColor="background1"/>
            </w:tcBorders>
            <w:vAlign w:val="center"/>
          </w:tcPr>
          <w:p w14:paraId="6475CFD7"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111" w:type="dxa"/>
            <w:tcBorders>
              <w:top w:val="single" w:sz="4" w:space="0" w:color="FFFFFF" w:themeColor="background1"/>
              <w:left w:val="single" w:sz="4" w:space="0" w:color="FFFFFF" w:themeColor="background1"/>
            </w:tcBorders>
            <w:shd w:val="clear" w:color="auto" w:fill="4F81BD" w:themeFill="accent1"/>
            <w:vAlign w:val="center"/>
          </w:tcPr>
          <w:p w14:paraId="16B363BE"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Bewertung</w:t>
            </w:r>
          </w:p>
        </w:tc>
        <w:tc>
          <w:tcPr>
            <w:tcW w:w="1023" w:type="dxa"/>
            <w:tcBorders>
              <w:top w:val="single" w:sz="4" w:space="0" w:color="FFFFFF" w:themeColor="background1"/>
              <w:right w:val="single" w:sz="4" w:space="0" w:color="FFFFFF" w:themeColor="background1"/>
            </w:tcBorders>
            <w:shd w:val="clear" w:color="auto" w:fill="4F81BD" w:themeFill="accent1"/>
            <w:vAlign w:val="center"/>
          </w:tcPr>
          <w:p w14:paraId="7B063FE5"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Gesamt</w:t>
            </w:r>
          </w:p>
        </w:tc>
        <w:tc>
          <w:tcPr>
            <w:tcW w:w="1112" w:type="dxa"/>
            <w:tcBorders>
              <w:top w:val="single" w:sz="4" w:space="0" w:color="FFFFFF" w:themeColor="background1"/>
              <w:left w:val="single" w:sz="4" w:space="0" w:color="FFFFFF" w:themeColor="background1"/>
            </w:tcBorders>
            <w:shd w:val="clear" w:color="auto" w:fill="4F81BD" w:themeFill="accent1"/>
            <w:vAlign w:val="center"/>
          </w:tcPr>
          <w:p w14:paraId="39CE2628"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Bewertung</w:t>
            </w:r>
          </w:p>
        </w:tc>
        <w:tc>
          <w:tcPr>
            <w:tcW w:w="1024" w:type="dxa"/>
            <w:tcBorders>
              <w:top w:val="single" w:sz="4" w:space="0" w:color="FFFFFF" w:themeColor="background1"/>
              <w:right w:val="single" w:sz="4" w:space="0" w:color="FFFFFF" w:themeColor="background1"/>
            </w:tcBorders>
            <w:shd w:val="clear" w:color="auto" w:fill="4F81BD" w:themeFill="accent1"/>
            <w:vAlign w:val="center"/>
          </w:tcPr>
          <w:p w14:paraId="349AB103"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Gesamt</w:t>
            </w:r>
          </w:p>
        </w:tc>
        <w:tc>
          <w:tcPr>
            <w:tcW w:w="1112" w:type="dxa"/>
            <w:tcBorders>
              <w:top w:val="single" w:sz="4" w:space="0" w:color="FFFFFF" w:themeColor="background1"/>
              <w:left w:val="single" w:sz="4" w:space="0" w:color="FFFFFF" w:themeColor="background1"/>
            </w:tcBorders>
            <w:shd w:val="clear" w:color="auto" w:fill="4F81BD" w:themeFill="accent1"/>
            <w:vAlign w:val="center"/>
          </w:tcPr>
          <w:p w14:paraId="2D8589D2"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Bewertung</w:t>
            </w:r>
          </w:p>
        </w:tc>
        <w:tc>
          <w:tcPr>
            <w:tcW w:w="1024" w:type="dxa"/>
            <w:tcBorders>
              <w:top w:val="single" w:sz="4" w:space="0" w:color="FFFFFF" w:themeColor="background1"/>
            </w:tcBorders>
            <w:shd w:val="clear" w:color="auto" w:fill="4F81BD" w:themeFill="accent1"/>
            <w:vAlign w:val="center"/>
          </w:tcPr>
          <w:p w14:paraId="77050CEF"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Gesamt</w:t>
            </w:r>
          </w:p>
        </w:tc>
      </w:tr>
      <w:tr w:rsidR="003D4985" w:rsidRPr="0027734E" w14:paraId="7B1EE009" w14:textId="77777777" w:rsidTr="00663286">
        <w:trPr>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5C1DD1CD" w14:textId="77777777" w:rsidR="003D4985" w:rsidRPr="009F4B2F" w:rsidRDefault="003D4985" w:rsidP="00663286">
            <w:pPr>
              <w:pStyle w:val="IPA-TextkrperStandart"/>
              <w:spacing w:before="240"/>
              <w:jc w:val="center"/>
              <w:rPr>
                <w:b w:val="0"/>
                <w:bCs w:val="0"/>
                <w:sz w:val="18"/>
                <w:szCs w:val="18"/>
              </w:rPr>
            </w:pPr>
            <w:r w:rsidRPr="009F4B2F">
              <w:rPr>
                <w:b w:val="0"/>
                <w:bCs w:val="0"/>
                <w:sz w:val="18"/>
                <w:szCs w:val="18"/>
              </w:rPr>
              <w:t>Erfüllung der Anforderungen</w:t>
            </w:r>
          </w:p>
        </w:tc>
        <w:tc>
          <w:tcPr>
            <w:tcW w:w="1049" w:type="dxa"/>
            <w:vAlign w:val="center"/>
          </w:tcPr>
          <w:p w14:paraId="7F069B68"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1111" w:type="dxa"/>
            <w:vAlign w:val="center"/>
          </w:tcPr>
          <w:p w14:paraId="3B84E13D"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023" w:type="dxa"/>
            <w:vAlign w:val="center"/>
          </w:tcPr>
          <w:p w14:paraId="73C1AFC2"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0.75</w:t>
            </w:r>
          </w:p>
        </w:tc>
        <w:tc>
          <w:tcPr>
            <w:tcW w:w="1112" w:type="dxa"/>
            <w:vAlign w:val="center"/>
          </w:tcPr>
          <w:p w14:paraId="68809412"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024" w:type="dxa"/>
            <w:vAlign w:val="center"/>
          </w:tcPr>
          <w:p w14:paraId="27BD5447"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0.75</w:t>
            </w:r>
          </w:p>
        </w:tc>
        <w:tc>
          <w:tcPr>
            <w:tcW w:w="1112" w:type="dxa"/>
            <w:vAlign w:val="center"/>
          </w:tcPr>
          <w:p w14:paraId="2556E430"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024" w:type="dxa"/>
            <w:vAlign w:val="center"/>
          </w:tcPr>
          <w:p w14:paraId="117CC85A"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0.75</w:t>
            </w:r>
          </w:p>
        </w:tc>
      </w:tr>
      <w:tr w:rsidR="003D4985" w:rsidRPr="0027734E" w14:paraId="5D8FB492" w14:textId="77777777" w:rsidTr="0066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6A85B413" w14:textId="77777777" w:rsidR="003D4985" w:rsidRPr="009F4B2F" w:rsidRDefault="003D4985" w:rsidP="00663286">
            <w:pPr>
              <w:pStyle w:val="IPA-TextkrperStandart"/>
              <w:spacing w:before="240"/>
              <w:jc w:val="center"/>
              <w:rPr>
                <w:b w:val="0"/>
                <w:bCs w:val="0"/>
                <w:sz w:val="18"/>
                <w:szCs w:val="18"/>
              </w:rPr>
            </w:pPr>
            <w:r>
              <w:rPr>
                <w:b w:val="0"/>
                <w:bCs w:val="0"/>
                <w:sz w:val="18"/>
                <w:szCs w:val="18"/>
              </w:rPr>
              <w:t>Termineinhaltung</w:t>
            </w:r>
          </w:p>
        </w:tc>
        <w:tc>
          <w:tcPr>
            <w:tcW w:w="1049" w:type="dxa"/>
            <w:vAlign w:val="center"/>
          </w:tcPr>
          <w:p w14:paraId="265A3204" w14:textId="77777777" w:rsidR="003D4985"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1111" w:type="dxa"/>
            <w:vAlign w:val="center"/>
          </w:tcPr>
          <w:p w14:paraId="6D3D999E"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023" w:type="dxa"/>
            <w:vAlign w:val="center"/>
          </w:tcPr>
          <w:p w14:paraId="6F3B3E41"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0.00</w:t>
            </w:r>
          </w:p>
        </w:tc>
        <w:tc>
          <w:tcPr>
            <w:tcW w:w="1112" w:type="dxa"/>
            <w:vAlign w:val="center"/>
          </w:tcPr>
          <w:p w14:paraId="4ED02731"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024" w:type="dxa"/>
            <w:vAlign w:val="center"/>
          </w:tcPr>
          <w:p w14:paraId="227C6C14"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0.25</w:t>
            </w:r>
          </w:p>
        </w:tc>
        <w:tc>
          <w:tcPr>
            <w:tcW w:w="1112" w:type="dxa"/>
            <w:vAlign w:val="center"/>
          </w:tcPr>
          <w:p w14:paraId="1A4AF69D"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024" w:type="dxa"/>
            <w:vAlign w:val="center"/>
          </w:tcPr>
          <w:p w14:paraId="48E3931E"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0.25</w:t>
            </w:r>
          </w:p>
        </w:tc>
      </w:tr>
      <w:tr w:rsidR="003D4985" w:rsidRPr="0027734E" w14:paraId="471F4366" w14:textId="77777777" w:rsidTr="00663286">
        <w:trPr>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6D0F3A99" w14:textId="77777777" w:rsidR="003D4985" w:rsidRPr="002D33C8" w:rsidRDefault="003D4985" w:rsidP="00663286">
            <w:pPr>
              <w:pStyle w:val="IPA-TextkrperStandart"/>
              <w:spacing w:before="240"/>
              <w:jc w:val="center"/>
              <w:rPr>
                <w:sz w:val="18"/>
                <w:szCs w:val="18"/>
              </w:rPr>
            </w:pPr>
            <w:r>
              <w:rPr>
                <w:b w:val="0"/>
                <w:bCs w:val="0"/>
                <w:sz w:val="18"/>
                <w:szCs w:val="18"/>
              </w:rPr>
              <w:t>Produzierbarkeit</w:t>
            </w:r>
          </w:p>
        </w:tc>
        <w:tc>
          <w:tcPr>
            <w:tcW w:w="1049" w:type="dxa"/>
            <w:vAlign w:val="center"/>
          </w:tcPr>
          <w:p w14:paraId="7C47FF8E" w14:textId="77777777" w:rsidR="003D4985"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c>
          <w:tcPr>
            <w:tcW w:w="1111" w:type="dxa"/>
            <w:vAlign w:val="center"/>
          </w:tcPr>
          <w:p w14:paraId="7123F414"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023" w:type="dxa"/>
            <w:vAlign w:val="center"/>
          </w:tcPr>
          <w:p w14:paraId="0B578919"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0.20</w:t>
            </w:r>
          </w:p>
        </w:tc>
        <w:tc>
          <w:tcPr>
            <w:tcW w:w="1112" w:type="dxa"/>
            <w:vAlign w:val="center"/>
          </w:tcPr>
          <w:p w14:paraId="383331DD"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024" w:type="dxa"/>
            <w:vAlign w:val="center"/>
          </w:tcPr>
          <w:p w14:paraId="1F0CC474"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0.80</w:t>
            </w:r>
          </w:p>
        </w:tc>
        <w:tc>
          <w:tcPr>
            <w:tcW w:w="1112" w:type="dxa"/>
            <w:vAlign w:val="center"/>
          </w:tcPr>
          <w:p w14:paraId="47D94F76"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024" w:type="dxa"/>
            <w:vAlign w:val="center"/>
          </w:tcPr>
          <w:p w14:paraId="76CA39FB"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0.80</w:t>
            </w:r>
          </w:p>
        </w:tc>
      </w:tr>
      <w:tr w:rsidR="003D4985" w:rsidRPr="0027734E" w14:paraId="757A7DBA" w14:textId="77777777" w:rsidTr="0066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15698B94" w14:textId="77777777" w:rsidR="003D4985" w:rsidRDefault="003D4985" w:rsidP="00663286">
            <w:pPr>
              <w:pStyle w:val="IPA-TextkrperStandart"/>
              <w:spacing w:before="240"/>
              <w:jc w:val="center"/>
              <w:rPr>
                <w:b w:val="0"/>
                <w:bCs w:val="0"/>
                <w:sz w:val="18"/>
                <w:szCs w:val="18"/>
              </w:rPr>
            </w:pPr>
            <w:r>
              <w:rPr>
                <w:b w:val="0"/>
                <w:bCs w:val="0"/>
                <w:sz w:val="18"/>
                <w:szCs w:val="18"/>
              </w:rPr>
              <w:t>User-</w:t>
            </w:r>
            <w:proofErr w:type="spellStart"/>
            <w:r>
              <w:rPr>
                <w:b w:val="0"/>
                <w:bCs w:val="0"/>
                <w:sz w:val="18"/>
                <w:szCs w:val="18"/>
              </w:rPr>
              <w:t>Exp</w:t>
            </w:r>
            <w:proofErr w:type="spellEnd"/>
            <w:r>
              <w:rPr>
                <w:b w:val="0"/>
                <w:bCs w:val="0"/>
                <w:sz w:val="18"/>
                <w:szCs w:val="18"/>
              </w:rPr>
              <w:t>.</w:t>
            </w:r>
          </w:p>
        </w:tc>
        <w:tc>
          <w:tcPr>
            <w:tcW w:w="1049" w:type="dxa"/>
            <w:vAlign w:val="center"/>
          </w:tcPr>
          <w:p w14:paraId="0D1C7959" w14:textId="77777777" w:rsidR="003D4985"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1111" w:type="dxa"/>
            <w:vAlign w:val="center"/>
          </w:tcPr>
          <w:p w14:paraId="1867F0E0"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023" w:type="dxa"/>
            <w:vAlign w:val="center"/>
          </w:tcPr>
          <w:p w14:paraId="669074EC"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0.50</w:t>
            </w:r>
          </w:p>
        </w:tc>
        <w:tc>
          <w:tcPr>
            <w:tcW w:w="1112" w:type="dxa"/>
            <w:vAlign w:val="center"/>
          </w:tcPr>
          <w:p w14:paraId="4EE280BD"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1024" w:type="dxa"/>
            <w:vAlign w:val="center"/>
          </w:tcPr>
          <w:p w14:paraId="6271A7ED"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c>
          <w:tcPr>
            <w:tcW w:w="1112" w:type="dxa"/>
            <w:vAlign w:val="center"/>
          </w:tcPr>
          <w:p w14:paraId="3D442410"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024" w:type="dxa"/>
            <w:vAlign w:val="center"/>
          </w:tcPr>
          <w:p w14:paraId="7A28420A"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0.50</w:t>
            </w:r>
          </w:p>
        </w:tc>
      </w:tr>
      <w:tr w:rsidR="003D4985" w:rsidRPr="0027734E" w14:paraId="758200AB" w14:textId="77777777" w:rsidTr="00663286">
        <w:trPr>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773651C3" w14:textId="77777777" w:rsidR="003D4985" w:rsidRDefault="003D4985" w:rsidP="00663286">
            <w:pPr>
              <w:pStyle w:val="IPA-TextkrperStandart"/>
              <w:spacing w:before="240"/>
              <w:jc w:val="center"/>
              <w:rPr>
                <w:b w:val="0"/>
                <w:bCs w:val="0"/>
                <w:sz w:val="18"/>
                <w:szCs w:val="18"/>
              </w:rPr>
            </w:pPr>
            <w:r>
              <w:rPr>
                <w:b w:val="0"/>
                <w:bCs w:val="0"/>
                <w:sz w:val="18"/>
                <w:szCs w:val="18"/>
              </w:rPr>
              <w:t>Security</w:t>
            </w:r>
          </w:p>
        </w:tc>
        <w:tc>
          <w:tcPr>
            <w:tcW w:w="1049" w:type="dxa"/>
            <w:vAlign w:val="center"/>
          </w:tcPr>
          <w:p w14:paraId="79EB9627" w14:textId="77777777" w:rsidR="003D4985"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111" w:type="dxa"/>
            <w:vAlign w:val="center"/>
          </w:tcPr>
          <w:p w14:paraId="5DEC6129"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023" w:type="dxa"/>
            <w:vAlign w:val="center"/>
          </w:tcPr>
          <w:p w14:paraId="505839A3"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0.20</w:t>
            </w:r>
          </w:p>
        </w:tc>
        <w:tc>
          <w:tcPr>
            <w:tcW w:w="1112" w:type="dxa"/>
            <w:vAlign w:val="center"/>
          </w:tcPr>
          <w:p w14:paraId="63A7F097"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024" w:type="dxa"/>
            <w:vAlign w:val="center"/>
          </w:tcPr>
          <w:p w14:paraId="3CC5AA8C"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0.10</w:t>
            </w:r>
          </w:p>
        </w:tc>
        <w:tc>
          <w:tcPr>
            <w:tcW w:w="1112" w:type="dxa"/>
            <w:vAlign w:val="center"/>
          </w:tcPr>
          <w:p w14:paraId="062C8099"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024" w:type="dxa"/>
            <w:vAlign w:val="center"/>
          </w:tcPr>
          <w:p w14:paraId="744E28D9"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0.20</w:t>
            </w:r>
          </w:p>
        </w:tc>
      </w:tr>
      <w:tr w:rsidR="003D4985" w:rsidRPr="0027734E" w14:paraId="0D6A3E0A" w14:textId="77777777" w:rsidTr="0066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1760996F" w14:textId="77777777" w:rsidR="003D4985" w:rsidRPr="00105A04" w:rsidRDefault="003D4985" w:rsidP="00663286">
            <w:pPr>
              <w:pStyle w:val="IPA-TextkrperStandart"/>
              <w:spacing w:before="240"/>
              <w:jc w:val="center"/>
              <w:rPr>
                <w:sz w:val="18"/>
                <w:szCs w:val="18"/>
              </w:rPr>
            </w:pPr>
            <w:r w:rsidRPr="00105A04">
              <w:rPr>
                <w:sz w:val="18"/>
                <w:szCs w:val="18"/>
              </w:rPr>
              <w:t>Gesamt</w:t>
            </w:r>
          </w:p>
        </w:tc>
        <w:tc>
          <w:tcPr>
            <w:tcW w:w="1049" w:type="dxa"/>
            <w:vAlign w:val="center"/>
          </w:tcPr>
          <w:p w14:paraId="6FEAEDCB" w14:textId="77777777" w:rsidR="003D4985"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c>
          <w:tcPr>
            <w:tcW w:w="1111" w:type="dxa"/>
            <w:vAlign w:val="center"/>
          </w:tcPr>
          <w:p w14:paraId="22B186F9"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023" w:type="dxa"/>
            <w:vAlign w:val="center"/>
          </w:tcPr>
          <w:p w14:paraId="0F93CC9C" w14:textId="77777777" w:rsidR="003D4985" w:rsidRPr="00392D52"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b/>
                <w:bCs/>
                <w:sz w:val="18"/>
                <w:szCs w:val="18"/>
                <w:u w:val="single"/>
              </w:rPr>
            </w:pPr>
            <w:r>
              <w:rPr>
                <w:b/>
                <w:bCs/>
                <w:sz w:val="18"/>
                <w:szCs w:val="18"/>
                <w:u w:val="single"/>
              </w:rPr>
              <w:t>1.65</w:t>
            </w:r>
          </w:p>
        </w:tc>
        <w:tc>
          <w:tcPr>
            <w:tcW w:w="1112" w:type="dxa"/>
            <w:vAlign w:val="center"/>
          </w:tcPr>
          <w:p w14:paraId="341D4175" w14:textId="77777777" w:rsidR="003D4985" w:rsidRPr="00392D52"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b/>
                <w:bCs/>
                <w:sz w:val="18"/>
                <w:szCs w:val="18"/>
                <w:u w:val="single"/>
              </w:rPr>
            </w:pPr>
          </w:p>
        </w:tc>
        <w:tc>
          <w:tcPr>
            <w:tcW w:w="1024" w:type="dxa"/>
            <w:vAlign w:val="center"/>
          </w:tcPr>
          <w:p w14:paraId="6164F59A" w14:textId="77777777" w:rsidR="003D4985" w:rsidRPr="00392D52"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b/>
                <w:bCs/>
                <w:sz w:val="18"/>
                <w:szCs w:val="18"/>
                <w:u w:val="single"/>
              </w:rPr>
            </w:pPr>
            <w:r>
              <w:rPr>
                <w:b/>
                <w:bCs/>
                <w:sz w:val="18"/>
                <w:szCs w:val="18"/>
                <w:u w:val="single"/>
              </w:rPr>
              <w:t>2.90</w:t>
            </w:r>
          </w:p>
        </w:tc>
        <w:tc>
          <w:tcPr>
            <w:tcW w:w="1112" w:type="dxa"/>
            <w:vAlign w:val="center"/>
          </w:tcPr>
          <w:p w14:paraId="792EF573" w14:textId="77777777" w:rsidR="003D4985" w:rsidRPr="00392D52"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b/>
                <w:bCs/>
                <w:sz w:val="18"/>
                <w:szCs w:val="18"/>
                <w:u w:val="single"/>
              </w:rPr>
            </w:pPr>
          </w:p>
        </w:tc>
        <w:tc>
          <w:tcPr>
            <w:tcW w:w="1024" w:type="dxa"/>
            <w:vAlign w:val="center"/>
          </w:tcPr>
          <w:p w14:paraId="198B3B2F" w14:textId="77777777" w:rsidR="003D4985" w:rsidRPr="00392D52"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b/>
                <w:bCs/>
                <w:sz w:val="18"/>
                <w:szCs w:val="18"/>
                <w:u w:val="single"/>
              </w:rPr>
            </w:pPr>
            <w:r>
              <w:rPr>
                <w:b/>
                <w:bCs/>
                <w:sz w:val="18"/>
                <w:szCs w:val="18"/>
                <w:u w:val="single"/>
              </w:rPr>
              <w:t>2.50</w:t>
            </w:r>
          </w:p>
        </w:tc>
      </w:tr>
    </w:tbl>
    <w:p w14:paraId="3FDAAF71" w14:textId="77777777" w:rsidR="003D4985" w:rsidRDefault="003D4985" w:rsidP="003D4985">
      <w:pPr>
        <w:pStyle w:val="IPA-TextkrperStandart"/>
        <w:rPr>
          <w:sz w:val="16"/>
          <w:szCs w:val="16"/>
        </w:rPr>
      </w:pPr>
    </w:p>
    <w:p w14:paraId="43896987" w14:textId="77777777" w:rsidR="003D4985" w:rsidRDefault="003D4985" w:rsidP="003D4985">
      <w:pPr>
        <w:pStyle w:val="IPA-TextkrperStandart"/>
        <w:rPr>
          <w:sz w:val="16"/>
          <w:szCs w:val="16"/>
        </w:rPr>
      </w:pPr>
      <w:r w:rsidRPr="00733060">
        <w:rPr>
          <w:sz w:val="16"/>
          <w:szCs w:val="16"/>
        </w:rPr>
        <w:t xml:space="preserve">Tabelle </w:t>
      </w:r>
      <w:r>
        <w:rPr>
          <w:sz w:val="16"/>
          <w:szCs w:val="16"/>
        </w:rPr>
        <w:t>6</w:t>
      </w:r>
      <w:r w:rsidRPr="00733060">
        <w:rPr>
          <w:sz w:val="16"/>
          <w:szCs w:val="16"/>
        </w:rPr>
        <w:t xml:space="preserve">: </w:t>
      </w:r>
      <w:r>
        <w:rPr>
          <w:sz w:val="16"/>
          <w:szCs w:val="16"/>
        </w:rPr>
        <w:t>NWA, Nutzwertanalyse Merklistenspeicherung</w:t>
      </w:r>
    </w:p>
    <w:p w14:paraId="09A233F7" w14:textId="77777777" w:rsidR="003D4985" w:rsidRDefault="003D4985" w:rsidP="003D4985">
      <w:pPr>
        <w:pStyle w:val="IPA-HinweistexteTextkanngelschtwerden"/>
      </w:pPr>
      <w:r>
        <w:t>Ggf. muss der Preis mit einberechnet werden!</w:t>
      </w:r>
    </w:p>
    <w:p w14:paraId="2EB04EFE" w14:textId="77777777" w:rsidR="003D4985" w:rsidRPr="00733060" w:rsidRDefault="003D4985" w:rsidP="003D4985">
      <w:pPr>
        <w:pStyle w:val="IPA-HinweistexteTextkanngelschtwerden"/>
      </w:pPr>
      <w:r>
        <w:t>Resultat der Gewichtung / durch Kosten + (ev. wiederkehrende Kosten z. B auf 5 Jahre gerechnet)</w:t>
      </w:r>
    </w:p>
    <w:p w14:paraId="3CD32BF5" w14:textId="77777777" w:rsidR="003D4985" w:rsidRDefault="003D4985" w:rsidP="003D4985">
      <w:pPr>
        <w:pStyle w:val="Heading3"/>
        <w:rPr>
          <w:color w:val="000000" w:themeColor="text1"/>
        </w:rPr>
      </w:pPr>
      <w:bookmarkStart w:id="105" w:name="_Toc68601283"/>
      <w:bookmarkStart w:id="106" w:name="_Toc68858089"/>
      <w:r w:rsidRPr="00F61FAD">
        <w:rPr>
          <w:color w:val="000000" w:themeColor="text1"/>
        </w:rPr>
        <w:t>Begründung</w:t>
      </w:r>
      <w:bookmarkEnd w:id="105"/>
      <w:bookmarkEnd w:id="106"/>
    </w:p>
    <w:p w14:paraId="0C4A2D00" w14:textId="77777777" w:rsidR="003D4985" w:rsidRPr="00B11B26" w:rsidRDefault="003D4985" w:rsidP="003D4985">
      <w:r>
        <w:t xml:space="preserve">Eine Entscheidung zu fällen war hier relativ einfach, da die meisten Websites Cookies für Ihre Warenkörbe verwenden. Das Benutzer-Login würde, zumindest für den vorgegebenen Zeitraum, den Rahmen sprengen. Ein Session-Cookie ist für diese Aufgabe eher ungeeignet, da man alle Daten verliert, sobald man den Browser schliesst. Also bleibt noch das «normale» Cookie, das grundsätzlich optimal zu dieser Aufgabe passt. </w:t>
      </w:r>
    </w:p>
    <w:p w14:paraId="6DFD6ECA" w14:textId="77777777" w:rsidR="00E1026D" w:rsidRPr="00733060" w:rsidRDefault="00E1026D" w:rsidP="00E1026D">
      <w:pPr>
        <w:pStyle w:val="IPA-TextkrperStandart"/>
      </w:pPr>
    </w:p>
    <w:p w14:paraId="2E9027CE" w14:textId="77777777" w:rsidR="00737221" w:rsidRPr="003A55C1" w:rsidRDefault="00737221" w:rsidP="003A55C1">
      <w:pPr>
        <w:spacing w:after="200"/>
        <w:rPr>
          <w:sz w:val="20"/>
        </w:rPr>
      </w:pPr>
    </w:p>
    <w:p w14:paraId="6B53DD61" w14:textId="77777777" w:rsidR="00737221" w:rsidRDefault="00737221">
      <w:pPr>
        <w:spacing w:after="200"/>
        <w:rPr>
          <w:rFonts w:eastAsia="Times New Roman" w:cs="Times New Roman"/>
          <w:b/>
          <w:bCs/>
          <w:sz w:val="16"/>
          <w:szCs w:val="24"/>
          <w:lang w:eastAsia="de-DE"/>
        </w:rPr>
      </w:pPr>
      <w:r>
        <w:rPr>
          <w:rFonts w:eastAsia="Times New Roman" w:cs="Times New Roman"/>
          <w:b/>
          <w:bCs/>
          <w:sz w:val="16"/>
          <w:szCs w:val="24"/>
          <w:lang w:eastAsia="de-DE"/>
        </w:rPr>
        <w:br w:type="page"/>
      </w:r>
    </w:p>
    <w:p w14:paraId="0B60C063" w14:textId="08760EEC" w:rsidR="00737221" w:rsidRDefault="00737221" w:rsidP="00737221">
      <w:pPr>
        <w:pStyle w:val="Heading1"/>
      </w:pPr>
      <w:bookmarkStart w:id="107" w:name="_Toc68858090"/>
      <w:r>
        <w:lastRenderedPageBreak/>
        <w:t>Konzept</w:t>
      </w:r>
      <w:bookmarkEnd w:id="107"/>
    </w:p>
    <w:p w14:paraId="3C290E7D" w14:textId="22CE3FC3" w:rsidR="00C5118A" w:rsidRDefault="00204DC4" w:rsidP="00C5118A">
      <w:pPr>
        <w:pStyle w:val="IPA-TextkrperStandart"/>
        <w:rPr>
          <w:lang w:val="de-DE"/>
        </w:rPr>
      </w:pPr>
      <w:r>
        <w:rPr>
          <w:lang w:val="de-DE"/>
        </w:rPr>
        <w:t xml:space="preserve">In der Konzeptphase werden die Anforderungen an die Applikation weiter konkretisiert und im Detail ausgearbeitet. </w:t>
      </w:r>
    </w:p>
    <w:p w14:paraId="212BBFD9" w14:textId="32F6CE2C" w:rsidR="00C5118A" w:rsidRDefault="00C5118A" w:rsidP="00C5118A">
      <w:pPr>
        <w:pStyle w:val="Heading2"/>
        <w:rPr>
          <w:lang w:val="de-DE"/>
        </w:rPr>
      </w:pPr>
      <w:r>
        <w:rPr>
          <w:lang w:val="de-DE"/>
        </w:rPr>
        <w:t>ISDS-Konzept</w:t>
      </w:r>
    </w:p>
    <w:p w14:paraId="4150402E" w14:textId="2BC14B22" w:rsidR="00C5118A" w:rsidRDefault="00C5118A" w:rsidP="00C5118A">
      <w:pPr>
        <w:pStyle w:val="Heading2"/>
        <w:rPr>
          <w:lang w:val="de-DE"/>
        </w:rPr>
      </w:pPr>
      <w:r>
        <w:rPr>
          <w:lang w:val="de-DE"/>
        </w:rPr>
        <w:t>Systemumgebung und Anforderungen</w:t>
      </w:r>
    </w:p>
    <w:p w14:paraId="316C0F79" w14:textId="5D92AAA5" w:rsidR="00C5118A" w:rsidRPr="00C5118A" w:rsidRDefault="00C5118A" w:rsidP="00C5118A">
      <w:pPr>
        <w:pStyle w:val="Heading2"/>
        <w:rPr>
          <w:lang w:val="de-DE"/>
        </w:rPr>
      </w:pPr>
      <w:r>
        <w:rPr>
          <w:lang w:val="de-DE"/>
        </w:rPr>
        <w:t>Designvorgaben</w:t>
      </w:r>
    </w:p>
    <w:p w14:paraId="37A1D405" w14:textId="0DBFB2A2" w:rsidR="00C5118A" w:rsidRDefault="00C5118A" w:rsidP="00C5118A">
      <w:pPr>
        <w:pStyle w:val="Heading2"/>
        <w:rPr>
          <w:lang w:val="de-DE"/>
        </w:rPr>
      </w:pPr>
      <w:r>
        <w:rPr>
          <w:lang w:val="de-DE"/>
        </w:rPr>
        <w:t>Datenbankkonzept</w:t>
      </w:r>
    </w:p>
    <w:p w14:paraId="0E349B90" w14:textId="2E669C3D" w:rsidR="00C5118A" w:rsidRDefault="00C5118A" w:rsidP="00C5118A">
      <w:pPr>
        <w:pStyle w:val="Heading2"/>
        <w:rPr>
          <w:lang w:val="de-DE"/>
        </w:rPr>
      </w:pPr>
      <w:r>
        <w:rPr>
          <w:lang w:val="de-DE"/>
        </w:rPr>
        <w:t>Klassendiagramm</w:t>
      </w:r>
    </w:p>
    <w:p w14:paraId="3184A042" w14:textId="128B2080" w:rsidR="00C5118A" w:rsidRDefault="00C5118A" w:rsidP="00C5118A">
      <w:pPr>
        <w:pStyle w:val="Heading2"/>
      </w:pPr>
      <w:r>
        <w:t>User-Stories</w:t>
      </w:r>
    </w:p>
    <w:p w14:paraId="7E6A7DC7" w14:textId="6246C1F2" w:rsidR="00C5118A" w:rsidRPr="00C5118A" w:rsidRDefault="00C5118A" w:rsidP="00C5118A">
      <w:pPr>
        <w:pStyle w:val="Heading2"/>
      </w:pPr>
      <w:r>
        <w:t>Activity-Diagramm</w:t>
      </w:r>
    </w:p>
    <w:p w14:paraId="19C14A0B" w14:textId="77777777" w:rsidR="00737221" w:rsidRPr="00F043B9" w:rsidRDefault="00737221" w:rsidP="00737221">
      <w:pPr>
        <w:pStyle w:val="IPA-HinweistexteTextkanngelschtwerden"/>
        <w:rPr>
          <w:rFonts w:eastAsia="Calibri"/>
        </w:rPr>
      </w:pPr>
      <w:r w:rsidRPr="00F043B9">
        <w:rPr>
          <w:rFonts w:eastAsia="Calibri"/>
        </w:rPr>
        <w:t>In der Konzepterarbeitung werden die Grundlagen für die Realisierung und Einführung eines Informatiksystems entwickelt.</w:t>
      </w:r>
    </w:p>
    <w:p w14:paraId="274244B1" w14:textId="77777777" w:rsidR="00737221" w:rsidRPr="00F043B9" w:rsidRDefault="00737221" w:rsidP="00737221">
      <w:pPr>
        <w:pStyle w:val="IPA-HinweistexteTextkanngelschtwerden"/>
        <w:rPr>
          <w:rFonts w:eastAsia="Calibri"/>
        </w:rPr>
      </w:pPr>
      <w:r w:rsidRPr="00F043B9">
        <w:rPr>
          <w:rFonts w:eastAsia="Calibri"/>
        </w:rPr>
        <w:t>Das Konzept wird schrittweise mit folgenden Schritten entwickelt.</w:t>
      </w:r>
    </w:p>
    <w:p w14:paraId="3451F2B9" w14:textId="77777777" w:rsidR="00373ABC" w:rsidRDefault="00737221" w:rsidP="00737221">
      <w:pPr>
        <w:pStyle w:val="IPA-HinweistexteTextkanngelschtwerden"/>
        <w:rPr>
          <w:rFonts w:eastAsia="Calibri"/>
        </w:rPr>
      </w:pPr>
      <w:r w:rsidRPr="00F043B9">
        <w:rPr>
          <w:rFonts w:eastAsia="Calibri"/>
        </w:rPr>
        <w:t xml:space="preserve">Es ist wichtig, die Ergebnisse so weit zu deklarieren, dass damit die Systemarchitektur bestimmt werden kann. Abgestimmt mit der schrittweisen Entwicklung des Konzepts werden die </w:t>
      </w:r>
      <w:r w:rsidR="00373ABC" w:rsidRPr="00F043B9">
        <w:rPr>
          <w:rFonts w:eastAsia="Calibri"/>
        </w:rPr>
        <w:t xml:space="preserve">Fertigprodukte? </w:t>
      </w:r>
      <w:r w:rsidRPr="00F043B9">
        <w:rPr>
          <w:rFonts w:eastAsia="Calibri"/>
        </w:rPr>
        <w:t>Sachmittel evaluiert.</w:t>
      </w:r>
      <w:r w:rsidR="00373ABC">
        <w:rPr>
          <w:rFonts w:eastAsia="Calibri"/>
        </w:rPr>
        <w:t xml:space="preserve"> </w:t>
      </w:r>
    </w:p>
    <w:p w14:paraId="46D9746E" w14:textId="77777777" w:rsidR="00737221" w:rsidRPr="00F043B9" w:rsidRDefault="00737221" w:rsidP="00737221">
      <w:pPr>
        <w:spacing w:line="260" w:lineRule="atLeast"/>
        <w:rPr>
          <w:rFonts w:eastAsia="Calibri"/>
          <w:color w:val="0000FF"/>
        </w:rPr>
      </w:pPr>
    </w:p>
    <w:p w14:paraId="6A9E0FB3" w14:textId="5EA97480" w:rsidR="00204DC4" w:rsidRDefault="00204DC4" w:rsidP="00C5118A">
      <w:pPr>
        <w:pStyle w:val="Heading2"/>
        <w:spacing w:before="120"/>
      </w:pPr>
      <w:r>
        <w:t>Architekturkonzept</w:t>
      </w:r>
    </w:p>
    <w:p w14:paraId="25E7364E" w14:textId="3B3E2447" w:rsidR="00C5118A" w:rsidRDefault="00C5118A" w:rsidP="00C5118A">
      <w:pPr>
        <w:pStyle w:val="Heading3"/>
      </w:pPr>
      <w:r>
        <w:t>Listenansicht mit Filter</w:t>
      </w:r>
    </w:p>
    <w:p w14:paraId="5A028412" w14:textId="39B80D88" w:rsidR="00C5118A" w:rsidRDefault="00C5118A" w:rsidP="00C5118A">
      <w:pPr>
        <w:pStyle w:val="Heading3"/>
      </w:pPr>
      <w:r>
        <w:t>Detailansicht</w:t>
      </w:r>
    </w:p>
    <w:p w14:paraId="64EBF12C" w14:textId="76ADFA09" w:rsidR="00C5118A" w:rsidRPr="00C5118A" w:rsidRDefault="00C5118A" w:rsidP="00C5118A">
      <w:pPr>
        <w:pStyle w:val="Heading3"/>
      </w:pPr>
      <w:r>
        <w:t>Merkliste</w:t>
      </w:r>
    </w:p>
    <w:p w14:paraId="6993451E" w14:textId="77777777" w:rsidR="00D46355" w:rsidRPr="00D46355" w:rsidRDefault="00D46355" w:rsidP="00D46355">
      <w:pPr>
        <w:pStyle w:val="IPA-TextkrperStandart"/>
      </w:pPr>
    </w:p>
    <w:p w14:paraId="4C5C404A" w14:textId="1A5757B3" w:rsidR="008718D1" w:rsidRPr="0076592C" w:rsidRDefault="00737221" w:rsidP="0076592C">
      <w:pPr>
        <w:pStyle w:val="Heading2"/>
        <w:spacing w:before="600"/>
      </w:pPr>
      <w:bookmarkStart w:id="108" w:name="_Toc114965605"/>
      <w:bookmarkStart w:id="109" w:name="_Toc68858092"/>
      <w:r>
        <w:t>Testkonze</w:t>
      </w:r>
      <w:r w:rsidR="0076592C">
        <w:t>pt</w:t>
      </w:r>
      <w:bookmarkEnd w:id="109"/>
    </w:p>
    <w:p w14:paraId="053E325A" w14:textId="77777777" w:rsidR="000A0DCB" w:rsidRDefault="000A0DCB" w:rsidP="000A0DCB">
      <w:pPr>
        <w:pStyle w:val="IPA-HinweistexteTextkanngelschtwerden"/>
      </w:pPr>
      <w:r w:rsidRPr="000A0DCB">
        <w:t>Siehe hier auch Testkonzept von hermes.admin.ch</w:t>
      </w:r>
      <w:r>
        <w:t>!!!!</w:t>
      </w:r>
    </w:p>
    <w:p w14:paraId="3E1E5334" w14:textId="77777777" w:rsidR="006662B6" w:rsidRPr="000A0DCB" w:rsidRDefault="006662B6" w:rsidP="000A0DCB">
      <w:pPr>
        <w:pStyle w:val="IPA-HinweistexteTextkanngelschtwerden"/>
      </w:pPr>
      <w:r w:rsidRPr="006662B6">
        <w:t>http://www.hermes.admin.ch/anwenderloesung/vorlagen.xhtml</w:t>
      </w:r>
    </w:p>
    <w:p w14:paraId="2C6AC7AF" w14:textId="77777777" w:rsidR="00737221" w:rsidRDefault="00737221" w:rsidP="00737221">
      <w:pPr>
        <w:pStyle w:val="Heading1"/>
      </w:pPr>
      <w:bookmarkStart w:id="110" w:name="_Toc68858093"/>
      <w:r>
        <w:lastRenderedPageBreak/>
        <w:t>Realisierung</w:t>
      </w:r>
      <w:bookmarkEnd w:id="108"/>
      <w:bookmarkEnd w:id="110"/>
    </w:p>
    <w:p w14:paraId="2075634E" w14:textId="5A874FCF" w:rsidR="00737221" w:rsidRDefault="00737221" w:rsidP="00737221">
      <w:pPr>
        <w:pStyle w:val="IPA-HinweistexteTextkanngelschtwerden"/>
        <w:rPr>
          <w:rFonts w:eastAsia="Calibri"/>
        </w:rPr>
      </w:pPr>
      <w:r w:rsidRPr="000A53CD">
        <w:rPr>
          <w:rFonts w:eastAsia="Calibri"/>
        </w:rPr>
        <w:t>Das Verfahren zur Systemerstellung wird nochmals überprüft und allenfalls angepasst:</w:t>
      </w:r>
    </w:p>
    <w:p w14:paraId="140DAC91" w14:textId="77777777" w:rsidR="00FA2F7C" w:rsidRPr="000A53CD" w:rsidRDefault="00FA2F7C" w:rsidP="00737221">
      <w:pPr>
        <w:pStyle w:val="IPA-HinweistexteTextkanngelschtwerden"/>
        <w:rPr>
          <w:rFonts w:eastAsia="Calibri"/>
        </w:rPr>
      </w:pPr>
    </w:p>
    <w:p w14:paraId="526F7197" w14:textId="77777777" w:rsidR="00737221" w:rsidRPr="000A53CD" w:rsidRDefault="00737221" w:rsidP="0081360B">
      <w:pPr>
        <w:pStyle w:val="IPA-HinweistexteTextkanngelschtwerden"/>
        <w:numPr>
          <w:ilvl w:val="0"/>
          <w:numId w:val="4"/>
        </w:numPr>
        <w:rPr>
          <w:rFonts w:eastAsia="Calibri"/>
        </w:rPr>
      </w:pPr>
      <w:r w:rsidRPr="000A53CD">
        <w:rPr>
          <w:rFonts w:eastAsia="Calibri"/>
        </w:rPr>
        <w:t>System entwickeln</w:t>
      </w:r>
    </w:p>
    <w:p w14:paraId="186587EC" w14:textId="77777777" w:rsidR="00737221" w:rsidRPr="000A53CD" w:rsidRDefault="00737221" w:rsidP="0081360B">
      <w:pPr>
        <w:pStyle w:val="IPA-HinweistexteTextkanngelschtwerden"/>
        <w:numPr>
          <w:ilvl w:val="0"/>
          <w:numId w:val="4"/>
        </w:numPr>
        <w:rPr>
          <w:rFonts w:eastAsia="Calibri"/>
        </w:rPr>
      </w:pPr>
      <w:r w:rsidRPr="000A53CD">
        <w:rPr>
          <w:rFonts w:eastAsia="Calibri"/>
        </w:rPr>
        <w:t>Ausbildungen planen und Schulungsmaterial spezifizieren</w:t>
      </w:r>
    </w:p>
    <w:p w14:paraId="0A1C28F4" w14:textId="77777777" w:rsidR="00737221" w:rsidRPr="000A53CD" w:rsidRDefault="00737221" w:rsidP="0081360B">
      <w:pPr>
        <w:pStyle w:val="IPA-HinweistexteTextkanngelschtwerden"/>
        <w:numPr>
          <w:ilvl w:val="0"/>
          <w:numId w:val="4"/>
        </w:numPr>
        <w:rPr>
          <w:rFonts w:eastAsia="Calibri"/>
        </w:rPr>
      </w:pPr>
      <w:r w:rsidRPr="000A53CD">
        <w:rPr>
          <w:rFonts w:eastAsia="Calibri"/>
        </w:rPr>
        <w:t>Anwendungshandbuch und Schulungsmaterial erstellen</w:t>
      </w:r>
    </w:p>
    <w:p w14:paraId="755BBF4D" w14:textId="77777777" w:rsidR="006662B6" w:rsidRDefault="00737221" w:rsidP="0081360B">
      <w:pPr>
        <w:pStyle w:val="IPA-HinweistexteTextkanngelschtwerden"/>
        <w:numPr>
          <w:ilvl w:val="0"/>
          <w:numId w:val="4"/>
        </w:numPr>
        <w:rPr>
          <w:rFonts w:eastAsia="Calibri"/>
        </w:rPr>
      </w:pPr>
      <w:r w:rsidRPr="000A53CD">
        <w:rPr>
          <w:rFonts w:eastAsia="Calibri"/>
        </w:rPr>
        <w:t>Betriebshandbuch erstellen</w:t>
      </w:r>
    </w:p>
    <w:p w14:paraId="5BC6E2AF" w14:textId="77777777" w:rsidR="003F6F99" w:rsidRDefault="003F6F99" w:rsidP="003F6F99">
      <w:pPr>
        <w:pStyle w:val="IPA-HinweistexteTextkanngelschtwerden"/>
        <w:rPr>
          <w:rFonts w:eastAsia="Calibri"/>
        </w:rPr>
      </w:pPr>
    </w:p>
    <w:p w14:paraId="77F33B32" w14:textId="77777777" w:rsidR="003F6F99" w:rsidRDefault="003F6F99" w:rsidP="003F6F99">
      <w:pPr>
        <w:pStyle w:val="IPA-HinweistexteTextkanngelschtwerden"/>
        <w:rPr>
          <w:rFonts w:eastAsia="Calibri"/>
        </w:rPr>
      </w:pPr>
      <w:r>
        <w:rPr>
          <w:rFonts w:eastAsia="Calibri"/>
        </w:rPr>
        <w:t>Beispiel:</w:t>
      </w:r>
    </w:p>
    <w:p w14:paraId="4932F562" w14:textId="77777777" w:rsidR="003F6F99" w:rsidRDefault="003F6F99" w:rsidP="003F6F99">
      <w:pPr>
        <w:pStyle w:val="IPA-HinweistexteTextkanngelschtwerden"/>
        <w:rPr>
          <w:rFonts w:eastAsia="Calibri"/>
        </w:rPr>
      </w:pPr>
    </w:p>
    <w:p w14:paraId="42FC9322" w14:textId="77777777" w:rsidR="003F6F99" w:rsidRDefault="003F6F99" w:rsidP="003F6F99">
      <w:pPr>
        <w:pStyle w:val="IPA-HinweistexteTextkanngelschtwerden"/>
        <w:rPr>
          <w:rFonts w:eastAsia="Calibri"/>
        </w:rPr>
      </w:pPr>
      <w:r>
        <w:rPr>
          <w:rFonts w:eastAsia="Calibri"/>
        </w:rPr>
        <w:t>Tabelle Xy: Installation AD</w:t>
      </w:r>
    </w:p>
    <w:tbl>
      <w:tblPr>
        <w:tblStyle w:val="TableGrid"/>
        <w:tblW w:w="0" w:type="auto"/>
        <w:tblLook w:val="04A0" w:firstRow="1" w:lastRow="0" w:firstColumn="1" w:lastColumn="0" w:noHBand="0" w:noVBand="1"/>
      </w:tblPr>
      <w:tblGrid>
        <w:gridCol w:w="4531"/>
        <w:gridCol w:w="4531"/>
      </w:tblGrid>
      <w:tr w:rsidR="003F6F99" w:rsidRPr="003F6F99" w14:paraId="56FB8F67" w14:textId="77777777" w:rsidTr="003F6F99">
        <w:trPr>
          <w:hidden/>
        </w:trPr>
        <w:tc>
          <w:tcPr>
            <w:tcW w:w="4531" w:type="dxa"/>
          </w:tcPr>
          <w:p w14:paraId="6EA553B8" w14:textId="77777777" w:rsidR="003F6F99" w:rsidRPr="003F6F99" w:rsidRDefault="003F6F99" w:rsidP="003F6F99">
            <w:pPr>
              <w:pStyle w:val="IPA-HinweistexteTextkanngelschtwerden"/>
              <w:rPr>
                <w:rFonts w:eastAsia="Calibri"/>
              </w:rPr>
            </w:pPr>
            <w:r w:rsidRPr="003F6F99">
              <w:rPr>
                <w:rFonts w:eastAsia="Calibri"/>
              </w:rPr>
              <w:t xml:space="preserve">Bild </w:t>
            </w:r>
          </w:p>
        </w:tc>
        <w:tc>
          <w:tcPr>
            <w:tcW w:w="4531" w:type="dxa"/>
          </w:tcPr>
          <w:p w14:paraId="5789A7EA" w14:textId="77777777" w:rsidR="003F6F99" w:rsidRPr="003F6F99" w:rsidRDefault="003F6F99" w:rsidP="003F6F99">
            <w:pPr>
              <w:pStyle w:val="IPA-HinweistexteTextkanngelschtwerden"/>
              <w:rPr>
                <w:rFonts w:eastAsia="Calibri"/>
              </w:rPr>
            </w:pPr>
            <w:r w:rsidRPr="003F6F99">
              <w:rPr>
                <w:rFonts w:eastAsia="Calibri"/>
              </w:rPr>
              <w:t>Beschreibung des Arbeitsinhaltes/Vorgehen</w:t>
            </w:r>
          </w:p>
        </w:tc>
      </w:tr>
      <w:tr w:rsidR="003F6F99" w:rsidRPr="003F6F99" w14:paraId="2860BF67" w14:textId="77777777" w:rsidTr="003F6F99">
        <w:trPr>
          <w:hidden/>
        </w:trPr>
        <w:tc>
          <w:tcPr>
            <w:tcW w:w="4531" w:type="dxa"/>
          </w:tcPr>
          <w:p w14:paraId="0BB942A1" w14:textId="77777777" w:rsidR="003F6F99" w:rsidRPr="003F6F99" w:rsidRDefault="003F6F99" w:rsidP="003F6F99">
            <w:pPr>
              <w:pStyle w:val="IPA-HinweistexteTextkanngelschtwerden"/>
              <w:rPr>
                <w:rFonts w:eastAsia="Calibri"/>
              </w:rPr>
            </w:pPr>
            <w:r>
              <w:rPr>
                <w:rFonts w:eastAsia="Calibri"/>
              </w:rPr>
              <w:t>…</w:t>
            </w:r>
          </w:p>
        </w:tc>
        <w:tc>
          <w:tcPr>
            <w:tcW w:w="4531" w:type="dxa"/>
          </w:tcPr>
          <w:p w14:paraId="5D3DD6A7" w14:textId="77777777" w:rsidR="003F6F99" w:rsidRPr="003F6F99" w:rsidRDefault="003F6F99" w:rsidP="003F6F99">
            <w:pPr>
              <w:pStyle w:val="IPA-HinweistexteTextkanngelschtwerden"/>
              <w:rPr>
                <w:rFonts w:eastAsia="Calibri"/>
              </w:rPr>
            </w:pPr>
            <w:r w:rsidRPr="003F6F99">
              <w:rPr>
                <w:rFonts w:eastAsia="Calibri"/>
              </w:rPr>
              <w:t>…</w:t>
            </w:r>
          </w:p>
        </w:tc>
      </w:tr>
      <w:tr w:rsidR="003F6F99" w:rsidRPr="003F6F99" w14:paraId="00E96D28" w14:textId="77777777" w:rsidTr="003F6F99">
        <w:trPr>
          <w:hidden/>
        </w:trPr>
        <w:tc>
          <w:tcPr>
            <w:tcW w:w="4531" w:type="dxa"/>
          </w:tcPr>
          <w:p w14:paraId="229B9A20" w14:textId="77777777" w:rsidR="003F6F99" w:rsidRPr="003F6F99" w:rsidRDefault="003F6F99" w:rsidP="003F6F99">
            <w:pPr>
              <w:pStyle w:val="IPA-HinweistexteTextkanngelschtwerden"/>
              <w:rPr>
                <w:rFonts w:eastAsia="Calibri"/>
              </w:rPr>
            </w:pPr>
            <w:r w:rsidRPr="003F6F99">
              <w:rPr>
                <w:rFonts w:eastAsia="Calibri"/>
              </w:rPr>
              <w:t>…</w:t>
            </w:r>
          </w:p>
        </w:tc>
        <w:tc>
          <w:tcPr>
            <w:tcW w:w="4531" w:type="dxa"/>
          </w:tcPr>
          <w:p w14:paraId="467490F2" w14:textId="77777777" w:rsidR="003F6F99" w:rsidRPr="003F6F99" w:rsidRDefault="003F6F99" w:rsidP="003F6F99">
            <w:pPr>
              <w:pStyle w:val="IPA-HinweistexteTextkanngelschtwerden"/>
              <w:rPr>
                <w:rFonts w:eastAsia="Calibri"/>
              </w:rPr>
            </w:pPr>
            <w:r>
              <w:rPr>
                <w:rFonts w:eastAsia="Calibri"/>
              </w:rPr>
              <w:t>...</w:t>
            </w:r>
          </w:p>
        </w:tc>
      </w:tr>
    </w:tbl>
    <w:p w14:paraId="160D57D3" w14:textId="30E51850" w:rsidR="003F6F99" w:rsidRDefault="00FA2F7C" w:rsidP="00FA2F7C">
      <w:pPr>
        <w:pStyle w:val="Heading2"/>
        <w:rPr>
          <w:rFonts w:eastAsia="Calibri"/>
        </w:rPr>
      </w:pPr>
      <w:r>
        <w:rPr>
          <w:rFonts w:eastAsia="Calibri"/>
        </w:rPr>
        <w:t xml:space="preserve"> </w:t>
      </w:r>
      <w:bookmarkStart w:id="111" w:name="_Toc68858094"/>
      <w:r>
        <w:rPr>
          <w:rFonts w:eastAsia="Calibri"/>
        </w:rPr>
        <w:t>Domainmodel erstellen</w:t>
      </w:r>
      <w:bookmarkEnd w:id="111"/>
    </w:p>
    <w:p w14:paraId="5FE27DD1" w14:textId="246F9440" w:rsidR="00FA2F7C" w:rsidRDefault="00FA2F7C" w:rsidP="00FA2F7C">
      <w:pPr>
        <w:pStyle w:val="Heading2"/>
        <w:rPr>
          <w:rFonts w:eastAsia="Calibri"/>
        </w:rPr>
      </w:pPr>
      <w:r>
        <w:rPr>
          <w:rFonts w:eastAsia="Calibri"/>
        </w:rPr>
        <w:t xml:space="preserve"> </w:t>
      </w:r>
      <w:bookmarkStart w:id="112" w:name="_Toc68858095"/>
      <w:r>
        <w:rPr>
          <w:rFonts w:eastAsia="Calibri"/>
        </w:rPr>
        <w:t>Erweiterung installieren</w:t>
      </w:r>
      <w:bookmarkEnd w:id="112"/>
    </w:p>
    <w:p w14:paraId="6797292C" w14:textId="77777777" w:rsidR="00FA2F7C" w:rsidRPr="00FA2F7C" w:rsidRDefault="00FA2F7C" w:rsidP="00FA2F7C">
      <w:pPr>
        <w:pStyle w:val="IPA-TextkrperStandart"/>
        <w:rPr>
          <w:rFonts w:eastAsia="Calibri"/>
        </w:rPr>
      </w:pPr>
    </w:p>
    <w:p w14:paraId="18EEE74A" w14:textId="77777777" w:rsidR="00737221" w:rsidRPr="006662B6" w:rsidRDefault="006662B6" w:rsidP="00FA2F7C">
      <w:pPr>
        <w:pStyle w:val="Heading2"/>
        <w:rPr>
          <w:rFonts w:eastAsia="Calibri"/>
          <w:i/>
          <w:color w:val="E36C0A" w:themeColor="accent6" w:themeShade="BF"/>
        </w:rPr>
      </w:pPr>
      <w:r>
        <w:rPr>
          <w:rFonts w:eastAsia="Calibri"/>
        </w:rPr>
        <w:br w:type="page"/>
      </w:r>
    </w:p>
    <w:p w14:paraId="202BB240" w14:textId="5F2CB463" w:rsidR="00737221" w:rsidRDefault="00737221" w:rsidP="00737221">
      <w:pPr>
        <w:pStyle w:val="Heading2"/>
      </w:pPr>
      <w:bookmarkStart w:id="113" w:name="_Toc68858096"/>
      <w:r>
        <w:lastRenderedPageBreak/>
        <w:t>Testprotokoll</w:t>
      </w:r>
      <w:bookmarkEnd w:id="113"/>
    </w:p>
    <w:p w14:paraId="51111899" w14:textId="6D0859AF" w:rsidR="005554B9" w:rsidRPr="005554B9" w:rsidRDefault="005554B9" w:rsidP="005554B9">
      <w:pPr>
        <w:pStyle w:val="IPA-TextkrperStandart"/>
      </w:pPr>
      <w:r w:rsidRPr="005554B9">
        <w:rPr>
          <w:highlight w:val="yellow"/>
        </w:rPr>
        <w:t>Von Drittperson testen lassen</w:t>
      </w:r>
    </w:p>
    <w:p w14:paraId="47621176" w14:textId="77777777" w:rsidR="00737221" w:rsidRPr="001F004E" w:rsidRDefault="00737221" w:rsidP="0081360B">
      <w:pPr>
        <w:pStyle w:val="IPA-HinweistexteTextkanngelschtwerden"/>
        <w:numPr>
          <w:ilvl w:val="0"/>
          <w:numId w:val="7"/>
        </w:numPr>
      </w:pPr>
      <w:r w:rsidRPr="001F004E">
        <w:t>Die Testprotokolle fassen die Ergebnisse zusammen:</w:t>
      </w:r>
    </w:p>
    <w:p w14:paraId="1844B3A6" w14:textId="77777777" w:rsidR="00737221" w:rsidRPr="001F004E" w:rsidRDefault="00737221" w:rsidP="0081360B">
      <w:pPr>
        <w:pStyle w:val="IPA-HinweistexteTextkanngelschtwerden"/>
        <w:numPr>
          <w:ilvl w:val="0"/>
          <w:numId w:val="7"/>
        </w:numPr>
      </w:pPr>
      <w:r w:rsidRPr="001F004E">
        <w:t>Testobjekt</w:t>
      </w:r>
    </w:p>
    <w:p w14:paraId="1EACA5F2" w14:textId="77777777" w:rsidR="00737221" w:rsidRPr="001F004E" w:rsidRDefault="00737221" w:rsidP="0081360B">
      <w:pPr>
        <w:pStyle w:val="IPA-HinweistexteTextkanngelschtwerden"/>
        <w:numPr>
          <w:ilvl w:val="0"/>
          <w:numId w:val="7"/>
        </w:numPr>
      </w:pPr>
      <w:r w:rsidRPr="001F004E">
        <w:t>Angaben zur Durchführung (konnten alle Tests vom Konzept durchlaufen werden?</w:t>
      </w:r>
    </w:p>
    <w:p w14:paraId="6067090F" w14:textId="77777777" w:rsidR="00737221" w:rsidRPr="001F004E" w:rsidRDefault="00737221" w:rsidP="0081360B">
      <w:pPr>
        <w:pStyle w:val="IPA-HinweistexteTextkanngelschtwerden"/>
        <w:numPr>
          <w:ilvl w:val="0"/>
          <w:numId w:val="7"/>
        </w:numPr>
      </w:pPr>
      <w:r w:rsidRPr="001F004E">
        <w:t>Testresultate</w:t>
      </w:r>
    </w:p>
    <w:p w14:paraId="6BD35D9D" w14:textId="77777777" w:rsidR="00737221" w:rsidRPr="001F004E" w:rsidRDefault="00737221" w:rsidP="0081360B">
      <w:pPr>
        <w:pStyle w:val="IPA-HinweistexteTextkanngelschtwerden"/>
        <w:numPr>
          <w:ilvl w:val="0"/>
          <w:numId w:val="7"/>
        </w:numPr>
      </w:pPr>
      <w:r w:rsidRPr="001F004E">
        <w:t>Was passiert mit einem „Failtesting“? „Re-Testing“ oder leichter Fehler?</w:t>
      </w:r>
    </w:p>
    <w:p w14:paraId="26BB2FB8" w14:textId="77777777" w:rsidR="00EC1348" w:rsidRPr="001F004E" w:rsidRDefault="00737221" w:rsidP="0081360B">
      <w:pPr>
        <w:pStyle w:val="IPA-HinweistexteTextkanngelschtwerden"/>
        <w:numPr>
          <w:ilvl w:val="0"/>
          <w:numId w:val="7"/>
        </w:numPr>
      </w:pPr>
      <w:r w:rsidRPr="001F004E">
        <w:t>Testfazit und Empfehlung</w:t>
      </w:r>
    </w:p>
    <w:p w14:paraId="76227E08" w14:textId="77777777" w:rsidR="006662B6" w:rsidRPr="008D4A86" w:rsidRDefault="006662B6" w:rsidP="006662B6">
      <w:pPr>
        <w:pStyle w:val="Heading3"/>
      </w:pPr>
      <w:bookmarkStart w:id="114" w:name="_Toc224603915"/>
      <w:bookmarkStart w:id="115" w:name="_Toc68858097"/>
      <w:r w:rsidRPr="008D4A86">
        <w:t>Testfall</w:t>
      </w:r>
      <w:bookmarkEnd w:id="114"/>
      <w:bookmarkEnd w:id="115"/>
    </w:p>
    <w:p w14:paraId="2449F118" w14:textId="77777777" w:rsidR="006662B6" w:rsidRPr="008D4A86" w:rsidRDefault="006662B6" w:rsidP="006662B6">
      <w:pPr>
        <w:pStyle w:val="TextCDB"/>
        <w:rPr>
          <w:lang w:val="de-CH"/>
        </w:rPr>
      </w:pPr>
      <w:r w:rsidRPr="008D4A86">
        <w:rPr>
          <w:lang w:val="de-CH"/>
        </w:rPr>
        <w:t>Hinweis auf Testkonzept</w:t>
      </w:r>
    </w:p>
    <w:p w14:paraId="43B2E6AF" w14:textId="77777777" w:rsidR="006662B6" w:rsidRPr="008D4A86" w:rsidRDefault="006662B6" w:rsidP="006662B6">
      <w:pPr>
        <w:pStyle w:val="TextCDB"/>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6662B6" w:rsidRPr="008D4A86" w14:paraId="73122CEF" w14:textId="77777777" w:rsidTr="001504A9">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41488D8F" w14:textId="77777777" w:rsidR="006662B6" w:rsidRPr="008D4A86" w:rsidRDefault="006662B6" w:rsidP="003C41B8">
            <w:pPr>
              <w:pStyle w:val="TextCDB"/>
              <w:rPr>
                <w:lang w:val="de-CH"/>
              </w:rPr>
            </w:pPr>
            <w:r w:rsidRPr="008D4A86">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176B7374" w14:textId="77777777" w:rsidR="006662B6" w:rsidRPr="008D4A86" w:rsidRDefault="006662B6" w:rsidP="003C41B8">
            <w:pPr>
              <w:pStyle w:val="TextCDB"/>
              <w:rPr>
                <w:i/>
                <w:lang w:val="de-CH"/>
              </w:rPr>
            </w:pPr>
            <w:r w:rsidRPr="008D4A86">
              <w:rPr>
                <w:i/>
                <w:lang w:val="de-CH"/>
              </w:rPr>
              <w:t>T-001</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1038EE14" w14:textId="77777777" w:rsidR="006662B6" w:rsidRPr="008D4A86" w:rsidRDefault="006662B6" w:rsidP="003C41B8">
            <w:pPr>
              <w:pStyle w:val="TextCDB"/>
              <w:rPr>
                <w:lang w:val="de-CH"/>
              </w:rPr>
            </w:pPr>
          </w:p>
        </w:tc>
      </w:tr>
      <w:tr w:rsidR="006662B6" w:rsidRPr="008D4A86" w14:paraId="7AADC267" w14:textId="77777777" w:rsidTr="001504A9">
        <w:tc>
          <w:tcPr>
            <w:tcW w:w="3227" w:type="dxa"/>
            <w:tcBorders>
              <w:top w:val="single" w:sz="4" w:space="0" w:color="auto"/>
            </w:tcBorders>
            <w:shd w:val="clear" w:color="auto" w:fill="95B3D7" w:themeFill="accent1" w:themeFillTint="99"/>
          </w:tcPr>
          <w:p w14:paraId="1B52CB75" w14:textId="77777777" w:rsidR="006662B6" w:rsidRPr="008D4A86" w:rsidRDefault="006662B6" w:rsidP="003C41B8">
            <w:pPr>
              <w:pStyle w:val="TextCDB"/>
              <w:rPr>
                <w:lang w:val="de-CH"/>
              </w:rPr>
            </w:pPr>
            <w:r w:rsidRPr="008D4A86">
              <w:rPr>
                <w:lang w:val="de-CH"/>
              </w:rPr>
              <w:t>Beschreibung</w:t>
            </w:r>
          </w:p>
        </w:tc>
        <w:tc>
          <w:tcPr>
            <w:tcW w:w="6095" w:type="dxa"/>
            <w:gridSpan w:val="2"/>
            <w:tcBorders>
              <w:top w:val="single" w:sz="4" w:space="0" w:color="auto"/>
            </w:tcBorders>
            <w:shd w:val="clear" w:color="auto" w:fill="auto"/>
          </w:tcPr>
          <w:p w14:paraId="5253FA14" w14:textId="77777777" w:rsidR="006662B6" w:rsidRPr="008D4A86" w:rsidRDefault="006662B6" w:rsidP="003C41B8">
            <w:pPr>
              <w:pStyle w:val="TextCDB"/>
              <w:rPr>
                <w:lang w:val="de-CH"/>
              </w:rPr>
            </w:pPr>
          </w:p>
        </w:tc>
      </w:tr>
      <w:tr w:rsidR="006662B6" w:rsidRPr="008D4A86" w14:paraId="3637FA22" w14:textId="77777777" w:rsidTr="001504A9">
        <w:tc>
          <w:tcPr>
            <w:tcW w:w="3227" w:type="dxa"/>
            <w:tcBorders>
              <w:top w:val="single" w:sz="4" w:space="0" w:color="auto"/>
            </w:tcBorders>
            <w:shd w:val="clear" w:color="auto" w:fill="95B3D7" w:themeFill="accent1" w:themeFillTint="99"/>
          </w:tcPr>
          <w:p w14:paraId="7707F442" w14:textId="77777777" w:rsidR="006662B6" w:rsidRPr="008D4A86" w:rsidRDefault="006662B6" w:rsidP="003C41B8">
            <w:pPr>
              <w:pStyle w:val="TextCDB"/>
              <w:rPr>
                <w:lang w:val="de-CH"/>
              </w:rPr>
            </w:pPr>
            <w:r w:rsidRPr="008D4A86">
              <w:rPr>
                <w:lang w:val="de-CH"/>
              </w:rPr>
              <w:t>Testvoraussetzung</w:t>
            </w:r>
          </w:p>
        </w:tc>
        <w:tc>
          <w:tcPr>
            <w:tcW w:w="6095" w:type="dxa"/>
            <w:gridSpan w:val="2"/>
            <w:tcBorders>
              <w:top w:val="single" w:sz="4" w:space="0" w:color="auto"/>
            </w:tcBorders>
            <w:shd w:val="clear" w:color="auto" w:fill="auto"/>
          </w:tcPr>
          <w:p w14:paraId="07327826" w14:textId="77777777" w:rsidR="006662B6" w:rsidRPr="008D4A86" w:rsidRDefault="006662B6" w:rsidP="003C41B8">
            <w:pPr>
              <w:pStyle w:val="TextCDB"/>
              <w:rPr>
                <w:lang w:val="de-CH"/>
              </w:rPr>
            </w:pPr>
          </w:p>
        </w:tc>
      </w:tr>
      <w:tr w:rsidR="006662B6" w:rsidRPr="008D4A86" w14:paraId="3A15BDCA" w14:textId="77777777" w:rsidTr="001504A9">
        <w:tc>
          <w:tcPr>
            <w:tcW w:w="3227" w:type="dxa"/>
            <w:shd w:val="clear" w:color="auto" w:fill="95B3D7" w:themeFill="accent1" w:themeFillTint="99"/>
          </w:tcPr>
          <w:p w14:paraId="1C83CA43" w14:textId="77777777" w:rsidR="006662B6" w:rsidRPr="008D4A86" w:rsidRDefault="006662B6" w:rsidP="003C41B8">
            <w:pPr>
              <w:pStyle w:val="TextCDB"/>
              <w:rPr>
                <w:lang w:val="de-CH"/>
              </w:rPr>
            </w:pPr>
            <w:r w:rsidRPr="008D4A86">
              <w:rPr>
                <w:lang w:val="de-CH"/>
              </w:rPr>
              <w:t>Testschritte</w:t>
            </w:r>
          </w:p>
        </w:tc>
        <w:tc>
          <w:tcPr>
            <w:tcW w:w="6095" w:type="dxa"/>
            <w:gridSpan w:val="2"/>
            <w:shd w:val="clear" w:color="auto" w:fill="auto"/>
          </w:tcPr>
          <w:p w14:paraId="06F33300" w14:textId="77777777" w:rsidR="006662B6" w:rsidRPr="008D4A86" w:rsidRDefault="006662B6" w:rsidP="003C41B8">
            <w:pPr>
              <w:pStyle w:val="TextCDB"/>
              <w:rPr>
                <w:lang w:val="de-CH"/>
              </w:rPr>
            </w:pPr>
          </w:p>
          <w:p w14:paraId="3AF8457E" w14:textId="77777777" w:rsidR="006662B6" w:rsidRPr="008D4A86" w:rsidRDefault="006662B6" w:rsidP="003C41B8">
            <w:pPr>
              <w:pStyle w:val="TextCDB"/>
              <w:rPr>
                <w:lang w:val="de-CH"/>
              </w:rPr>
            </w:pPr>
          </w:p>
          <w:p w14:paraId="618EB8FB" w14:textId="77777777" w:rsidR="006662B6" w:rsidRPr="008D4A86" w:rsidRDefault="006662B6" w:rsidP="003C41B8">
            <w:pPr>
              <w:pStyle w:val="TextCDB"/>
              <w:rPr>
                <w:lang w:val="de-CH"/>
              </w:rPr>
            </w:pPr>
          </w:p>
          <w:p w14:paraId="3B5B5697" w14:textId="77777777" w:rsidR="006662B6" w:rsidRPr="008D4A86" w:rsidRDefault="006662B6" w:rsidP="003C41B8">
            <w:pPr>
              <w:pStyle w:val="TextCDB"/>
              <w:rPr>
                <w:lang w:val="de-CH"/>
              </w:rPr>
            </w:pPr>
          </w:p>
        </w:tc>
      </w:tr>
      <w:tr w:rsidR="006662B6" w:rsidRPr="008D4A86" w14:paraId="63E034F0" w14:textId="77777777" w:rsidTr="001504A9">
        <w:tc>
          <w:tcPr>
            <w:tcW w:w="3227" w:type="dxa"/>
            <w:shd w:val="clear" w:color="auto" w:fill="95B3D7" w:themeFill="accent1" w:themeFillTint="99"/>
          </w:tcPr>
          <w:p w14:paraId="6F1ECD8A" w14:textId="77777777" w:rsidR="006662B6" w:rsidRPr="008D4A86" w:rsidRDefault="006662B6" w:rsidP="003C41B8">
            <w:pPr>
              <w:pStyle w:val="TextCDB"/>
              <w:rPr>
                <w:lang w:val="de-CH"/>
              </w:rPr>
            </w:pPr>
            <w:r w:rsidRPr="008D4A86">
              <w:rPr>
                <w:lang w:val="de-CH"/>
              </w:rPr>
              <w:t>Erwartetes Ergebnis</w:t>
            </w:r>
          </w:p>
        </w:tc>
        <w:tc>
          <w:tcPr>
            <w:tcW w:w="6095" w:type="dxa"/>
            <w:gridSpan w:val="2"/>
            <w:shd w:val="clear" w:color="auto" w:fill="auto"/>
          </w:tcPr>
          <w:p w14:paraId="0BC01B33" w14:textId="77777777" w:rsidR="006662B6" w:rsidRPr="008D4A86" w:rsidRDefault="006662B6" w:rsidP="003C41B8">
            <w:pPr>
              <w:pStyle w:val="TextCDB"/>
              <w:rPr>
                <w:lang w:val="de-CH"/>
              </w:rPr>
            </w:pPr>
          </w:p>
        </w:tc>
      </w:tr>
    </w:tbl>
    <w:p w14:paraId="2B5BCAFB" w14:textId="77777777" w:rsidR="006662B6" w:rsidRPr="008D4A86" w:rsidRDefault="006662B6" w:rsidP="006662B6"/>
    <w:p w14:paraId="7B86D952" w14:textId="77777777" w:rsidR="006662B6" w:rsidRPr="006662B6" w:rsidRDefault="006662B6" w:rsidP="006662B6">
      <w:pPr>
        <w:pStyle w:val="Heading3"/>
      </w:pPr>
      <w:bookmarkStart w:id="116" w:name="_Toc224603916"/>
      <w:bookmarkStart w:id="117" w:name="_Toc68858098"/>
      <w:r w:rsidRPr="008D4A86">
        <w:t>Testdurchführung und Testergebnis</w:t>
      </w:r>
      <w:bookmarkEnd w:id="116"/>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6662B6" w:rsidRPr="008D4A86" w14:paraId="4E852958" w14:textId="77777777" w:rsidTr="001504A9">
        <w:trPr>
          <w:tblHeader/>
        </w:trPr>
        <w:tc>
          <w:tcPr>
            <w:tcW w:w="3227" w:type="dxa"/>
            <w:shd w:val="clear" w:color="auto" w:fill="95B3D7" w:themeFill="accent1" w:themeFillTint="99"/>
          </w:tcPr>
          <w:p w14:paraId="7F4C0C55" w14:textId="77777777" w:rsidR="006662B6" w:rsidRPr="008D4A86" w:rsidRDefault="006662B6" w:rsidP="003C41B8">
            <w:pPr>
              <w:pStyle w:val="TextCDB"/>
              <w:rPr>
                <w:lang w:val="de-CH"/>
              </w:rPr>
            </w:pPr>
            <w:r w:rsidRPr="008D4A86">
              <w:rPr>
                <w:lang w:val="de-CH"/>
              </w:rPr>
              <w:t>Tester</w:t>
            </w:r>
          </w:p>
        </w:tc>
        <w:tc>
          <w:tcPr>
            <w:tcW w:w="6095" w:type="dxa"/>
            <w:shd w:val="clear" w:color="auto" w:fill="auto"/>
          </w:tcPr>
          <w:p w14:paraId="2382084D" w14:textId="77777777" w:rsidR="006662B6" w:rsidRPr="008D4A86" w:rsidRDefault="006662B6" w:rsidP="003C41B8">
            <w:pPr>
              <w:pStyle w:val="TextCDB"/>
              <w:rPr>
                <w:lang w:val="de-CH"/>
              </w:rPr>
            </w:pPr>
          </w:p>
        </w:tc>
      </w:tr>
      <w:tr w:rsidR="006662B6" w:rsidRPr="008D4A86" w14:paraId="51521964" w14:textId="77777777" w:rsidTr="001504A9">
        <w:tc>
          <w:tcPr>
            <w:tcW w:w="3227" w:type="dxa"/>
            <w:shd w:val="clear" w:color="auto" w:fill="95B3D7" w:themeFill="accent1" w:themeFillTint="99"/>
          </w:tcPr>
          <w:p w14:paraId="658FF7B9" w14:textId="77777777" w:rsidR="006662B6" w:rsidRPr="008D4A86" w:rsidRDefault="006662B6" w:rsidP="003C41B8">
            <w:pPr>
              <w:pStyle w:val="TextCDB"/>
              <w:rPr>
                <w:lang w:val="de-CH"/>
              </w:rPr>
            </w:pPr>
            <w:r w:rsidRPr="008D4A86">
              <w:rPr>
                <w:lang w:val="de-CH"/>
              </w:rPr>
              <w:t>Datum Testdurchführung</w:t>
            </w:r>
          </w:p>
        </w:tc>
        <w:tc>
          <w:tcPr>
            <w:tcW w:w="6095" w:type="dxa"/>
            <w:shd w:val="clear" w:color="auto" w:fill="auto"/>
          </w:tcPr>
          <w:p w14:paraId="5F1F5D7B" w14:textId="77777777" w:rsidR="006662B6" w:rsidRPr="008D4A86" w:rsidRDefault="006662B6" w:rsidP="003C41B8">
            <w:pPr>
              <w:pStyle w:val="TextCDB"/>
              <w:rPr>
                <w:lang w:val="de-CH"/>
              </w:rPr>
            </w:pPr>
          </w:p>
        </w:tc>
      </w:tr>
      <w:tr w:rsidR="006662B6" w:rsidRPr="008D4A86" w14:paraId="1E372883" w14:textId="77777777" w:rsidTr="001504A9">
        <w:tc>
          <w:tcPr>
            <w:tcW w:w="3227" w:type="dxa"/>
            <w:shd w:val="clear" w:color="auto" w:fill="95B3D7" w:themeFill="accent1" w:themeFillTint="99"/>
          </w:tcPr>
          <w:p w14:paraId="55A4E5C5" w14:textId="77777777" w:rsidR="006662B6" w:rsidRPr="008D4A86" w:rsidRDefault="006662B6" w:rsidP="003C41B8">
            <w:pPr>
              <w:pStyle w:val="TextCDB"/>
              <w:rPr>
                <w:lang w:val="de-CH"/>
              </w:rPr>
            </w:pPr>
            <w:r w:rsidRPr="008D4A86">
              <w:rPr>
                <w:lang w:val="de-CH"/>
              </w:rPr>
              <w:t>Fehlerklasse (Testergebnis)</w:t>
            </w:r>
          </w:p>
        </w:tc>
        <w:tc>
          <w:tcPr>
            <w:tcW w:w="6095" w:type="dxa"/>
            <w:shd w:val="clear" w:color="auto" w:fill="auto"/>
          </w:tcPr>
          <w:p w14:paraId="320FAB9B" w14:textId="77777777" w:rsidR="006662B6" w:rsidRPr="008D4A86" w:rsidRDefault="006662B6" w:rsidP="003C41B8">
            <w:pPr>
              <w:pStyle w:val="TextCDB"/>
              <w:rPr>
                <w:lang w:val="de-CH"/>
              </w:rPr>
            </w:pPr>
          </w:p>
        </w:tc>
      </w:tr>
      <w:tr w:rsidR="006662B6" w:rsidRPr="008D4A86" w14:paraId="29346E8D" w14:textId="77777777" w:rsidTr="001504A9">
        <w:tc>
          <w:tcPr>
            <w:tcW w:w="3227" w:type="dxa"/>
            <w:shd w:val="clear" w:color="auto" w:fill="95B3D7" w:themeFill="accent1" w:themeFillTint="99"/>
          </w:tcPr>
          <w:p w14:paraId="4519DCD7" w14:textId="77777777" w:rsidR="006662B6" w:rsidRPr="008D4A86" w:rsidRDefault="006662B6" w:rsidP="003C41B8">
            <w:pPr>
              <w:pStyle w:val="TextCDB"/>
              <w:rPr>
                <w:lang w:val="de-CH"/>
              </w:rPr>
            </w:pPr>
            <w:r w:rsidRPr="008D4A86">
              <w:rPr>
                <w:lang w:val="de-CH"/>
              </w:rPr>
              <w:t>Fehlerbeschreibung</w:t>
            </w:r>
          </w:p>
        </w:tc>
        <w:tc>
          <w:tcPr>
            <w:tcW w:w="6095" w:type="dxa"/>
            <w:shd w:val="clear" w:color="auto" w:fill="auto"/>
          </w:tcPr>
          <w:p w14:paraId="0C3A073D" w14:textId="77777777" w:rsidR="006662B6" w:rsidRPr="008D4A86" w:rsidRDefault="006662B6" w:rsidP="003C41B8">
            <w:pPr>
              <w:pStyle w:val="TextCDB"/>
              <w:rPr>
                <w:lang w:val="de-CH"/>
              </w:rPr>
            </w:pPr>
          </w:p>
        </w:tc>
      </w:tr>
    </w:tbl>
    <w:p w14:paraId="5B81E453" w14:textId="77777777" w:rsidR="006662B6" w:rsidRDefault="006662B6" w:rsidP="006662B6"/>
    <w:p w14:paraId="21211A79" w14:textId="77777777" w:rsidR="006662B6" w:rsidRDefault="006662B6">
      <w:pPr>
        <w:spacing w:after="200"/>
      </w:pPr>
      <w:r>
        <w:br w:type="page"/>
      </w:r>
    </w:p>
    <w:p w14:paraId="0E015107" w14:textId="77777777" w:rsidR="006662B6" w:rsidRDefault="006662B6" w:rsidP="006662B6">
      <w:pPr>
        <w:pStyle w:val="Heading3"/>
      </w:pPr>
      <w:bookmarkStart w:id="118" w:name="_Toc68858099"/>
      <w:r>
        <w:lastRenderedPageBreak/>
        <w:t>Testwürdigung</w:t>
      </w:r>
      <w:bookmarkEnd w:id="118"/>
    </w:p>
    <w:p w14:paraId="638E2E71" w14:textId="77777777" w:rsidR="006662B6" w:rsidRPr="006662B6" w:rsidRDefault="006662B6" w:rsidP="006662B6">
      <w:pPr>
        <w:pStyle w:val="IPA-HinweistexteTextkanngelschtwerden"/>
      </w:pPr>
      <w:r>
        <w:t>Feedback zu den Testergebnissen</w:t>
      </w:r>
    </w:p>
    <w:p w14:paraId="60988808" w14:textId="77777777" w:rsidR="006662B6" w:rsidRDefault="006662B6" w:rsidP="006662B6">
      <w:pPr>
        <w:pStyle w:val="Heading3"/>
      </w:pPr>
      <w:bookmarkStart w:id="119" w:name="_Toc68858100"/>
      <w:r>
        <w:t>Testfazit</w:t>
      </w:r>
      <w:bookmarkEnd w:id="119"/>
    </w:p>
    <w:p w14:paraId="56A772B9" w14:textId="77777777" w:rsidR="006662B6" w:rsidRPr="006662B6" w:rsidRDefault="006662B6" w:rsidP="006662B6">
      <w:pPr>
        <w:pStyle w:val="IPA-HinweistexteTextkanngelschtwerden"/>
      </w:pPr>
      <w:r>
        <w:t xml:space="preserve">Fazit als Tester.. </w:t>
      </w:r>
    </w:p>
    <w:p w14:paraId="70E8F88C" w14:textId="77777777" w:rsidR="006662B6" w:rsidRDefault="006662B6" w:rsidP="006662B6">
      <w:pPr>
        <w:pStyle w:val="Heading3"/>
      </w:pPr>
      <w:bookmarkStart w:id="120" w:name="_Toc68858101"/>
      <w:r>
        <w:t>Weiteres Vorgehen</w:t>
      </w:r>
      <w:bookmarkEnd w:id="120"/>
    </w:p>
    <w:p w14:paraId="34940ECB" w14:textId="77777777" w:rsidR="006662B6" w:rsidRPr="006662B6" w:rsidRDefault="006662B6" w:rsidP="006662B6">
      <w:pPr>
        <w:pStyle w:val="IPA-HinweistexteTextkanngelschtwerden"/>
      </w:pPr>
      <w:r>
        <w:t xml:space="preserve">Erfolgreich, Nachtests </w:t>
      </w:r>
      <w:r w:rsidR="00A15206">
        <w:t>Wiederholung Testfall xy, Regression nötig</w:t>
      </w:r>
    </w:p>
    <w:p w14:paraId="2F084602" w14:textId="77777777" w:rsidR="006662B6" w:rsidRDefault="006662B6">
      <w:pPr>
        <w:spacing w:after="200"/>
        <w:rPr>
          <w:rFonts w:eastAsia="Times New Roman" w:cs="Times New Roman"/>
          <w:b/>
          <w:bCs/>
          <w:sz w:val="28"/>
          <w:szCs w:val="24"/>
          <w:lang w:eastAsia="de-DE"/>
        </w:rPr>
      </w:pPr>
      <w:r>
        <w:br w:type="page"/>
      </w:r>
    </w:p>
    <w:p w14:paraId="6B728068" w14:textId="77777777" w:rsidR="00737221" w:rsidRDefault="00737221" w:rsidP="00737221">
      <w:pPr>
        <w:pStyle w:val="Heading2"/>
      </w:pPr>
      <w:bookmarkStart w:id="121" w:name="_Toc68858102"/>
      <w:r>
        <w:lastRenderedPageBreak/>
        <w:t>Einführung vorbereiten</w:t>
      </w:r>
      <w:bookmarkEnd w:id="121"/>
    </w:p>
    <w:p w14:paraId="22B51323" w14:textId="77777777" w:rsidR="00737221" w:rsidRPr="000A53CD" w:rsidRDefault="00737221" w:rsidP="00737221">
      <w:pPr>
        <w:pStyle w:val="IPA-HinweistexteTextkanngelschtwerden"/>
        <w:rPr>
          <w:rFonts w:eastAsia="Calibri"/>
        </w:rPr>
      </w:pPr>
      <w:r w:rsidRPr="000A53CD">
        <w:rPr>
          <w:rFonts w:eastAsia="Calibri"/>
        </w:rPr>
        <w:t>Die betrieblichen und organisatorischen Änderungen, welche bei der Einführung auftreten, müssen vorbereitet werden:</w:t>
      </w:r>
    </w:p>
    <w:p w14:paraId="17ABFB36" w14:textId="77777777" w:rsidR="00737221" w:rsidRPr="000A53CD" w:rsidRDefault="00737221" w:rsidP="0081360B">
      <w:pPr>
        <w:pStyle w:val="IPA-HinweistexteTextkanngelschtwerden"/>
        <w:numPr>
          <w:ilvl w:val="0"/>
          <w:numId w:val="3"/>
        </w:numPr>
        <w:rPr>
          <w:rFonts w:eastAsia="Calibri"/>
        </w:rPr>
      </w:pPr>
      <w:r w:rsidRPr="000A53CD">
        <w:rPr>
          <w:rFonts w:eastAsia="Calibri"/>
        </w:rPr>
        <w:t>Sicherstellen der Produktionsumgebung</w:t>
      </w:r>
    </w:p>
    <w:p w14:paraId="3BD103C2" w14:textId="77777777" w:rsidR="00737221" w:rsidRPr="000A53CD" w:rsidRDefault="00737221" w:rsidP="0081360B">
      <w:pPr>
        <w:pStyle w:val="IPA-HinweistexteTextkanngelschtwerden"/>
        <w:numPr>
          <w:ilvl w:val="0"/>
          <w:numId w:val="3"/>
        </w:numPr>
        <w:rPr>
          <w:rFonts w:eastAsia="Calibri"/>
        </w:rPr>
      </w:pPr>
      <w:r w:rsidRPr="000A53CD">
        <w:rPr>
          <w:rFonts w:eastAsia="Calibri"/>
        </w:rPr>
        <w:t>Datenmigration</w:t>
      </w:r>
    </w:p>
    <w:p w14:paraId="5C8A0BB5" w14:textId="77777777" w:rsidR="00737221" w:rsidRPr="000A53CD" w:rsidRDefault="00737221" w:rsidP="0081360B">
      <w:pPr>
        <w:pStyle w:val="IPA-HinweistexteTextkanngelschtwerden"/>
        <w:numPr>
          <w:ilvl w:val="0"/>
          <w:numId w:val="3"/>
        </w:numPr>
        <w:rPr>
          <w:rFonts w:eastAsia="Calibri"/>
        </w:rPr>
      </w:pPr>
      <w:r w:rsidRPr="000A53CD">
        <w:rPr>
          <w:rFonts w:eastAsia="Calibri"/>
        </w:rPr>
        <w:t>Ausbildung planen</w:t>
      </w:r>
    </w:p>
    <w:p w14:paraId="36EFFD9D" w14:textId="77777777" w:rsidR="00737221" w:rsidRDefault="00737221" w:rsidP="0081360B">
      <w:pPr>
        <w:pStyle w:val="IPA-HinweistexteTextkanngelschtwerden"/>
        <w:numPr>
          <w:ilvl w:val="0"/>
          <w:numId w:val="3"/>
        </w:numPr>
        <w:rPr>
          <w:rFonts w:eastAsia="Calibri"/>
        </w:rPr>
      </w:pPr>
      <w:r w:rsidRPr="000A53CD">
        <w:rPr>
          <w:rFonts w:eastAsia="Calibri"/>
        </w:rPr>
        <w:t>Ausbildungsmaterial und Handbücher erstellen</w:t>
      </w:r>
    </w:p>
    <w:p w14:paraId="2FE1483A" w14:textId="77777777" w:rsidR="00384FDC" w:rsidRPr="001D56BC" w:rsidRDefault="00384FDC" w:rsidP="0081360B">
      <w:pPr>
        <w:pStyle w:val="IPA-HinweistexteTextkanngelschtwerden"/>
        <w:numPr>
          <w:ilvl w:val="0"/>
          <w:numId w:val="3"/>
        </w:numPr>
        <w:rPr>
          <w:rFonts w:eastAsia="Calibri"/>
        </w:rPr>
      </w:pPr>
      <w:r>
        <w:rPr>
          <w:rFonts w:eastAsia="Calibri"/>
        </w:rPr>
        <w:t>Manuals</w:t>
      </w:r>
    </w:p>
    <w:p w14:paraId="709CAAE4" w14:textId="77777777" w:rsidR="00737221" w:rsidRDefault="00737221" w:rsidP="00737221">
      <w:pPr>
        <w:pStyle w:val="Heading2"/>
      </w:pPr>
      <w:bookmarkStart w:id="122" w:name="_Toc68858103"/>
      <w:r>
        <w:t>Schutzmassnahmen umsetzen</w:t>
      </w:r>
      <w:bookmarkEnd w:id="122"/>
    </w:p>
    <w:p w14:paraId="4554D427" w14:textId="77777777" w:rsidR="00737221" w:rsidRDefault="00737221" w:rsidP="00737221">
      <w:pPr>
        <w:pStyle w:val="IPA-HinweistexteTextkanngelschtwerden"/>
        <w:rPr>
          <w:rFonts w:eastAsia="Calibri"/>
        </w:rPr>
      </w:pPr>
      <w:r w:rsidRPr="000A53CD">
        <w:rPr>
          <w:rFonts w:eastAsia="Calibri"/>
        </w:rPr>
        <w:t xml:space="preserve">Die </w:t>
      </w:r>
      <w:r>
        <w:rPr>
          <w:rFonts w:eastAsia="Calibri"/>
        </w:rPr>
        <w:t>vorgesehenen Massnahmen zum Schutz des Systems werden umgesetzt, deren Umsetzung überprüft und falls deren Wirkung durch gezielte Verbesserungen erhöht, so dass die Anforderungen an die Sicherheit und den Datenschutz erfüllt sind.</w:t>
      </w:r>
    </w:p>
    <w:p w14:paraId="625BC896" w14:textId="77777777" w:rsidR="00737221" w:rsidRDefault="00737221" w:rsidP="00737221">
      <w:pPr>
        <w:pStyle w:val="IPA-HinweistexteTextkanngelschtwerden"/>
        <w:rPr>
          <w:rFonts w:eastAsia="Calibri"/>
        </w:rPr>
      </w:pPr>
      <w:r>
        <w:rPr>
          <w:rFonts w:eastAsia="Calibri"/>
        </w:rPr>
        <w:t>ISDS-Konzept überprüfen und ergänzen</w:t>
      </w:r>
    </w:p>
    <w:p w14:paraId="762B1C53" w14:textId="77777777" w:rsidR="00737221" w:rsidRDefault="00737221" w:rsidP="00737221">
      <w:pPr>
        <w:pStyle w:val="IPA-HinweistexteTextkanngelschtwerden"/>
        <w:rPr>
          <w:rFonts w:eastAsia="Calibri"/>
        </w:rPr>
      </w:pPr>
      <w:r>
        <w:rPr>
          <w:rFonts w:eastAsia="Calibri"/>
        </w:rPr>
        <w:t>Schutzmassnahmen durchführen</w:t>
      </w:r>
    </w:p>
    <w:p w14:paraId="6EEA8353" w14:textId="77777777" w:rsidR="00737221" w:rsidRDefault="00737221" w:rsidP="00737221">
      <w:pPr>
        <w:pStyle w:val="IPA-HinweistexteTextkanngelschtwerden"/>
        <w:rPr>
          <w:rFonts w:eastAsia="Calibri"/>
        </w:rPr>
      </w:pPr>
      <w:r>
        <w:rPr>
          <w:rFonts w:eastAsia="Calibri"/>
        </w:rPr>
        <w:t>Schutzmassnahmen verbessern</w:t>
      </w:r>
    </w:p>
    <w:p w14:paraId="35BD0C00" w14:textId="77777777" w:rsidR="00737221" w:rsidRPr="00513E92" w:rsidRDefault="00737221" w:rsidP="00737221">
      <w:pPr>
        <w:pStyle w:val="IPA-TextkrperStandart"/>
      </w:pPr>
    </w:p>
    <w:p w14:paraId="6628E670" w14:textId="2D8DD2B2" w:rsidR="00737221" w:rsidRDefault="00737221" w:rsidP="00737221">
      <w:pPr>
        <w:pStyle w:val="Heading1"/>
      </w:pPr>
      <w:bookmarkStart w:id="123" w:name="_Glossar"/>
      <w:bookmarkStart w:id="124" w:name="_Toc114965612"/>
      <w:bookmarkStart w:id="125" w:name="_Toc68858104"/>
      <w:bookmarkEnd w:id="123"/>
      <w:r>
        <w:lastRenderedPageBreak/>
        <w:t>Glossar</w:t>
      </w:r>
      <w:bookmarkEnd w:id="124"/>
      <w:bookmarkEnd w:id="125"/>
    </w:p>
    <w:p w14:paraId="12674559" w14:textId="1D9C4CC0" w:rsidR="00B158FF" w:rsidRDefault="00B158FF" w:rsidP="00B158FF">
      <w:pPr>
        <w:pStyle w:val="Caption"/>
        <w:keepNext/>
      </w:pPr>
      <w:bookmarkStart w:id="126" w:name="_Toc68851346"/>
      <w:r>
        <w:t xml:space="preserve">Tabelle </w:t>
      </w:r>
      <w:r w:rsidR="00FF411C">
        <w:fldChar w:fldCharType="begin"/>
      </w:r>
      <w:r w:rsidR="00FF411C">
        <w:instrText xml:space="preserve"> SEQ Tabelle \* ARABIC </w:instrText>
      </w:r>
      <w:r w:rsidR="00FF411C">
        <w:fldChar w:fldCharType="separate"/>
      </w:r>
      <w:r w:rsidR="006F6686">
        <w:rPr>
          <w:noProof/>
        </w:rPr>
        <w:t>14</w:t>
      </w:r>
      <w:r w:rsidR="00FF411C">
        <w:rPr>
          <w:noProof/>
        </w:rPr>
        <w:fldChar w:fldCharType="end"/>
      </w:r>
      <w:r>
        <w:rPr>
          <w:lang w:val="en-GB"/>
        </w:rPr>
        <w:t xml:space="preserve">, </w:t>
      </w:r>
      <w:proofErr w:type="spellStart"/>
      <w:r>
        <w:rPr>
          <w:lang w:val="en-GB"/>
        </w:rPr>
        <w:t>Glossar</w:t>
      </w:r>
      <w:bookmarkEnd w:id="126"/>
      <w:proofErr w:type="spellEnd"/>
    </w:p>
    <w:tbl>
      <w:tblPr>
        <w:tblW w:w="82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5447"/>
      </w:tblGrid>
      <w:tr w:rsidR="00FE7697" w:rsidRPr="0030738A" w14:paraId="4028BA37" w14:textId="77777777" w:rsidTr="00336E6C">
        <w:tc>
          <w:tcPr>
            <w:tcW w:w="2770" w:type="dxa"/>
            <w:tcBorders>
              <w:bottom w:val="dotted" w:sz="4" w:space="0" w:color="auto"/>
            </w:tcBorders>
            <w:shd w:val="clear" w:color="auto" w:fill="C6D9F1" w:themeFill="text2" w:themeFillTint="33"/>
            <w:tcMar>
              <w:top w:w="85" w:type="dxa"/>
              <w:bottom w:w="85" w:type="dxa"/>
            </w:tcMar>
          </w:tcPr>
          <w:p w14:paraId="595DD2EC" w14:textId="77777777" w:rsidR="00FE7697" w:rsidRPr="0030738A" w:rsidRDefault="00FE7697" w:rsidP="003E7657">
            <w:pPr>
              <w:pStyle w:val="IPA-Tabellentitel"/>
              <w:rPr>
                <w:sz w:val="22"/>
                <w:szCs w:val="22"/>
                <w:lang w:val="de-DE"/>
              </w:rPr>
            </w:pPr>
            <w:r w:rsidRPr="0030738A">
              <w:rPr>
                <w:sz w:val="22"/>
                <w:szCs w:val="22"/>
                <w:lang w:val="de-DE"/>
              </w:rPr>
              <w:t>Begriff</w:t>
            </w:r>
          </w:p>
        </w:tc>
        <w:tc>
          <w:tcPr>
            <w:tcW w:w="5447" w:type="dxa"/>
            <w:tcBorders>
              <w:bottom w:val="dotted" w:sz="4" w:space="0" w:color="auto"/>
            </w:tcBorders>
            <w:shd w:val="clear" w:color="auto" w:fill="C6D9F1" w:themeFill="text2" w:themeFillTint="33"/>
            <w:tcMar>
              <w:top w:w="85" w:type="dxa"/>
              <w:bottom w:w="85" w:type="dxa"/>
            </w:tcMar>
          </w:tcPr>
          <w:p w14:paraId="7F717F2C" w14:textId="77777777" w:rsidR="00FE7697" w:rsidRPr="0030738A" w:rsidRDefault="00FE7697" w:rsidP="003E7657">
            <w:pPr>
              <w:pStyle w:val="IPA-Tabellentitel"/>
              <w:rPr>
                <w:sz w:val="22"/>
                <w:szCs w:val="22"/>
                <w:lang w:val="de-DE"/>
              </w:rPr>
            </w:pPr>
            <w:r w:rsidRPr="0030738A">
              <w:rPr>
                <w:sz w:val="22"/>
                <w:szCs w:val="22"/>
                <w:lang w:val="de-DE"/>
              </w:rPr>
              <w:t>Bedeutung</w:t>
            </w:r>
          </w:p>
        </w:tc>
      </w:tr>
      <w:tr w:rsidR="00FE7697" w:rsidRPr="0030738A" w14:paraId="237324D6" w14:textId="77777777" w:rsidTr="00336E6C">
        <w:tc>
          <w:tcPr>
            <w:tcW w:w="2770" w:type="dxa"/>
            <w:tcBorders>
              <w:bottom w:val="dotted" w:sz="4" w:space="0" w:color="auto"/>
            </w:tcBorders>
            <w:shd w:val="clear" w:color="auto" w:fill="auto"/>
            <w:tcMar>
              <w:top w:w="85" w:type="dxa"/>
              <w:bottom w:w="85" w:type="dxa"/>
            </w:tcMar>
          </w:tcPr>
          <w:p w14:paraId="757C93F0" w14:textId="77777777" w:rsidR="00FE7697" w:rsidRPr="00336E6C" w:rsidRDefault="00FE7697" w:rsidP="00FF411C">
            <w:pPr>
              <w:pStyle w:val="IPA-Tabellentitel"/>
              <w:rPr>
                <w:b w:val="0"/>
                <w:bCs w:val="0"/>
                <w:sz w:val="22"/>
                <w:szCs w:val="22"/>
                <w:lang w:val="de-DE"/>
              </w:rPr>
            </w:pPr>
            <w:proofErr w:type="spellStart"/>
            <w:r>
              <w:t>AbstractWidgetViewHelper</w:t>
            </w:r>
            <w:proofErr w:type="spellEnd"/>
          </w:p>
        </w:tc>
        <w:tc>
          <w:tcPr>
            <w:tcW w:w="5447" w:type="dxa"/>
            <w:tcBorders>
              <w:bottom w:val="dotted" w:sz="4" w:space="0" w:color="auto"/>
            </w:tcBorders>
            <w:shd w:val="clear" w:color="auto" w:fill="auto"/>
            <w:tcMar>
              <w:top w:w="85" w:type="dxa"/>
              <w:bottom w:w="85" w:type="dxa"/>
            </w:tcMar>
          </w:tcPr>
          <w:p w14:paraId="474454B9" w14:textId="77777777" w:rsidR="00FE7697" w:rsidRPr="00D4506C" w:rsidRDefault="00FE7697" w:rsidP="00FF411C">
            <w:pPr>
              <w:pStyle w:val="IPA-Tabellentitel"/>
              <w:rPr>
                <w:b w:val="0"/>
                <w:bCs w:val="0"/>
                <w:sz w:val="22"/>
                <w:szCs w:val="22"/>
                <w:lang w:val="de-DE"/>
              </w:rPr>
            </w:pPr>
            <w:r w:rsidRPr="00D4506C">
              <w:rPr>
                <w:b w:val="0"/>
                <w:bCs w:val="0"/>
                <w:sz w:val="22"/>
                <w:szCs w:val="22"/>
              </w:rPr>
              <w:t>TYP03-eigene</w:t>
            </w:r>
            <w:r>
              <w:rPr>
                <w:b w:val="0"/>
                <w:bCs w:val="0"/>
                <w:sz w:val="22"/>
                <w:szCs w:val="22"/>
              </w:rPr>
              <w:t xml:space="preserve">s AJAX </w:t>
            </w:r>
            <w:r w:rsidRPr="00D4506C">
              <w:rPr>
                <w:b w:val="0"/>
                <w:bCs w:val="0"/>
                <w:sz w:val="22"/>
                <w:szCs w:val="22"/>
              </w:rPr>
              <w:t>zur dynamischen Ausgabe von Inhalten aus einer Datenbank.</w:t>
            </w:r>
          </w:p>
        </w:tc>
      </w:tr>
      <w:tr w:rsidR="00FE7697" w:rsidRPr="0030738A" w14:paraId="2AAABF64" w14:textId="77777777" w:rsidTr="00336E6C">
        <w:tc>
          <w:tcPr>
            <w:tcW w:w="2770" w:type="dxa"/>
            <w:tcBorders>
              <w:bottom w:val="dotted" w:sz="4" w:space="0" w:color="auto"/>
            </w:tcBorders>
            <w:shd w:val="clear" w:color="auto" w:fill="auto"/>
            <w:tcMar>
              <w:top w:w="85" w:type="dxa"/>
              <w:bottom w:w="85" w:type="dxa"/>
            </w:tcMar>
          </w:tcPr>
          <w:p w14:paraId="1358E13D" w14:textId="77777777" w:rsidR="00FE7697" w:rsidRPr="00336E6C" w:rsidRDefault="00FE7697" w:rsidP="00FF411C">
            <w:pPr>
              <w:pStyle w:val="IPA-Tabellentitel"/>
              <w:rPr>
                <w:b w:val="0"/>
                <w:bCs w:val="0"/>
                <w:sz w:val="22"/>
                <w:szCs w:val="22"/>
                <w:lang w:val="de-DE"/>
              </w:rPr>
            </w:pPr>
            <w:r>
              <w:t>AJAX</w:t>
            </w:r>
          </w:p>
        </w:tc>
        <w:tc>
          <w:tcPr>
            <w:tcW w:w="5447" w:type="dxa"/>
            <w:tcBorders>
              <w:bottom w:val="dotted" w:sz="4" w:space="0" w:color="auto"/>
            </w:tcBorders>
            <w:shd w:val="clear" w:color="auto" w:fill="auto"/>
            <w:tcMar>
              <w:top w:w="85" w:type="dxa"/>
              <w:bottom w:w="85" w:type="dxa"/>
            </w:tcMar>
          </w:tcPr>
          <w:p w14:paraId="53C59D2D" w14:textId="77777777" w:rsidR="00FE7697" w:rsidRDefault="00FE7697" w:rsidP="00FF411C">
            <w:pPr>
              <w:pStyle w:val="IPA-Tabelle"/>
              <w:rPr>
                <w:sz w:val="22"/>
                <w:szCs w:val="22"/>
              </w:rPr>
            </w:pPr>
            <w:r w:rsidRPr="00550BE0">
              <w:rPr>
                <w:sz w:val="22"/>
                <w:szCs w:val="22"/>
              </w:rPr>
              <w:t>“</w:t>
            </w:r>
            <w:proofErr w:type="spellStart"/>
            <w:r w:rsidRPr="00550BE0">
              <w:rPr>
                <w:sz w:val="22"/>
                <w:szCs w:val="22"/>
              </w:rPr>
              <w:t>Asynchronous</w:t>
            </w:r>
            <w:proofErr w:type="spellEnd"/>
            <w:r w:rsidRPr="00550BE0">
              <w:rPr>
                <w:sz w:val="22"/>
                <w:szCs w:val="22"/>
              </w:rPr>
              <w:t xml:space="preserve"> JavaScript and XML”</w:t>
            </w:r>
          </w:p>
          <w:p w14:paraId="5F2BB424" w14:textId="77777777" w:rsidR="00FE7697" w:rsidRPr="00D4506C" w:rsidRDefault="00FE7697" w:rsidP="00D4506C">
            <w:pPr>
              <w:pStyle w:val="IPA-Tabelle"/>
              <w:rPr>
                <w:sz w:val="22"/>
                <w:szCs w:val="22"/>
                <w:lang w:val="de-DE"/>
              </w:rPr>
            </w:pPr>
            <w:r>
              <w:rPr>
                <w:sz w:val="22"/>
                <w:szCs w:val="22"/>
                <w:lang w:val="de-DE"/>
              </w:rPr>
              <w:t>Wird unter anderem dafür verwendet, um per JavaScript Datenbanken auszulesen.</w:t>
            </w:r>
          </w:p>
        </w:tc>
      </w:tr>
      <w:tr w:rsidR="00FE7697" w:rsidRPr="0030738A" w14:paraId="2BC20F51" w14:textId="77777777" w:rsidTr="00336E6C">
        <w:tc>
          <w:tcPr>
            <w:tcW w:w="2770" w:type="dxa"/>
            <w:tcBorders>
              <w:bottom w:val="dotted" w:sz="4" w:space="0" w:color="auto"/>
            </w:tcBorders>
            <w:shd w:val="clear" w:color="auto" w:fill="auto"/>
            <w:tcMar>
              <w:top w:w="85" w:type="dxa"/>
              <w:bottom w:w="85" w:type="dxa"/>
            </w:tcMar>
          </w:tcPr>
          <w:p w14:paraId="737D31E5" w14:textId="77777777" w:rsidR="00FE7697" w:rsidRDefault="00FE7697" w:rsidP="00FF411C">
            <w:pPr>
              <w:pStyle w:val="IPA-Tabellentitel"/>
            </w:pPr>
            <w:r>
              <w:t>AJAX-Call</w:t>
            </w:r>
          </w:p>
        </w:tc>
        <w:tc>
          <w:tcPr>
            <w:tcW w:w="5447" w:type="dxa"/>
            <w:tcBorders>
              <w:bottom w:val="dotted" w:sz="4" w:space="0" w:color="auto"/>
            </w:tcBorders>
            <w:shd w:val="clear" w:color="auto" w:fill="auto"/>
            <w:tcMar>
              <w:top w:w="85" w:type="dxa"/>
              <w:bottom w:w="85" w:type="dxa"/>
            </w:tcMar>
          </w:tcPr>
          <w:p w14:paraId="24F024D7" w14:textId="77777777" w:rsidR="00FE7697" w:rsidRPr="00550BE0" w:rsidRDefault="00FE7697" w:rsidP="00FF411C">
            <w:pPr>
              <w:pStyle w:val="IPA-Tabelle"/>
              <w:rPr>
                <w:sz w:val="22"/>
                <w:szCs w:val="22"/>
              </w:rPr>
            </w:pPr>
            <w:r>
              <w:rPr>
                <w:sz w:val="22"/>
                <w:szCs w:val="22"/>
              </w:rPr>
              <w:t>Wird ausgelöst, wenn der Benutzer einen Filter aktiviert. Daten werden gesammelt und ausgegeben.</w:t>
            </w:r>
          </w:p>
        </w:tc>
      </w:tr>
      <w:tr w:rsidR="00FE7697" w:rsidRPr="000B38E8" w14:paraId="190C6C18" w14:textId="77777777" w:rsidTr="00336E6C">
        <w:tc>
          <w:tcPr>
            <w:tcW w:w="2770" w:type="dxa"/>
            <w:tcMar>
              <w:top w:w="85" w:type="dxa"/>
              <w:bottom w:w="85" w:type="dxa"/>
            </w:tcMar>
          </w:tcPr>
          <w:p w14:paraId="4ED26DA4" w14:textId="77777777" w:rsidR="00FE7697" w:rsidRDefault="00FE7697" w:rsidP="003E7657">
            <w:pPr>
              <w:pStyle w:val="IPA-Tabelle"/>
              <w:rPr>
                <w:b/>
                <w:bCs/>
              </w:rPr>
            </w:pPr>
            <w:r>
              <w:rPr>
                <w:b/>
                <w:bCs/>
              </w:rPr>
              <w:t>CMS</w:t>
            </w:r>
          </w:p>
        </w:tc>
        <w:tc>
          <w:tcPr>
            <w:tcW w:w="5447" w:type="dxa"/>
            <w:tcMar>
              <w:top w:w="85" w:type="dxa"/>
              <w:bottom w:w="85" w:type="dxa"/>
            </w:tcMar>
          </w:tcPr>
          <w:p w14:paraId="79C516E6" w14:textId="77777777" w:rsidR="00FE7697" w:rsidRPr="000B38E8" w:rsidRDefault="00FE7697" w:rsidP="00AB672F">
            <w:r w:rsidRPr="000B38E8">
              <w:t xml:space="preserve">Content Management System, der </w:t>
            </w:r>
            <w:r>
              <w:t xml:space="preserve">Gedanke dahinter ist, dass Websites von den Besitzern selbst verwaltet werden können. </w:t>
            </w:r>
          </w:p>
        </w:tc>
      </w:tr>
      <w:tr w:rsidR="00FE7697" w:rsidRPr="0030738A" w14:paraId="69698203" w14:textId="77777777" w:rsidTr="00336E6C">
        <w:tc>
          <w:tcPr>
            <w:tcW w:w="2770" w:type="dxa"/>
            <w:tcBorders>
              <w:bottom w:val="dotted" w:sz="4" w:space="0" w:color="auto"/>
            </w:tcBorders>
            <w:shd w:val="clear" w:color="auto" w:fill="auto"/>
            <w:tcMar>
              <w:top w:w="85" w:type="dxa"/>
              <w:bottom w:w="85" w:type="dxa"/>
            </w:tcMar>
          </w:tcPr>
          <w:p w14:paraId="0C9B95FC" w14:textId="77777777" w:rsidR="00FE7697" w:rsidRPr="00D4506C" w:rsidRDefault="00FE7697" w:rsidP="00FF411C">
            <w:pPr>
              <w:pStyle w:val="IPA-Tabellentitel"/>
            </w:pPr>
            <w:r w:rsidRPr="00D4506C">
              <w:rPr>
                <w:sz w:val="22"/>
                <w:szCs w:val="22"/>
                <w:lang w:val="de-DE"/>
              </w:rPr>
              <w:t>Extension</w:t>
            </w:r>
          </w:p>
        </w:tc>
        <w:tc>
          <w:tcPr>
            <w:tcW w:w="5447" w:type="dxa"/>
            <w:tcBorders>
              <w:bottom w:val="dotted" w:sz="4" w:space="0" w:color="auto"/>
            </w:tcBorders>
            <w:shd w:val="clear" w:color="auto" w:fill="auto"/>
            <w:tcMar>
              <w:top w:w="85" w:type="dxa"/>
              <w:bottom w:w="85" w:type="dxa"/>
            </w:tcMar>
          </w:tcPr>
          <w:p w14:paraId="47D5A00A" w14:textId="77777777" w:rsidR="00FE7697" w:rsidRPr="00550BE0" w:rsidRDefault="00FE7697" w:rsidP="00FF411C">
            <w:pPr>
              <w:pStyle w:val="IPA-Tabelle"/>
              <w:rPr>
                <w:sz w:val="22"/>
                <w:szCs w:val="22"/>
              </w:rPr>
            </w:pPr>
            <w:r w:rsidRPr="00336E6C">
              <w:rPr>
                <w:sz w:val="22"/>
                <w:szCs w:val="22"/>
                <w:lang w:val="de-DE"/>
              </w:rPr>
              <w:t>Ein Stück Software, das in TYPO3 installiert werden kann. Ein</w:t>
            </w:r>
            <w:r>
              <w:rPr>
                <w:sz w:val="22"/>
                <w:szCs w:val="22"/>
                <w:lang w:val="de-DE"/>
              </w:rPr>
              <w:t>e</w:t>
            </w:r>
            <w:r w:rsidRPr="00336E6C">
              <w:rPr>
                <w:sz w:val="22"/>
                <w:szCs w:val="22"/>
                <w:lang w:val="de-DE"/>
              </w:rPr>
              <w:t xml:space="preserve"> Extension bietet individuelle Funktionen, die in TYPO3 </w:t>
            </w:r>
            <w:r>
              <w:rPr>
                <w:sz w:val="22"/>
                <w:szCs w:val="22"/>
                <w:lang w:val="de-DE"/>
              </w:rPr>
              <w:t xml:space="preserve">Verwendung finden </w:t>
            </w:r>
            <w:r w:rsidRPr="00336E6C">
              <w:rPr>
                <w:sz w:val="22"/>
                <w:szCs w:val="22"/>
                <w:lang w:val="de-DE"/>
              </w:rPr>
              <w:t xml:space="preserve">können. </w:t>
            </w:r>
            <w:r>
              <w:rPr>
                <w:sz w:val="22"/>
                <w:szCs w:val="22"/>
                <w:lang w:val="de-DE"/>
              </w:rPr>
              <w:t xml:space="preserve">Beispielsweise Plugins für einen Warenkorb. </w:t>
            </w:r>
          </w:p>
        </w:tc>
      </w:tr>
      <w:tr w:rsidR="00FE7697" w:rsidRPr="0030738A" w14:paraId="0ED9DA15" w14:textId="77777777" w:rsidTr="00336E6C">
        <w:tc>
          <w:tcPr>
            <w:tcW w:w="2770" w:type="dxa"/>
            <w:tcBorders>
              <w:bottom w:val="dotted" w:sz="4" w:space="0" w:color="auto"/>
            </w:tcBorders>
            <w:shd w:val="clear" w:color="auto" w:fill="auto"/>
            <w:tcMar>
              <w:top w:w="85" w:type="dxa"/>
              <w:bottom w:w="85" w:type="dxa"/>
            </w:tcMar>
          </w:tcPr>
          <w:p w14:paraId="0FAD99E4" w14:textId="77777777" w:rsidR="00FE7697" w:rsidRPr="00336E6C" w:rsidRDefault="00FE7697" w:rsidP="00D4506C">
            <w:pPr>
              <w:pStyle w:val="IPA-Tabellentitel"/>
              <w:rPr>
                <w:b w:val="0"/>
                <w:bCs w:val="0"/>
                <w:sz w:val="22"/>
                <w:szCs w:val="22"/>
                <w:lang w:val="de-DE"/>
              </w:rPr>
            </w:pPr>
            <w:proofErr w:type="spellStart"/>
            <w:r>
              <w:t>Extensionbuilder</w:t>
            </w:r>
            <w:proofErr w:type="spellEnd"/>
          </w:p>
        </w:tc>
        <w:tc>
          <w:tcPr>
            <w:tcW w:w="5447" w:type="dxa"/>
            <w:tcBorders>
              <w:bottom w:val="dotted" w:sz="4" w:space="0" w:color="auto"/>
            </w:tcBorders>
            <w:shd w:val="clear" w:color="auto" w:fill="auto"/>
            <w:tcMar>
              <w:top w:w="85" w:type="dxa"/>
              <w:bottom w:w="85" w:type="dxa"/>
            </w:tcMar>
          </w:tcPr>
          <w:p w14:paraId="11F5696B" w14:textId="77777777" w:rsidR="00FE7697" w:rsidRPr="00336E6C" w:rsidRDefault="00FE7697" w:rsidP="00D4506C">
            <w:pPr>
              <w:pStyle w:val="IPA-Tabelle"/>
              <w:rPr>
                <w:sz w:val="22"/>
                <w:szCs w:val="22"/>
                <w:lang w:val="de-DE"/>
              </w:rPr>
            </w:pPr>
            <w:r>
              <w:rPr>
                <w:sz w:val="22"/>
                <w:szCs w:val="22"/>
              </w:rPr>
              <w:t>TYPO3 Erweiterung zum Erstellen von Datenmodellen</w:t>
            </w:r>
          </w:p>
        </w:tc>
      </w:tr>
      <w:tr w:rsidR="00FE7697" w:rsidRPr="0030738A" w14:paraId="00ECC6AD" w14:textId="77777777" w:rsidTr="00336E6C">
        <w:tc>
          <w:tcPr>
            <w:tcW w:w="2770" w:type="dxa"/>
            <w:tcBorders>
              <w:bottom w:val="dotted" w:sz="4" w:space="0" w:color="auto"/>
            </w:tcBorders>
            <w:shd w:val="clear" w:color="auto" w:fill="auto"/>
            <w:tcMar>
              <w:top w:w="85" w:type="dxa"/>
              <w:bottom w:w="85" w:type="dxa"/>
            </w:tcMar>
          </w:tcPr>
          <w:p w14:paraId="5690118C" w14:textId="77777777" w:rsidR="00FE7697" w:rsidRDefault="00FE7697" w:rsidP="00D4506C">
            <w:pPr>
              <w:pStyle w:val="IPA-Tabellentitel"/>
            </w:pPr>
            <w:r>
              <w:t>Getter und Setter</w:t>
            </w:r>
          </w:p>
        </w:tc>
        <w:tc>
          <w:tcPr>
            <w:tcW w:w="5447" w:type="dxa"/>
            <w:tcBorders>
              <w:bottom w:val="dotted" w:sz="4" w:space="0" w:color="auto"/>
            </w:tcBorders>
            <w:shd w:val="clear" w:color="auto" w:fill="auto"/>
            <w:tcMar>
              <w:top w:w="85" w:type="dxa"/>
              <w:bottom w:w="85" w:type="dxa"/>
            </w:tcMar>
          </w:tcPr>
          <w:p w14:paraId="6FFE115B" w14:textId="77777777" w:rsidR="00FE7697" w:rsidRDefault="00FE7697" w:rsidP="00D4506C">
            <w:pPr>
              <w:pStyle w:val="IPA-Tabelle"/>
              <w:rPr>
                <w:sz w:val="22"/>
                <w:szCs w:val="22"/>
              </w:rPr>
            </w:pPr>
            <w:r w:rsidRPr="00D56F17">
              <w:rPr>
                <w:sz w:val="22"/>
                <w:szCs w:val="22"/>
              </w:rPr>
              <w:t>"Getter" und "Setter" sind Objektmethoden, mit denen man den Zugriff auf eine bestimmte Klassenvariable / Eigenschaft steuern kann.</w:t>
            </w:r>
            <w:r>
              <w:rPr>
                <w:sz w:val="22"/>
                <w:szCs w:val="22"/>
              </w:rPr>
              <w:t xml:space="preserve"> Man kann die Werte von Objekteigenschaften auslesen oder diese definieren.</w:t>
            </w:r>
          </w:p>
        </w:tc>
      </w:tr>
      <w:tr w:rsidR="00FE7697" w:rsidRPr="009B2206" w14:paraId="4FEF27A1" w14:textId="77777777" w:rsidTr="00336E6C">
        <w:tc>
          <w:tcPr>
            <w:tcW w:w="2770" w:type="dxa"/>
            <w:tcBorders>
              <w:bottom w:val="dotted" w:sz="4" w:space="0" w:color="auto"/>
            </w:tcBorders>
            <w:tcMar>
              <w:top w:w="85" w:type="dxa"/>
              <w:bottom w:w="85" w:type="dxa"/>
            </w:tcMar>
          </w:tcPr>
          <w:p w14:paraId="168E7CA5" w14:textId="77777777" w:rsidR="00FE7697" w:rsidRPr="00D4506C" w:rsidRDefault="00FE7697" w:rsidP="003E7657">
            <w:pPr>
              <w:pStyle w:val="IPA-Tabelle"/>
              <w:rPr>
                <w:b/>
                <w:bCs/>
              </w:rPr>
            </w:pPr>
            <w:r w:rsidRPr="00D4506C">
              <w:rPr>
                <w:b/>
                <w:bCs/>
              </w:rPr>
              <w:t>Lightbox</w:t>
            </w:r>
          </w:p>
        </w:tc>
        <w:tc>
          <w:tcPr>
            <w:tcW w:w="5447" w:type="dxa"/>
            <w:tcBorders>
              <w:bottom w:val="dotted" w:sz="4" w:space="0" w:color="auto"/>
            </w:tcBorders>
            <w:tcMar>
              <w:top w:w="85" w:type="dxa"/>
              <w:bottom w:w="85" w:type="dxa"/>
            </w:tcMar>
          </w:tcPr>
          <w:p w14:paraId="73507658" w14:textId="77777777" w:rsidR="00FE7697" w:rsidRDefault="00FE7697" w:rsidP="003E7657">
            <w:pPr>
              <w:pStyle w:val="IPA-Tabelle"/>
              <w:rPr>
                <w:sz w:val="22"/>
                <w:szCs w:val="22"/>
              </w:rPr>
            </w:pPr>
            <w:r>
              <w:rPr>
                <w:sz w:val="22"/>
                <w:szCs w:val="22"/>
              </w:rPr>
              <w:t>Eine JavaScript-Bibliothek mit der man Bilder *in Szene» setzen kann.</w:t>
            </w:r>
          </w:p>
          <w:p w14:paraId="70D90058" w14:textId="77777777" w:rsidR="00FE7697" w:rsidRPr="009B2206" w:rsidRDefault="00FE7697" w:rsidP="003E7657">
            <w:pPr>
              <w:pStyle w:val="IPA-Tabelle"/>
              <w:rPr>
                <w:sz w:val="22"/>
                <w:szCs w:val="22"/>
              </w:rPr>
            </w:pPr>
            <w:hyperlink r:id="rId35" w:history="1">
              <w:r w:rsidRPr="00914F70">
                <w:rPr>
                  <w:rStyle w:val="Hyperlink"/>
                  <w:sz w:val="22"/>
                  <w:szCs w:val="22"/>
                </w:rPr>
                <w:t>https://lokeshdhakar.com/projects/lightbox2/</w:t>
              </w:r>
            </w:hyperlink>
          </w:p>
        </w:tc>
      </w:tr>
      <w:tr w:rsidR="00FE7697" w:rsidRPr="00AB672F" w14:paraId="7E0A3F3B" w14:textId="77777777" w:rsidTr="00336E6C">
        <w:tc>
          <w:tcPr>
            <w:tcW w:w="2770" w:type="dxa"/>
            <w:tcMar>
              <w:top w:w="85" w:type="dxa"/>
              <w:bottom w:w="85" w:type="dxa"/>
            </w:tcMar>
          </w:tcPr>
          <w:p w14:paraId="24D0287A" w14:textId="77777777" w:rsidR="00FE7697" w:rsidRPr="00D4506C" w:rsidRDefault="00FE7697" w:rsidP="003E7657">
            <w:pPr>
              <w:pStyle w:val="IPA-Tabelle"/>
              <w:rPr>
                <w:b/>
                <w:bCs/>
              </w:rPr>
            </w:pPr>
            <w:r>
              <w:rPr>
                <w:b/>
                <w:bCs/>
              </w:rPr>
              <w:t>SCSS</w:t>
            </w:r>
          </w:p>
        </w:tc>
        <w:tc>
          <w:tcPr>
            <w:tcW w:w="5447" w:type="dxa"/>
            <w:tcMar>
              <w:top w:w="85" w:type="dxa"/>
              <w:bottom w:w="85" w:type="dxa"/>
            </w:tcMar>
          </w:tcPr>
          <w:p w14:paraId="60AD93C1" w14:textId="77777777" w:rsidR="00FE7697" w:rsidRPr="00AB672F" w:rsidRDefault="00FE7697" w:rsidP="00AB672F">
            <w:proofErr w:type="spellStart"/>
            <w:r w:rsidRPr="00AB672F">
              <w:rPr>
                <w:lang w:val="en-GB"/>
              </w:rPr>
              <w:t>Steht</w:t>
            </w:r>
            <w:proofErr w:type="spellEnd"/>
            <w:r w:rsidRPr="00AB672F">
              <w:rPr>
                <w:lang w:val="en-GB"/>
              </w:rPr>
              <w:t xml:space="preserve"> </w:t>
            </w:r>
            <w:proofErr w:type="spellStart"/>
            <w:r w:rsidRPr="00AB672F">
              <w:rPr>
                <w:lang w:val="en-GB"/>
              </w:rPr>
              <w:t>für</w:t>
            </w:r>
            <w:proofErr w:type="spellEnd"/>
            <w:r w:rsidRPr="00AB672F">
              <w:rPr>
                <w:lang w:val="en-GB"/>
              </w:rPr>
              <w:t xml:space="preserve"> «</w:t>
            </w:r>
            <w:r w:rsidRPr="00AB672F">
              <w:rPr>
                <w:rFonts w:eastAsia="Times New Roman" w:cs="Times New Roman"/>
                <w:lang w:val="en-GB"/>
              </w:rPr>
              <w:t>Syntactically Awesome Style Sheets»</w:t>
            </w:r>
            <w:r>
              <w:rPr>
                <w:rFonts w:eastAsia="Times New Roman" w:cs="Times New Roman"/>
                <w:lang w:val="en-GB"/>
              </w:rPr>
              <w:t xml:space="preserve">. </w:t>
            </w:r>
            <w:r w:rsidRPr="00AB672F">
              <w:rPr>
                <w:rFonts w:eastAsia="Times New Roman" w:cs="Times New Roman"/>
              </w:rPr>
              <w:t>Eine bessere Alternative zu h</w:t>
            </w:r>
            <w:r>
              <w:rPr>
                <w:rFonts w:eastAsia="Times New Roman" w:cs="Times New Roman"/>
              </w:rPr>
              <w:t>erkömmlichem CSS, da Verschachtelungen möglich sind. Benötigt aber deswegen einen Compiler.</w:t>
            </w:r>
          </w:p>
        </w:tc>
      </w:tr>
      <w:tr w:rsidR="00FE7697" w:rsidRPr="0030738A" w14:paraId="615CED95" w14:textId="77777777" w:rsidTr="00336E6C">
        <w:tc>
          <w:tcPr>
            <w:tcW w:w="2770" w:type="dxa"/>
            <w:tcMar>
              <w:top w:w="85" w:type="dxa"/>
              <w:bottom w:w="85" w:type="dxa"/>
            </w:tcMar>
          </w:tcPr>
          <w:p w14:paraId="6A28BEC1" w14:textId="77777777" w:rsidR="00FE7697" w:rsidRPr="00D4506C" w:rsidRDefault="00FE7697" w:rsidP="003E7657">
            <w:pPr>
              <w:pStyle w:val="IPA-Tabelle"/>
              <w:rPr>
                <w:b/>
                <w:bCs/>
                <w:sz w:val="22"/>
                <w:szCs w:val="22"/>
              </w:rPr>
            </w:pPr>
            <w:r w:rsidRPr="00D4506C">
              <w:rPr>
                <w:b/>
                <w:bCs/>
              </w:rPr>
              <w:t>Tajo</w:t>
            </w:r>
          </w:p>
        </w:tc>
        <w:tc>
          <w:tcPr>
            <w:tcW w:w="5447" w:type="dxa"/>
            <w:tcMar>
              <w:top w:w="85" w:type="dxa"/>
              <w:bottom w:w="85" w:type="dxa"/>
            </w:tcMar>
          </w:tcPr>
          <w:p w14:paraId="382AE9ED" w14:textId="77777777" w:rsidR="00FE7697" w:rsidRPr="0030738A" w:rsidRDefault="00FE7697" w:rsidP="003E7657">
            <w:pPr>
              <w:pStyle w:val="IPA-Tabelle"/>
              <w:rPr>
                <w:sz w:val="22"/>
                <w:szCs w:val="22"/>
              </w:rPr>
            </w:pPr>
            <w:r>
              <w:rPr>
                <w:sz w:val="22"/>
                <w:szCs w:val="22"/>
              </w:rPr>
              <w:t>Interner Server von Terminal8, auf dem unsere Websites gehostet  und verwaltet werden.</w:t>
            </w:r>
          </w:p>
        </w:tc>
      </w:tr>
      <w:tr w:rsidR="00FE7697" w:rsidRPr="000B38E8" w14:paraId="6724807F" w14:textId="77777777" w:rsidTr="00336E6C">
        <w:tc>
          <w:tcPr>
            <w:tcW w:w="2770" w:type="dxa"/>
            <w:tcMar>
              <w:top w:w="85" w:type="dxa"/>
              <w:bottom w:w="85" w:type="dxa"/>
            </w:tcMar>
          </w:tcPr>
          <w:p w14:paraId="451347B8" w14:textId="77777777" w:rsidR="00FE7697" w:rsidRDefault="00FE7697" w:rsidP="003E7657">
            <w:pPr>
              <w:pStyle w:val="IPA-Tabelle"/>
              <w:rPr>
                <w:b/>
                <w:bCs/>
              </w:rPr>
            </w:pPr>
            <w:r>
              <w:rPr>
                <w:b/>
                <w:bCs/>
              </w:rPr>
              <w:t>TYPO3</w:t>
            </w:r>
          </w:p>
        </w:tc>
        <w:tc>
          <w:tcPr>
            <w:tcW w:w="5447" w:type="dxa"/>
            <w:tcMar>
              <w:top w:w="85" w:type="dxa"/>
              <w:bottom w:w="85" w:type="dxa"/>
            </w:tcMar>
          </w:tcPr>
          <w:p w14:paraId="0FB3287A" w14:textId="77777777" w:rsidR="00FE7697" w:rsidRPr="000B38E8" w:rsidRDefault="00FE7697" w:rsidP="00AB672F">
            <w:r>
              <w:t>Eine bestimmte Art eines CMS, vergleichbar mit Joomla oder WordPress, einfach komplexer.</w:t>
            </w:r>
          </w:p>
        </w:tc>
      </w:tr>
      <w:tr w:rsidR="00FE7697" w:rsidRPr="0030738A" w14:paraId="00E165BE" w14:textId="77777777" w:rsidTr="00336E6C">
        <w:tc>
          <w:tcPr>
            <w:tcW w:w="2770" w:type="dxa"/>
            <w:tcBorders>
              <w:bottom w:val="dotted" w:sz="4" w:space="0" w:color="auto"/>
            </w:tcBorders>
            <w:shd w:val="clear" w:color="auto" w:fill="auto"/>
            <w:tcMar>
              <w:top w:w="85" w:type="dxa"/>
              <w:bottom w:w="85" w:type="dxa"/>
            </w:tcMar>
          </w:tcPr>
          <w:p w14:paraId="7E628078" w14:textId="77777777" w:rsidR="00FE7697" w:rsidRDefault="00FE7697" w:rsidP="00D4506C">
            <w:pPr>
              <w:pStyle w:val="IPA-Tabellentitel"/>
            </w:pPr>
            <w:r>
              <w:t>URL</w:t>
            </w:r>
          </w:p>
        </w:tc>
        <w:tc>
          <w:tcPr>
            <w:tcW w:w="5447" w:type="dxa"/>
            <w:tcBorders>
              <w:bottom w:val="dotted" w:sz="4" w:space="0" w:color="auto"/>
            </w:tcBorders>
            <w:shd w:val="clear" w:color="auto" w:fill="auto"/>
            <w:tcMar>
              <w:top w:w="85" w:type="dxa"/>
              <w:bottom w:w="85" w:type="dxa"/>
            </w:tcMar>
          </w:tcPr>
          <w:p w14:paraId="23E770DC" w14:textId="77777777" w:rsidR="00FE7697" w:rsidRDefault="00FE7697" w:rsidP="00D4506C">
            <w:pPr>
              <w:pStyle w:val="IPA-Tabelle"/>
              <w:rPr>
                <w:sz w:val="22"/>
                <w:szCs w:val="22"/>
              </w:rPr>
            </w:pPr>
            <w:r>
              <w:rPr>
                <w:sz w:val="22"/>
                <w:szCs w:val="22"/>
              </w:rPr>
              <w:t>Steht für «Einheitlicher Ressourcenzeiger», mit dessen Hilfe werden Websites identifiziert und lokalisiert. Im Grunde genommen ein Alias für eine IP-Adresse, kann aber auch dazu verwendet werden, Daten zu übergeben.</w:t>
            </w:r>
          </w:p>
        </w:tc>
      </w:tr>
      <w:tr w:rsidR="00FE7697" w:rsidRPr="0030738A" w14:paraId="4E30FC0A" w14:textId="77777777" w:rsidTr="00336E6C">
        <w:tc>
          <w:tcPr>
            <w:tcW w:w="2770" w:type="dxa"/>
            <w:tcMar>
              <w:top w:w="85" w:type="dxa"/>
              <w:bottom w:w="85" w:type="dxa"/>
            </w:tcMar>
          </w:tcPr>
          <w:p w14:paraId="6208D7E1" w14:textId="77777777" w:rsidR="00FE7697" w:rsidRPr="00D4506C" w:rsidRDefault="00FE7697" w:rsidP="003E7657">
            <w:pPr>
              <w:pStyle w:val="IPA-Tabelle"/>
              <w:rPr>
                <w:b/>
                <w:bCs/>
                <w:sz w:val="22"/>
                <w:szCs w:val="22"/>
              </w:rPr>
            </w:pPr>
            <w:r w:rsidRPr="00D4506C">
              <w:rPr>
                <w:b/>
                <w:bCs/>
              </w:rPr>
              <w:t>User-</w:t>
            </w:r>
            <w:proofErr w:type="spellStart"/>
            <w:r w:rsidRPr="00D4506C">
              <w:rPr>
                <w:b/>
                <w:bCs/>
              </w:rPr>
              <w:t>Exp</w:t>
            </w:r>
            <w:proofErr w:type="spellEnd"/>
            <w:r w:rsidRPr="00D4506C">
              <w:rPr>
                <w:b/>
                <w:bCs/>
              </w:rPr>
              <w:t>.</w:t>
            </w:r>
          </w:p>
        </w:tc>
        <w:tc>
          <w:tcPr>
            <w:tcW w:w="5447" w:type="dxa"/>
            <w:tcMar>
              <w:top w:w="85" w:type="dxa"/>
              <w:bottom w:w="85" w:type="dxa"/>
            </w:tcMar>
          </w:tcPr>
          <w:p w14:paraId="084EB2E0" w14:textId="77777777" w:rsidR="00FE7697" w:rsidRPr="0030738A" w:rsidRDefault="00FE7697" w:rsidP="003E7657">
            <w:pPr>
              <w:pStyle w:val="IPA-Tabelle"/>
              <w:rPr>
                <w:sz w:val="22"/>
                <w:szCs w:val="22"/>
              </w:rPr>
            </w:pPr>
            <w:r>
              <w:rPr>
                <w:sz w:val="22"/>
                <w:szCs w:val="22"/>
              </w:rPr>
              <w:t>User-Experience, Benutzerfreundlichkeit</w:t>
            </w:r>
          </w:p>
        </w:tc>
      </w:tr>
      <w:tr w:rsidR="00112FB2" w:rsidRPr="0030738A" w14:paraId="6FA5DC99" w14:textId="77777777" w:rsidTr="00336E6C">
        <w:tc>
          <w:tcPr>
            <w:tcW w:w="2770" w:type="dxa"/>
            <w:tcMar>
              <w:top w:w="85" w:type="dxa"/>
              <w:bottom w:w="85" w:type="dxa"/>
            </w:tcMar>
          </w:tcPr>
          <w:p w14:paraId="5652E686" w14:textId="35139B03" w:rsidR="00112FB2" w:rsidRPr="00D4506C" w:rsidRDefault="00112FB2" w:rsidP="003E7657">
            <w:pPr>
              <w:pStyle w:val="IPA-Tabelle"/>
              <w:rPr>
                <w:b/>
                <w:bCs/>
              </w:rPr>
            </w:pPr>
            <w:proofErr w:type="spellStart"/>
            <w:r>
              <w:rPr>
                <w:b/>
                <w:bCs/>
              </w:rPr>
              <w:lastRenderedPageBreak/>
              <w:t>TypoScript</w:t>
            </w:r>
            <w:proofErr w:type="spellEnd"/>
          </w:p>
        </w:tc>
        <w:tc>
          <w:tcPr>
            <w:tcW w:w="5447" w:type="dxa"/>
            <w:tcMar>
              <w:top w:w="85" w:type="dxa"/>
              <w:bottom w:w="85" w:type="dxa"/>
            </w:tcMar>
          </w:tcPr>
          <w:p w14:paraId="4562856F" w14:textId="1C9B169F" w:rsidR="00112FB2" w:rsidRDefault="00112FB2" w:rsidP="003E7657">
            <w:pPr>
              <w:pStyle w:val="IPA-Tabelle"/>
              <w:rPr>
                <w:sz w:val="22"/>
                <w:szCs w:val="22"/>
              </w:rPr>
            </w:pPr>
            <w:r>
              <w:rPr>
                <w:sz w:val="22"/>
                <w:szCs w:val="22"/>
              </w:rPr>
              <w:t>TYPO3-Eigene Konfigurationssprache</w:t>
            </w:r>
          </w:p>
        </w:tc>
      </w:tr>
      <w:tr w:rsidR="00DB0E29" w:rsidRPr="00DB0E29" w14:paraId="6D4FB297" w14:textId="77777777" w:rsidTr="00336E6C">
        <w:tc>
          <w:tcPr>
            <w:tcW w:w="2770" w:type="dxa"/>
            <w:tcMar>
              <w:top w:w="85" w:type="dxa"/>
              <w:bottom w:w="85" w:type="dxa"/>
            </w:tcMar>
          </w:tcPr>
          <w:p w14:paraId="5CB93986" w14:textId="70B232A7" w:rsidR="00DB0E29" w:rsidRDefault="00DB0E29" w:rsidP="003E7657">
            <w:pPr>
              <w:pStyle w:val="IPA-Tabelle"/>
              <w:rPr>
                <w:b/>
                <w:bCs/>
              </w:rPr>
            </w:pPr>
            <w:r>
              <w:rPr>
                <w:b/>
                <w:bCs/>
              </w:rPr>
              <w:t>Minor-Update</w:t>
            </w:r>
          </w:p>
        </w:tc>
        <w:tc>
          <w:tcPr>
            <w:tcW w:w="5447" w:type="dxa"/>
            <w:tcMar>
              <w:top w:w="85" w:type="dxa"/>
              <w:bottom w:w="85" w:type="dxa"/>
            </w:tcMar>
          </w:tcPr>
          <w:p w14:paraId="48E0A611" w14:textId="6AE33086" w:rsidR="00DB0E29" w:rsidRPr="00DB0E29" w:rsidRDefault="00DB0E29" w:rsidP="003E7657">
            <w:pPr>
              <w:pStyle w:val="IPA-Tabelle"/>
              <w:rPr>
                <w:sz w:val="22"/>
                <w:szCs w:val="22"/>
                <w:lang w:val="en-GB"/>
              </w:rPr>
            </w:pPr>
            <w:r w:rsidRPr="00DB0E29">
              <w:rPr>
                <w:sz w:val="22"/>
                <w:szCs w:val="22"/>
                <w:lang w:val="en-GB"/>
              </w:rPr>
              <w:t xml:space="preserve">TYPO3-Core Update, Bugfixes und </w:t>
            </w:r>
            <w:proofErr w:type="spellStart"/>
            <w:r w:rsidRPr="00DB0E29">
              <w:rPr>
                <w:sz w:val="22"/>
                <w:szCs w:val="22"/>
                <w:lang w:val="en-GB"/>
              </w:rPr>
              <w:t>ev</w:t>
            </w:r>
            <w:r>
              <w:rPr>
                <w:sz w:val="22"/>
                <w:szCs w:val="22"/>
                <w:lang w:val="en-GB"/>
              </w:rPr>
              <w:t>tl</w:t>
            </w:r>
            <w:proofErr w:type="spellEnd"/>
            <w:r>
              <w:rPr>
                <w:sz w:val="22"/>
                <w:szCs w:val="22"/>
                <w:lang w:val="en-GB"/>
              </w:rPr>
              <w:t xml:space="preserve">. </w:t>
            </w:r>
            <w:proofErr w:type="spellStart"/>
            <w:r>
              <w:rPr>
                <w:sz w:val="22"/>
                <w:szCs w:val="22"/>
                <w:lang w:val="en-GB"/>
              </w:rPr>
              <w:t>Securityupdate</w:t>
            </w:r>
            <w:proofErr w:type="spellEnd"/>
          </w:p>
        </w:tc>
      </w:tr>
      <w:tr w:rsidR="00DB0E29" w:rsidRPr="00DB0E29" w14:paraId="09A273DB" w14:textId="77777777" w:rsidTr="00336E6C">
        <w:tc>
          <w:tcPr>
            <w:tcW w:w="2770" w:type="dxa"/>
            <w:tcMar>
              <w:top w:w="85" w:type="dxa"/>
              <w:bottom w:w="85" w:type="dxa"/>
            </w:tcMar>
          </w:tcPr>
          <w:p w14:paraId="2D79056C" w14:textId="38435879" w:rsidR="00DB0E29" w:rsidRPr="00DB0E29" w:rsidRDefault="00DB0E29" w:rsidP="003E7657">
            <w:pPr>
              <w:pStyle w:val="IPA-Tabelle"/>
              <w:rPr>
                <w:b/>
                <w:bCs/>
              </w:rPr>
            </w:pPr>
            <w:r w:rsidRPr="00DB0E29">
              <w:rPr>
                <w:b/>
                <w:bCs/>
                <w:sz w:val="22"/>
                <w:szCs w:val="22"/>
                <w:lang w:val="en-GB"/>
              </w:rPr>
              <w:t>Bugfixes</w:t>
            </w:r>
          </w:p>
        </w:tc>
        <w:tc>
          <w:tcPr>
            <w:tcW w:w="5447" w:type="dxa"/>
            <w:tcMar>
              <w:top w:w="85" w:type="dxa"/>
              <w:bottom w:w="85" w:type="dxa"/>
            </w:tcMar>
          </w:tcPr>
          <w:p w14:paraId="16D1CC97" w14:textId="6BA1B4C3" w:rsidR="00DB0E29" w:rsidRPr="00DB0E29" w:rsidRDefault="00DB0E29" w:rsidP="003E7657">
            <w:pPr>
              <w:pStyle w:val="IPA-Tabelle"/>
              <w:rPr>
                <w:sz w:val="22"/>
                <w:szCs w:val="22"/>
              </w:rPr>
            </w:pPr>
            <w:r w:rsidRPr="00DB0E29">
              <w:rPr>
                <w:sz w:val="22"/>
                <w:szCs w:val="22"/>
              </w:rPr>
              <w:t xml:space="preserve">Je nachdem gibt es </w:t>
            </w:r>
            <w:r>
              <w:rPr>
                <w:sz w:val="22"/>
                <w:szCs w:val="22"/>
              </w:rPr>
              <w:t xml:space="preserve">Situationen, in denen die TYPO3 Installation etwas tut (oder eben </w:t>
            </w:r>
            <w:proofErr w:type="spellStart"/>
            <w:r>
              <w:rPr>
                <w:sz w:val="22"/>
                <w:szCs w:val="22"/>
              </w:rPr>
              <w:t>icht</w:t>
            </w:r>
            <w:proofErr w:type="spellEnd"/>
            <w:r>
              <w:rPr>
                <w:sz w:val="22"/>
                <w:szCs w:val="22"/>
              </w:rPr>
              <w:t xml:space="preserve"> tut), was so nicht vorgesehen ist. Das nennt man einen Bug. Ein Bugfix löst dieses Problem, damit die Installation einwandfrei läuft.</w:t>
            </w:r>
          </w:p>
        </w:tc>
      </w:tr>
      <w:tr w:rsidR="00DB0E29" w:rsidRPr="00DB0E29" w14:paraId="60BF6637" w14:textId="77777777" w:rsidTr="00336E6C">
        <w:tc>
          <w:tcPr>
            <w:tcW w:w="2770" w:type="dxa"/>
            <w:tcMar>
              <w:top w:w="85" w:type="dxa"/>
              <w:bottom w:w="85" w:type="dxa"/>
            </w:tcMar>
          </w:tcPr>
          <w:p w14:paraId="17072652" w14:textId="36A2E09B" w:rsidR="00DB0E29" w:rsidRPr="00DB0E29" w:rsidRDefault="00DB0E29" w:rsidP="003E7657">
            <w:pPr>
              <w:pStyle w:val="IPA-Tabelle"/>
              <w:rPr>
                <w:b/>
                <w:bCs/>
                <w:sz w:val="22"/>
                <w:szCs w:val="22"/>
                <w:lang w:val="en-GB"/>
              </w:rPr>
            </w:pPr>
            <w:proofErr w:type="spellStart"/>
            <w:r>
              <w:rPr>
                <w:b/>
                <w:bCs/>
                <w:sz w:val="22"/>
                <w:szCs w:val="22"/>
                <w:lang w:val="en-GB"/>
              </w:rPr>
              <w:t>Securityupdate</w:t>
            </w:r>
            <w:proofErr w:type="spellEnd"/>
          </w:p>
        </w:tc>
        <w:tc>
          <w:tcPr>
            <w:tcW w:w="5447" w:type="dxa"/>
            <w:tcMar>
              <w:top w:w="85" w:type="dxa"/>
              <w:bottom w:w="85" w:type="dxa"/>
            </w:tcMar>
          </w:tcPr>
          <w:p w14:paraId="0855DB01" w14:textId="00BD8EB6" w:rsidR="00DB0E29" w:rsidRPr="00DB0E29" w:rsidRDefault="00DB0E29" w:rsidP="003E7657">
            <w:pPr>
              <w:pStyle w:val="IPA-Tabelle"/>
              <w:rPr>
                <w:sz w:val="22"/>
                <w:szCs w:val="22"/>
              </w:rPr>
            </w:pPr>
            <w:r w:rsidRPr="00DB0E29">
              <w:rPr>
                <w:sz w:val="22"/>
                <w:szCs w:val="22"/>
              </w:rPr>
              <w:t>Verbessert die Sicherheit der I</w:t>
            </w:r>
            <w:r>
              <w:rPr>
                <w:sz w:val="22"/>
                <w:szCs w:val="22"/>
              </w:rPr>
              <w:t xml:space="preserve">nstallation, beispielsweise durch </w:t>
            </w:r>
            <w:r w:rsidR="00513ADD">
              <w:rPr>
                <w:sz w:val="22"/>
                <w:szCs w:val="22"/>
              </w:rPr>
              <w:t>Passwortverschlüsselung</w:t>
            </w:r>
            <w:r w:rsidR="00657F78">
              <w:rPr>
                <w:sz w:val="22"/>
                <w:szCs w:val="22"/>
              </w:rPr>
              <w:t xml:space="preserve">. </w:t>
            </w:r>
          </w:p>
        </w:tc>
      </w:tr>
      <w:tr w:rsidR="00316B71" w:rsidRPr="00DB0E29" w14:paraId="76419232" w14:textId="77777777" w:rsidTr="00336E6C">
        <w:tc>
          <w:tcPr>
            <w:tcW w:w="2770" w:type="dxa"/>
            <w:tcMar>
              <w:top w:w="85" w:type="dxa"/>
              <w:bottom w:w="85" w:type="dxa"/>
            </w:tcMar>
          </w:tcPr>
          <w:p w14:paraId="64333DA0" w14:textId="4C927FE6" w:rsidR="00316B71" w:rsidRDefault="00316B71" w:rsidP="003E7657">
            <w:pPr>
              <w:pStyle w:val="IPA-Tabelle"/>
              <w:rPr>
                <w:b/>
                <w:bCs/>
                <w:sz w:val="22"/>
                <w:szCs w:val="22"/>
                <w:lang w:val="en-GB"/>
              </w:rPr>
            </w:pPr>
            <w:hyperlink w:anchor="_Glossar" w:history="1">
              <w:r w:rsidRPr="00316B71">
                <w:rPr>
                  <w:b/>
                  <w:bCs/>
                  <w:sz w:val="22"/>
                  <w:szCs w:val="22"/>
                  <w:lang w:val="en-GB"/>
                </w:rPr>
                <w:t>LTS-Version</w:t>
              </w:r>
            </w:hyperlink>
          </w:p>
        </w:tc>
        <w:tc>
          <w:tcPr>
            <w:tcW w:w="5447" w:type="dxa"/>
            <w:tcMar>
              <w:top w:w="85" w:type="dxa"/>
              <w:bottom w:w="85" w:type="dxa"/>
            </w:tcMar>
          </w:tcPr>
          <w:p w14:paraId="1CD01851" w14:textId="20D0A650" w:rsidR="00316B71" w:rsidRPr="00DB0E29" w:rsidRDefault="00316B71" w:rsidP="003E7657">
            <w:pPr>
              <w:pStyle w:val="IPA-Tabelle"/>
              <w:rPr>
                <w:sz w:val="22"/>
                <w:szCs w:val="22"/>
              </w:rPr>
            </w:pPr>
            <w:r>
              <w:rPr>
                <w:sz w:val="22"/>
                <w:szCs w:val="22"/>
              </w:rPr>
              <w:t>Eine LTS-Version ist eine neue Version von TYPO3. Anders als bei Minor-Updates kann es sein, dass die Systemarchitektur angepasst wird und es müssen, je nach Extension, viele Dinge angepasst werden.</w:t>
            </w:r>
          </w:p>
        </w:tc>
      </w:tr>
      <w:tr w:rsidR="00B03326" w:rsidRPr="00DB0E29" w14:paraId="1B620CE1" w14:textId="77777777" w:rsidTr="00336E6C">
        <w:tc>
          <w:tcPr>
            <w:tcW w:w="2770" w:type="dxa"/>
            <w:tcMar>
              <w:top w:w="85" w:type="dxa"/>
              <w:bottom w:w="85" w:type="dxa"/>
            </w:tcMar>
          </w:tcPr>
          <w:p w14:paraId="18FC6C79" w14:textId="7D621485" w:rsidR="00B03326" w:rsidRPr="00316B71" w:rsidRDefault="00B03326" w:rsidP="003E7657">
            <w:pPr>
              <w:pStyle w:val="IPA-Tabelle"/>
              <w:rPr>
                <w:b/>
                <w:bCs/>
                <w:sz w:val="22"/>
                <w:szCs w:val="22"/>
                <w:lang w:val="en-GB"/>
              </w:rPr>
            </w:pPr>
            <w:r>
              <w:rPr>
                <w:b/>
                <w:bCs/>
                <w:sz w:val="22"/>
                <w:szCs w:val="22"/>
                <w:lang w:val="en-GB"/>
              </w:rPr>
              <w:t>Cookie</w:t>
            </w:r>
          </w:p>
        </w:tc>
        <w:tc>
          <w:tcPr>
            <w:tcW w:w="5447" w:type="dxa"/>
            <w:tcMar>
              <w:top w:w="85" w:type="dxa"/>
              <w:bottom w:w="85" w:type="dxa"/>
            </w:tcMar>
          </w:tcPr>
          <w:p w14:paraId="26DA2FA1" w14:textId="51FAD216" w:rsidR="00B03326" w:rsidRDefault="00B03326" w:rsidP="003E7657">
            <w:pPr>
              <w:pStyle w:val="IPA-Tabelle"/>
              <w:rPr>
                <w:sz w:val="22"/>
                <w:szCs w:val="22"/>
              </w:rPr>
            </w:pPr>
            <w:r>
              <w:rPr>
                <w:sz w:val="22"/>
                <w:szCs w:val="22"/>
              </w:rPr>
              <w:t xml:space="preserve">Ermöglicht es, eine </w:t>
            </w:r>
            <w:hyperlink w:anchor="_Glossar" w:history="1">
              <w:r w:rsidRPr="00B03326">
                <w:rPr>
                  <w:rStyle w:val="Hyperlink"/>
                  <w:sz w:val="22"/>
                  <w:szCs w:val="22"/>
                </w:rPr>
                <w:t>Session</w:t>
              </w:r>
            </w:hyperlink>
            <w:r>
              <w:rPr>
                <w:sz w:val="22"/>
                <w:szCs w:val="22"/>
              </w:rPr>
              <w:t xml:space="preserve"> eines Websitebenutzers zu speichern.</w:t>
            </w:r>
          </w:p>
        </w:tc>
      </w:tr>
      <w:tr w:rsidR="00B03326" w:rsidRPr="00DB0E29" w14:paraId="309DF4FF" w14:textId="77777777" w:rsidTr="00336E6C">
        <w:tc>
          <w:tcPr>
            <w:tcW w:w="2770" w:type="dxa"/>
            <w:tcMar>
              <w:top w:w="85" w:type="dxa"/>
              <w:bottom w:w="85" w:type="dxa"/>
            </w:tcMar>
          </w:tcPr>
          <w:p w14:paraId="3363AB95" w14:textId="483AE984" w:rsidR="00B03326" w:rsidRDefault="00B03326" w:rsidP="003E7657">
            <w:pPr>
              <w:pStyle w:val="IPA-Tabelle"/>
              <w:rPr>
                <w:b/>
                <w:bCs/>
                <w:sz w:val="22"/>
                <w:szCs w:val="22"/>
                <w:lang w:val="en-GB"/>
              </w:rPr>
            </w:pPr>
            <w:r>
              <w:rPr>
                <w:b/>
                <w:bCs/>
                <w:sz w:val="22"/>
                <w:szCs w:val="22"/>
                <w:lang w:val="en-GB"/>
              </w:rPr>
              <w:t>Session-Cookie</w:t>
            </w:r>
          </w:p>
        </w:tc>
        <w:tc>
          <w:tcPr>
            <w:tcW w:w="5447" w:type="dxa"/>
            <w:tcMar>
              <w:top w:w="85" w:type="dxa"/>
              <w:bottom w:w="85" w:type="dxa"/>
            </w:tcMar>
          </w:tcPr>
          <w:p w14:paraId="11BA3C0A" w14:textId="6217906C" w:rsidR="00B03326" w:rsidRDefault="00B03326" w:rsidP="003E7657">
            <w:pPr>
              <w:pStyle w:val="IPA-Tabelle"/>
              <w:rPr>
                <w:sz w:val="22"/>
                <w:szCs w:val="22"/>
              </w:rPr>
            </w:pPr>
            <w:r>
              <w:rPr>
                <w:sz w:val="22"/>
                <w:szCs w:val="22"/>
              </w:rPr>
              <w:t xml:space="preserve">Speichert die </w:t>
            </w:r>
            <w:hyperlink w:anchor="_Glossar" w:history="1">
              <w:r w:rsidRPr="00B03326">
                <w:rPr>
                  <w:rStyle w:val="Hyperlink"/>
                  <w:sz w:val="22"/>
                  <w:szCs w:val="22"/>
                </w:rPr>
                <w:t>Session</w:t>
              </w:r>
            </w:hyperlink>
            <w:r>
              <w:rPr>
                <w:sz w:val="22"/>
                <w:szCs w:val="22"/>
              </w:rPr>
              <w:t xml:space="preserve"> eines Websitebenutzers, wird aber beim Schliessen des Browsers gelöscht. </w:t>
            </w:r>
          </w:p>
        </w:tc>
      </w:tr>
      <w:tr w:rsidR="00B03326" w:rsidRPr="00DB0E29" w14:paraId="56FD173C" w14:textId="77777777" w:rsidTr="00336E6C">
        <w:tc>
          <w:tcPr>
            <w:tcW w:w="2770" w:type="dxa"/>
            <w:tcMar>
              <w:top w:w="85" w:type="dxa"/>
              <w:bottom w:w="85" w:type="dxa"/>
            </w:tcMar>
          </w:tcPr>
          <w:p w14:paraId="48E2890E" w14:textId="475E2A14" w:rsidR="00B03326" w:rsidRDefault="00B03326" w:rsidP="003E7657">
            <w:pPr>
              <w:pStyle w:val="IPA-Tabelle"/>
              <w:rPr>
                <w:b/>
                <w:bCs/>
                <w:sz w:val="22"/>
                <w:szCs w:val="22"/>
                <w:lang w:val="en-GB"/>
              </w:rPr>
            </w:pPr>
          </w:p>
        </w:tc>
        <w:tc>
          <w:tcPr>
            <w:tcW w:w="5447" w:type="dxa"/>
            <w:tcMar>
              <w:top w:w="85" w:type="dxa"/>
              <w:bottom w:w="85" w:type="dxa"/>
            </w:tcMar>
          </w:tcPr>
          <w:p w14:paraId="35B0B42E" w14:textId="77777777" w:rsidR="00B03326" w:rsidRDefault="00B03326" w:rsidP="003E7657">
            <w:pPr>
              <w:pStyle w:val="IPA-Tabelle"/>
              <w:rPr>
                <w:sz w:val="22"/>
                <w:szCs w:val="22"/>
              </w:rPr>
            </w:pPr>
          </w:p>
        </w:tc>
      </w:tr>
    </w:tbl>
    <w:p w14:paraId="34D8C796" w14:textId="77777777" w:rsidR="00336E6C" w:rsidRPr="00DB0E29" w:rsidRDefault="00336E6C" w:rsidP="00336E6C">
      <w:pPr>
        <w:pStyle w:val="IPA-TextkrperStandart"/>
      </w:pPr>
    </w:p>
    <w:p w14:paraId="3909F9CA" w14:textId="77777777" w:rsidR="00C05624" w:rsidRPr="00DB0E29" w:rsidRDefault="00C05624" w:rsidP="00C05624">
      <w:pPr>
        <w:pStyle w:val="IPA-TextkrperStandart"/>
      </w:pPr>
    </w:p>
    <w:p w14:paraId="5D4D8EDE" w14:textId="77777777" w:rsidR="005554B9" w:rsidRPr="00DB0E29" w:rsidRDefault="005554B9" w:rsidP="00737221">
      <w:pPr>
        <w:pStyle w:val="IPA-HinweistexteTextkanngelschtwerden"/>
      </w:pPr>
    </w:p>
    <w:p w14:paraId="59AAAC73" w14:textId="77777777" w:rsidR="00737221" w:rsidRPr="00DB0E29" w:rsidRDefault="00737221" w:rsidP="001F004E">
      <w:pPr>
        <w:pStyle w:val="IPA-HinweistexteTextkanngelschtwerden"/>
      </w:pPr>
    </w:p>
    <w:p w14:paraId="03A694FF" w14:textId="77777777" w:rsidR="00737221" w:rsidRPr="000B38E8" w:rsidRDefault="001F004E" w:rsidP="001F004E">
      <w:pPr>
        <w:pStyle w:val="IPA-HinweistexteTextkanngelschtwerden"/>
      </w:pPr>
      <w:r w:rsidRPr="000B38E8">
        <w:t>Tipp: Word 2010/13 Layout/Sortieren nach… ;-)</w:t>
      </w:r>
    </w:p>
    <w:p w14:paraId="28AE9D41" w14:textId="77777777" w:rsidR="00526537" w:rsidRPr="000B38E8" w:rsidRDefault="00526537" w:rsidP="00526537"/>
    <w:p w14:paraId="4DD39D4E" w14:textId="77777777" w:rsidR="00526537" w:rsidRPr="000B38E8" w:rsidRDefault="00526537" w:rsidP="00526537"/>
    <w:p w14:paraId="4A46993E" w14:textId="77777777" w:rsidR="00737221" w:rsidRPr="000B38E8" w:rsidRDefault="00526537" w:rsidP="00526537">
      <w:pPr>
        <w:tabs>
          <w:tab w:val="left" w:pos="3924"/>
        </w:tabs>
      </w:pPr>
      <w:r w:rsidRPr="000B38E8">
        <w:tab/>
      </w:r>
    </w:p>
    <w:p w14:paraId="50DD8DDA" w14:textId="1A060C22" w:rsidR="0090610A" w:rsidRDefault="0090610A" w:rsidP="00737221">
      <w:pPr>
        <w:pStyle w:val="Heading1"/>
      </w:pPr>
      <w:bookmarkStart w:id="127" w:name="_Toc68858105"/>
      <w:r>
        <w:lastRenderedPageBreak/>
        <w:t>Literatur- und Quellenverzeichnis</w:t>
      </w:r>
      <w:bookmarkEnd w:id="127"/>
    </w:p>
    <w:p w14:paraId="792D2DBC" w14:textId="2D53A0DA" w:rsidR="00B158FF" w:rsidRDefault="00B158FF" w:rsidP="00B158FF">
      <w:pPr>
        <w:pStyle w:val="Caption"/>
        <w:keepNext/>
      </w:pPr>
      <w:bookmarkStart w:id="128" w:name="_Toc68851347"/>
      <w:r>
        <w:t xml:space="preserve">Tabelle </w:t>
      </w:r>
      <w:r w:rsidR="00FF411C">
        <w:fldChar w:fldCharType="begin"/>
      </w:r>
      <w:r w:rsidR="00FF411C">
        <w:instrText xml:space="preserve"> SEQ Tabelle \* ARABIC </w:instrText>
      </w:r>
      <w:r w:rsidR="00FF411C">
        <w:fldChar w:fldCharType="separate"/>
      </w:r>
      <w:r w:rsidR="006F6686">
        <w:rPr>
          <w:noProof/>
        </w:rPr>
        <w:t>15</w:t>
      </w:r>
      <w:r w:rsidR="00FF411C">
        <w:rPr>
          <w:noProof/>
        </w:rPr>
        <w:fldChar w:fldCharType="end"/>
      </w:r>
      <w:r>
        <w:rPr>
          <w:lang w:val="en-GB"/>
        </w:rPr>
        <w:t xml:space="preserve">, </w:t>
      </w:r>
      <w:proofErr w:type="spellStart"/>
      <w:r>
        <w:rPr>
          <w:lang w:val="en-GB"/>
        </w:rPr>
        <w:t>Literatur</w:t>
      </w:r>
      <w:proofErr w:type="spellEnd"/>
      <w:r>
        <w:rPr>
          <w:lang w:val="en-GB"/>
        </w:rPr>
        <w:t xml:space="preserve">- und </w:t>
      </w:r>
      <w:proofErr w:type="spellStart"/>
      <w:r>
        <w:rPr>
          <w:lang w:val="en-GB"/>
        </w:rPr>
        <w:t>Quellenverzeichnis</w:t>
      </w:r>
      <w:bookmarkEnd w:id="128"/>
      <w:proofErr w:type="spellEnd"/>
    </w:p>
    <w:tbl>
      <w:tblPr>
        <w:tblStyle w:val="GridTable4-Accent1"/>
        <w:tblW w:w="0" w:type="auto"/>
        <w:tblLook w:val="04A0" w:firstRow="1" w:lastRow="0" w:firstColumn="1" w:lastColumn="0" w:noHBand="0" w:noVBand="1"/>
      </w:tblPr>
      <w:tblGrid>
        <w:gridCol w:w="1594"/>
        <w:gridCol w:w="7468"/>
      </w:tblGrid>
      <w:tr w:rsidR="00B158FF" w14:paraId="723D8843" w14:textId="77777777" w:rsidTr="00B15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6EEB397D" w14:textId="76054101" w:rsidR="00B158FF" w:rsidRDefault="00B158FF" w:rsidP="00663286">
            <w:pPr>
              <w:pStyle w:val="IPA-TextkrperStandart"/>
              <w:rPr>
                <w:lang w:val="de-DE"/>
              </w:rPr>
            </w:pPr>
            <w:r>
              <w:rPr>
                <w:lang w:val="de-DE"/>
              </w:rPr>
              <w:t>Bezeichnung</w:t>
            </w:r>
          </w:p>
        </w:tc>
        <w:tc>
          <w:tcPr>
            <w:tcW w:w="7468" w:type="dxa"/>
          </w:tcPr>
          <w:p w14:paraId="510970E9" w14:textId="0EEEDE05" w:rsidR="00B158FF" w:rsidRDefault="00B158FF" w:rsidP="00663286">
            <w:pPr>
              <w:pStyle w:val="IPA-TextkrperStandart"/>
              <w:cnfStyle w:val="100000000000" w:firstRow="1" w:lastRow="0" w:firstColumn="0" w:lastColumn="0" w:oddVBand="0" w:evenVBand="0" w:oddHBand="0" w:evenHBand="0" w:firstRowFirstColumn="0" w:firstRowLastColumn="0" w:lastRowFirstColumn="0" w:lastRowLastColumn="0"/>
              <w:rPr>
                <w:lang w:val="de-DE"/>
              </w:rPr>
            </w:pPr>
            <w:r>
              <w:rPr>
                <w:lang w:val="de-DE"/>
              </w:rPr>
              <w:t>Bemerkungen</w:t>
            </w:r>
          </w:p>
        </w:tc>
      </w:tr>
      <w:tr w:rsidR="00B158FF" w14:paraId="4D4DD74B" w14:textId="77777777" w:rsidTr="00B15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3DA16894" w14:textId="77777777" w:rsidR="00B158FF" w:rsidRDefault="00B158FF" w:rsidP="00663286">
            <w:pPr>
              <w:pStyle w:val="IPA-TextkrperStandart"/>
              <w:rPr>
                <w:lang w:val="de-DE"/>
              </w:rPr>
            </w:pPr>
            <w:r>
              <w:rPr>
                <w:lang w:val="de-DE"/>
              </w:rPr>
              <w:t>Hermes 5.1</w:t>
            </w:r>
          </w:p>
        </w:tc>
        <w:tc>
          <w:tcPr>
            <w:tcW w:w="7468" w:type="dxa"/>
          </w:tcPr>
          <w:p w14:paraId="7435C184" w14:textId="77777777" w:rsidR="00B158FF" w:rsidRPr="0090610A" w:rsidRDefault="00B158FF" w:rsidP="00663286">
            <w:pPr>
              <w:pStyle w:val="IPA-TextkrperStandart"/>
              <w:cnfStyle w:val="000000100000" w:firstRow="0" w:lastRow="0" w:firstColumn="0" w:lastColumn="0" w:oddVBand="0" w:evenVBand="0" w:oddHBand="1" w:evenHBand="0" w:firstRowFirstColumn="0" w:firstRowLastColumn="0" w:lastRowFirstColumn="0" w:lastRowLastColumn="0"/>
            </w:pPr>
            <w:r w:rsidRPr="0090610A">
              <w:t>https://www.hermes.admin.ch/de/projektmanagement/verstehen/ubersicht-hermes/methodenubersicht.html</w:t>
            </w:r>
          </w:p>
        </w:tc>
      </w:tr>
    </w:tbl>
    <w:p w14:paraId="74327595" w14:textId="34E315A3" w:rsidR="00DF700A" w:rsidRPr="00B158FF" w:rsidRDefault="00DF700A" w:rsidP="0090610A">
      <w:pPr>
        <w:pStyle w:val="IPA-TextkrperStandart"/>
      </w:pPr>
    </w:p>
    <w:p w14:paraId="03085211" w14:textId="4E93A7F9" w:rsidR="00D87CB3" w:rsidRDefault="00D87CB3" w:rsidP="00737221">
      <w:pPr>
        <w:pStyle w:val="Heading1"/>
      </w:pPr>
      <w:bookmarkStart w:id="129" w:name="_Toc68858106"/>
      <w:r>
        <w:lastRenderedPageBreak/>
        <w:t>Tabellen- und Abbildungsverzeichnis</w:t>
      </w:r>
      <w:bookmarkEnd w:id="129"/>
    </w:p>
    <w:p w14:paraId="119FD021" w14:textId="77777777" w:rsidR="00D87CB3" w:rsidRPr="00D87CB3" w:rsidRDefault="00D87CB3" w:rsidP="00D87CB3">
      <w:pPr>
        <w:pStyle w:val="IPA-TextkrperStandart"/>
        <w:rPr>
          <w:lang w:val="de-DE"/>
        </w:rPr>
      </w:pPr>
    </w:p>
    <w:p w14:paraId="196AB219" w14:textId="5E3086D5" w:rsidR="00D87CB3" w:rsidRDefault="00D87CB3" w:rsidP="00D87CB3">
      <w:pPr>
        <w:pStyle w:val="Title"/>
      </w:pPr>
      <w:bookmarkStart w:id="130" w:name="_Toc68858107"/>
      <w:r>
        <w:t>Abbildungsverzeichnis</w:t>
      </w:r>
      <w:bookmarkEnd w:id="130"/>
    </w:p>
    <w:p w14:paraId="06B18667" w14:textId="77777777" w:rsidR="00D87CB3" w:rsidRPr="00D87CB3" w:rsidRDefault="00D87CB3" w:rsidP="00D87CB3">
      <w:pPr>
        <w:rPr>
          <w:lang w:eastAsia="de-DE"/>
        </w:rPr>
      </w:pPr>
    </w:p>
    <w:p w14:paraId="58DCACB7" w14:textId="77777777" w:rsidR="00D87CB3" w:rsidRDefault="00D87CB3" w:rsidP="00D87CB3">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lang w:val="de-DE"/>
        </w:rPr>
        <w:fldChar w:fldCharType="begin"/>
      </w:r>
      <w:r w:rsidRPr="00243C69">
        <w:rPr>
          <w:sz w:val="22"/>
          <w:szCs w:val="22"/>
          <w:lang w:val="de-DE"/>
        </w:rPr>
        <w:instrText xml:space="preserve"> TOC \h \z \c "Abbildung" </w:instrText>
      </w:r>
      <w:r w:rsidRPr="00243C69">
        <w:rPr>
          <w:sz w:val="22"/>
          <w:szCs w:val="22"/>
          <w:lang w:val="de-DE"/>
        </w:rPr>
        <w:fldChar w:fldCharType="separate"/>
      </w:r>
      <w:hyperlink w:anchor="_Toc68851348" w:history="1">
        <w:r w:rsidRPr="00347FC4">
          <w:rPr>
            <w:rStyle w:val="Hyperlink"/>
            <w:noProof/>
          </w:rPr>
          <w:t>Abbildung 1, Arbeitsplatz</w:t>
        </w:r>
        <w:r>
          <w:rPr>
            <w:noProof/>
            <w:webHidden/>
          </w:rPr>
          <w:tab/>
        </w:r>
        <w:r>
          <w:rPr>
            <w:noProof/>
            <w:webHidden/>
          </w:rPr>
          <w:fldChar w:fldCharType="begin"/>
        </w:r>
        <w:r>
          <w:rPr>
            <w:noProof/>
            <w:webHidden/>
          </w:rPr>
          <w:instrText xml:space="preserve"> PAGEREF _Toc68851348 \h </w:instrText>
        </w:r>
        <w:r>
          <w:rPr>
            <w:noProof/>
            <w:webHidden/>
          </w:rPr>
        </w:r>
        <w:r>
          <w:rPr>
            <w:noProof/>
            <w:webHidden/>
          </w:rPr>
          <w:fldChar w:fldCharType="separate"/>
        </w:r>
        <w:r>
          <w:rPr>
            <w:noProof/>
            <w:webHidden/>
          </w:rPr>
          <w:t>7</w:t>
        </w:r>
        <w:r>
          <w:rPr>
            <w:noProof/>
            <w:webHidden/>
          </w:rPr>
          <w:fldChar w:fldCharType="end"/>
        </w:r>
      </w:hyperlink>
    </w:p>
    <w:p w14:paraId="24DAD02F" w14:textId="77777777" w:rsidR="00D87CB3" w:rsidRDefault="005E6911" w:rsidP="00D87CB3">
      <w:pPr>
        <w:pStyle w:val="TableofFigures"/>
        <w:tabs>
          <w:tab w:val="right" w:leader="dot" w:pos="9061"/>
        </w:tabs>
        <w:rPr>
          <w:rFonts w:asciiTheme="minorHAnsi" w:eastAsiaTheme="minorEastAsia" w:hAnsiTheme="minorHAnsi" w:cstheme="minorBidi"/>
          <w:noProof/>
          <w:sz w:val="22"/>
          <w:szCs w:val="22"/>
          <w:lang w:eastAsia="de-CH"/>
        </w:rPr>
      </w:pPr>
      <w:hyperlink r:id="rId36" w:anchor="_Toc68851349" w:history="1">
        <w:r w:rsidR="00D87CB3" w:rsidRPr="00347FC4">
          <w:rPr>
            <w:rStyle w:val="Hyperlink"/>
            <w:noProof/>
          </w:rPr>
          <w:t>Abbildung 2</w:t>
        </w:r>
        <w:r w:rsidR="00D87CB3" w:rsidRPr="00347FC4">
          <w:rPr>
            <w:rStyle w:val="Hyperlink"/>
            <w:noProof/>
            <w:lang w:val="en-GB"/>
          </w:rPr>
          <w:t>, Logo T8</w:t>
        </w:r>
        <w:r w:rsidR="00D87CB3">
          <w:rPr>
            <w:noProof/>
            <w:webHidden/>
          </w:rPr>
          <w:tab/>
        </w:r>
        <w:r w:rsidR="00D87CB3">
          <w:rPr>
            <w:noProof/>
            <w:webHidden/>
          </w:rPr>
          <w:fldChar w:fldCharType="begin"/>
        </w:r>
        <w:r w:rsidR="00D87CB3">
          <w:rPr>
            <w:noProof/>
            <w:webHidden/>
          </w:rPr>
          <w:instrText xml:space="preserve"> PAGEREF _Toc68851349 \h </w:instrText>
        </w:r>
        <w:r w:rsidR="00D87CB3">
          <w:rPr>
            <w:noProof/>
            <w:webHidden/>
          </w:rPr>
        </w:r>
        <w:r w:rsidR="00D87CB3">
          <w:rPr>
            <w:noProof/>
            <w:webHidden/>
          </w:rPr>
          <w:fldChar w:fldCharType="separate"/>
        </w:r>
        <w:r w:rsidR="00D87CB3">
          <w:rPr>
            <w:noProof/>
            <w:webHidden/>
          </w:rPr>
          <w:t>7</w:t>
        </w:r>
        <w:r w:rsidR="00D87CB3">
          <w:rPr>
            <w:noProof/>
            <w:webHidden/>
          </w:rPr>
          <w:fldChar w:fldCharType="end"/>
        </w:r>
      </w:hyperlink>
    </w:p>
    <w:p w14:paraId="79715D88" w14:textId="77777777" w:rsidR="00D87CB3" w:rsidRDefault="005E6911"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50" w:history="1">
        <w:r w:rsidR="00D87CB3" w:rsidRPr="00347FC4">
          <w:rPr>
            <w:rStyle w:val="Hyperlink"/>
            <w:noProof/>
          </w:rPr>
          <w:t>Abbildung 3</w:t>
        </w:r>
        <w:r w:rsidR="00D87CB3" w:rsidRPr="00347FC4">
          <w:rPr>
            <w:rStyle w:val="Hyperlink"/>
            <w:noProof/>
            <w:lang w:val="en-GB"/>
          </w:rPr>
          <w:t>, Git Push</w:t>
        </w:r>
        <w:r w:rsidR="00D87CB3">
          <w:rPr>
            <w:noProof/>
            <w:webHidden/>
          </w:rPr>
          <w:tab/>
        </w:r>
        <w:r w:rsidR="00D87CB3">
          <w:rPr>
            <w:noProof/>
            <w:webHidden/>
          </w:rPr>
          <w:fldChar w:fldCharType="begin"/>
        </w:r>
        <w:r w:rsidR="00D87CB3">
          <w:rPr>
            <w:noProof/>
            <w:webHidden/>
          </w:rPr>
          <w:instrText xml:space="preserve"> PAGEREF _Toc68851350 \h </w:instrText>
        </w:r>
        <w:r w:rsidR="00D87CB3">
          <w:rPr>
            <w:noProof/>
            <w:webHidden/>
          </w:rPr>
        </w:r>
        <w:r w:rsidR="00D87CB3">
          <w:rPr>
            <w:noProof/>
            <w:webHidden/>
          </w:rPr>
          <w:fldChar w:fldCharType="separate"/>
        </w:r>
        <w:r w:rsidR="00D87CB3">
          <w:rPr>
            <w:noProof/>
            <w:webHidden/>
          </w:rPr>
          <w:t>12</w:t>
        </w:r>
        <w:r w:rsidR="00D87CB3">
          <w:rPr>
            <w:noProof/>
            <w:webHidden/>
          </w:rPr>
          <w:fldChar w:fldCharType="end"/>
        </w:r>
      </w:hyperlink>
    </w:p>
    <w:p w14:paraId="0D1E2F08" w14:textId="77777777" w:rsidR="00D87CB3" w:rsidRDefault="005E6911"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51" w:history="1">
        <w:r w:rsidR="00D87CB3" w:rsidRPr="00347FC4">
          <w:rPr>
            <w:rStyle w:val="Hyperlink"/>
            <w:noProof/>
          </w:rPr>
          <w:t>Abbildung 4</w:t>
        </w:r>
        <w:r w:rsidR="00D87CB3" w:rsidRPr="00347FC4">
          <w:rPr>
            <w:rStyle w:val="Hyperlink"/>
            <w:noProof/>
            <w:lang w:val="en-GB"/>
          </w:rPr>
          <w:t>, Git Pull</w:t>
        </w:r>
        <w:r w:rsidR="00D87CB3">
          <w:rPr>
            <w:noProof/>
            <w:webHidden/>
          </w:rPr>
          <w:tab/>
        </w:r>
        <w:r w:rsidR="00D87CB3">
          <w:rPr>
            <w:noProof/>
            <w:webHidden/>
          </w:rPr>
          <w:fldChar w:fldCharType="begin"/>
        </w:r>
        <w:r w:rsidR="00D87CB3">
          <w:rPr>
            <w:noProof/>
            <w:webHidden/>
          </w:rPr>
          <w:instrText xml:space="preserve"> PAGEREF _Toc68851351 \h </w:instrText>
        </w:r>
        <w:r w:rsidR="00D87CB3">
          <w:rPr>
            <w:noProof/>
            <w:webHidden/>
          </w:rPr>
        </w:r>
        <w:r w:rsidR="00D87CB3">
          <w:rPr>
            <w:noProof/>
            <w:webHidden/>
          </w:rPr>
          <w:fldChar w:fldCharType="separate"/>
        </w:r>
        <w:r w:rsidR="00D87CB3">
          <w:rPr>
            <w:noProof/>
            <w:webHidden/>
          </w:rPr>
          <w:t>12</w:t>
        </w:r>
        <w:r w:rsidR="00D87CB3">
          <w:rPr>
            <w:noProof/>
            <w:webHidden/>
          </w:rPr>
          <w:fldChar w:fldCharType="end"/>
        </w:r>
      </w:hyperlink>
    </w:p>
    <w:p w14:paraId="59FF0CDD" w14:textId="77777777" w:rsidR="00D87CB3" w:rsidRDefault="005E6911"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52" w:history="1">
        <w:r w:rsidR="00D87CB3" w:rsidRPr="00347FC4">
          <w:rPr>
            <w:rStyle w:val="Hyperlink"/>
            <w:noProof/>
          </w:rPr>
          <w:t>Abbildung 5</w:t>
        </w:r>
        <w:r w:rsidR="00D87CB3" w:rsidRPr="00347FC4">
          <w:rPr>
            <w:rStyle w:val="Hyperlink"/>
            <w:noProof/>
            <w:lang w:val="en-GB"/>
          </w:rPr>
          <w:t>, Phasenplanung</w:t>
        </w:r>
        <w:r w:rsidR="00D87CB3">
          <w:rPr>
            <w:noProof/>
            <w:webHidden/>
          </w:rPr>
          <w:tab/>
        </w:r>
        <w:r w:rsidR="00D87CB3">
          <w:rPr>
            <w:noProof/>
            <w:webHidden/>
          </w:rPr>
          <w:fldChar w:fldCharType="begin"/>
        </w:r>
        <w:r w:rsidR="00D87CB3">
          <w:rPr>
            <w:noProof/>
            <w:webHidden/>
          </w:rPr>
          <w:instrText xml:space="preserve"> PAGEREF _Toc68851352 \h </w:instrText>
        </w:r>
        <w:r w:rsidR="00D87CB3">
          <w:rPr>
            <w:noProof/>
            <w:webHidden/>
          </w:rPr>
        </w:r>
        <w:r w:rsidR="00D87CB3">
          <w:rPr>
            <w:noProof/>
            <w:webHidden/>
          </w:rPr>
          <w:fldChar w:fldCharType="separate"/>
        </w:r>
        <w:r w:rsidR="00D87CB3">
          <w:rPr>
            <w:noProof/>
            <w:webHidden/>
          </w:rPr>
          <w:t>14</w:t>
        </w:r>
        <w:r w:rsidR="00D87CB3">
          <w:rPr>
            <w:noProof/>
            <w:webHidden/>
          </w:rPr>
          <w:fldChar w:fldCharType="end"/>
        </w:r>
      </w:hyperlink>
    </w:p>
    <w:p w14:paraId="289D54A7" w14:textId="77777777" w:rsidR="00D87CB3" w:rsidRDefault="005E6911"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53" w:history="1">
        <w:r w:rsidR="00D87CB3" w:rsidRPr="00347FC4">
          <w:rPr>
            <w:rStyle w:val="Hyperlink"/>
            <w:noProof/>
          </w:rPr>
          <w:t>Abbildung 6</w:t>
        </w:r>
        <w:r w:rsidR="00D87CB3" w:rsidRPr="00347FC4">
          <w:rPr>
            <w:rStyle w:val="Hyperlink"/>
            <w:noProof/>
            <w:lang w:val="en-GB"/>
          </w:rPr>
          <w:t>, Meilensteinplanung</w:t>
        </w:r>
        <w:r w:rsidR="00D87CB3">
          <w:rPr>
            <w:noProof/>
            <w:webHidden/>
          </w:rPr>
          <w:tab/>
        </w:r>
        <w:r w:rsidR="00D87CB3">
          <w:rPr>
            <w:noProof/>
            <w:webHidden/>
          </w:rPr>
          <w:fldChar w:fldCharType="begin"/>
        </w:r>
        <w:r w:rsidR="00D87CB3">
          <w:rPr>
            <w:noProof/>
            <w:webHidden/>
          </w:rPr>
          <w:instrText xml:space="preserve"> PAGEREF _Toc68851353 \h </w:instrText>
        </w:r>
        <w:r w:rsidR="00D87CB3">
          <w:rPr>
            <w:noProof/>
            <w:webHidden/>
          </w:rPr>
        </w:r>
        <w:r w:rsidR="00D87CB3">
          <w:rPr>
            <w:noProof/>
            <w:webHidden/>
          </w:rPr>
          <w:fldChar w:fldCharType="separate"/>
        </w:r>
        <w:r w:rsidR="00D87CB3">
          <w:rPr>
            <w:noProof/>
            <w:webHidden/>
          </w:rPr>
          <w:t>15</w:t>
        </w:r>
        <w:r w:rsidR="00D87CB3">
          <w:rPr>
            <w:noProof/>
            <w:webHidden/>
          </w:rPr>
          <w:fldChar w:fldCharType="end"/>
        </w:r>
      </w:hyperlink>
    </w:p>
    <w:p w14:paraId="36C54064" w14:textId="77777777" w:rsidR="00D87CB3" w:rsidRDefault="005E6911" w:rsidP="00D87CB3">
      <w:pPr>
        <w:pStyle w:val="TableofFigures"/>
        <w:tabs>
          <w:tab w:val="right" w:leader="dot" w:pos="9061"/>
        </w:tabs>
        <w:rPr>
          <w:rFonts w:asciiTheme="minorHAnsi" w:eastAsiaTheme="minorEastAsia" w:hAnsiTheme="minorHAnsi" w:cstheme="minorBidi"/>
          <w:noProof/>
          <w:sz w:val="22"/>
          <w:szCs w:val="22"/>
          <w:lang w:eastAsia="de-CH"/>
        </w:rPr>
      </w:pPr>
      <w:hyperlink r:id="rId37" w:anchor="_Toc68851354" w:history="1">
        <w:r w:rsidR="00D87CB3" w:rsidRPr="00347FC4">
          <w:rPr>
            <w:rStyle w:val="Hyperlink"/>
            <w:noProof/>
          </w:rPr>
          <w:t>Abbildung 7</w:t>
        </w:r>
        <w:r w:rsidR="00D87CB3" w:rsidRPr="00347FC4">
          <w:rPr>
            <w:rStyle w:val="Hyperlink"/>
            <w:noProof/>
            <w:lang w:val="en-GB"/>
          </w:rPr>
          <w:t>, Modulplan nach Phasen</w:t>
        </w:r>
        <w:r w:rsidR="00D87CB3">
          <w:rPr>
            <w:noProof/>
            <w:webHidden/>
          </w:rPr>
          <w:tab/>
        </w:r>
        <w:r w:rsidR="00D87CB3">
          <w:rPr>
            <w:noProof/>
            <w:webHidden/>
          </w:rPr>
          <w:fldChar w:fldCharType="begin"/>
        </w:r>
        <w:r w:rsidR="00D87CB3">
          <w:rPr>
            <w:noProof/>
            <w:webHidden/>
          </w:rPr>
          <w:instrText xml:space="preserve"> PAGEREF _Toc68851354 \h </w:instrText>
        </w:r>
        <w:r w:rsidR="00D87CB3">
          <w:rPr>
            <w:noProof/>
            <w:webHidden/>
          </w:rPr>
        </w:r>
        <w:r w:rsidR="00D87CB3">
          <w:rPr>
            <w:noProof/>
            <w:webHidden/>
          </w:rPr>
          <w:fldChar w:fldCharType="separate"/>
        </w:r>
        <w:r w:rsidR="00D87CB3">
          <w:rPr>
            <w:noProof/>
            <w:webHidden/>
          </w:rPr>
          <w:t>17</w:t>
        </w:r>
        <w:r w:rsidR="00D87CB3">
          <w:rPr>
            <w:noProof/>
            <w:webHidden/>
          </w:rPr>
          <w:fldChar w:fldCharType="end"/>
        </w:r>
      </w:hyperlink>
    </w:p>
    <w:p w14:paraId="48441F3C" w14:textId="77777777" w:rsidR="00D87CB3" w:rsidRDefault="005E6911"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55" w:history="1">
        <w:r w:rsidR="00D87CB3" w:rsidRPr="00347FC4">
          <w:rPr>
            <w:rStyle w:val="Hyperlink"/>
            <w:noProof/>
          </w:rPr>
          <w:t>Abbildung 8</w:t>
        </w:r>
        <w:r w:rsidR="00D87CB3" w:rsidRPr="00347FC4">
          <w:rPr>
            <w:rStyle w:val="Hyperlink"/>
            <w:noProof/>
            <w:lang w:val="en-GB"/>
          </w:rPr>
          <w:t>, Projektrollen</w:t>
        </w:r>
        <w:r w:rsidR="00D87CB3">
          <w:rPr>
            <w:noProof/>
            <w:webHidden/>
          </w:rPr>
          <w:tab/>
        </w:r>
        <w:r w:rsidR="00D87CB3">
          <w:rPr>
            <w:noProof/>
            <w:webHidden/>
          </w:rPr>
          <w:fldChar w:fldCharType="begin"/>
        </w:r>
        <w:r w:rsidR="00D87CB3">
          <w:rPr>
            <w:noProof/>
            <w:webHidden/>
          </w:rPr>
          <w:instrText xml:space="preserve"> PAGEREF _Toc68851355 \h </w:instrText>
        </w:r>
        <w:r w:rsidR="00D87CB3">
          <w:rPr>
            <w:noProof/>
            <w:webHidden/>
          </w:rPr>
        </w:r>
        <w:r w:rsidR="00D87CB3">
          <w:rPr>
            <w:noProof/>
            <w:webHidden/>
          </w:rPr>
          <w:fldChar w:fldCharType="separate"/>
        </w:r>
        <w:r w:rsidR="00D87CB3">
          <w:rPr>
            <w:noProof/>
            <w:webHidden/>
          </w:rPr>
          <w:t>18</w:t>
        </w:r>
        <w:r w:rsidR="00D87CB3">
          <w:rPr>
            <w:noProof/>
            <w:webHidden/>
          </w:rPr>
          <w:fldChar w:fldCharType="end"/>
        </w:r>
      </w:hyperlink>
    </w:p>
    <w:p w14:paraId="786F11A4" w14:textId="77777777" w:rsidR="00D87CB3" w:rsidRDefault="005E6911" w:rsidP="00D87CB3">
      <w:pPr>
        <w:pStyle w:val="TableofFigures"/>
        <w:tabs>
          <w:tab w:val="right" w:leader="dot" w:pos="9061"/>
        </w:tabs>
        <w:rPr>
          <w:rFonts w:asciiTheme="minorHAnsi" w:eastAsiaTheme="minorEastAsia" w:hAnsiTheme="minorHAnsi" w:cstheme="minorBidi"/>
          <w:noProof/>
          <w:sz w:val="22"/>
          <w:szCs w:val="22"/>
          <w:lang w:eastAsia="de-CH"/>
        </w:rPr>
      </w:pPr>
      <w:hyperlink r:id="rId38" w:anchor="_Toc68851356" w:history="1">
        <w:r w:rsidR="00D87CB3" w:rsidRPr="00347FC4">
          <w:rPr>
            <w:rStyle w:val="Hyperlink"/>
            <w:noProof/>
          </w:rPr>
          <w:t>Abbildung 9</w:t>
        </w:r>
        <w:r w:rsidR="00D87CB3" w:rsidRPr="00347FC4">
          <w:rPr>
            <w:rStyle w:val="Hyperlink"/>
            <w:noProof/>
            <w:lang w:val="en-GB"/>
          </w:rPr>
          <w:t>, Projektrollen</w:t>
        </w:r>
        <w:r w:rsidR="00D87CB3">
          <w:rPr>
            <w:noProof/>
            <w:webHidden/>
          </w:rPr>
          <w:tab/>
        </w:r>
        <w:r w:rsidR="00D87CB3">
          <w:rPr>
            <w:noProof/>
            <w:webHidden/>
          </w:rPr>
          <w:fldChar w:fldCharType="begin"/>
        </w:r>
        <w:r w:rsidR="00D87CB3">
          <w:rPr>
            <w:noProof/>
            <w:webHidden/>
          </w:rPr>
          <w:instrText xml:space="preserve"> PAGEREF _Toc68851356 \h </w:instrText>
        </w:r>
        <w:r w:rsidR="00D87CB3">
          <w:rPr>
            <w:noProof/>
            <w:webHidden/>
          </w:rPr>
        </w:r>
        <w:r w:rsidR="00D87CB3">
          <w:rPr>
            <w:noProof/>
            <w:webHidden/>
          </w:rPr>
          <w:fldChar w:fldCharType="separate"/>
        </w:r>
        <w:r w:rsidR="00D87CB3">
          <w:rPr>
            <w:noProof/>
            <w:webHidden/>
          </w:rPr>
          <w:t>18</w:t>
        </w:r>
        <w:r w:rsidR="00D87CB3">
          <w:rPr>
            <w:noProof/>
            <w:webHidden/>
          </w:rPr>
          <w:fldChar w:fldCharType="end"/>
        </w:r>
      </w:hyperlink>
    </w:p>
    <w:p w14:paraId="5804C068" w14:textId="77777777" w:rsidR="00D87CB3" w:rsidRDefault="005E6911" w:rsidP="00D87CB3">
      <w:pPr>
        <w:pStyle w:val="TableofFigures"/>
        <w:tabs>
          <w:tab w:val="right" w:leader="dot" w:pos="9061"/>
        </w:tabs>
        <w:rPr>
          <w:rFonts w:asciiTheme="minorHAnsi" w:eastAsiaTheme="minorEastAsia" w:hAnsiTheme="minorHAnsi" w:cstheme="minorBidi"/>
          <w:noProof/>
          <w:sz w:val="22"/>
          <w:szCs w:val="22"/>
          <w:lang w:eastAsia="de-CH"/>
        </w:rPr>
      </w:pPr>
      <w:hyperlink r:id="rId39" w:anchor="_Toc68851357" w:history="1">
        <w:r w:rsidR="00D87CB3" w:rsidRPr="00347FC4">
          <w:rPr>
            <w:rStyle w:val="Hyperlink"/>
            <w:noProof/>
          </w:rPr>
          <w:t>Abbildung 10</w:t>
        </w:r>
        <w:r w:rsidR="00D87CB3" w:rsidRPr="00347FC4">
          <w:rPr>
            <w:rStyle w:val="Hyperlink"/>
            <w:noProof/>
            <w:lang w:val="en-GB"/>
          </w:rPr>
          <w:t>, Projektrollen</w:t>
        </w:r>
        <w:r w:rsidR="00D87CB3">
          <w:rPr>
            <w:noProof/>
            <w:webHidden/>
          </w:rPr>
          <w:tab/>
        </w:r>
        <w:r w:rsidR="00D87CB3">
          <w:rPr>
            <w:noProof/>
            <w:webHidden/>
          </w:rPr>
          <w:fldChar w:fldCharType="begin"/>
        </w:r>
        <w:r w:rsidR="00D87CB3">
          <w:rPr>
            <w:noProof/>
            <w:webHidden/>
          </w:rPr>
          <w:instrText xml:space="preserve"> PAGEREF _Toc68851357 \h </w:instrText>
        </w:r>
        <w:r w:rsidR="00D87CB3">
          <w:rPr>
            <w:noProof/>
            <w:webHidden/>
          </w:rPr>
        </w:r>
        <w:r w:rsidR="00D87CB3">
          <w:rPr>
            <w:noProof/>
            <w:webHidden/>
          </w:rPr>
          <w:fldChar w:fldCharType="separate"/>
        </w:r>
        <w:r w:rsidR="00D87CB3">
          <w:rPr>
            <w:noProof/>
            <w:webHidden/>
          </w:rPr>
          <w:t>18</w:t>
        </w:r>
        <w:r w:rsidR="00D87CB3">
          <w:rPr>
            <w:noProof/>
            <w:webHidden/>
          </w:rPr>
          <w:fldChar w:fldCharType="end"/>
        </w:r>
      </w:hyperlink>
    </w:p>
    <w:p w14:paraId="49562B20" w14:textId="77777777" w:rsidR="00D87CB3" w:rsidRDefault="005E6911"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58" w:history="1">
        <w:r w:rsidR="00D87CB3" w:rsidRPr="00347FC4">
          <w:rPr>
            <w:rStyle w:val="Hyperlink"/>
            <w:noProof/>
          </w:rPr>
          <w:t>Abbildung 11, Risikoportfolio</w:t>
        </w:r>
        <w:r w:rsidR="00D87CB3">
          <w:rPr>
            <w:noProof/>
            <w:webHidden/>
          </w:rPr>
          <w:tab/>
        </w:r>
        <w:r w:rsidR="00D87CB3">
          <w:rPr>
            <w:noProof/>
            <w:webHidden/>
          </w:rPr>
          <w:fldChar w:fldCharType="begin"/>
        </w:r>
        <w:r w:rsidR="00D87CB3">
          <w:rPr>
            <w:noProof/>
            <w:webHidden/>
          </w:rPr>
          <w:instrText xml:space="preserve"> PAGEREF _Toc68851358 \h </w:instrText>
        </w:r>
        <w:r w:rsidR="00D87CB3">
          <w:rPr>
            <w:noProof/>
            <w:webHidden/>
          </w:rPr>
        </w:r>
        <w:r w:rsidR="00D87CB3">
          <w:rPr>
            <w:noProof/>
            <w:webHidden/>
          </w:rPr>
          <w:fldChar w:fldCharType="separate"/>
        </w:r>
        <w:r w:rsidR="00D87CB3">
          <w:rPr>
            <w:noProof/>
            <w:webHidden/>
          </w:rPr>
          <w:t>28</w:t>
        </w:r>
        <w:r w:rsidR="00D87CB3">
          <w:rPr>
            <w:noProof/>
            <w:webHidden/>
          </w:rPr>
          <w:fldChar w:fldCharType="end"/>
        </w:r>
      </w:hyperlink>
    </w:p>
    <w:p w14:paraId="09C14032" w14:textId="7D206F99" w:rsidR="00D87CB3" w:rsidRDefault="00D87CB3" w:rsidP="00D87CB3">
      <w:pPr>
        <w:pStyle w:val="TableofFigures"/>
        <w:tabs>
          <w:tab w:val="right" w:leader="dot" w:pos="9061"/>
        </w:tabs>
        <w:rPr>
          <w:sz w:val="22"/>
          <w:szCs w:val="22"/>
          <w:lang w:val="de-DE"/>
        </w:rPr>
      </w:pPr>
      <w:r w:rsidRPr="00243C69">
        <w:rPr>
          <w:sz w:val="22"/>
          <w:szCs w:val="22"/>
          <w:lang w:val="de-DE"/>
        </w:rPr>
        <w:fldChar w:fldCharType="end"/>
      </w:r>
    </w:p>
    <w:p w14:paraId="606645E1" w14:textId="77777777" w:rsidR="00D87CB3" w:rsidRPr="00D87CB3" w:rsidRDefault="00D87CB3" w:rsidP="00D87CB3">
      <w:pPr>
        <w:rPr>
          <w:lang w:val="de-DE" w:eastAsia="de-DE"/>
        </w:rPr>
      </w:pPr>
    </w:p>
    <w:p w14:paraId="4A87AE5E" w14:textId="637DDBE8" w:rsidR="00D87CB3" w:rsidRDefault="00D87CB3" w:rsidP="00D87CB3">
      <w:pPr>
        <w:pStyle w:val="Title"/>
      </w:pPr>
      <w:bookmarkStart w:id="131" w:name="_Toc68858108"/>
      <w:r w:rsidRPr="00E10423">
        <w:t>Tabellenverzeichnis</w:t>
      </w:r>
      <w:bookmarkEnd w:id="131"/>
    </w:p>
    <w:p w14:paraId="6E6A3FDA" w14:textId="77777777" w:rsidR="00D87CB3" w:rsidRPr="00D87CB3" w:rsidRDefault="00D87CB3" w:rsidP="00D87CB3">
      <w:pPr>
        <w:rPr>
          <w:lang w:eastAsia="de-DE"/>
        </w:rPr>
      </w:pPr>
    </w:p>
    <w:p w14:paraId="523920D1" w14:textId="77777777" w:rsidR="00D87CB3" w:rsidRDefault="00D87CB3" w:rsidP="00D87CB3">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rPr>
        <w:fldChar w:fldCharType="begin"/>
      </w:r>
      <w:r w:rsidRPr="00243C69">
        <w:rPr>
          <w:sz w:val="22"/>
          <w:szCs w:val="22"/>
        </w:rPr>
        <w:instrText xml:space="preserve"> TOC \h \z \c "Tabelle" </w:instrText>
      </w:r>
      <w:r w:rsidRPr="00243C69">
        <w:rPr>
          <w:sz w:val="22"/>
          <w:szCs w:val="22"/>
        </w:rPr>
        <w:fldChar w:fldCharType="separate"/>
      </w:r>
      <w:hyperlink w:anchor="_Toc68851337" w:history="1">
        <w:r w:rsidRPr="00591755">
          <w:rPr>
            <w:rStyle w:val="Hyperlink"/>
            <w:noProof/>
          </w:rPr>
          <w:t>Tabelle 1</w:t>
        </w:r>
        <w:r w:rsidRPr="00591755">
          <w:rPr>
            <w:rStyle w:val="Hyperlink"/>
            <w:noProof/>
            <w:lang w:val="en-GB"/>
          </w:rPr>
          <w:t>, Module</w:t>
        </w:r>
        <w:r>
          <w:rPr>
            <w:noProof/>
            <w:webHidden/>
          </w:rPr>
          <w:tab/>
        </w:r>
        <w:r>
          <w:rPr>
            <w:noProof/>
            <w:webHidden/>
          </w:rPr>
          <w:fldChar w:fldCharType="begin"/>
        </w:r>
        <w:r>
          <w:rPr>
            <w:noProof/>
            <w:webHidden/>
          </w:rPr>
          <w:instrText xml:space="preserve"> PAGEREF _Toc68851337 \h </w:instrText>
        </w:r>
        <w:r>
          <w:rPr>
            <w:noProof/>
            <w:webHidden/>
          </w:rPr>
        </w:r>
        <w:r>
          <w:rPr>
            <w:noProof/>
            <w:webHidden/>
          </w:rPr>
          <w:fldChar w:fldCharType="separate"/>
        </w:r>
        <w:r>
          <w:rPr>
            <w:noProof/>
            <w:webHidden/>
          </w:rPr>
          <w:t>17</w:t>
        </w:r>
        <w:r>
          <w:rPr>
            <w:noProof/>
            <w:webHidden/>
          </w:rPr>
          <w:fldChar w:fldCharType="end"/>
        </w:r>
      </w:hyperlink>
    </w:p>
    <w:p w14:paraId="74ACD581" w14:textId="77777777" w:rsidR="00D87CB3" w:rsidRDefault="005E6911"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38" w:history="1">
        <w:r w:rsidR="00D87CB3" w:rsidRPr="00591755">
          <w:rPr>
            <w:rStyle w:val="Hyperlink"/>
            <w:noProof/>
          </w:rPr>
          <w:t>Tabelle 2</w:t>
        </w:r>
        <w:r w:rsidR="00D87CB3" w:rsidRPr="00591755">
          <w:rPr>
            <w:rStyle w:val="Hyperlink"/>
            <w:noProof/>
            <w:lang w:val="en-GB"/>
          </w:rPr>
          <w:t>, Projektrollen</w:t>
        </w:r>
        <w:r w:rsidR="00D87CB3">
          <w:rPr>
            <w:noProof/>
            <w:webHidden/>
          </w:rPr>
          <w:tab/>
        </w:r>
        <w:r w:rsidR="00D87CB3">
          <w:rPr>
            <w:noProof/>
            <w:webHidden/>
          </w:rPr>
          <w:fldChar w:fldCharType="begin"/>
        </w:r>
        <w:r w:rsidR="00D87CB3">
          <w:rPr>
            <w:noProof/>
            <w:webHidden/>
          </w:rPr>
          <w:instrText xml:space="preserve"> PAGEREF _Toc68851338 \h </w:instrText>
        </w:r>
        <w:r w:rsidR="00D87CB3">
          <w:rPr>
            <w:noProof/>
            <w:webHidden/>
          </w:rPr>
        </w:r>
        <w:r w:rsidR="00D87CB3">
          <w:rPr>
            <w:noProof/>
            <w:webHidden/>
          </w:rPr>
          <w:fldChar w:fldCharType="separate"/>
        </w:r>
        <w:r w:rsidR="00D87CB3">
          <w:rPr>
            <w:noProof/>
            <w:webHidden/>
          </w:rPr>
          <w:t>18</w:t>
        </w:r>
        <w:r w:rsidR="00D87CB3">
          <w:rPr>
            <w:noProof/>
            <w:webHidden/>
          </w:rPr>
          <w:fldChar w:fldCharType="end"/>
        </w:r>
      </w:hyperlink>
    </w:p>
    <w:p w14:paraId="25879F11" w14:textId="77777777" w:rsidR="00D87CB3" w:rsidRDefault="005E6911"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39" w:history="1">
        <w:r w:rsidR="00D87CB3" w:rsidRPr="00591755">
          <w:rPr>
            <w:rStyle w:val="Hyperlink"/>
            <w:noProof/>
          </w:rPr>
          <w:t>Tabelle 3, Risikoanalyse</w:t>
        </w:r>
        <w:r w:rsidR="00D87CB3">
          <w:rPr>
            <w:noProof/>
            <w:webHidden/>
          </w:rPr>
          <w:tab/>
        </w:r>
        <w:r w:rsidR="00D87CB3">
          <w:rPr>
            <w:noProof/>
            <w:webHidden/>
          </w:rPr>
          <w:fldChar w:fldCharType="begin"/>
        </w:r>
        <w:r w:rsidR="00D87CB3">
          <w:rPr>
            <w:noProof/>
            <w:webHidden/>
          </w:rPr>
          <w:instrText xml:space="preserve"> PAGEREF _Toc68851339 \h </w:instrText>
        </w:r>
        <w:r w:rsidR="00D87CB3">
          <w:rPr>
            <w:noProof/>
            <w:webHidden/>
          </w:rPr>
        </w:r>
        <w:r w:rsidR="00D87CB3">
          <w:rPr>
            <w:noProof/>
            <w:webHidden/>
          </w:rPr>
          <w:fldChar w:fldCharType="separate"/>
        </w:r>
        <w:r w:rsidR="00D87CB3">
          <w:rPr>
            <w:noProof/>
            <w:webHidden/>
          </w:rPr>
          <w:t>27</w:t>
        </w:r>
        <w:r w:rsidR="00D87CB3">
          <w:rPr>
            <w:noProof/>
            <w:webHidden/>
          </w:rPr>
          <w:fldChar w:fldCharType="end"/>
        </w:r>
      </w:hyperlink>
    </w:p>
    <w:p w14:paraId="5EEE038D" w14:textId="77777777" w:rsidR="00D87CB3" w:rsidRDefault="005E6911"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40" w:history="1">
        <w:r w:rsidR="00D87CB3" w:rsidRPr="00591755">
          <w:rPr>
            <w:rStyle w:val="Hyperlink"/>
            <w:noProof/>
          </w:rPr>
          <w:t>Tabelle 4: Risikoanalyse Tabelle</w:t>
        </w:r>
        <w:r w:rsidR="00D87CB3">
          <w:rPr>
            <w:noProof/>
            <w:webHidden/>
          </w:rPr>
          <w:tab/>
        </w:r>
        <w:r w:rsidR="00D87CB3">
          <w:rPr>
            <w:noProof/>
            <w:webHidden/>
          </w:rPr>
          <w:fldChar w:fldCharType="begin"/>
        </w:r>
        <w:r w:rsidR="00D87CB3">
          <w:rPr>
            <w:noProof/>
            <w:webHidden/>
          </w:rPr>
          <w:instrText xml:space="preserve"> PAGEREF _Toc68851340 \h </w:instrText>
        </w:r>
        <w:r w:rsidR="00D87CB3">
          <w:rPr>
            <w:noProof/>
            <w:webHidden/>
          </w:rPr>
        </w:r>
        <w:r w:rsidR="00D87CB3">
          <w:rPr>
            <w:noProof/>
            <w:webHidden/>
          </w:rPr>
          <w:fldChar w:fldCharType="separate"/>
        </w:r>
        <w:r w:rsidR="00D87CB3">
          <w:rPr>
            <w:noProof/>
            <w:webHidden/>
          </w:rPr>
          <w:t>27</w:t>
        </w:r>
        <w:r w:rsidR="00D87CB3">
          <w:rPr>
            <w:noProof/>
            <w:webHidden/>
          </w:rPr>
          <w:fldChar w:fldCharType="end"/>
        </w:r>
      </w:hyperlink>
    </w:p>
    <w:p w14:paraId="6C0B10C9" w14:textId="77777777" w:rsidR="00D87CB3" w:rsidRDefault="005E6911"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41" w:history="1">
        <w:r w:rsidR="00D87CB3" w:rsidRPr="00591755">
          <w:rPr>
            <w:rStyle w:val="Hyperlink"/>
            <w:noProof/>
          </w:rPr>
          <w:t>Tabelle 5</w:t>
        </w:r>
        <w:r w:rsidR="00D87CB3" w:rsidRPr="00591755">
          <w:rPr>
            <w:rStyle w:val="Hyperlink"/>
            <w:noProof/>
            <w:lang w:val="en-GB"/>
          </w:rPr>
          <w:t>, Varianten Filterfunktion</w:t>
        </w:r>
        <w:r w:rsidR="00D87CB3">
          <w:rPr>
            <w:noProof/>
            <w:webHidden/>
          </w:rPr>
          <w:tab/>
        </w:r>
        <w:r w:rsidR="00D87CB3">
          <w:rPr>
            <w:noProof/>
            <w:webHidden/>
          </w:rPr>
          <w:fldChar w:fldCharType="begin"/>
        </w:r>
        <w:r w:rsidR="00D87CB3">
          <w:rPr>
            <w:noProof/>
            <w:webHidden/>
          </w:rPr>
          <w:instrText xml:space="preserve"> PAGEREF _Toc68851341 \h </w:instrText>
        </w:r>
        <w:r w:rsidR="00D87CB3">
          <w:rPr>
            <w:noProof/>
            <w:webHidden/>
          </w:rPr>
        </w:r>
        <w:r w:rsidR="00D87CB3">
          <w:rPr>
            <w:noProof/>
            <w:webHidden/>
          </w:rPr>
          <w:fldChar w:fldCharType="separate"/>
        </w:r>
        <w:r w:rsidR="00D87CB3">
          <w:rPr>
            <w:noProof/>
            <w:webHidden/>
          </w:rPr>
          <w:t>29</w:t>
        </w:r>
        <w:r w:rsidR="00D87CB3">
          <w:rPr>
            <w:noProof/>
            <w:webHidden/>
          </w:rPr>
          <w:fldChar w:fldCharType="end"/>
        </w:r>
      </w:hyperlink>
    </w:p>
    <w:p w14:paraId="7F8FE3AE" w14:textId="77777777" w:rsidR="00D87CB3" w:rsidRDefault="005E6911"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42" w:history="1">
        <w:r w:rsidR="00D87CB3" w:rsidRPr="00591755">
          <w:rPr>
            <w:rStyle w:val="Hyperlink"/>
            <w:noProof/>
          </w:rPr>
          <w:t>Tabelle 6</w:t>
        </w:r>
        <w:r w:rsidR="00D87CB3" w:rsidRPr="00591755">
          <w:rPr>
            <w:rStyle w:val="Hyperlink"/>
            <w:noProof/>
            <w:lang w:val="en-GB"/>
          </w:rPr>
          <w:t>, Varianten Merkliste</w:t>
        </w:r>
        <w:r w:rsidR="00D87CB3">
          <w:rPr>
            <w:noProof/>
            <w:webHidden/>
          </w:rPr>
          <w:tab/>
        </w:r>
        <w:r w:rsidR="00D87CB3">
          <w:rPr>
            <w:noProof/>
            <w:webHidden/>
          </w:rPr>
          <w:fldChar w:fldCharType="begin"/>
        </w:r>
        <w:r w:rsidR="00D87CB3">
          <w:rPr>
            <w:noProof/>
            <w:webHidden/>
          </w:rPr>
          <w:instrText xml:space="preserve"> PAGEREF _Toc68851342 \h </w:instrText>
        </w:r>
        <w:r w:rsidR="00D87CB3">
          <w:rPr>
            <w:noProof/>
            <w:webHidden/>
          </w:rPr>
        </w:r>
        <w:r w:rsidR="00D87CB3">
          <w:rPr>
            <w:noProof/>
            <w:webHidden/>
          </w:rPr>
          <w:fldChar w:fldCharType="separate"/>
        </w:r>
        <w:r w:rsidR="00D87CB3">
          <w:rPr>
            <w:noProof/>
            <w:webHidden/>
          </w:rPr>
          <w:t>30</w:t>
        </w:r>
        <w:r w:rsidR="00D87CB3">
          <w:rPr>
            <w:noProof/>
            <w:webHidden/>
          </w:rPr>
          <w:fldChar w:fldCharType="end"/>
        </w:r>
      </w:hyperlink>
    </w:p>
    <w:p w14:paraId="4E1E835F" w14:textId="77777777" w:rsidR="00D87CB3" w:rsidRDefault="005E6911"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43" w:history="1">
        <w:r w:rsidR="00D87CB3" w:rsidRPr="00591755">
          <w:rPr>
            <w:rStyle w:val="Hyperlink"/>
            <w:noProof/>
          </w:rPr>
          <w:t>Tabelle 7</w:t>
        </w:r>
        <w:r w:rsidR="00D87CB3" w:rsidRPr="00591755">
          <w:rPr>
            <w:rStyle w:val="Hyperlink"/>
            <w:noProof/>
            <w:lang w:val="en-GB"/>
          </w:rPr>
          <w:t>, Nutzwertanalyse Filterfunktion</w:t>
        </w:r>
        <w:r w:rsidR="00D87CB3">
          <w:rPr>
            <w:noProof/>
            <w:webHidden/>
          </w:rPr>
          <w:tab/>
        </w:r>
        <w:r w:rsidR="00D87CB3">
          <w:rPr>
            <w:noProof/>
            <w:webHidden/>
          </w:rPr>
          <w:fldChar w:fldCharType="begin"/>
        </w:r>
        <w:r w:rsidR="00D87CB3">
          <w:rPr>
            <w:noProof/>
            <w:webHidden/>
          </w:rPr>
          <w:instrText xml:space="preserve"> PAGEREF _Toc68851343 \h </w:instrText>
        </w:r>
        <w:r w:rsidR="00D87CB3">
          <w:rPr>
            <w:noProof/>
            <w:webHidden/>
          </w:rPr>
        </w:r>
        <w:r w:rsidR="00D87CB3">
          <w:rPr>
            <w:noProof/>
            <w:webHidden/>
          </w:rPr>
          <w:fldChar w:fldCharType="separate"/>
        </w:r>
        <w:r w:rsidR="00D87CB3">
          <w:rPr>
            <w:noProof/>
            <w:webHidden/>
          </w:rPr>
          <w:t>31</w:t>
        </w:r>
        <w:r w:rsidR="00D87CB3">
          <w:rPr>
            <w:noProof/>
            <w:webHidden/>
          </w:rPr>
          <w:fldChar w:fldCharType="end"/>
        </w:r>
      </w:hyperlink>
    </w:p>
    <w:p w14:paraId="03A2A26A" w14:textId="77777777" w:rsidR="00D87CB3" w:rsidRDefault="005E6911"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44" w:history="1">
        <w:r w:rsidR="00D87CB3" w:rsidRPr="00591755">
          <w:rPr>
            <w:rStyle w:val="Hyperlink"/>
            <w:noProof/>
          </w:rPr>
          <w:t>Tabelle 8: NWA, Nutzwertanalyse Filterfunktion</w:t>
        </w:r>
        <w:r w:rsidR="00D87CB3">
          <w:rPr>
            <w:noProof/>
            <w:webHidden/>
          </w:rPr>
          <w:tab/>
        </w:r>
        <w:r w:rsidR="00D87CB3">
          <w:rPr>
            <w:noProof/>
            <w:webHidden/>
          </w:rPr>
          <w:fldChar w:fldCharType="begin"/>
        </w:r>
        <w:r w:rsidR="00D87CB3">
          <w:rPr>
            <w:noProof/>
            <w:webHidden/>
          </w:rPr>
          <w:instrText xml:space="preserve"> PAGEREF _Toc68851344 \h </w:instrText>
        </w:r>
        <w:r w:rsidR="00D87CB3">
          <w:rPr>
            <w:noProof/>
            <w:webHidden/>
          </w:rPr>
        </w:r>
        <w:r w:rsidR="00D87CB3">
          <w:rPr>
            <w:noProof/>
            <w:webHidden/>
          </w:rPr>
          <w:fldChar w:fldCharType="separate"/>
        </w:r>
        <w:r w:rsidR="00D87CB3">
          <w:rPr>
            <w:noProof/>
            <w:webHidden/>
          </w:rPr>
          <w:t>31</w:t>
        </w:r>
        <w:r w:rsidR="00D87CB3">
          <w:rPr>
            <w:noProof/>
            <w:webHidden/>
          </w:rPr>
          <w:fldChar w:fldCharType="end"/>
        </w:r>
      </w:hyperlink>
    </w:p>
    <w:p w14:paraId="113D7A40" w14:textId="77777777" w:rsidR="00D87CB3" w:rsidRDefault="005E6911"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45" w:history="1">
        <w:r w:rsidR="00D87CB3" w:rsidRPr="00591755">
          <w:rPr>
            <w:rStyle w:val="Hyperlink"/>
            <w:noProof/>
          </w:rPr>
          <w:t>Tabelle 9</w:t>
        </w:r>
        <w:r w:rsidR="00D87CB3" w:rsidRPr="00591755">
          <w:rPr>
            <w:rStyle w:val="Hyperlink"/>
            <w:noProof/>
            <w:lang w:val="en-GB"/>
          </w:rPr>
          <w:t>, Nutzwertanalyse Merkliste</w:t>
        </w:r>
        <w:r w:rsidR="00D87CB3">
          <w:rPr>
            <w:noProof/>
            <w:webHidden/>
          </w:rPr>
          <w:tab/>
        </w:r>
        <w:r w:rsidR="00D87CB3">
          <w:rPr>
            <w:noProof/>
            <w:webHidden/>
          </w:rPr>
          <w:fldChar w:fldCharType="begin"/>
        </w:r>
        <w:r w:rsidR="00D87CB3">
          <w:rPr>
            <w:noProof/>
            <w:webHidden/>
          </w:rPr>
          <w:instrText xml:space="preserve"> PAGEREF _Toc68851345 \h </w:instrText>
        </w:r>
        <w:r w:rsidR="00D87CB3">
          <w:rPr>
            <w:noProof/>
            <w:webHidden/>
          </w:rPr>
        </w:r>
        <w:r w:rsidR="00D87CB3">
          <w:rPr>
            <w:noProof/>
            <w:webHidden/>
          </w:rPr>
          <w:fldChar w:fldCharType="separate"/>
        </w:r>
        <w:r w:rsidR="00D87CB3">
          <w:rPr>
            <w:noProof/>
            <w:webHidden/>
          </w:rPr>
          <w:t>32</w:t>
        </w:r>
        <w:r w:rsidR="00D87CB3">
          <w:rPr>
            <w:noProof/>
            <w:webHidden/>
          </w:rPr>
          <w:fldChar w:fldCharType="end"/>
        </w:r>
      </w:hyperlink>
    </w:p>
    <w:p w14:paraId="7E87B67F" w14:textId="77777777" w:rsidR="00D87CB3" w:rsidRDefault="005E6911"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46" w:history="1">
        <w:r w:rsidR="00D87CB3" w:rsidRPr="00591755">
          <w:rPr>
            <w:rStyle w:val="Hyperlink"/>
            <w:noProof/>
          </w:rPr>
          <w:t>Tabelle 10</w:t>
        </w:r>
        <w:r w:rsidR="00D87CB3" w:rsidRPr="00591755">
          <w:rPr>
            <w:rStyle w:val="Hyperlink"/>
            <w:noProof/>
            <w:lang w:val="en-GB"/>
          </w:rPr>
          <w:t>, Glossar</w:t>
        </w:r>
        <w:r w:rsidR="00D87CB3">
          <w:rPr>
            <w:noProof/>
            <w:webHidden/>
          </w:rPr>
          <w:tab/>
        </w:r>
        <w:r w:rsidR="00D87CB3">
          <w:rPr>
            <w:noProof/>
            <w:webHidden/>
          </w:rPr>
          <w:fldChar w:fldCharType="begin"/>
        </w:r>
        <w:r w:rsidR="00D87CB3">
          <w:rPr>
            <w:noProof/>
            <w:webHidden/>
          </w:rPr>
          <w:instrText xml:space="preserve"> PAGEREF _Toc68851346 \h </w:instrText>
        </w:r>
        <w:r w:rsidR="00D87CB3">
          <w:rPr>
            <w:noProof/>
            <w:webHidden/>
          </w:rPr>
        </w:r>
        <w:r w:rsidR="00D87CB3">
          <w:rPr>
            <w:noProof/>
            <w:webHidden/>
          </w:rPr>
          <w:fldChar w:fldCharType="separate"/>
        </w:r>
        <w:r w:rsidR="00D87CB3">
          <w:rPr>
            <w:noProof/>
            <w:webHidden/>
          </w:rPr>
          <w:t>38</w:t>
        </w:r>
        <w:r w:rsidR="00D87CB3">
          <w:rPr>
            <w:noProof/>
            <w:webHidden/>
          </w:rPr>
          <w:fldChar w:fldCharType="end"/>
        </w:r>
      </w:hyperlink>
    </w:p>
    <w:p w14:paraId="377130C1" w14:textId="77777777" w:rsidR="00D87CB3" w:rsidRDefault="005E6911"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47" w:history="1">
        <w:r w:rsidR="00D87CB3" w:rsidRPr="00591755">
          <w:rPr>
            <w:rStyle w:val="Hyperlink"/>
            <w:noProof/>
          </w:rPr>
          <w:t>Tabelle 11</w:t>
        </w:r>
        <w:r w:rsidR="00D87CB3" w:rsidRPr="00591755">
          <w:rPr>
            <w:rStyle w:val="Hyperlink"/>
            <w:noProof/>
            <w:lang w:val="en-GB"/>
          </w:rPr>
          <w:t>, Literatur- und Quellenverzeichnis</w:t>
        </w:r>
        <w:r w:rsidR="00D87CB3">
          <w:rPr>
            <w:noProof/>
            <w:webHidden/>
          </w:rPr>
          <w:tab/>
        </w:r>
        <w:r w:rsidR="00D87CB3">
          <w:rPr>
            <w:noProof/>
            <w:webHidden/>
          </w:rPr>
          <w:fldChar w:fldCharType="begin"/>
        </w:r>
        <w:r w:rsidR="00D87CB3">
          <w:rPr>
            <w:noProof/>
            <w:webHidden/>
          </w:rPr>
          <w:instrText xml:space="preserve"> PAGEREF _Toc68851347 \h </w:instrText>
        </w:r>
        <w:r w:rsidR="00D87CB3">
          <w:rPr>
            <w:noProof/>
            <w:webHidden/>
          </w:rPr>
        </w:r>
        <w:r w:rsidR="00D87CB3">
          <w:rPr>
            <w:noProof/>
            <w:webHidden/>
          </w:rPr>
          <w:fldChar w:fldCharType="separate"/>
        </w:r>
        <w:r w:rsidR="00D87CB3">
          <w:rPr>
            <w:noProof/>
            <w:webHidden/>
          </w:rPr>
          <w:t>39</w:t>
        </w:r>
        <w:r w:rsidR="00D87CB3">
          <w:rPr>
            <w:noProof/>
            <w:webHidden/>
          </w:rPr>
          <w:fldChar w:fldCharType="end"/>
        </w:r>
      </w:hyperlink>
    </w:p>
    <w:p w14:paraId="67A0A870" w14:textId="0C683774" w:rsidR="00D87CB3" w:rsidRPr="00D87CB3" w:rsidRDefault="00D87CB3" w:rsidP="00D87CB3">
      <w:pPr>
        <w:pStyle w:val="IPA-TextkrperStandart"/>
        <w:rPr>
          <w:lang w:val="de-DE"/>
        </w:rPr>
      </w:pPr>
      <w:r w:rsidRPr="00243C69">
        <w:fldChar w:fldCharType="end"/>
      </w:r>
    </w:p>
    <w:p w14:paraId="1171CC8C" w14:textId="73B50832" w:rsidR="00737221" w:rsidRDefault="00737221" w:rsidP="00737221">
      <w:pPr>
        <w:pStyle w:val="Heading1"/>
      </w:pPr>
      <w:bookmarkStart w:id="132" w:name="_Toc68858109"/>
      <w:r>
        <w:lastRenderedPageBreak/>
        <w:t>Anhang</w:t>
      </w:r>
      <w:bookmarkEnd w:id="132"/>
    </w:p>
    <w:p w14:paraId="4DAFD21D" w14:textId="52E627F7" w:rsidR="00E048DD" w:rsidRPr="00E048DD" w:rsidRDefault="00E048DD" w:rsidP="00E048DD">
      <w:pPr>
        <w:pStyle w:val="IPA-TextkrperStandart"/>
        <w:rPr>
          <w:lang w:val="de-DE"/>
        </w:rPr>
      </w:pPr>
      <w:r>
        <w:rPr>
          <w:lang w:val="de-DE"/>
        </w:rPr>
        <w:t>Code einfügen, Layout abklären</w:t>
      </w:r>
    </w:p>
    <w:p w14:paraId="55C0D559" w14:textId="77777777" w:rsidR="00737221" w:rsidRPr="00E10423" w:rsidRDefault="00737221" w:rsidP="00737221">
      <w:pPr>
        <w:pStyle w:val="IPA-Bullet-1"/>
        <w:numPr>
          <w:ilvl w:val="0"/>
          <w:numId w:val="0"/>
        </w:numPr>
        <w:rPr>
          <w:szCs w:val="22"/>
          <w:lang w:val="de-DE"/>
        </w:rPr>
      </w:pPr>
    </w:p>
    <w:p w14:paraId="61C5A3E7" w14:textId="77777777" w:rsidR="00737221" w:rsidRPr="00737221" w:rsidRDefault="00737221" w:rsidP="00737221">
      <w:pPr>
        <w:pStyle w:val="IPA-HinweistexteTextkanngelschtwerden"/>
        <w:rPr>
          <w:i w:val="0"/>
          <w:vanish w:val="0"/>
        </w:rPr>
      </w:pPr>
      <w:r w:rsidRPr="00737221">
        <w:t>Ausgedruckter Code, Sitzungsprotokolle, usw.: Vollständig aufführen und der Dokumentation beilegen.</w:t>
      </w:r>
    </w:p>
    <w:p w14:paraId="762DB652" w14:textId="77777777" w:rsidR="00737221" w:rsidRPr="00737221" w:rsidRDefault="00737221" w:rsidP="00737221">
      <w:pPr>
        <w:pStyle w:val="IPA-HinweistexteTextkanngelschtwerden"/>
        <w:rPr>
          <w:i w:val="0"/>
          <w:vanish w:val="0"/>
        </w:rPr>
      </w:pPr>
      <w:r w:rsidRPr="00737221">
        <w:t>Listings von Scripten und Programmen. Die Eigenleistung der Kandidatin oder des Kandidaten muss vollständig dokumentiert sein. Automatisch generierten Code weglassen, wenn für das Verständnis nicht zwingend nötig.</w:t>
      </w:r>
    </w:p>
    <w:p w14:paraId="52B86D16" w14:textId="77777777" w:rsidR="00737221" w:rsidRPr="00737221" w:rsidRDefault="00737221" w:rsidP="00737221">
      <w:pPr>
        <w:pStyle w:val="IPA-HinweistexteTextkanngelschtwerden"/>
        <w:rPr>
          <w:i w:val="0"/>
          <w:vanish w:val="0"/>
        </w:rPr>
      </w:pPr>
      <w:r w:rsidRPr="00737221">
        <w:t>Falls Handbücher erstellt wurden, können diese hier als Anhang beigelegt werden.</w:t>
      </w:r>
    </w:p>
    <w:p w14:paraId="083DC43B" w14:textId="77777777" w:rsidR="00737221" w:rsidRPr="00E10423" w:rsidRDefault="00737221" w:rsidP="00737221"/>
    <w:p w14:paraId="449DB9BD" w14:textId="77777777" w:rsidR="00737221" w:rsidRPr="00E10423" w:rsidRDefault="00737221" w:rsidP="00737221"/>
    <w:p w14:paraId="71EB6B3D" w14:textId="77777777" w:rsidR="00737221" w:rsidRPr="00F10929" w:rsidRDefault="00737221" w:rsidP="007D1396">
      <w:pPr>
        <w:spacing w:after="200"/>
        <w:rPr>
          <w:rFonts w:eastAsia="Times New Roman" w:cs="Times New Roman"/>
          <w:b/>
          <w:bCs/>
          <w:sz w:val="16"/>
          <w:szCs w:val="24"/>
          <w:lang w:val="en-GB" w:eastAsia="de-DE"/>
        </w:rPr>
      </w:pPr>
    </w:p>
    <w:sectPr w:rsidR="00737221" w:rsidRPr="00F10929" w:rsidSect="00733060">
      <w:headerReference w:type="first" r:id="rId40"/>
      <w:pgSz w:w="11907" w:h="16840" w:code="9"/>
      <w:pgMar w:top="1384"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9E315" w14:textId="77777777" w:rsidR="0036451B" w:rsidRDefault="0036451B" w:rsidP="00DB5FD7">
      <w:pPr>
        <w:spacing w:line="240" w:lineRule="auto"/>
      </w:pPr>
      <w:r>
        <w:separator/>
      </w:r>
    </w:p>
  </w:endnote>
  <w:endnote w:type="continuationSeparator" w:id="0">
    <w:p w14:paraId="46126F34" w14:textId="77777777" w:rsidR="0036451B" w:rsidRDefault="0036451B" w:rsidP="00DB5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A330B" w14:textId="67B9ECFB" w:rsidR="00DB0E29" w:rsidRPr="006F7A65" w:rsidRDefault="00DB0E29" w:rsidP="001713BA">
    <w:pPr>
      <w:pStyle w:val="Footer"/>
      <w:tabs>
        <w:tab w:val="left" w:pos="3686"/>
        <w:tab w:val="left" w:pos="7371"/>
      </w:tabs>
      <w:spacing w:before="120"/>
      <w:rPr>
        <w:sz w:val="16"/>
        <w:szCs w:val="16"/>
      </w:rPr>
    </w:pPr>
    <w:r>
      <w:rPr>
        <w:sz w:val="16"/>
        <w:szCs w:val="16"/>
      </w:rPr>
      <w:t>Donnerstag, 8. April 2021</w:t>
    </w:r>
    <w:r w:rsidRPr="006F7A65">
      <w:rPr>
        <w:sz w:val="16"/>
        <w:szCs w:val="16"/>
      </w:rPr>
      <w:tab/>
    </w:r>
    <w:r>
      <w:rPr>
        <w:sz w:val="16"/>
        <w:szCs w:val="16"/>
      </w:rPr>
      <w:t xml:space="preserve">Version </w:t>
    </w:r>
    <w:sdt>
      <w:sdtPr>
        <w:rPr>
          <w:sz w:val="16"/>
          <w:szCs w:val="16"/>
        </w:rPr>
        <w:alias w:val="Status"/>
        <w:tag w:val=""/>
        <w:id w:val="-367453590"/>
        <w:dataBinding w:prefixMappings="xmlns:ns0='http://purl.org/dc/elements/1.1/' xmlns:ns1='http://schemas.openxmlformats.org/package/2006/metadata/core-properties' " w:xpath="/ns1:coreProperties[1]/ns1:contentStatus[1]" w:storeItemID="{6C3C8BC8-F283-45AE-878A-BAB7291924A1}"/>
        <w:text/>
      </w:sdtPr>
      <w:sdtContent>
        <w:r>
          <w:rPr>
            <w:sz w:val="16"/>
            <w:szCs w:val="16"/>
          </w:rPr>
          <w:t>0.3</w:t>
        </w:r>
      </w:sdtContent>
    </w:sdt>
    <w:r w:rsidRPr="006F7A65">
      <w:rPr>
        <w:sz w:val="16"/>
        <w:szCs w:val="16"/>
      </w:rPr>
      <w:tab/>
    </w:r>
    <w:r w:rsidRPr="006F7A65">
      <w:rPr>
        <w:sz w:val="16"/>
        <w:szCs w:val="16"/>
      </w:rPr>
      <w:tab/>
      <w:t xml:space="preserve">Seite </w:t>
    </w:r>
    <w:r w:rsidRPr="006F7A65">
      <w:rPr>
        <w:sz w:val="16"/>
        <w:szCs w:val="16"/>
      </w:rPr>
      <w:fldChar w:fldCharType="begin"/>
    </w:r>
    <w:r w:rsidRPr="006F7A65">
      <w:rPr>
        <w:sz w:val="16"/>
        <w:szCs w:val="16"/>
      </w:rPr>
      <w:instrText>PAGE  \* Arabic  \* MERGEFORMAT</w:instrText>
    </w:r>
    <w:r w:rsidRPr="006F7A65">
      <w:rPr>
        <w:sz w:val="16"/>
        <w:szCs w:val="16"/>
      </w:rPr>
      <w:fldChar w:fldCharType="separate"/>
    </w:r>
    <w:r>
      <w:rPr>
        <w:noProof/>
        <w:sz w:val="16"/>
        <w:szCs w:val="16"/>
      </w:rPr>
      <w:t>10</w:t>
    </w:r>
    <w:r w:rsidRPr="006F7A65">
      <w:rPr>
        <w:sz w:val="16"/>
        <w:szCs w:val="16"/>
      </w:rPr>
      <w:fldChar w:fldCharType="end"/>
    </w:r>
    <w:r w:rsidRPr="006F7A65">
      <w:rPr>
        <w:sz w:val="16"/>
        <w:szCs w:val="16"/>
      </w:rPr>
      <w:t xml:space="preserve"> von </w:t>
    </w:r>
    <w:r w:rsidRPr="006F7A65">
      <w:rPr>
        <w:sz w:val="16"/>
        <w:szCs w:val="16"/>
      </w:rPr>
      <w:fldChar w:fldCharType="begin"/>
    </w:r>
    <w:r w:rsidRPr="006F7A65">
      <w:rPr>
        <w:sz w:val="16"/>
        <w:szCs w:val="16"/>
      </w:rPr>
      <w:instrText>NUMPAGES  \* Arabic  \* MERGEFORMAT</w:instrText>
    </w:r>
    <w:r w:rsidRPr="006F7A65">
      <w:rPr>
        <w:sz w:val="16"/>
        <w:szCs w:val="16"/>
      </w:rPr>
      <w:fldChar w:fldCharType="separate"/>
    </w:r>
    <w:r>
      <w:rPr>
        <w:noProof/>
        <w:sz w:val="16"/>
        <w:szCs w:val="16"/>
      </w:rPr>
      <w:t>34</w:t>
    </w:r>
    <w:r w:rsidRPr="006F7A65">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9E57D" w14:textId="204293AF" w:rsidR="00DB0E29" w:rsidRPr="00A81307" w:rsidRDefault="003202AC" w:rsidP="00A81307">
    <w:pPr>
      <w:pStyle w:val="Footer"/>
      <w:tabs>
        <w:tab w:val="left" w:pos="3686"/>
        <w:tab w:val="left" w:pos="7371"/>
      </w:tabs>
      <w:rPr>
        <w:sz w:val="16"/>
        <w:szCs w:val="16"/>
      </w:rPr>
    </w:pPr>
    <w:r>
      <w:rPr>
        <w:sz w:val="16"/>
        <w:szCs w:val="16"/>
      </w:rPr>
      <w:t>Freitag, 09</w:t>
    </w:r>
    <w:r w:rsidR="00DB0E29">
      <w:rPr>
        <w:sz w:val="16"/>
        <w:szCs w:val="16"/>
      </w:rPr>
      <w:t>. April 2021</w:t>
    </w:r>
    <w:r w:rsidR="00DB0E29" w:rsidRPr="004C5F99">
      <w:rPr>
        <w:sz w:val="16"/>
        <w:szCs w:val="16"/>
      </w:rPr>
      <w:tab/>
    </w:r>
    <w:r w:rsidR="00DB0E29">
      <w:rPr>
        <w:sz w:val="16"/>
        <w:szCs w:val="16"/>
      </w:rPr>
      <w:t xml:space="preserve">Version </w:t>
    </w:r>
    <w:sdt>
      <w:sdtPr>
        <w:rPr>
          <w:sz w:val="16"/>
          <w:szCs w:val="16"/>
        </w:rPr>
        <w:alias w:val="Status"/>
        <w:tag w:val=""/>
        <w:id w:val="784621555"/>
        <w:dataBinding w:prefixMappings="xmlns:ns0='http://purl.org/dc/elements/1.1/' xmlns:ns1='http://schemas.openxmlformats.org/package/2006/metadata/core-properties' " w:xpath="/ns1:coreProperties[1]/ns1:contentStatus[1]" w:storeItemID="{6C3C8BC8-F283-45AE-878A-BAB7291924A1}"/>
        <w:text/>
      </w:sdtPr>
      <w:sdtContent>
        <w:r w:rsidR="00DB0E29">
          <w:rPr>
            <w:sz w:val="16"/>
            <w:szCs w:val="16"/>
          </w:rPr>
          <w:t>0.3</w:t>
        </w:r>
      </w:sdtContent>
    </w:sdt>
    <w:r w:rsidR="00DB0E29">
      <w:rPr>
        <w:sz w:val="16"/>
        <w:szCs w:val="16"/>
      </w:rPr>
      <w:tab/>
    </w:r>
    <w:r w:rsidR="00DB0E29" w:rsidRPr="004C5F99">
      <w:rPr>
        <w:sz w:val="16"/>
        <w:szCs w:val="16"/>
      </w:rPr>
      <w:tab/>
    </w:r>
    <w:r w:rsidR="00DB0E29" w:rsidRPr="004C5F99">
      <w:rPr>
        <w:sz w:val="16"/>
        <w:szCs w:val="16"/>
        <w:lang w:val="de-DE"/>
      </w:rPr>
      <w:t xml:space="preserve">Seite </w:t>
    </w:r>
    <w:r w:rsidR="00DB0E29" w:rsidRPr="004C5F99">
      <w:rPr>
        <w:sz w:val="16"/>
        <w:szCs w:val="16"/>
      </w:rPr>
      <w:fldChar w:fldCharType="begin"/>
    </w:r>
    <w:r w:rsidR="00DB0E29" w:rsidRPr="004C5F99">
      <w:rPr>
        <w:sz w:val="16"/>
        <w:szCs w:val="16"/>
      </w:rPr>
      <w:instrText>PAGE  \* Arabic  \* MERGEFORMAT</w:instrText>
    </w:r>
    <w:r w:rsidR="00DB0E29" w:rsidRPr="004C5F99">
      <w:rPr>
        <w:sz w:val="16"/>
        <w:szCs w:val="16"/>
      </w:rPr>
      <w:fldChar w:fldCharType="separate"/>
    </w:r>
    <w:r w:rsidR="00DB0E29" w:rsidRPr="005E3477">
      <w:rPr>
        <w:noProof/>
        <w:sz w:val="16"/>
        <w:szCs w:val="16"/>
        <w:lang w:val="de-DE"/>
      </w:rPr>
      <w:t>22</w:t>
    </w:r>
    <w:r w:rsidR="00DB0E29" w:rsidRPr="004C5F99">
      <w:rPr>
        <w:sz w:val="16"/>
        <w:szCs w:val="16"/>
      </w:rPr>
      <w:fldChar w:fldCharType="end"/>
    </w:r>
    <w:r w:rsidR="00DB0E29" w:rsidRPr="004C5F99">
      <w:rPr>
        <w:sz w:val="16"/>
        <w:szCs w:val="16"/>
        <w:lang w:val="de-DE"/>
      </w:rPr>
      <w:t xml:space="preserve"> von </w:t>
    </w:r>
    <w:r w:rsidR="00DB0E29" w:rsidRPr="004C5F99">
      <w:rPr>
        <w:sz w:val="16"/>
        <w:szCs w:val="16"/>
      </w:rPr>
      <w:fldChar w:fldCharType="begin"/>
    </w:r>
    <w:r w:rsidR="00DB0E29" w:rsidRPr="004C5F99">
      <w:rPr>
        <w:sz w:val="16"/>
        <w:szCs w:val="16"/>
      </w:rPr>
      <w:instrText>NUMPAGES  \* Arabic  \* MERGEFORMAT</w:instrText>
    </w:r>
    <w:r w:rsidR="00DB0E29" w:rsidRPr="004C5F99">
      <w:rPr>
        <w:sz w:val="16"/>
        <w:szCs w:val="16"/>
      </w:rPr>
      <w:fldChar w:fldCharType="separate"/>
    </w:r>
    <w:r w:rsidR="00DB0E29" w:rsidRPr="005E3477">
      <w:rPr>
        <w:noProof/>
        <w:sz w:val="16"/>
        <w:szCs w:val="16"/>
        <w:lang w:val="de-DE"/>
      </w:rPr>
      <w:t>34</w:t>
    </w:r>
    <w:r w:rsidR="00DB0E29" w:rsidRPr="004C5F99">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60381" w14:textId="77777777" w:rsidR="0036451B" w:rsidRDefault="0036451B" w:rsidP="00DB5FD7">
      <w:pPr>
        <w:spacing w:line="240" w:lineRule="auto"/>
      </w:pPr>
      <w:r>
        <w:separator/>
      </w:r>
    </w:p>
  </w:footnote>
  <w:footnote w:type="continuationSeparator" w:id="0">
    <w:p w14:paraId="3E3A2ADD" w14:textId="77777777" w:rsidR="0036451B" w:rsidRDefault="0036451B" w:rsidP="00DB5F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22F1E" w14:textId="56E48442" w:rsidR="00DB0E29" w:rsidRDefault="00DB0E29">
    <w:pPr>
      <w:pStyle w:val="Header"/>
    </w:pPr>
    <w:sdt>
      <w:sdtPr>
        <w:rPr>
          <w:sz w:val="16"/>
          <w:szCs w:val="16"/>
        </w:rPr>
        <w:alias w:val="Titel"/>
        <w:tag w:val=""/>
        <w:id w:val="2001846683"/>
        <w:placeholder>
          <w:docPart w:val="980A7FDFB9A84C119F005FF732E757E1"/>
        </w:placeholder>
        <w:dataBinding w:prefixMappings="xmlns:ns0='http://purl.org/dc/elements/1.1/' xmlns:ns1='http://schemas.openxmlformats.org/package/2006/metadata/core-properties' " w:xpath="/ns1:coreProperties[1]/ns0:title[1]" w:storeItemID="{6C3C8BC8-F283-45AE-878A-BAB7291924A1}"/>
        <w:text/>
      </w:sdtPr>
      <w:sdtContent>
        <w:r>
          <w:rPr>
            <w:sz w:val="16"/>
            <w:szCs w:val="16"/>
          </w:rPr>
          <w:t>Erweiterung TYPO3 CMS Website mit Produktedatenbank</w:t>
        </w:r>
      </w:sdtContent>
    </w:sdt>
    <w:r w:rsidRPr="00B91690">
      <w:rPr>
        <w:sz w:val="18"/>
        <w:szCs w:val="18"/>
      </w:rPr>
      <w:tab/>
    </w:r>
    <w:r w:rsidRPr="00B91690">
      <w:rPr>
        <w:sz w:val="18"/>
        <w:szCs w:val="18"/>
      </w:rPr>
      <w:tab/>
    </w:r>
    <w:sdt>
      <w:sdtPr>
        <w:rPr>
          <w:sz w:val="18"/>
          <w:szCs w:val="18"/>
        </w:rPr>
        <w:alias w:val="Autor"/>
        <w:tag w:val=""/>
        <w:id w:val="1419990961"/>
        <w:placeholder>
          <w:docPart w:val="068872BF817744738241121ABC174055"/>
        </w:placeholder>
        <w:dataBinding w:prefixMappings="xmlns:ns0='http://purl.org/dc/elements/1.1/' xmlns:ns1='http://schemas.openxmlformats.org/package/2006/metadata/core-properties' " w:xpath="/ns1:coreProperties[1]/ns0:creator[1]" w:storeItemID="{6C3C8BC8-F283-45AE-878A-BAB7291924A1}"/>
        <w:text/>
      </w:sdtPr>
      <w:sdtContent>
        <w:r>
          <w:rPr>
            <w:sz w:val="18"/>
            <w:szCs w:val="18"/>
          </w:rPr>
          <w:t>Autor: Moritz Burn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F77D7" w14:textId="70873158" w:rsidR="00DB0E29" w:rsidRPr="00FA56D2" w:rsidRDefault="00DB0E29" w:rsidP="004E74C9">
    <w:pPr>
      <w:pStyle w:val="Header"/>
      <w:tabs>
        <w:tab w:val="clear" w:pos="9072"/>
        <w:tab w:val="left" w:pos="5070"/>
      </w:tabs>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1A179" w14:textId="60A6DB53" w:rsidR="00DB0E29" w:rsidRPr="00F21020" w:rsidRDefault="00DB0E29" w:rsidP="008C50DB">
    <w:pPr>
      <w:pStyle w:val="Header"/>
      <w:rPr>
        <w:sz w:val="16"/>
        <w:szCs w:val="16"/>
      </w:rPr>
    </w:pPr>
    <w:sdt>
      <w:sdtPr>
        <w:rPr>
          <w:sz w:val="16"/>
          <w:szCs w:val="16"/>
        </w:rPr>
        <w:alias w:val="Titel"/>
        <w:tag w:val=""/>
        <w:id w:val="388385517"/>
        <w:placeholder>
          <w:docPart w:val="41F16361801F44CAABD7C3D64989BF63"/>
        </w:placeholder>
        <w:dataBinding w:prefixMappings="xmlns:ns0='http://purl.org/dc/elements/1.1/' xmlns:ns1='http://schemas.openxmlformats.org/package/2006/metadata/core-properties' " w:xpath="/ns1:coreProperties[1]/ns0:title[1]" w:storeItemID="{6C3C8BC8-F283-45AE-878A-BAB7291924A1}"/>
        <w:text/>
      </w:sdtPr>
      <w:sdtContent>
        <w:r>
          <w:rPr>
            <w:sz w:val="16"/>
            <w:szCs w:val="16"/>
          </w:rPr>
          <w:t>Erweiterung TYPO3 CMS Website mit Produktedatenbank</w:t>
        </w:r>
      </w:sdtContent>
    </w:sdt>
    <w:r>
      <w:rPr>
        <w:sz w:val="16"/>
        <w:szCs w:val="16"/>
      </w:rPr>
      <w:tab/>
    </w:r>
    <w:r>
      <w:rPr>
        <w:sz w:val="16"/>
        <w:szCs w:val="16"/>
      </w:rPr>
      <w:tab/>
      <w:t>Autor: Moritz Burn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B8071" w14:textId="597609B9" w:rsidR="00DB0E29" w:rsidRPr="00A81307" w:rsidRDefault="00DB0E29" w:rsidP="00F61FAD">
    <w:pPr>
      <w:tabs>
        <w:tab w:val="left" w:pos="7371"/>
        <w:tab w:val="left" w:pos="12049"/>
        <w:tab w:val="left" w:pos="18711"/>
      </w:tabs>
      <w:rPr>
        <w:sz w:val="16"/>
        <w:szCs w:val="16"/>
      </w:rPr>
    </w:pPr>
    <w:r w:rsidRPr="00A81307">
      <w:rPr>
        <w:sz w:val="16"/>
        <w:szCs w:val="16"/>
      </w:rPr>
      <w:t>IPA</w:t>
    </w:r>
    <w:r>
      <w:rPr>
        <w:sz w:val="16"/>
        <w:szCs w:val="16"/>
      </w:rPr>
      <w:t xml:space="preserve"> 2021</w:t>
    </w:r>
    <w:r w:rsidRPr="00A81307">
      <w:rPr>
        <w:sz w:val="16"/>
        <w:szCs w:val="16"/>
      </w:rPr>
      <w:tab/>
    </w:r>
    <w:r>
      <w:rPr>
        <w:sz w:val="16"/>
        <w:szCs w:val="16"/>
      </w:rPr>
      <w:tab/>
    </w:r>
    <w:r>
      <w:rPr>
        <w:sz w:val="16"/>
        <w:szCs w:val="16"/>
      </w:rPr>
      <w:tab/>
      <w:t>Moritz Burn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3B048" w14:textId="1600F0EA" w:rsidR="00DB0E29" w:rsidRPr="00A81307" w:rsidRDefault="00DB0E29" w:rsidP="00F61FAD">
    <w:pPr>
      <w:tabs>
        <w:tab w:val="left" w:pos="7371"/>
        <w:tab w:val="left" w:pos="12049"/>
        <w:tab w:val="left" w:pos="18711"/>
      </w:tabs>
      <w:rPr>
        <w:sz w:val="16"/>
        <w:szCs w:val="16"/>
      </w:rPr>
    </w:pPr>
    <w:r w:rsidRPr="00A81307">
      <w:rPr>
        <w:sz w:val="16"/>
        <w:szCs w:val="16"/>
      </w:rPr>
      <w:t>IPA</w:t>
    </w:r>
    <w:r>
      <w:rPr>
        <w:sz w:val="16"/>
        <w:szCs w:val="16"/>
      </w:rPr>
      <w:t xml:space="preserve"> 2021</w:t>
    </w:r>
    <w:r>
      <w:rPr>
        <w:sz w:val="16"/>
        <w:szCs w:val="16"/>
      </w:rPr>
      <w:tab/>
      <w:t>Moritz Burn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A563A"/>
    <w:multiLevelType w:val="hybridMultilevel"/>
    <w:tmpl w:val="510806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EA5D17"/>
    <w:multiLevelType w:val="hybridMultilevel"/>
    <w:tmpl w:val="1D9EB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1119CE"/>
    <w:multiLevelType w:val="hybridMultilevel"/>
    <w:tmpl w:val="2EC6EC04"/>
    <w:lvl w:ilvl="0" w:tplc="1B584238">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05127A8"/>
    <w:multiLevelType w:val="hybridMultilevel"/>
    <w:tmpl w:val="12603E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10F0E1F"/>
    <w:multiLevelType w:val="hybridMultilevel"/>
    <w:tmpl w:val="C3B45F38"/>
    <w:lvl w:ilvl="0" w:tplc="5F64DB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25864A6"/>
    <w:multiLevelType w:val="hybridMultilevel"/>
    <w:tmpl w:val="FE0C9F9A"/>
    <w:lvl w:ilvl="0" w:tplc="5F64DB22">
      <w:numFmt w:val="bullet"/>
      <w:lvlText w:val="-"/>
      <w:lvlJc w:val="left"/>
      <w:pPr>
        <w:ind w:left="720" w:hanging="360"/>
      </w:pPr>
      <w:rPr>
        <w:rFonts w:ascii="Arial" w:eastAsiaTheme="minorHAnsi" w:hAnsi="Arial" w:cs="Aria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74438DA"/>
    <w:multiLevelType w:val="hybridMultilevel"/>
    <w:tmpl w:val="413E761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78A4310"/>
    <w:multiLevelType w:val="hybridMultilevel"/>
    <w:tmpl w:val="D806048A"/>
    <w:lvl w:ilvl="0" w:tplc="08070001">
      <w:start w:val="1"/>
      <w:numFmt w:val="bullet"/>
      <w:lvlText w:val=""/>
      <w:lvlJc w:val="left"/>
      <w:pPr>
        <w:ind w:left="720" w:hanging="360"/>
      </w:pPr>
      <w:rPr>
        <w:rFonts w:ascii="Symbol" w:hAnsi="Symbol" w:hint="default"/>
      </w:rPr>
    </w:lvl>
    <w:lvl w:ilvl="1" w:tplc="1C204932">
      <w:numFmt w:val="bullet"/>
      <w:lvlText w:val=""/>
      <w:lvlJc w:val="left"/>
      <w:pPr>
        <w:ind w:left="1440" w:hanging="360"/>
      </w:pPr>
      <w:rPr>
        <w:rFonts w:ascii="Wingdings" w:eastAsiaTheme="minorHAnsi"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7AA109A"/>
    <w:multiLevelType w:val="multilevel"/>
    <w:tmpl w:val="9F447496"/>
    <w:lvl w:ilvl="0">
      <w:start w:val="1"/>
      <w:numFmt w:val="decimal"/>
      <w:pStyle w:val="Heading1"/>
      <w:lvlText w:val="%1."/>
      <w:lvlJc w:val="left"/>
      <w:pPr>
        <w:ind w:left="360" w:hanging="360"/>
      </w:pPr>
    </w:lvl>
    <w:lvl w:ilvl="1">
      <w:start w:val="1"/>
      <w:numFmt w:val="decimal"/>
      <w:pStyle w:val="Heading2"/>
      <w:lvlText w:val="%1.%2"/>
      <w:lvlJc w:val="left"/>
      <w:pPr>
        <w:tabs>
          <w:tab w:val="num" w:pos="718"/>
        </w:tabs>
        <w:ind w:left="718" w:hanging="576"/>
      </w:pPr>
    </w:lvl>
    <w:lvl w:ilvl="2">
      <w:start w:val="1"/>
      <w:numFmt w:val="decimal"/>
      <w:pStyle w:val="Heading3"/>
      <w:lvlText w:val="%1.%2.%3"/>
      <w:lvlJc w:val="left"/>
      <w:pPr>
        <w:tabs>
          <w:tab w:val="num" w:pos="5256"/>
        </w:tabs>
        <w:ind w:left="5256"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1B76422D"/>
    <w:multiLevelType w:val="multilevel"/>
    <w:tmpl w:val="14882C94"/>
    <w:lvl w:ilvl="0">
      <w:start w:val="1"/>
      <w:numFmt w:val="bullet"/>
      <w:pStyle w:val="IPA-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674908"/>
    <w:multiLevelType w:val="hybridMultilevel"/>
    <w:tmpl w:val="74928CAC"/>
    <w:lvl w:ilvl="0" w:tplc="5F64DB22">
      <w:numFmt w:val="bullet"/>
      <w:lvlText w:val="-"/>
      <w:lvlJc w:val="left"/>
      <w:pPr>
        <w:ind w:left="720" w:hanging="360"/>
      </w:pPr>
      <w:rPr>
        <w:rFonts w:ascii="Arial" w:eastAsiaTheme="minorHAnsi" w:hAnsi="Arial" w:cs="Aria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8993107"/>
    <w:multiLevelType w:val="hybridMultilevel"/>
    <w:tmpl w:val="2A1E2514"/>
    <w:lvl w:ilvl="0" w:tplc="08070003">
      <w:start w:val="1"/>
      <w:numFmt w:val="bullet"/>
      <w:lvlText w:val="o"/>
      <w:lvlJc w:val="left"/>
      <w:pPr>
        <w:ind w:left="1068" w:hanging="360"/>
      </w:pPr>
      <w:rPr>
        <w:rFonts w:ascii="Courier New" w:hAnsi="Courier New" w:cs="Courier New" w:hint="default"/>
      </w:rPr>
    </w:lvl>
    <w:lvl w:ilvl="1" w:tplc="08070019">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2" w15:restartNumberingAfterBreak="0">
    <w:nsid w:val="30283E1A"/>
    <w:multiLevelType w:val="hybridMultilevel"/>
    <w:tmpl w:val="5EF430CA"/>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56D5CCA"/>
    <w:multiLevelType w:val="hybridMultilevel"/>
    <w:tmpl w:val="AD7AA0BE"/>
    <w:lvl w:ilvl="0" w:tplc="5F64DB22">
      <w:numFmt w:val="bullet"/>
      <w:lvlText w:val="-"/>
      <w:lvlJc w:val="left"/>
      <w:pPr>
        <w:ind w:left="720" w:hanging="360"/>
      </w:pPr>
      <w:rPr>
        <w:rFonts w:ascii="Arial" w:eastAsiaTheme="minorHAnsi" w:hAnsi="Arial" w:cs="Arial" w:hint="default"/>
      </w:rPr>
    </w:lvl>
    <w:lvl w:ilvl="1" w:tplc="1C204932">
      <w:numFmt w:val="bullet"/>
      <w:lvlText w:val=""/>
      <w:lvlJc w:val="left"/>
      <w:pPr>
        <w:ind w:left="1440" w:hanging="360"/>
      </w:pPr>
      <w:rPr>
        <w:rFonts w:ascii="Wingdings" w:eastAsiaTheme="minorHAnsi"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E9D56AE"/>
    <w:multiLevelType w:val="hybridMultilevel"/>
    <w:tmpl w:val="30D6E44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04A0E0F"/>
    <w:multiLevelType w:val="hybridMultilevel"/>
    <w:tmpl w:val="2A127B66"/>
    <w:lvl w:ilvl="0" w:tplc="5F64DB22">
      <w:numFmt w:val="bullet"/>
      <w:lvlText w:val="-"/>
      <w:lvlJc w:val="left"/>
      <w:pPr>
        <w:ind w:left="720" w:hanging="360"/>
      </w:pPr>
      <w:rPr>
        <w:rFonts w:ascii="Arial" w:eastAsiaTheme="minorHAnsi" w:hAnsi="Arial" w:cs="Arial" w:hint="default"/>
      </w:rPr>
    </w:lvl>
    <w:lvl w:ilvl="1" w:tplc="5F64DB22">
      <w:numFmt w:val="bullet"/>
      <w:lvlText w:val="-"/>
      <w:lvlJc w:val="left"/>
      <w:pPr>
        <w:ind w:left="1440" w:hanging="360"/>
      </w:pPr>
      <w:rPr>
        <w:rFonts w:ascii="Arial" w:eastAsiaTheme="minorHAnsi" w:hAnsi="Arial"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9004175"/>
    <w:multiLevelType w:val="hybridMultilevel"/>
    <w:tmpl w:val="1F00BE0C"/>
    <w:lvl w:ilvl="0" w:tplc="1B584238">
      <w:numFmt w:val="bullet"/>
      <w:lvlText w:val="-"/>
      <w:lvlJc w:val="left"/>
      <w:pPr>
        <w:ind w:left="720" w:hanging="360"/>
      </w:pPr>
      <w:rPr>
        <w:rFonts w:ascii="Times New Roman" w:eastAsia="Times New Roman" w:hAnsi="Times New Roman" w:cs="Times New Roman" w:hint="default"/>
      </w:rPr>
    </w:lvl>
    <w:lvl w:ilvl="1" w:tplc="4CC81120">
      <w:numFmt w:val="bullet"/>
      <w:lvlText w:val=""/>
      <w:lvlJc w:val="left"/>
      <w:pPr>
        <w:ind w:left="1440" w:hanging="360"/>
      </w:pPr>
      <w:rPr>
        <w:rFonts w:ascii="Wingdings" w:eastAsiaTheme="minorHAnsi" w:hAnsi="Wingdings" w:cstheme="minorBidi"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93E1EDD"/>
    <w:multiLevelType w:val="hybridMultilevel"/>
    <w:tmpl w:val="825477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9602961"/>
    <w:multiLevelType w:val="hybridMultilevel"/>
    <w:tmpl w:val="529EDB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DB13DF9"/>
    <w:multiLevelType w:val="hybridMultilevel"/>
    <w:tmpl w:val="981ABD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EAA230F"/>
    <w:multiLevelType w:val="hybridMultilevel"/>
    <w:tmpl w:val="7728A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9C36942"/>
    <w:multiLevelType w:val="hybridMultilevel"/>
    <w:tmpl w:val="CA2A421C"/>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28D747E"/>
    <w:multiLevelType w:val="hybridMultilevel"/>
    <w:tmpl w:val="A686FC08"/>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45D5948"/>
    <w:multiLevelType w:val="hybridMultilevel"/>
    <w:tmpl w:val="E0F0D8E8"/>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832744B"/>
    <w:multiLevelType w:val="hybridMultilevel"/>
    <w:tmpl w:val="43A6AD3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8774EF7"/>
    <w:multiLevelType w:val="hybridMultilevel"/>
    <w:tmpl w:val="F1A87984"/>
    <w:lvl w:ilvl="0" w:tplc="1B5842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8"/>
  </w:num>
  <w:num w:numId="2">
    <w:abstractNumId w:val="9"/>
  </w:num>
  <w:num w:numId="3">
    <w:abstractNumId w:val="3"/>
  </w:num>
  <w:num w:numId="4">
    <w:abstractNumId w:val="14"/>
  </w:num>
  <w:num w:numId="5">
    <w:abstractNumId w:val="1"/>
  </w:num>
  <w:num w:numId="6">
    <w:abstractNumId w:val="18"/>
  </w:num>
  <w:num w:numId="7">
    <w:abstractNumId w:val="20"/>
  </w:num>
  <w:num w:numId="8">
    <w:abstractNumId w:val="26"/>
  </w:num>
  <w:num w:numId="9">
    <w:abstractNumId w:val="24"/>
  </w:num>
  <w:num w:numId="10">
    <w:abstractNumId w:val="10"/>
  </w:num>
  <w:num w:numId="11">
    <w:abstractNumId w:val="21"/>
  </w:num>
  <w:num w:numId="12">
    <w:abstractNumId w:val="11"/>
  </w:num>
  <w:num w:numId="13">
    <w:abstractNumId w:val="13"/>
  </w:num>
  <w:num w:numId="14">
    <w:abstractNumId w:val="4"/>
  </w:num>
  <w:num w:numId="15">
    <w:abstractNumId w:val="12"/>
  </w:num>
  <w:num w:numId="16">
    <w:abstractNumId w:val="23"/>
  </w:num>
  <w:num w:numId="17">
    <w:abstractNumId w:val="5"/>
  </w:num>
  <w:num w:numId="18">
    <w:abstractNumId w:val="22"/>
  </w:num>
  <w:num w:numId="19">
    <w:abstractNumId w:val="17"/>
  </w:num>
  <w:num w:numId="20">
    <w:abstractNumId w:val="15"/>
  </w:num>
  <w:num w:numId="21">
    <w:abstractNumId w:val="7"/>
  </w:num>
  <w:num w:numId="22">
    <w:abstractNumId w:val="0"/>
  </w:num>
  <w:num w:numId="23">
    <w:abstractNumId w:val="6"/>
  </w:num>
  <w:num w:numId="24">
    <w:abstractNumId w:val="19"/>
  </w:num>
  <w:num w:numId="25">
    <w:abstractNumId w:val="25"/>
  </w:num>
  <w:num w:numId="26">
    <w:abstractNumId w:val="2"/>
  </w:num>
  <w:num w:numId="27">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7D"/>
    <w:rsid w:val="00004105"/>
    <w:rsid w:val="000200DC"/>
    <w:rsid w:val="00025978"/>
    <w:rsid w:val="00026D80"/>
    <w:rsid w:val="00034F9E"/>
    <w:rsid w:val="00036960"/>
    <w:rsid w:val="00055693"/>
    <w:rsid w:val="00064272"/>
    <w:rsid w:val="00065126"/>
    <w:rsid w:val="000652EC"/>
    <w:rsid w:val="000655E1"/>
    <w:rsid w:val="000656FE"/>
    <w:rsid w:val="00065F3C"/>
    <w:rsid w:val="00072D41"/>
    <w:rsid w:val="00076CB4"/>
    <w:rsid w:val="000823AF"/>
    <w:rsid w:val="00085643"/>
    <w:rsid w:val="00093306"/>
    <w:rsid w:val="000949AD"/>
    <w:rsid w:val="00096722"/>
    <w:rsid w:val="000A0DCB"/>
    <w:rsid w:val="000A3364"/>
    <w:rsid w:val="000B38E8"/>
    <w:rsid w:val="000B569E"/>
    <w:rsid w:val="000B5A68"/>
    <w:rsid w:val="000C0D29"/>
    <w:rsid w:val="000C6437"/>
    <w:rsid w:val="000F0775"/>
    <w:rsid w:val="000F250B"/>
    <w:rsid w:val="00100F2B"/>
    <w:rsid w:val="00105A04"/>
    <w:rsid w:val="00112FB2"/>
    <w:rsid w:val="001213A8"/>
    <w:rsid w:val="001251DB"/>
    <w:rsid w:val="0013665A"/>
    <w:rsid w:val="0014500C"/>
    <w:rsid w:val="001504A9"/>
    <w:rsid w:val="00157F19"/>
    <w:rsid w:val="001600CC"/>
    <w:rsid w:val="00166919"/>
    <w:rsid w:val="001713BA"/>
    <w:rsid w:val="00181311"/>
    <w:rsid w:val="00185A90"/>
    <w:rsid w:val="0018603E"/>
    <w:rsid w:val="001933C1"/>
    <w:rsid w:val="00193DAD"/>
    <w:rsid w:val="00195DBF"/>
    <w:rsid w:val="001A2ACF"/>
    <w:rsid w:val="001C067F"/>
    <w:rsid w:val="001C7679"/>
    <w:rsid w:val="001D0406"/>
    <w:rsid w:val="001D1C2E"/>
    <w:rsid w:val="001D56BC"/>
    <w:rsid w:val="001D6F2D"/>
    <w:rsid w:val="001D761C"/>
    <w:rsid w:val="001E4AA2"/>
    <w:rsid w:val="001E4DE4"/>
    <w:rsid w:val="001E5968"/>
    <w:rsid w:val="001F004E"/>
    <w:rsid w:val="001F0467"/>
    <w:rsid w:val="001F10A6"/>
    <w:rsid w:val="00204DC4"/>
    <w:rsid w:val="00207743"/>
    <w:rsid w:val="00207787"/>
    <w:rsid w:val="0022385B"/>
    <w:rsid w:val="00224A36"/>
    <w:rsid w:val="00227D31"/>
    <w:rsid w:val="00235CB0"/>
    <w:rsid w:val="00235CB4"/>
    <w:rsid w:val="002363BE"/>
    <w:rsid w:val="00242108"/>
    <w:rsid w:val="00251E72"/>
    <w:rsid w:val="00260B13"/>
    <w:rsid w:val="00261CBF"/>
    <w:rsid w:val="002634EB"/>
    <w:rsid w:val="002723A8"/>
    <w:rsid w:val="00275003"/>
    <w:rsid w:val="0027734E"/>
    <w:rsid w:val="00281829"/>
    <w:rsid w:val="00284E17"/>
    <w:rsid w:val="0028691D"/>
    <w:rsid w:val="0029143F"/>
    <w:rsid w:val="00291552"/>
    <w:rsid w:val="002919F9"/>
    <w:rsid w:val="00292AD8"/>
    <w:rsid w:val="00294607"/>
    <w:rsid w:val="00295268"/>
    <w:rsid w:val="002A3679"/>
    <w:rsid w:val="002B21F8"/>
    <w:rsid w:val="002C1882"/>
    <w:rsid w:val="002D2841"/>
    <w:rsid w:val="002D33C8"/>
    <w:rsid w:val="002E405D"/>
    <w:rsid w:val="002E4CC3"/>
    <w:rsid w:val="002F17AC"/>
    <w:rsid w:val="002F6F29"/>
    <w:rsid w:val="00311946"/>
    <w:rsid w:val="00312B69"/>
    <w:rsid w:val="00314F25"/>
    <w:rsid w:val="00316B71"/>
    <w:rsid w:val="003202AC"/>
    <w:rsid w:val="0032174A"/>
    <w:rsid w:val="00321ED5"/>
    <w:rsid w:val="00324D7A"/>
    <w:rsid w:val="003258BC"/>
    <w:rsid w:val="0033157B"/>
    <w:rsid w:val="00334D65"/>
    <w:rsid w:val="00336E6C"/>
    <w:rsid w:val="00344F10"/>
    <w:rsid w:val="00347888"/>
    <w:rsid w:val="00347C6A"/>
    <w:rsid w:val="003570F1"/>
    <w:rsid w:val="0036451B"/>
    <w:rsid w:val="00364E26"/>
    <w:rsid w:val="00373ABC"/>
    <w:rsid w:val="00377500"/>
    <w:rsid w:val="0037781D"/>
    <w:rsid w:val="00380206"/>
    <w:rsid w:val="00382A73"/>
    <w:rsid w:val="00384FDC"/>
    <w:rsid w:val="00392D52"/>
    <w:rsid w:val="003965A1"/>
    <w:rsid w:val="00396D44"/>
    <w:rsid w:val="0039767D"/>
    <w:rsid w:val="003A4030"/>
    <w:rsid w:val="003A49D0"/>
    <w:rsid w:val="003A55C1"/>
    <w:rsid w:val="003B3F41"/>
    <w:rsid w:val="003C3446"/>
    <w:rsid w:val="003C39B0"/>
    <w:rsid w:val="003C3BC5"/>
    <w:rsid w:val="003C41B8"/>
    <w:rsid w:val="003C5A8B"/>
    <w:rsid w:val="003C65A0"/>
    <w:rsid w:val="003D2DFD"/>
    <w:rsid w:val="003D4985"/>
    <w:rsid w:val="003E1A51"/>
    <w:rsid w:val="003E2483"/>
    <w:rsid w:val="003E467F"/>
    <w:rsid w:val="003E7657"/>
    <w:rsid w:val="003F0A34"/>
    <w:rsid w:val="003F2B2E"/>
    <w:rsid w:val="003F6F99"/>
    <w:rsid w:val="00405542"/>
    <w:rsid w:val="00405A61"/>
    <w:rsid w:val="00406F65"/>
    <w:rsid w:val="00414EC4"/>
    <w:rsid w:val="004225EA"/>
    <w:rsid w:val="004327E8"/>
    <w:rsid w:val="0043627F"/>
    <w:rsid w:val="00442B6A"/>
    <w:rsid w:val="004503B1"/>
    <w:rsid w:val="0045240F"/>
    <w:rsid w:val="00454269"/>
    <w:rsid w:val="00454FBD"/>
    <w:rsid w:val="004612C6"/>
    <w:rsid w:val="00465E89"/>
    <w:rsid w:val="00470104"/>
    <w:rsid w:val="00482F7E"/>
    <w:rsid w:val="00483C1C"/>
    <w:rsid w:val="0048539A"/>
    <w:rsid w:val="00486ACC"/>
    <w:rsid w:val="004907BF"/>
    <w:rsid w:val="00492B36"/>
    <w:rsid w:val="004932CF"/>
    <w:rsid w:val="0049380B"/>
    <w:rsid w:val="00496F8F"/>
    <w:rsid w:val="00497B44"/>
    <w:rsid w:val="004A0F42"/>
    <w:rsid w:val="004A4704"/>
    <w:rsid w:val="004A671A"/>
    <w:rsid w:val="004B0023"/>
    <w:rsid w:val="004B15A5"/>
    <w:rsid w:val="004B4C57"/>
    <w:rsid w:val="004B55E6"/>
    <w:rsid w:val="004C3CCA"/>
    <w:rsid w:val="004C5F99"/>
    <w:rsid w:val="004C7B0E"/>
    <w:rsid w:val="004D1147"/>
    <w:rsid w:val="004D1F97"/>
    <w:rsid w:val="004D55D9"/>
    <w:rsid w:val="004D7B13"/>
    <w:rsid w:val="004E3A88"/>
    <w:rsid w:val="004E74C9"/>
    <w:rsid w:val="004E7AF9"/>
    <w:rsid w:val="005021EF"/>
    <w:rsid w:val="00513ADD"/>
    <w:rsid w:val="00515EDA"/>
    <w:rsid w:val="00522025"/>
    <w:rsid w:val="00526537"/>
    <w:rsid w:val="00536BD0"/>
    <w:rsid w:val="005434E7"/>
    <w:rsid w:val="00545F89"/>
    <w:rsid w:val="00550BE0"/>
    <w:rsid w:val="00554CEF"/>
    <w:rsid w:val="005554B9"/>
    <w:rsid w:val="005561BA"/>
    <w:rsid w:val="00556430"/>
    <w:rsid w:val="00560A58"/>
    <w:rsid w:val="005655FD"/>
    <w:rsid w:val="005662C6"/>
    <w:rsid w:val="00570A95"/>
    <w:rsid w:val="00573A50"/>
    <w:rsid w:val="00573D7E"/>
    <w:rsid w:val="00577A03"/>
    <w:rsid w:val="00580326"/>
    <w:rsid w:val="0058377E"/>
    <w:rsid w:val="005876AC"/>
    <w:rsid w:val="00592DCA"/>
    <w:rsid w:val="00593E53"/>
    <w:rsid w:val="005A449A"/>
    <w:rsid w:val="005B0C2F"/>
    <w:rsid w:val="005B0F6D"/>
    <w:rsid w:val="005B4108"/>
    <w:rsid w:val="005B69A1"/>
    <w:rsid w:val="005C3213"/>
    <w:rsid w:val="005D376E"/>
    <w:rsid w:val="005D7652"/>
    <w:rsid w:val="005D7FE2"/>
    <w:rsid w:val="005E3477"/>
    <w:rsid w:val="005E522E"/>
    <w:rsid w:val="005E52DA"/>
    <w:rsid w:val="005E6911"/>
    <w:rsid w:val="005F3171"/>
    <w:rsid w:val="006030DA"/>
    <w:rsid w:val="00607E46"/>
    <w:rsid w:val="006103ED"/>
    <w:rsid w:val="006152BC"/>
    <w:rsid w:val="00621F79"/>
    <w:rsid w:val="0062506D"/>
    <w:rsid w:val="006325CE"/>
    <w:rsid w:val="00635C04"/>
    <w:rsid w:val="006524CB"/>
    <w:rsid w:val="00657F78"/>
    <w:rsid w:val="00661801"/>
    <w:rsid w:val="00663286"/>
    <w:rsid w:val="006662B6"/>
    <w:rsid w:val="0066659B"/>
    <w:rsid w:val="00675836"/>
    <w:rsid w:val="00682D4C"/>
    <w:rsid w:val="006A2C91"/>
    <w:rsid w:val="006A57A2"/>
    <w:rsid w:val="006B0FE2"/>
    <w:rsid w:val="006B1F04"/>
    <w:rsid w:val="006C166D"/>
    <w:rsid w:val="006C68F9"/>
    <w:rsid w:val="006C7D77"/>
    <w:rsid w:val="006D0211"/>
    <w:rsid w:val="006D0DE5"/>
    <w:rsid w:val="006E4A59"/>
    <w:rsid w:val="006F2CCD"/>
    <w:rsid w:val="006F6686"/>
    <w:rsid w:val="006F7729"/>
    <w:rsid w:val="006F7A65"/>
    <w:rsid w:val="0071342F"/>
    <w:rsid w:val="00733060"/>
    <w:rsid w:val="00733532"/>
    <w:rsid w:val="0073510E"/>
    <w:rsid w:val="00737221"/>
    <w:rsid w:val="00746103"/>
    <w:rsid w:val="00751C47"/>
    <w:rsid w:val="0075618A"/>
    <w:rsid w:val="0075662F"/>
    <w:rsid w:val="00760C92"/>
    <w:rsid w:val="0076592C"/>
    <w:rsid w:val="007806AA"/>
    <w:rsid w:val="00785A06"/>
    <w:rsid w:val="0079231A"/>
    <w:rsid w:val="007A4C34"/>
    <w:rsid w:val="007B373B"/>
    <w:rsid w:val="007C1B18"/>
    <w:rsid w:val="007C274A"/>
    <w:rsid w:val="007C32E4"/>
    <w:rsid w:val="007C46AA"/>
    <w:rsid w:val="007C7391"/>
    <w:rsid w:val="007D0411"/>
    <w:rsid w:val="007D1396"/>
    <w:rsid w:val="007D2B14"/>
    <w:rsid w:val="007D4153"/>
    <w:rsid w:val="007D4DE0"/>
    <w:rsid w:val="007E039B"/>
    <w:rsid w:val="007E5B72"/>
    <w:rsid w:val="007F0F60"/>
    <w:rsid w:val="007F713B"/>
    <w:rsid w:val="00800E94"/>
    <w:rsid w:val="00804BB8"/>
    <w:rsid w:val="0080521F"/>
    <w:rsid w:val="00806053"/>
    <w:rsid w:val="00806887"/>
    <w:rsid w:val="008105DA"/>
    <w:rsid w:val="0081360B"/>
    <w:rsid w:val="00815B9E"/>
    <w:rsid w:val="00816D18"/>
    <w:rsid w:val="008177A7"/>
    <w:rsid w:val="00826C71"/>
    <w:rsid w:val="00827DAA"/>
    <w:rsid w:val="008426C0"/>
    <w:rsid w:val="008536CD"/>
    <w:rsid w:val="00854DFA"/>
    <w:rsid w:val="008550B2"/>
    <w:rsid w:val="008570BF"/>
    <w:rsid w:val="00861713"/>
    <w:rsid w:val="008703BA"/>
    <w:rsid w:val="008718D1"/>
    <w:rsid w:val="00875CE1"/>
    <w:rsid w:val="008773F4"/>
    <w:rsid w:val="00880FBB"/>
    <w:rsid w:val="008925DF"/>
    <w:rsid w:val="008A7DAD"/>
    <w:rsid w:val="008B697F"/>
    <w:rsid w:val="008B7EDB"/>
    <w:rsid w:val="008C2680"/>
    <w:rsid w:val="008C50DB"/>
    <w:rsid w:val="008E019B"/>
    <w:rsid w:val="008E0DAD"/>
    <w:rsid w:val="008F420B"/>
    <w:rsid w:val="008F542D"/>
    <w:rsid w:val="008F5503"/>
    <w:rsid w:val="008F5830"/>
    <w:rsid w:val="008F6D25"/>
    <w:rsid w:val="008F71AF"/>
    <w:rsid w:val="00901D44"/>
    <w:rsid w:val="00903FC3"/>
    <w:rsid w:val="0090610A"/>
    <w:rsid w:val="0090745E"/>
    <w:rsid w:val="00924CB0"/>
    <w:rsid w:val="00927404"/>
    <w:rsid w:val="009377CF"/>
    <w:rsid w:val="00944D4C"/>
    <w:rsid w:val="00945A2E"/>
    <w:rsid w:val="009479E2"/>
    <w:rsid w:val="00952DB8"/>
    <w:rsid w:val="009569DC"/>
    <w:rsid w:val="00956B85"/>
    <w:rsid w:val="009678FF"/>
    <w:rsid w:val="00967C98"/>
    <w:rsid w:val="00974CD5"/>
    <w:rsid w:val="009808B2"/>
    <w:rsid w:val="00985B08"/>
    <w:rsid w:val="009868E1"/>
    <w:rsid w:val="009B2206"/>
    <w:rsid w:val="009C1F0E"/>
    <w:rsid w:val="009C73B5"/>
    <w:rsid w:val="009D1B1B"/>
    <w:rsid w:val="009D22F2"/>
    <w:rsid w:val="009D310D"/>
    <w:rsid w:val="009F178B"/>
    <w:rsid w:val="009F4B2F"/>
    <w:rsid w:val="00A13E2B"/>
    <w:rsid w:val="00A13EDC"/>
    <w:rsid w:val="00A15206"/>
    <w:rsid w:val="00A1539F"/>
    <w:rsid w:val="00A17991"/>
    <w:rsid w:val="00A22741"/>
    <w:rsid w:val="00A250A3"/>
    <w:rsid w:val="00A361BB"/>
    <w:rsid w:val="00A3701F"/>
    <w:rsid w:val="00A4416C"/>
    <w:rsid w:val="00A45EA8"/>
    <w:rsid w:val="00A476A4"/>
    <w:rsid w:val="00A54869"/>
    <w:rsid w:val="00A660BE"/>
    <w:rsid w:val="00A66B5E"/>
    <w:rsid w:val="00A66C20"/>
    <w:rsid w:val="00A81307"/>
    <w:rsid w:val="00A84E75"/>
    <w:rsid w:val="00A8700C"/>
    <w:rsid w:val="00A9188C"/>
    <w:rsid w:val="00A96B80"/>
    <w:rsid w:val="00A97540"/>
    <w:rsid w:val="00AA4073"/>
    <w:rsid w:val="00AA5771"/>
    <w:rsid w:val="00AA7674"/>
    <w:rsid w:val="00AB672F"/>
    <w:rsid w:val="00AC5D2B"/>
    <w:rsid w:val="00AD45AD"/>
    <w:rsid w:val="00AD6274"/>
    <w:rsid w:val="00AF2414"/>
    <w:rsid w:val="00B03326"/>
    <w:rsid w:val="00B05BEC"/>
    <w:rsid w:val="00B064FB"/>
    <w:rsid w:val="00B06CE1"/>
    <w:rsid w:val="00B103BF"/>
    <w:rsid w:val="00B11B26"/>
    <w:rsid w:val="00B13E89"/>
    <w:rsid w:val="00B158FF"/>
    <w:rsid w:val="00B211B4"/>
    <w:rsid w:val="00B24E3D"/>
    <w:rsid w:val="00B2741C"/>
    <w:rsid w:val="00B309C2"/>
    <w:rsid w:val="00B43A74"/>
    <w:rsid w:val="00B448C0"/>
    <w:rsid w:val="00B47730"/>
    <w:rsid w:val="00B521D8"/>
    <w:rsid w:val="00B55F6C"/>
    <w:rsid w:val="00B6114A"/>
    <w:rsid w:val="00B65450"/>
    <w:rsid w:val="00B678B6"/>
    <w:rsid w:val="00B91690"/>
    <w:rsid w:val="00B96965"/>
    <w:rsid w:val="00BA4C0D"/>
    <w:rsid w:val="00BA7437"/>
    <w:rsid w:val="00BB388C"/>
    <w:rsid w:val="00BC31B0"/>
    <w:rsid w:val="00BC55CC"/>
    <w:rsid w:val="00BC65CA"/>
    <w:rsid w:val="00BE63D2"/>
    <w:rsid w:val="00BF18FA"/>
    <w:rsid w:val="00BF4F14"/>
    <w:rsid w:val="00BF4F95"/>
    <w:rsid w:val="00C035CF"/>
    <w:rsid w:val="00C0498D"/>
    <w:rsid w:val="00C05624"/>
    <w:rsid w:val="00C0768D"/>
    <w:rsid w:val="00C17503"/>
    <w:rsid w:val="00C17802"/>
    <w:rsid w:val="00C253C0"/>
    <w:rsid w:val="00C32691"/>
    <w:rsid w:val="00C3483F"/>
    <w:rsid w:val="00C50926"/>
    <w:rsid w:val="00C5118A"/>
    <w:rsid w:val="00C53507"/>
    <w:rsid w:val="00C53A42"/>
    <w:rsid w:val="00C54D64"/>
    <w:rsid w:val="00C60D50"/>
    <w:rsid w:val="00C6169A"/>
    <w:rsid w:val="00C62689"/>
    <w:rsid w:val="00C70C2B"/>
    <w:rsid w:val="00C728D7"/>
    <w:rsid w:val="00C8029E"/>
    <w:rsid w:val="00C91395"/>
    <w:rsid w:val="00C96EB9"/>
    <w:rsid w:val="00CA3B0C"/>
    <w:rsid w:val="00CA6132"/>
    <w:rsid w:val="00CD75B1"/>
    <w:rsid w:val="00CE27F4"/>
    <w:rsid w:val="00CE3320"/>
    <w:rsid w:val="00CF789B"/>
    <w:rsid w:val="00D03259"/>
    <w:rsid w:val="00D0365F"/>
    <w:rsid w:val="00D04F96"/>
    <w:rsid w:val="00D154DE"/>
    <w:rsid w:val="00D232DA"/>
    <w:rsid w:val="00D25AB6"/>
    <w:rsid w:val="00D25D8F"/>
    <w:rsid w:val="00D311C3"/>
    <w:rsid w:val="00D42561"/>
    <w:rsid w:val="00D449AE"/>
    <w:rsid w:val="00D4506C"/>
    <w:rsid w:val="00D457AD"/>
    <w:rsid w:val="00D46355"/>
    <w:rsid w:val="00D468CB"/>
    <w:rsid w:val="00D56F17"/>
    <w:rsid w:val="00D70AF0"/>
    <w:rsid w:val="00D71868"/>
    <w:rsid w:val="00D81898"/>
    <w:rsid w:val="00D8445D"/>
    <w:rsid w:val="00D87CB3"/>
    <w:rsid w:val="00D92704"/>
    <w:rsid w:val="00D93BAF"/>
    <w:rsid w:val="00DA0596"/>
    <w:rsid w:val="00DB0E29"/>
    <w:rsid w:val="00DB2F0C"/>
    <w:rsid w:val="00DB5FD7"/>
    <w:rsid w:val="00DC18D5"/>
    <w:rsid w:val="00DC2615"/>
    <w:rsid w:val="00DC39A8"/>
    <w:rsid w:val="00DC71B5"/>
    <w:rsid w:val="00DC77C9"/>
    <w:rsid w:val="00DE7656"/>
    <w:rsid w:val="00DF700A"/>
    <w:rsid w:val="00E03D36"/>
    <w:rsid w:val="00E048DD"/>
    <w:rsid w:val="00E072B8"/>
    <w:rsid w:val="00E1026D"/>
    <w:rsid w:val="00E1617D"/>
    <w:rsid w:val="00E2287F"/>
    <w:rsid w:val="00E40BE5"/>
    <w:rsid w:val="00E52D94"/>
    <w:rsid w:val="00E53689"/>
    <w:rsid w:val="00E708F8"/>
    <w:rsid w:val="00E70F00"/>
    <w:rsid w:val="00E71352"/>
    <w:rsid w:val="00E8068F"/>
    <w:rsid w:val="00E91CD7"/>
    <w:rsid w:val="00E92CF5"/>
    <w:rsid w:val="00EB2F63"/>
    <w:rsid w:val="00EB41FA"/>
    <w:rsid w:val="00EB7A5F"/>
    <w:rsid w:val="00EC1348"/>
    <w:rsid w:val="00EC7D43"/>
    <w:rsid w:val="00ED345A"/>
    <w:rsid w:val="00ED47B2"/>
    <w:rsid w:val="00EE7F39"/>
    <w:rsid w:val="00EF3A0F"/>
    <w:rsid w:val="00F02283"/>
    <w:rsid w:val="00F0343C"/>
    <w:rsid w:val="00F10929"/>
    <w:rsid w:val="00F1142D"/>
    <w:rsid w:val="00F1748E"/>
    <w:rsid w:val="00F21020"/>
    <w:rsid w:val="00F3126B"/>
    <w:rsid w:val="00F347CE"/>
    <w:rsid w:val="00F378ED"/>
    <w:rsid w:val="00F517A0"/>
    <w:rsid w:val="00F555D5"/>
    <w:rsid w:val="00F6157C"/>
    <w:rsid w:val="00F61FAD"/>
    <w:rsid w:val="00F63063"/>
    <w:rsid w:val="00F93125"/>
    <w:rsid w:val="00F935FA"/>
    <w:rsid w:val="00F9497C"/>
    <w:rsid w:val="00FA0CE4"/>
    <w:rsid w:val="00FA2F7C"/>
    <w:rsid w:val="00FA56D2"/>
    <w:rsid w:val="00FA6910"/>
    <w:rsid w:val="00FA6FCA"/>
    <w:rsid w:val="00FB3FB5"/>
    <w:rsid w:val="00FB709C"/>
    <w:rsid w:val="00FC179C"/>
    <w:rsid w:val="00FC274A"/>
    <w:rsid w:val="00FC7564"/>
    <w:rsid w:val="00FC7A6A"/>
    <w:rsid w:val="00FE2335"/>
    <w:rsid w:val="00FE6E81"/>
    <w:rsid w:val="00FE7615"/>
    <w:rsid w:val="00FE7697"/>
    <w:rsid w:val="00FF411C"/>
    <w:rsid w:val="00FF4160"/>
    <w:rsid w:val="00FF5AB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0ADF"/>
  <w15:docId w15:val="{2321215B-0116-4FA1-843E-5DC90D9D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77E"/>
    <w:pPr>
      <w:spacing w:after="0"/>
    </w:pPr>
    <w:rPr>
      <w:rFonts w:ascii="Arial" w:hAnsi="Arial"/>
    </w:rPr>
  </w:style>
  <w:style w:type="paragraph" w:styleId="Heading1">
    <w:name w:val="heading 1"/>
    <w:aliases w:val="IPA Kapitelname"/>
    <w:basedOn w:val="Normal"/>
    <w:next w:val="IPA-TextkrperStandart"/>
    <w:link w:val="Heading1Char"/>
    <w:qFormat/>
    <w:rsid w:val="00733060"/>
    <w:pPr>
      <w:keepNext/>
      <w:pageBreakBefore/>
      <w:numPr>
        <w:numId w:val="1"/>
      </w:numPr>
      <w:tabs>
        <w:tab w:val="left" w:pos="851"/>
      </w:tabs>
      <w:spacing w:before="120" w:after="260" w:line="240" w:lineRule="auto"/>
      <w:outlineLvl w:val="0"/>
    </w:pPr>
    <w:rPr>
      <w:rFonts w:eastAsia="Times New Roman" w:cs="Arial"/>
      <w:b/>
      <w:bCs/>
      <w:sz w:val="36"/>
      <w:szCs w:val="24"/>
      <w:lang w:val="de-DE" w:eastAsia="de-DE"/>
    </w:rPr>
  </w:style>
  <w:style w:type="paragraph" w:styleId="Heading2">
    <w:name w:val="heading 2"/>
    <w:aliases w:val="IPA Kapitel 2. Ebene"/>
    <w:basedOn w:val="Normal"/>
    <w:next w:val="IPA-TextkrperStandart"/>
    <w:link w:val="Heading2Char"/>
    <w:qFormat/>
    <w:rsid w:val="00AD6274"/>
    <w:pPr>
      <w:keepNext/>
      <w:numPr>
        <w:ilvl w:val="1"/>
        <w:numId w:val="1"/>
      </w:numPr>
      <w:tabs>
        <w:tab w:val="clear" w:pos="718"/>
        <w:tab w:val="num" w:pos="576"/>
        <w:tab w:val="left" w:pos="851"/>
      </w:tabs>
      <w:spacing w:before="240" w:after="260" w:line="240" w:lineRule="auto"/>
      <w:ind w:left="578" w:hanging="578"/>
      <w:outlineLvl w:val="1"/>
    </w:pPr>
    <w:rPr>
      <w:rFonts w:eastAsia="Times New Roman" w:cs="Times New Roman"/>
      <w:b/>
      <w:bCs/>
      <w:sz w:val="28"/>
      <w:szCs w:val="24"/>
      <w:lang w:eastAsia="de-DE"/>
    </w:rPr>
  </w:style>
  <w:style w:type="paragraph" w:styleId="Heading3">
    <w:name w:val="heading 3"/>
    <w:aliases w:val="IPA-Kapitel 3.Ebene"/>
    <w:basedOn w:val="Normal"/>
    <w:next w:val="IPA-TextkrperStandart"/>
    <w:link w:val="Heading3Char"/>
    <w:qFormat/>
    <w:rsid w:val="008A7DAD"/>
    <w:pPr>
      <w:keepNext/>
      <w:numPr>
        <w:ilvl w:val="2"/>
        <w:numId w:val="1"/>
      </w:numPr>
      <w:tabs>
        <w:tab w:val="clear" w:pos="5256"/>
        <w:tab w:val="num" w:pos="720"/>
      </w:tabs>
      <w:spacing w:before="520" w:after="260" w:line="240" w:lineRule="auto"/>
      <w:ind w:left="720"/>
      <w:outlineLvl w:val="2"/>
    </w:pPr>
    <w:rPr>
      <w:rFonts w:eastAsia="Times New Roman" w:cs="Arial"/>
      <w:b/>
      <w:bCs/>
      <w:szCs w:val="24"/>
      <w:lang w:eastAsia="de-DE"/>
    </w:rPr>
  </w:style>
  <w:style w:type="paragraph" w:styleId="Heading4">
    <w:name w:val="heading 4"/>
    <w:basedOn w:val="Normal"/>
    <w:next w:val="IPA-TextkrperStandart"/>
    <w:link w:val="Heading4Char"/>
    <w:rsid w:val="008A7DAD"/>
    <w:pPr>
      <w:keepNext/>
      <w:numPr>
        <w:ilvl w:val="3"/>
        <w:numId w:val="1"/>
      </w:numPr>
      <w:spacing w:before="240" w:after="60" w:line="240" w:lineRule="auto"/>
      <w:outlineLvl w:val="3"/>
    </w:pPr>
    <w:rPr>
      <w:rFonts w:eastAsia="Times New Roman" w:cs="Times New Roman"/>
      <w:b/>
      <w:bCs/>
      <w:szCs w:val="28"/>
      <w:lang w:eastAsia="de-DE"/>
    </w:rPr>
  </w:style>
  <w:style w:type="paragraph" w:styleId="Heading5">
    <w:name w:val="heading 5"/>
    <w:basedOn w:val="Normal"/>
    <w:next w:val="IPA-TextkrperStandart"/>
    <w:link w:val="Heading5Char"/>
    <w:rsid w:val="008A7DAD"/>
    <w:pPr>
      <w:numPr>
        <w:ilvl w:val="4"/>
        <w:numId w:val="1"/>
      </w:numPr>
      <w:spacing w:before="240" w:after="60" w:line="240" w:lineRule="auto"/>
      <w:outlineLvl w:val="4"/>
    </w:pPr>
    <w:rPr>
      <w:rFonts w:eastAsia="Times New Roman" w:cs="Times New Roman"/>
      <w:b/>
      <w:bCs/>
      <w:i/>
      <w:iCs/>
      <w:szCs w:val="26"/>
      <w:lang w:eastAsia="de-DE"/>
    </w:rPr>
  </w:style>
  <w:style w:type="paragraph" w:styleId="Heading6">
    <w:name w:val="heading 6"/>
    <w:basedOn w:val="Normal"/>
    <w:next w:val="Normal"/>
    <w:link w:val="Heading6Char"/>
    <w:rsid w:val="008A7DAD"/>
    <w:pPr>
      <w:numPr>
        <w:ilvl w:val="5"/>
        <w:numId w:val="1"/>
      </w:numPr>
      <w:spacing w:before="240" w:after="60" w:line="240" w:lineRule="auto"/>
      <w:outlineLvl w:val="5"/>
    </w:pPr>
    <w:rPr>
      <w:rFonts w:eastAsia="Times New Roman" w:cs="Times New Roman"/>
      <w:b/>
      <w:bCs/>
      <w:lang w:eastAsia="de-DE"/>
    </w:rPr>
  </w:style>
  <w:style w:type="paragraph" w:styleId="Heading7">
    <w:name w:val="heading 7"/>
    <w:basedOn w:val="Normal"/>
    <w:next w:val="Normal"/>
    <w:link w:val="Heading7Char"/>
    <w:rsid w:val="008A7DAD"/>
    <w:pPr>
      <w:numPr>
        <w:ilvl w:val="6"/>
        <w:numId w:val="1"/>
      </w:numPr>
      <w:spacing w:before="240" w:after="60" w:line="240" w:lineRule="auto"/>
      <w:outlineLvl w:val="6"/>
    </w:pPr>
    <w:rPr>
      <w:rFonts w:eastAsia="Times New Roman" w:cs="Times New Roman"/>
      <w:szCs w:val="24"/>
      <w:lang w:eastAsia="de-DE"/>
    </w:rPr>
  </w:style>
  <w:style w:type="paragraph" w:styleId="Heading8">
    <w:name w:val="heading 8"/>
    <w:basedOn w:val="Normal"/>
    <w:next w:val="Normal"/>
    <w:link w:val="Heading8Char"/>
    <w:rsid w:val="008A7DAD"/>
    <w:pPr>
      <w:numPr>
        <w:ilvl w:val="7"/>
        <w:numId w:val="1"/>
      </w:numPr>
      <w:spacing w:before="240" w:after="60" w:line="240" w:lineRule="auto"/>
      <w:outlineLvl w:val="7"/>
    </w:pPr>
    <w:rPr>
      <w:rFonts w:eastAsia="Times New Roman" w:cs="Times New Roman"/>
      <w:iCs/>
      <w:szCs w:val="24"/>
      <w:lang w:eastAsia="de-DE"/>
    </w:rPr>
  </w:style>
  <w:style w:type="paragraph" w:styleId="Heading9">
    <w:name w:val="heading 9"/>
    <w:basedOn w:val="Normal"/>
    <w:next w:val="Normal"/>
    <w:link w:val="Heading9Char"/>
    <w:rsid w:val="008A7DAD"/>
    <w:pPr>
      <w:numPr>
        <w:ilvl w:val="8"/>
        <w:numId w:val="1"/>
      </w:numPr>
      <w:spacing w:before="240" w:after="60" w:line="240" w:lineRule="auto"/>
      <w:outlineLvl w:val="8"/>
    </w:pPr>
    <w:rPr>
      <w:rFonts w:eastAsia="Times New Roman" w:cs="Arial"/>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FD7"/>
    <w:pPr>
      <w:tabs>
        <w:tab w:val="center" w:pos="4536"/>
        <w:tab w:val="right" w:pos="9072"/>
      </w:tabs>
      <w:spacing w:line="240" w:lineRule="auto"/>
    </w:pPr>
  </w:style>
  <w:style w:type="character" w:customStyle="1" w:styleId="HeaderChar">
    <w:name w:val="Header Char"/>
    <w:basedOn w:val="DefaultParagraphFont"/>
    <w:link w:val="Header"/>
    <w:uiPriority w:val="99"/>
    <w:rsid w:val="00DB5FD7"/>
  </w:style>
  <w:style w:type="paragraph" w:styleId="Footer">
    <w:name w:val="footer"/>
    <w:basedOn w:val="Normal"/>
    <w:link w:val="FooterChar"/>
    <w:uiPriority w:val="99"/>
    <w:unhideWhenUsed/>
    <w:rsid w:val="00DB5FD7"/>
    <w:pPr>
      <w:tabs>
        <w:tab w:val="center" w:pos="4536"/>
        <w:tab w:val="right" w:pos="9072"/>
      </w:tabs>
      <w:spacing w:line="240" w:lineRule="auto"/>
    </w:pPr>
  </w:style>
  <w:style w:type="character" w:customStyle="1" w:styleId="FooterChar">
    <w:name w:val="Footer Char"/>
    <w:basedOn w:val="DefaultParagraphFont"/>
    <w:link w:val="Footer"/>
    <w:uiPriority w:val="99"/>
    <w:rsid w:val="00DB5FD7"/>
  </w:style>
  <w:style w:type="paragraph" w:styleId="BalloonText">
    <w:name w:val="Balloon Text"/>
    <w:basedOn w:val="Normal"/>
    <w:link w:val="BalloonTextChar"/>
    <w:uiPriority w:val="99"/>
    <w:semiHidden/>
    <w:unhideWhenUsed/>
    <w:rsid w:val="00DB5F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FD7"/>
    <w:rPr>
      <w:rFonts w:ascii="Tahoma" w:hAnsi="Tahoma" w:cs="Tahoma"/>
      <w:sz w:val="16"/>
      <w:szCs w:val="16"/>
    </w:rPr>
  </w:style>
  <w:style w:type="paragraph" w:customStyle="1" w:styleId="CDBKopfDept">
    <w:name w:val="CDB_KopfDept"/>
    <w:basedOn w:val="Normal"/>
    <w:rsid w:val="00DB5FD7"/>
    <w:pPr>
      <w:suppressAutoHyphens/>
      <w:spacing w:before="60" w:after="100" w:line="200" w:lineRule="exact"/>
    </w:pPr>
    <w:rPr>
      <w:rFonts w:eastAsia="Times New Roman" w:cs="Times New Roman"/>
      <w:noProof/>
      <w:sz w:val="15"/>
      <w:szCs w:val="24"/>
      <w:lang w:eastAsia="de-DE"/>
    </w:rPr>
  </w:style>
  <w:style w:type="paragraph" w:customStyle="1" w:styleId="IPA-TextkrperStandart">
    <w:name w:val="IPA-Textkörper (Standart)"/>
    <w:basedOn w:val="Normal"/>
    <w:rsid w:val="00AD6274"/>
    <w:pPr>
      <w:spacing w:after="120" w:line="360" w:lineRule="auto"/>
    </w:pPr>
    <w:rPr>
      <w:rFonts w:eastAsia="Times New Roman" w:cs="Times New Roman"/>
      <w:szCs w:val="24"/>
      <w:lang w:eastAsia="de-DE"/>
    </w:rPr>
  </w:style>
  <w:style w:type="paragraph" w:customStyle="1" w:styleId="CDBHierarchie">
    <w:name w:val="CDB_Hierarchie"/>
    <w:basedOn w:val="Header"/>
    <w:rsid w:val="00DB5FD7"/>
    <w:pPr>
      <w:tabs>
        <w:tab w:val="clear" w:pos="4536"/>
        <w:tab w:val="clear" w:pos="9072"/>
      </w:tabs>
      <w:suppressAutoHyphens/>
      <w:spacing w:before="60" w:after="60" w:line="200" w:lineRule="exact"/>
    </w:pPr>
    <w:rPr>
      <w:rFonts w:eastAsia="Times New Roman" w:cs="Times New Roman"/>
      <w:noProof/>
      <w:sz w:val="15"/>
      <w:szCs w:val="24"/>
      <w:lang w:eastAsia="de-CH"/>
    </w:rPr>
  </w:style>
  <w:style w:type="paragraph" w:customStyle="1" w:styleId="CDBTitel">
    <w:name w:val="CDB_Titel"/>
    <w:basedOn w:val="Normal"/>
    <w:rsid w:val="00DB5FD7"/>
    <w:pPr>
      <w:spacing w:before="60" w:after="480" w:line="240" w:lineRule="auto"/>
    </w:pPr>
    <w:rPr>
      <w:rFonts w:eastAsia="Times New Roman" w:cs="Times New Roman"/>
      <w:b/>
      <w:sz w:val="44"/>
      <w:szCs w:val="24"/>
      <w:lang w:eastAsia="de-DE"/>
    </w:rPr>
  </w:style>
  <w:style w:type="paragraph" w:customStyle="1" w:styleId="IPA-Tabelle">
    <w:name w:val="IPA-Tabelle"/>
    <w:basedOn w:val="Normal"/>
    <w:rsid w:val="00DB5FD7"/>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DB5FD7"/>
    <w:rPr>
      <w:b/>
      <w:bCs/>
    </w:rPr>
  </w:style>
  <w:style w:type="paragraph" w:customStyle="1" w:styleId="IPA-HinweistexteTextkanngelschtwerden">
    <w:name w:val="IPA-Hinweistexte (Text kann gelöscht werden)"/>
    <w:basedOn w:val="IPA-Tabelle"/>
    <w:qFormat/>
    <w:rsid w:val="00545F89"/>
    <w:rPr>
      <w:i/>
      <w:vanish/>
      <w:color w:val="E36C0A" w:themeColor="accent6" w:themeShade="BF"/>
      <w:sz w:val="22"/>
      <w:szCs w:val="22"/>
    </w:rPr>
  </w:style>
  <w:style w:type="character" w:customStyle="1" w:styleId="Heading1Char">
    <w:name w:val="Heading 1 Char"/>
    <w:aliases w:val="IPA Kapitelname Char"/>
    <w:basedOn w:val="DefaultParagraphFont"/>
    <w:link w:val="Heading1"/>
    <w:rsid w:val="00733060"/>
    <w:rPr>
      <w:rFonts w:ascii="Arial" w:eastAsia="Times New Roman" w:hAnsi="Arial" w:cs="Arial"/>
      <w:b/>
      <w:bCs/>
      <w:sz w:val="36"/>
      <w:szCs w:val="24"/>
      <w:lang w:val="de-DE" w:eastAsia="de-DE"/>
    </w:rPr>
  </w:style>
  <w:style w:type="character" w:customStyle="1" w:styleId="Heading2Char">
    <w:name w:val="Heading 2 Char"/>
    <w:aliases w:val="IPA Kapitel 2. Ebene Char"/>
    <w:basedOn w:val="DefaultParagraphFont"/>
    <w:link w:val="Heading2"/>
    <w:rsid w:val="00AD6274"/>
    <w:rPr>
      <w:rFonts w:ascii="Arial" w:eastAsia="Times New Roman" w:hAnsi="Arial" w:cs="Times New Roman"/>
      <w:b/>
      <w:bCs/>
      <w:sz w:val="28"/>
      <w:szCs w:val="24"/>
      <w:lang w:eastAsia="de-DE"/>
    </w:rPr>
  </w:style>
  <w:style w:type="character" w:customStyle="1" w:styleId="Heading3Char">
    <w:name w:val="Heading 3 Char"/>
    <w:aliases w:val="IPA-Kapitel 3.Ebene Char"/>
    <w:basedOn w:val="DefaultParagraphFont"/>
    <w:link w:val="Heading3"/>
    <w:rsid w:val="008A7DAD"/>
    <w:rPr>
      <w:rFonts w:ascii="Arial" w:eastAsia="Times New Roman" w:hAnsi="Arial" w:cs="Arial"/>
      <w:b/>
      <w:bCs/>
      <w:szCs w:val="24"/>
      <w:lang w:eastAsia="de-DE"/>
    </w:rPr>
  </w:style>
  <w:style w:type="character" w:customStyle="1" w:styleId="Heading4Char">
    <w:name w:val="Heading 4 Char"/>
    <w:basedOn w:val="DefaultParagraphFont"/>
    <w:link w:val="Heading4"/>
    <w:rsid w:val="008A7DAD"/>
    <w:rPr>
      <w:rFonts w:ascii="Arial" w:eastAsia="Times New Roman" w:hAnsi="Arial" w:cs="Times New Roman"/>
      <w:b/>
      <w:bCs/>
      <w:szCs w:val="28"/>
      <w:lang w:eastAsia="de-DE"/>
    </w:rPr>
  </w:style>
  <w:style w:type="character" w:customStyle="1" w:styleId="Heading5Char">
    <w:name w:val="Heading 5 Char"/>
    <w:basedOn w:val="DefaultParagraphFont"/>
    <w:link w:val="Heading5"/>
    <w:rsid w:val="008A7DAD"/>
    <w:rPr>
      <w:rFonts w:ascii="Arial" w:eastAsia="Times New Roman" w:hAnsi="Arial" w:cs="Times New Roman"/>
      <w:b/>
      <w:bCs/>
      <w:i/>
      <w:iCs/>
      <w:szCs w:val="26"/>
      <w:lang w:eastAsia="de-DE"/>
    </w:rPr>
  </w:style>
  <w:style w:type="character" w:customStyle="1" w:styleId="Heading6Char">
    <w:name w:val="Heading 6 Char"/>
    <w:basedOn w:val="DefaultParagraphFont"/>
    <w:link w:val="Heading6"/>
    <w:rsid w:val="008A7DAD"/>
    <w:rPr>
      <w:rFonts w:ascii="Arial" w:eastAsia="Times New Roman" w:hAnsi="Arial" w:cs="Times New Roman"/>
      <w:b/>
      <w:bCs/>
      <w:lang w:eastAsia="de-DE"/>
    </w:rPr>
  </w:style>
  <w:style w:type="character" w:customStyle="1" w:styleId="Heading7Char">
    <w:name w:val="Heading 7 Char"/>
    <w:basedOn w:val="DefaultParagraphFont"/>
    <w:link w:val="Heading7"/>
    <w:rsid w:val="008A7DAD"/>
    <w:rPr>
      <w:rFonts w:ascii="Arial" w:eastAsia="Times New Roman" w:hAnsi="Arial" w:cs="Times New Roman"/>
      <w:szCs w:val="24"/>
      <w:lang w:eastAsia="de-DE"/>
    </w:rPr>
  </w:style>
  <w:style w:type="character" w:customStyle="1" w:styleId="Heading8Char">
    <w:name w:val="Heading 8 Char"/>
    <w:basedOn w:val="DefaultParagraphFont"/>
    <w:link w:val="Heading8"/>
    <w:rsid w:val="008A7DAD"/>
    <w:rPr>
      <w:rFonts w:ascii="Arial" w:eastAsia="Times New Roman" w:hAnsi="Arial" w:cs="Times New Roman"/>
      <w:iCs/>
      <w:szCs w:val="24"/>
      <w:lang w:eastAsia="de-DE"/>
    </w:rPr>
  </w:style>
  <w:style w:type="character" w:customStyle="1" w:styleId="Heading9Char">
    <w:name w:val="Heading 9 Char"/>
    <w:basedOn w:val="DefaultParagraphFont"/>
    <w:link w:val="Heading9"/>
    <w:rsid w:val="008A7DAD"/>
    <w:rPr>
      <w:rFonts w:ascii="Arial" w:eastAsia="Times New Roman" w:hAnsi="Arial" w:cs="Arial"/>
      <w:lang w:eastAsia="de-DE"/>
    </w:rPr>
  </w:style>
  <w:style w:type="paragraph" w:styleId="Title">
    <w:name w:val="Title"/>
    <w:aliases w:val="IPA-Titel"/>
    <w:basedOn w:val="Normal"/>
    <w:next w:val="Normal"/>
    <w:link w:val="TitleChar"/>
    <w:qFormat/>
    <w:rsid w:val="004612C6"/>
    <w:pPr>
      <w:spacing w:before="60" w:after="60" w:line="480" w:lineRule="exact"/>
      <w:outlineLvl w:val="0"/>
    </w:pPr>
    <w:rPr>
      <w:rFonts w:eastAsia="Times New Roman" w:cs="Arial"/>
      <w:b/>
      <w:bCs/>
      <w:kern w:val="28"/>
      <w:sz w:val="42"/>
      <w:szCs w:val="32"/>
      <w:lang w:eastAsia="de-DE"/>
    </w:rPr>
  </w:style>
  <w:style w:type="character" w:customStyle="1" w:styleId="TitleChar">
    <w:name w:val="Title Char"/>
    <w:aliases w:val="IPA-Titel Char"/>
    <w:basedOn w:val="DefaultParagraphFont"/>
    <w:link w:val="Title"/>
    <w:rsid w:val="004612C6"/>
    <w:rPr>
      <w:rFonts w:ascii="Arial" w:eastAsia="Times New Roman" w:hAnsi="Arial" w:cs="Arial"/>
      <w:b/>
      <w:bCs/>
      <w:kern w:val="28"/>
      <w:sz w:val="42"/>
      <w:szCs w:val="32"/>
      <w:lang w:eastAsia="de-DE"/>
    </w:rPr>
  </w:style>
  <w:style w:type="paragraph" w:customStyle="1" w:styleId="Verzeichnisberschrift2">
    <w:name w:val="Verzeichnisüberschrift 2"/>
    <w:basedOn w:val="Normal"/>
    <w:next w:val="IPA-TextkrperStandart"/>
    <w:link w:val="Verzeichnisberschrift2Char"/>
    <w:rsid w:val="004612C6"/>
    <w:pPr>
      <w:numPr>
        <w:ilvl w:val="1"/>
      </w:numPr>
      <w:tabs>
        <w:tab w:val="num" w:pos="720"/>
      </w:tabs>
      <w:spacing w:before="360" w:after="120" w:line="240" w:lineRule="auto"/>
      <w:ind w:left="576" w:hanging="576"/>
    </w:pPr>
    <w:rPr>
      <w:rFonts w:eastAsia="Times New Roman" w:cs="Times New Roman"/>
      <w:b/>
      <w:sz w:val="28"/>
      <w:szCs w:val="24"/>
      <w:lang w:eastAsia="de-DE"/>
    </w:rPr>
  </w:style>
  <w:style w:type="character" w:customStyle="1" w:styleId="Verzeichnisberschrift2Char">
    <w:name w:val="Verzeichnisüberschrift 2 Char"/>
    <w:basedOn w:val="DefaultParagraphFont"/>
    <w:link w:val="Verzeichnisberschrift2"/>
    <w:rsid w:val="004612C6"/>
    <w:rPr>
      <w:rFonts w:ascii="Arial" w:eastAsia="Times New Roman" w:hAnsi="Arial" w:cs="Times New Roman"/>
      <w:b/>
      <w:sz w:val="28"/>
      <w:szCs w:val="24"/>
      <w:lang w:eastAsia="de-DE"/>
    </w:rPr>
  </w:style>
  <w:style w:type="paragraph" w:styleId="TOC1">
    <w:name w:val="toc 1"/>
    <w:basedOn w:val="Normal"/>
    <w:next w:val="Normal"/>
    <w:uiPriority w:val="39"/>
    <w:rsid w:val="004C5F99"/>
    <w:pPr>
      <w:tabs>
        <w:tab w:val="left" w:pos="851"/>
        <w:tab w:val="right" w:leader="dot" w:pos="9072"/>
      </w:tabs>
      <w:spacing w:before="120" w:after="60" w:line="240" w:lineRule="auto"/>
    </w:pPr>
    <w:rPr>
      <w:rFonts w:eastAsia="Times New Roman" w:cs="Times New Roman"/>
      <w:b/>
      <w:bCs/>
      <w:szCs w:val="24"/>
      <w:lang w:eastAsia="de-DE"/>
    </w:rPr>
  </w:style>
  <w:style w:type="paragraph" w:styleId="TOC2">
    <w:name w:val="toc 2"/>
    <w:basedOn w:val="Normal"/>
    <w:next w:val="Normal"/>
    <w:uiPriority w:val="39"/>
    <w:rsid w:val="004C5F99"/>
    <w:pPr>
      <w:tabs>
        <w:tab w:val="left" w:pos="1134"/>
        <w:tab w:val="right" w:leader="dot" w:pos="9072"/>
      </w:tabs>
      <w:spacing w:before="60" w:after="60" w:line="240" w:lineRule="auto"/>
    </w:pPr>
    <w:rPr>
      <w:rFonts w:eastAsia="Times New Roman" w:cs="Times New Roman"/>
      <w:noProof/>
      <w:szCs w:val="28"/>
      <w:lang w:eastAsia="de-DE"/>
    </w:rPr>
  </w:style>
  <w:style w:type="character" w:styleId="Hyperlink">
    <w:name w:val="Hyperlink"/>
    <w:basedOn w:val="DefaultParagraphFont"/>
    <w:uiPriority w:val="99"/>
    <w:rsid w:val="004C5F99"/>
    <w:rPr>
      <w:color w:val="0000FF"/>
      <w:u w:val="single"/>
    </w:rPr>
  </w:style>
  <w:style w:type="paragraph" w:styleId="TableofFigures">
    <w:name w:val="table of figures"/>
    <w:basedOn w:val="Normal"/>
    <w:next w:val="Normal"/>
    <w:uiPriority w:val="99"/>
    <w:unhideWhenUsed/>
    <w:rsid w:val="004C5F99"/>
    <w:pPr>
      <w:spacing w:before="60" w:after="60" w:line="240" w:lineRule="auto"/>
    </w:pPr>
    <w:rPr>
      <w:rFonts w:eastAsia="Times New Roman" w:cs="Times New Roman"/>
      <w:sz w:val="20"/>
      <w:szCs w:val="24"/>
      <w:lang w:eastAsia="de-DE"/>
    </w:rPr>
  </w:style>
  <w:style w:type="paragraph" w:customStyle="1" w:styleId="FormatvorlageBeschriftung8Pt">
    <w:name w:val="Formatvorlage Beschriftung + 8 Pt."/>
    <w:basedOn w:val="Caption"/>
    <w:autoRedefine/>
    <w:rsid w:val="004C5F99"/>
    <w:pPr>
      <w:spacing w:before="120" w:after="260"/>
    </w:pPr>
    <w:rPr>
      <w:rFonts w:eastAsia="Times New Roman" w:cs="Times New Roman"/>
      <w:color w:val="auto"/>
      <w:sz w:val="16"/>
      <w:szCs w:val="24"/>
      <w:lang w:eastAsia="de-DE"/>
    </w:rPr>
  </w:style>
  <w:style w:type="paragraph" w:styleId="Caption">
    <w:name w:val="caption"/>
    <w:aliases w:val="IPA-Bild/Tabelle-Beschriftung"/>
    <w:basedOn w:val="Normal"/>
    <w:next w:val="Normal"/>
    <w:unhideWhenUsed/>
    <w:qFormat/>
    <w:rsid w:val="00AD6274"/>
    <w:pPr>
      <w:spacing w:after="200" w:line="240" w:lineRule="auto"/>
    </w:pPr>
    <w:rPr>
      <w:b/>
      <w:bCs/>
      <w:color w:val="595959" w:themeColor="text1" w:themeTint="A6"/>
      <w:sz w:val="18"/>
      <w:szCs w:val="18"/>
    </w:rPr>
  </w:style>
  <w:style w:type="paragraph" w:customStyle="1" w:styleId="IPA-Bullet-1">
    <w:name w:val="IPA-Bullet-1"/>
    <w:basedOn w:val="Normal"/>
    <w:rsid w:val="00737221"/>
    <w:pPr>
      <w:numPr>
        <w:numId w:val="2"/>
      </w:numPr>
      <w:spacing w:before="60" w:after="130" w:line="240" w:lineRule="auto"/>
    </w:pPr>
    <w:rPr>
      <w:rFonts w:eastAsia="Times New Roman" w:cs="Arial"/>
      <w:szCs w:val="24"/>
      <w:lang w:eastAsia="de-DE"/>
    </w:rPr>
  </w:style>
  <w:style w:type="paragraph" w:styleId="TOC3">
    <w:name w:val="toc 3"/>
    <w:basedOn w:val="Normal"/>
    <w:next w:val="Normal"/>
    <w:autoRedefine/>
    <w:uiPriority w:val="39"/>
    <w:unhideWhenUsed/>
    <w:rsid w:val="00956B85"/>
    <w:pPr>
      <w:spacing w:after="100"/>
      <w:ind w:left="440"/>
    </w:pPr>
  </w:style>
  <w:style w:type="paragraph" w:styleId="ListParagraph">
    <w:name w:val="List Paragraph"/>
    <w:basedOn w:val="Normal"/>
    <w:uiPriority w:val="34"/>
    <w:qFormat/>
    <w:rsid w:val="00956B85"/>
    <w:pPr>
      <w:ind w:left="720"/>
      <w:contextualSpacing/>
    </w:pPr>
  </w:style>
  <w:style w:type="table" w:styleId="LightGrid-Accent1">
    <w:name w:val="Light Grid Accent 1"/>
    <w:basedOn w:val="TableNormal"/>
    <w:uiPriority w:val="62"/>
    <w:rsid w:val="00C802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80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TableNormal"/>
    <w:uiPriority w:val="46"/>
    <w:rsid w:val="008925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EinfacheTabelle51">
    <w:name w:val="Einfache Tabelle 51"/>
    <w:basedOn w:val="TableNormal"/>
    <w:uiPriority w:val="45"/>
    <w:rsid w:val="008925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A660B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1">
    <w:name w:val="List Table 2 Accent 1"/>
    <w:basedOn w:val="TableNormal"/>
    <w:uiPriority w:val="47"/>
    <w:rsid w:val="00A660B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A66C20"/>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5">
    <w:name w:val="List Table 1 Light Accent 5"/>
    <w:basedOn w:val="TableNormal"/>
    <w:uiPriority w:val="46"/>
    <w:rsid w:val="00026D8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5">
    <w:name w:val="List Table 4 Accent 5"/>
    <w:basedOn w:val="TableNormal"/>
    <w:uiPriority w:val="49"/>
    <w:rsid w:val="00026D8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AD6274"/>
    <w:rPr>
      <w:color w:val="808080"/>
    </w:rPr>
  </w:style>
  <w:style w:type="paragraph" w:customStyle="1" w:styleId="aTraktNum1EFD">
    <w:name w:val="_a_Trakt_Num1_EFD"/>
    <w:basedOn w:val="Heading1"/>
    <w:next w:val="TextCDB"/>
    <w:semiHidden/>
    <w:qFormat/>
    <w:rsid w:val="006662B6"/>
    <w:pPr>
      <w:keepNext w:val="0"/>
      <w:pageBreakBefore w:val="0"/>
      <w:numPr>
        <w:numId w:val="8"/>
      </w:numPr>
      <w:tabs>
        <w:tab w:val="clear" w:pos="851"/>
        <w:tab w:val="left" w:pos="850"/>
      </w:tabs>
      <w:spacing w:before="80" w:after="80" w:line="288" w:lineRule="auto"/>
      <w:ind w:left="432"/>
    </w:pPr>
    <w:rPr>
      <w:kern w:val="28"/>
      <w:sz w:val="22"/>
      <w:szCs w:val="32"/>
      <w:lang w:val="de-CH" w:eastAsia="de-CH"/>
    </w:rPr>
  </w:style>
  <w:style w:type="paragraph" w:customStyle="1" w:styleId="TextCDB">
    <w:name w:val="Text_CDB"/>
    <w:basedOn w:val="Normal"/>
    <w:qFormat/>
    <w:rsid w:val="006662B6"/>
    <w:pPr>
      <w:spacing w:after="120" w:line="264" w:lineRule="auto"/>
    </w:pPr>
    <w:rPr>
      <w:rFonts w:eastAsia="Times New Roman" w:cs="Times New Roman"/>
      <w:lang w:val="en-US" w:eastAsia="de-DE"/>
    </w:rPr>
  </w:style>
  <w:style w:type="paragraph" w:customStyle="1" w:styleId="aTraktNum2EFD">
    <w:name w:val="_a_Trakt_Num2_EFD"/>
    <w:basedOn w:val="aTraktNum1EFD"/>
    <w:next w:val="TextCDB"/>
    <w:semiHidden/>
    <w:qFormat/>
    <w:rsid w:val="006662B6"/>
    <w:pPr>
      <w:numPr>
        <w:ilvl w:val="1"/>
      </w:numPr>
      <w:ind w:left="0" w:firstLine="0"/>
      <w:outlineLvl w:val="1"/>
    </w:pPr>
    <w:rPr>
      <w:b w:val="0"/>
    </w:rPr>
  </w:style>
  <w:style w:type="paragraph" w:customStyle="1" w:styleId="aTraktNum3EFD">
    <w:name w:val="_a_Trakt_Num3_EFD"/>
    <w:basedOn w:val="aTraktNum1EFD"/>
    <w:next w:val="TextCDB"/>
    <w:semiHidden/>
    <w:rsid w:val="006662B6"/>
    <w:pPr>
      <w:numPr>
        <w:ilvl w:val="2"/>
      </w:numPr>
      <w:ind w:left="0" w:firstLine="0"/>
      <w:outlineLvl w:val="2"/>
    </w:pPr>
    <w:rPr>
      <w:b w:val="0"/>
      <w:lang w:val="de-DE"/>
    </w:rPr>
  </w:style>
  <w:style w:type="paragraph" w:customStyle="1" w:styleId="aTraktNum4EFD">
    <w:name w:val="_a_Trakt_Num4_EFD"/>
    <w:basedOn w:val="aTraktNum1EFD"/>
    <w:next w:val="TextCDB"/>
    <w:semiHidden/>
    <w:rsid w:val="006662B6"/>
    <w:pPr>
      <w:numPr>
        <w:ilvl w:val="3"/>
      </w:numPr>
      <w:tabs>
        <w:tab w:val="clear" w:pos="864"/>
        <w:tab w:val="left" w:pos="920"/>
      </w:tabs>
      <w:ind w:left="0" w:firstLine="0"/>
      <w:outlineLvl w:val="3"/>
    </w:pPr>
    <w:rPr>
      <w:b w:val="0"/>
    </w:rPr>
  </w:style>
  <w:style w:type="paragraph" w:styleId="NoSpacing">
    <w:name w:val="No Spacing"/>
    <w:link w:val="NoSpacingChar"/>
    <w:uiPriority w:val="1"/>
    <w:qFormat/>
    <w:rsid w:val="00E92C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2CF5"/>
    <w:rPr>
      <w:rFonts w:eastAsiaTheme="minorEastAsia"/>
      <w:lang w:val="en-US"/>
    </w:rPr>
  </w:style>
  <w:style w:type="table" w:styleId="GridTable3-Accent1">
    <w:name w:val="Grid Table 3 Accent 1"/>
    <w:basedOn w:val="TableNormal"/>
    <w:uiPriority w:val="48"/>
    <w:rsid w:val="007F0F6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customStyle="1" w:styleId="Default">
    <w:name w:val="Default"/>
    <w:rsid w:val="005021EF"/>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580326"/>
    <w:rPr>
      <w:color w:val="605E5C"/>
      <w:shd w:val="clear" w:color="auto" w:fill="E1DFDD"/>
    </w:rPr>
  </w:style>
  <w:style w:type="table" w:styleId="GridTable4-Accent1">
    <w:name w:val="Grid Table 4 Accent 1"/>
    <w:basedOn w:val="TableNormal"/>
    <w:uiPriority w:val="49"/>
    <w:rsid w:val="002773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
    <w:name w:val="paragraph"/>
    <w:basedOn w:val="Normal"/>
    <w:rsid w:val="00F935F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DefaultParagraphFont"/>
    <w:rsid w:val="00F935FA"/>
  </w:style>
  <w:style w:type="character" w:customStyle="1" w:styleId="eop">
    <w:name w:val="eop"/>
    <w:basedOn w:val="DefaultParagraphFont"/>
    <w:rsid w:val="00F935FA"/>
  </w:style>
  <w:style w:type="character" w:styleId="FollowedHyperlink">
    <w:name w:val="FollowedHyperlink"/>
    <w:basedOn w:val="DefaultParagraphFont"/>
    <w:uiPriority w:val="99"/>
    <w:semiHidden/>
    <w:unhideWhenUsed/>
    <w:rsid w:val="00B47730"/>
    <w:rPr>
      <w:color w:val="800080" w:themeColor="followedHyperlink"/>
      <w:u w:val="single"/>
    </w:rPr>
  </w:style>
  <w:style w:type="table" w:styleId="ListTable3-Accent1">
    <w:name w:val="List Table 3 Accent 1"/>
    <w:basedOn w:val="TableNormal"/>
    <w:uiPriority w:val="48"/>
    <w:rsid w:val="003C65A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2-Accent1">
    <w:name w:val="Grid Table 2 Accent 1"/>
    <w:basedOn w:val="TableNormal"/>
    <w:uiPriority w:val="47"/>
    <w:rsid w:val="00B158FF"/>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nl2br">
    <w:name w:val="nl2br"/>
    <w:basedOn w:val="Normal"/>
    <w:rsid w:val="00492B3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hgkelc">
    <w:name w:val="hgkelc"/>
    <w:basedOn w:val="DefaultParagraphFont"/>
    <w:rsid w:val="00635C04"/>
  </w:style>
  <w:style w:type="character" w:styleId="Emphasis">
    <w:name w:val="Emphasis"/>
    <w:basedOn w:val="DefaultParagraphFont"/>
    <w:uiPriority w:val="20"/>
    <w:qFormat/>
    <w:rsid w:val="00CE27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4174">
      <w:bodyDiv w:val="1"/>
      <w:marLeft w:val="0"/>
      <w:marRight w:val="0"/>
      <w:marTop w:val="0"/>
      <w:marBottom w:val="0"/>
      <w:divBdr>
        <w:top w:val="none" w:sz="0" w:space="0" w:color="auto"/>
        <w:left w:val="none" w:sz="0" w:space="0" w:color="auto"/>
        <w:bottom w:val="none" w:sz="0" w:space="0" w:color="auto"/>
        <w:right w:val="none" w:sz="0" w:space="0" w:color="auto"/>
      </w:divBdr>
    </w:div>
    <w:div w:id="157352438">
      <w:bodyDiv w:val="1"/>
      <w:marLeft w:val="0"/>
      <w:marRight w:val="0"/>
      <w:marTop w:val="0"/>
      <w:marBottom w:val="0"/>
      <w:divBdr>
        <w:top w:val="none" w:sz="0" w:space="0" w:color="auto"/>
        <w:left w:val="none" w:sz="0" w:space="0" w:color="auto"/>
        <w:bottom w:val="none" w:sz="0" w:space="0" w:color="auto"/>
        <w:right w:val="none" w:sz="0" w:space="0" w:color="auto"/>
      </w:divBdr>
    </w:div>
    <w:div w:id="202060846">
      <w:bodyDiv w:val="1"/>
      <w:marLeft w:val="0"/>
      <w:marRight w:val="0"/>
      <w:marTop w:val="0"/>
      <w:marBottom w:val="0"/>
      <w:divBdr>
        <w:top w:val="none" w:sz="0" w:space="0" w:color="auto"/>
        <w:left w:val="none" w:sz="0" w:space="0" w:color="auto"/>
        <w:bottom w:val="none" w:sz="0" w:space="0" w:color="auto"/>
        <w:right w:val="none" w:sz="0" w:space="0" w:color="auto"/>
      </w:divBdr>
      <w:divsChild>
        <w:div w:id="2061509508">
          <w:marLeft w:val="0"/>
          <w:marRight w:val="0"/>
          <w:marTop w:val="0"/>
          <w:marBottom w:val="0"/>
          <w:divBdr>
            <w:top w:val="none" w:sz="0" w:space="0" w:color="auto"/>
            <w:left w:val="none" w:sz="0" w:space="0" w:color="auto"/>
            <w:bottom w:val="none" w:sz="0" w:space="0" w:color="auto"/>
            <w:right w:val="none" w:sz="0" w:space="0" w:color="auto"/>
          </w:divBdr>
        </w:div>
      </w:divsChild>
    </w:div>
    <w:div w:id="314408875">
      <w:bodyDiv w:val="1"/>
      <w:marLeft w:val="0"/>
      <w:marRight w:val="0"/>
      <w:marTop w:val="0"/>
      <w:marBottom w:val="0"/>
      <w:divBdr>
        <w:top w:val="none" w:sz="0" w:space="0" w:color="auto"/>
        <w:left w:val="none" w:sz="0" w:space="0" w:color="auto"/>
        <w:bottom w:val="none" w:sz="0" w:space="0" w:color="auto"/>
        <w:right w:val="none" w:sz="0" w:space="0" w:color="auto"/>
      </w:divBdr>
      <w:divsChild>
        <w:div w:id="667906103">
          <w:marLeft w:val="0"/>
          <w:marRight w:val="0"/>
          <w:marTop w:val="0"/>
          <w:marBottom w:val="0"/>
          <w:divBdr>
            <w:top w:val="none" w:sz="0" w:space="0" w:color="auto"/>
            <w:left w:val="none" w:sz="0" w:space="0" w:color="auto"/>
            <w:bottom w:val="none" w:sz="0" w:space="0" w:color="auto"/>
            <w:right w:val="none" w:sz="0" w:space="0" w:color="auto"/>
          </w:divBdr>
          <w:divsChild>
            <w:div w:id="2048875521">
              <w:marLeft w:val="0"/>
              <w:marRight w:val="0"/>
              <w:marTop w:val="0"/>
              <w:marBottom w:val="0"/>
              <w:divBdr>
                <w:top w:val="none" w:sz="0" w:space="0" w:color="auto"/>
                <w:left w:val="none" w:sz="0" w:space="0" w:color="auto"/>
                <w:bottom w:val="none" w:sz="0" w:space="0" w:color="auto"/>
                <w:right w:val="none" w:sz="0" w:space="0" w:color="auto"/>
              </w:divBdr>
              <w:divsChild>
                <w:div w:id="1097020440">
                  <w:marLeft w:val="0"/>
                  <w:marRight w:val="0"/>
                  <w:marTop w:val="0"/>
                  <w:marBottom w:val="0"/>
                  <w:divBdr>
                    <w:top w:val="none" w:sz="0" w:space="0" w:color="auto"/>
                    <w:left w:val="none" w:sz="0" w:space="0" w:color="auto"/>
                    <w:bottom w:val="none" w:sz="0" w:space="0" w:color="auto"/>
                    <w:right w:val="none" w:sz="0" w:space="0" w:color="auto"/>
                  </w:divBdr>
                  <w:divsChild>
                    <w:div w:id="1957830236">
                      <w:marLeft w:val="0"/>
                      <w:marRight w:val="0"/>
                      <w:marTop w:val="0"/>
                      <w:marBottom w:val="0"/>
                      <w:divBdr>
                        <w:top w:val="none" w:sz="0" w:space="0" w:color="auto"/>
                        <w:left w:val="none" w:sz="0" w:space="0" w:color="auto"/>
                        <w:bottom w:val="none" w:sz="0" w:space="0" w:color="auto"/>
                        <w:right w:val="none" w:sz="0" w:space="0" w:color="auto"/>
                      </w:divBdr>
                    </w:div>
                  </w:divsChild>
                </w:div>
                <w:div w:id="1456220019">
                  <w:marLeft w:val="0"/>
                  <w:marRight w:val="0"/>
                  <w:marTop w:val="0"/>
                  <w:marBottom w:val="0"/>
                  <w:divBdr>
                    <w:top w:val="none" w:sz="0" w:space="0" w:color="auto"/>
                    <w:left w:val="none" w:sz="0" w:space="0" w:color="auto"/>
                    <w:bottom w:val="none" w:sz="0" w:space="0" w:color="auto"/>
                    <w:right w:val="none" w:sz="0" w:space="0" w:color="auto"/>
                  </w:divBdr>
                  <w:divsChild>
                    <w:div w:id="118695117">
                      <w:marLeft w:val="0"/>
                      <w:marRight w:val="0"/>
                      <w:marTop w:val="0"/>
                      <w:marBottom w:val="0"/>
                      <w:divBdr>
                        <w:top w:val="none" w:sz="0" w:space="0" w:color="auto"/>
                        <w:left w:val="none" w:sz="0" w:space="0" w:color="auto"/>
                        <w:bottom w:val="none" w:sz="0" w:space="0" w:color="auto"/>
                        <w:right w:val="none" w:sz="0" w:space="0" w:color="auto"/>
                      </w:divBdr>
                    </w:div>
                  </w:divsChild>
                </w:div>
                <w:div w:id="1488090619">
                  <w:marLeft w:val="0"/>
                  <w:marRight w:val="0"/>
                  <w:marTop w:val="0"/>
                  <w:marBottom w:val="0"/>
                  <w:divBdr>
                    <w:top w:val="none" w:sz="0" w:space="0" w:color="auto"/>
                    <w:left w:val="none" w:sz="0" w:space="0" w:color="auto"/>
                    <w:bottom w:val="none" w:sz="0" w:space="0" w:color="auto"/>
                    <w:right w:val="none" w:sz="0" w:space="0" w:color="auto"/>
                  </w:divBdr>
                  <w:divsChild>
                    <w:div w:id="102964271">
                      <w:marLeft w:val="0"/>
                      <w:marRight w:val="0"/>
                      <w:marTop w:val="0"/>
                      <w:marBottom w:val="0"/>
                      <w:divBdr>
                        <w:top w:val="none" w:sz="0" w:space="0" w:color="auto"/>
                        <w:left w:val="none" w:sz="0" w:space="0" w:color="auto"/>
                        <w:bottom w:val="none" w:sz="0" w:space="0" w:color="auto"/>
                        <w:right w:val="none" w:sz="0" w:space="0" w:color="auto"/>
                      </w:divBdr>
                    </w:div>
                  </w:divsChild>
                </w:div>
                <w:div w:id="1110592660">
                  <w:marLeft w:val="0"/>
                  <w:marRight w:val="0"/>
                  <w:marTop w:val="0"/>
                  <w:marBottom w:val="0"/>
                  <w:divBdr>
                    <w:top w:val="none" w:sz="0" w:space="0" w:color="auto"/>
                    <w:left w:val="none" w:sz="0" w:space="0" w:color="auto"/>
                    <w:bottom w:val="none" w:sz="0" w:space="0" w:color="auto"/>
                    <w:right w:val="none" w:sz="0" w:space="0" w:color="auto"/>
                  </w:divBdr>
                  <w:divsChild>
                    <w:div w:id="990670477">
                      <w:marLeft w:val="0"/>
                      <w:marRight w:val="0"/>
                      <w:marTop w:val="0"/>
                      <w:marBottom w:val="0"/>
                      <w:divBdr>
                        <w:top w:val="none" w:sz="0" w:space="0" w:color="auto"/>
                        <w:left w:val="none" w:sz="0" w:space="0" w:color="auto"/>
                        <w:bottom w:val="none" w:sz="0" w:space="0" w:color="auto"/>
                        <w:right w:val="none" w:sz="0" w:space="0" w:color="auto"/>
                      </w:divBdr>
                    </w:div>
                  </w:divsChild>
                </w:div>
                <w:div w:id="373582411">
                  <w:marLeft w:val="0"/>
                  <w:marRight w:val="0"/>
                  <w:marTop w:val="0"/>
                  <w:marBottom w:val="0"/>
                  <w:divBdr>
                    <w:top w:val="none" w:sz="0" w:space="0" w:color="auto"/>
                    <w:left w:val="none" w:sz="0" w:space="0" w:color="auto"/>
                    <w:bottom w:val="none" w:sz="0" w:space="0" w:color="auto"/>
                    <w:right w:val="none" w:sz="0" w:space="0" w:color="auto"/>
                  </w:divBdr>
                  <w:divsChild>
                    <w:div w:id="1530601545">
                      <w:marLeft w:val="0"/>
                      <w:marRight w:val="0"/>
                      <w:marTop w:val="0"/>
                      <w:marBottom w:val="0"/>
                      <w:divBdr>
                        <w:top w:val="none" w:sz="0" w:space="0" w:color="auto"/>
                        <w:left w:val="none" w:sz="0" w:space="0" w:color="auto"/>
                        <w:bottom w:val="none" w:sz="0" w:space="0" w:color="auto"/>
                        <w:right w:val="none" w:sz="0" w:space="0" w:color="auto"/>
                      </w:divBdr>
                    </w:div>
                  </w:divsChild>
                </w:div>
                <w:div w:id="351224906">
                  <w:marLeft w:val="0"/>
                  <w:marRight w:val="0"/>
                  <w:marTop w:val="0"/>
                  <w:marBottom w:val="0"/>
                  <w:divBdr>
                    <w:top w:val="none" w:sz="0" w:space="0" w:color="auto"/>
                    <w:left w:val="none" w:sz="0" w:space="0" w:color="auto"/>
                    <w:bottom w:val="none" w:sz="0" w:space="0" w:color="auto"/>
                    <w:right w:val="none" w:sz="0" w:space="0" w:color="auto"/>
                  </w:divBdr>
                  <w:divsChild>
                    <w:div w:id="1580751595">
                      <w:marLeft w:val="0"/>
                      <w:marRight w:val="0"/>
                      <w:marTop w:val="0"/>
                      <w:marBottom w:val="0"/>
                      <w:divBdr>
                        <w:top w:val="none" w:sz="0" w:space="0" w:color="auto"/>
                        <w:left w:val="none" w:sz="0" w:space="0" w:color="auto"/>
                        <w:bottom w:val="none" w:sz="0" w:space="0" w:color="auto"/>
                        <w:right w:val="none" w:sz="0" w:space="0" w:color="auto"/>
                      </w:divBdr>
                    </w:div>
                  </w:divsChild>
                </w:div>
                <w:div w:id="1994522687">
                  <w:marLeft w:val="0"/>
                  <w:marRight w:val="0"/>
                  <w:marTop w:val="0"/>
                  <w:marBottom w:val="0"/>
                  <w:divBdr>
                    <w:top w:val="none" w:sz="0" w:space="0" w:color="auto"/>
                    <w:left w:val="none" w:sz="0" w:space="0" w:color="auto"/>
                    <w:bottom w:val="none" w:sz="0" w:space="0" w:color="auto"/>
                    <w:right w:val="none" w:sz="0" w:space="0" w:color="auto"/>
                  </w:divBdr>
                  <w:divsChild>
                    <w:div w:id="1573195069">
                      <w:marLeft w:val="0"/>
                      <w:marRight w:val="0"/>
                      <w:marTop w:val="0"/>
                      <w:marBottom w:val="0"/>
                      <w:divBdr>
                        <w:top w:val="none" w:sz="0" w:space="0" w:color="auto"/>
                        <w:left w:val="none" w:sz="0" w:space="0" w:color="auto"/>
                        <w:bottom w:val="none" w:sz="0" w:space="0" w:color="auto"/>
                        <w:right w:val="none" w:sz="0" w:space="0" w:color="auto"/>
                      </w:divBdr>
                    </w:div>
                  </w:divsChild>
                </w:div>
                <w:div w:id="535850150">
                  <w:marLeft w:val="0"/>
                  <w:marRight w:val="0"/>
                  <w:marTop w:val="0"/>
                  <w:marBottom w:val="0"/>
                  <w:divBdr>
                    <w:top w:val="none" w:sz="0" w:space="0" w:color="auto"/>
                    <w:left w:val="none" w:sz="0" w:space="0" w:color="auto"/>
                    <w:bottom w:val="none" w:sz="0" w:space="0" w:color="auto"/>
                    <w:right w:val="none" w:sz="0" w:space="0" w:color="auto"/>
                  </w:divBdr>
                  <w:divsChild>
                    <w:div w:id="1857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92068">
      <w:bodyDiv w:val="1"/>
      <w:marLeft w:val="0"/>
      <w:marRight w:val="0"/>
      <w:marTop w:val="0"/>
      <w:marBottom w:val="0"/>
      <w:divBdr>
        <w:top w:val="none" w:sz="0" w:space="0" w:color="auto"/>
        <w:left w:val="none" w:sz="0" w:space="0" w:color="auto"/>
        <w:bottom w:val="none" w:sz="0" w:space="0" w:color="auto"/>
        <w:right w:val="none" w:sz="0" w:space="0" w:color="auto"/>
      </w:divBdr>
      <w:divsChild>
        <w:div w:id="667828236">
          <w:marLeft w:val="0"/>
          <w:marRight w:val="0"/>
          <w:marTop w:val="0"/>
          <w:marBottom w:val="0"/>
          <w:divBdr>
            <w:top w:val="none" w:sz="0" w:space="0" w:color="auto"/>
            <w:left w:val="none" w:sz="0" w:space="0" w:color="auto"/>
            <w:bottom w:val="none" w:sz="0" w:space="0" w:color="auto"/>
            <w:right w:val="none" w:sz="0" w:space="0" w:color="auto"/>
          </w:divBdr>
        </w:div>
      </w:divsChild>
    </w:div>
    <w:div w:id="823159992">
      <w:bodyDiv w:val="1"/>
      <w:marLeft w:val="0"/>
      <w:marRight w:val="0"/>
      <w:marTop w:val="0"/>
      <w:marBottom w:val="0"/>
      <w:divBdr>
        <w:top w:val="none" w:sz="0" w:space="0" w:color="auto"/>
        <w:left w:val="none" w:sz="0" w:space="0" w:color="auto"/>
        <w:bottom w:val="none" w:sz="0" w:space="0" w:color="auto"/>
        <w:right w:val="none" w:sz="0" w:space="0" w:color="auto"/>
      </w:divBdr>
    </w:div>
    <w:div w:id="984621547">
      <w:bodyDiv w:val="1"/>
      <w:marLeft w:val="0"/>
      <w:marRight w:val="0"/>
      <w:marTop w:val="0"/>
      <w:marBottom w:val="0"/>
      <w:divBdr>
        <w:top w:val="none" w:sz="0" w:space="0" w:color="auto"/>
        <w:left w:val="none" w:sz="0" w:space="0" w:color="auto"/>
        <w:bottom w:val="none" w:sz="0" w:space="0" w:color="auto"/>
        <w:right w:val="none" w:sz="0" w:space="0" w:color="auto"/>
      </w:divBdr>
    </w:div>
    <w:div w:id="1212696727">
      <w:bodyDiv w:val="1"/>
      <w:marLeft w:val="0"/>
      <w:marRight w:val="0"/>
      <w:marTop w:val="0"/>
      <w:marBottom w:val="0"/>
      <w:divBdr>
        <w:top w:val="none" w:sz="0" w:space="0" w:color="auto"/>
        <w:left w:val="none" w:sz="0" w:space="0" w:color="auto"/>
        <w:bottom w:val="none" w:sz="0" w:space="0" w:color="auto"/>
        <w:right w:val="none" w:sz="0" w:space="0" w:color="auto"/>
      </w:divBdr>
    </w:div>
    <w:div w:id="1230968441">
      <w:bodyDiv w:val="1"/>
      <w:marLeft w:val="0"/>
      <w:marRight w:val="0"/>
      <w:marTop w:val="0"/>
      <w:marBottom w:val="0"/>
      <w:divBdr>
        <w:top w:val="none" w:sz="0" w:space="0" w:color="auto"/>
        <w:left w:val="none" w:sz="0" w:space="0" w:color="auto"/>
        <w:bottom w:val="none" w:sz="0" w:space="0" w:color="auto"/>
        <w:right w:val="none" w:sz="0" w:space="0" w:color="auto"/>
      </w:divBdr>
    </w:div>
    <w:div w:id="1303460893">
      <w:bodyDiv w:val="1"/>
      <w:marLeft w:val="0"/>
      <w:marRight w:val="0"/>
      <w:marTop w:val="0"/>
      <w:marBottom w:val="0"/>
      <w:divBdr>
        <w:top w:val="none" w:sz="0" w:space="0" w:color="auto"/>
        <w:left w:val="none" w:sz="0" w:space="0" w:color="auto"/>
        <w:bottom w:val="none" w:sz="0" w:space="0" w:color="auto"/>
        <w:right w:val="none" w:sz="0" w:space="0" w:color="auto"/>
      </w:divBdr>
    </w:div>
    <w:div w:id="1405953842">
      <w:bodyDiv w:val="1"/>
      <w:marLeft w:val="0"/>
      <w:marRight w:val="0"/>
      <w:marTop w:val="0"/>
      <w:marBottom w:val="0"/>
      <w:divBdr>
        <w:top w:val="none" w:sz="0" w:space="0" w:color="auto"/>
        <w:left w:val="none" w:sz="0" w:space="0" w:color="auto"/>
        <w:bottom w:val="none" w:sz="0" w:space="0" w:color="auto"/>
        <w:right w:val="none" w:sz="0" w:space="0" w:color="auto"/>
      </w:divBdr>
      <w:divsChild>
        <w:div w:id="1843467664">
          <w:marLeft w:val="0"/>
          <w:marRight w:val="0"/>
          <w:marTop w:val="0"/>
          <w:marBottom w:val="0"/>
          <w:divBdr>
            <w:top w:val="none" w:sz="0" w:space="0" w:color="auto"/>
            <w:left w:val="none" w:sz="0" w:space="0" w:color="auto"/>
            <w:bottom w:val="none" w:sz="0" w:space="0" w:color="auto"/>
            <w:right w:val="none" w:sz="0" w:space="0" w:color="auto"/>
          </w:divBdr>
          <w:divsChild>
            <w:div w:id="344092085">
              <w:marLeft w:val="0"/>
              <w:marRight w:val="0"/>
              <w:marTop w:val="0"/>
              <w:marBottom w:val="0"/>
              <w:divBdr>
                <w:top w:val="none" w:sz="0" w:space="0" w:color="auto"/>
                <w:left w:val="none" w:sz="0" w:space="0" w:color="auto"/>
                <w:bottom w:val="none" w:sz="0" w:space="0" w:color="auto"/>
                <w:right w:val="none" w:sz="0" w:space="0" w:color="auto"/>
              </w:divBdr>
              <w:divsChild>
                <w:div w:id="121929440">
                  <w:marLeft w:val="0"/>
                  <w:marRight w:val="0"/>
                  <w:marTop w:val="0"/>
                  <w:marBottom w:val="0"/>
                  <w:divBdr>
                    <w:top w:val="none" w:sz="0" w:space="0" w:color="auto"/>
                    <w:left w:val="none" w:sz="0" w:space="0" w:color="auto"/>
                    <w:bottom w:val="none" w:sz="0" w:space="0" w:color="auto"/>
                    <w:right w:val="none" w:sz="0" w:space="0" w:color="auto"/>
                  </w:divBdr>
                  <w:divsChild>
                    <w:div w:id="1737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00226">
      <w:bodyDiv w:val="1"/>
      <w:marLeft w:val="0"/>
      <w:marRight w:val="0"/>
      <w:marTop w:val="0"/>
      <w:marBottom w:val="0"/>
      <w:divBdr>
        <w:top w:val="none" w:sz="0" w:space="0" w:color="auto"/>
        <w:left w:val="none" w:sz="0" w:space="0" w:color="auto"/>
        <w:bottom w:val="none" w:sz="0" w:space="0" w:color="auto"/>
        <w:right w:val="none" w:sz="0" w:space="0" w:color="auto"/>
      </w:divBdr>
    </w:div>
    <w:div w:id="1942643908">
      <w:bodyDiv w:val="1"/>
      <w:marLeft w:val="0"/>
      <w:marRight w:val="0"/>
      <w:marTop w:val="0"/>
      <w:marBottom w:val="0"/>
      <w:divBdr>
        <w:top w:val="none" w:sz="0" w:space="0" w:color="auto"/>
        <w:left w:val="none" w:sz="0" w:space="0" w:color="auto"/>
        <w:bottom w:val="none" w:sz="0" w:space="0" w:color="auto"/>
        <w:right w:val="none" w:sz="0" w:space="0" w:color="auto"/>
      </w:divBdr>
    </w:div>
    <w:div w:id="197139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oter" Target="footer2.xml"/><Relationship Id="rId39" Type="http://schemas.openxmlformats.org/officeDocument/2006/relationships/hyperlink" Target="file:///C:\Users\Moritz\Desktop\Projekte\probst-maveg\Dokumentation_0.2\01_Dokumentation.docx" TargetMode="External"/><Relationship Id="rId21" Type="http://schemas.openxmlformats.org/officeDocument/2006/relationships/image" Target="media/image10.png"/><Relationship Id="rId34" Type="http://schemas.openxmlformats.org/officeDocument/2006/relationships/image" Target="media/image13.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xtbase-book.org/" TargetMode="External"/><Relationship Id="rId20" Type="http://schemas.openxmlformats.org/officeDocument/2006/relationships/image" Target="media/image9.png"/><Relationship Id="rId29" Type="http://schemas.openxmlformats.org/officeDocument/2006/relationships/hyperlink" Target="https://www.google.com/url?sa=t&amp;rct=j&amp;q=&amp;esrc=s&amp;source=web&amp;cd=&amp;ved=2ahUKEwjau5-Die_vAhW-FVkFHRhhAqgQFjACegQIBBAE&amp;url=https%3A%2F%2Fwww.zg.ch%2Fbehoerden%2Fdatenschutzstelle%2Fservices%2Fdatenschutz-folgenabschaetzung%2Fdokumente-zur-dsfa%2Fisds&amp;usg=AOvVaw3tHWUxSdr5ui36oCmOUT2D"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1.xml"/><Relationship Id="rId32" Type="http://schemas.openxmlformats.org/officeDocument/2006/relationships/image" Target="media/image12.emf"/><Relationship Id="rId37" Type="http://schemas.openxmlformats.org/officeDocument/2006/relationships/hyperlink" Target="file:///C:\Users\Moritz\Desktop\Projekte\probst-maveg\Dokumentation_0.2\01_Dokumentation.docx" TargetMode="External"/><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docs.typo3.org" TargetMode="External"/><Relationship Id="rId23" Type="http://schemas.openxmlformats.org/officeDocument/2006/relationships/header" Target="header1.xml"/><Relationship Id="rId28" Type="http://schemas.openxmlformats.org/officeDocument/2006/relationships/hyperlink" Target="https://docs.typo3.org/m/typo3/book-extbasefluid/master/en-us/a-CodingGuidelines/Index.html" TargetMode="External"/><Relationship Id="rId36" Type="http://schemas.openxmlformats.org/officeDocument/2006/relationships/hyperlink" Target="file:///C:\Users\Moritz\Desktop\Projekte\probst-maveg\Dokumentation_0.2\01_Dokumentation.docx" TargetMode="External"/><Relationship Id="rId10" Type="http://schemas.openxmlformats.org/officeDocument/2006/relationships/image" Target="media/image20.png"/><Relationship Id="rId19" Type="http://schemas.openxmlformats.org/officeDocument/2006/relationships/image" Target="media/image8.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tra.terminal8.ch/" TargetMode="External"/><Relationship Id="rId22" Type="http://schemas.openxmlformats.org/officeDocument/2006/relationships/hyperlink" Target="http://www.pkrog.ch" TargetMode="External"/><Relationship Id="rId27" Type="http://schemas.openxmlformats.org/officeDocument/2006/relationships/header" Target="header3.xml"/><Relationship Id="rId30" Type="http://schemas.openxmlformats.org/officeDocument/2006/relationships/image" Target="media/image11.png"/><Relationship Id="rId35" Type="http://schemas.openxmlformats.org/officeDocument/2006/relationships/hyperlink" Target="https://lokeshdhakar.com/projects/lightbox2/"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eader" Target="header2.xml"/><Relationship Id="rId33" Type="http://schemas.openxmlformats.org/officeDocument/2006/relationships/package" Target="embeddings/Microsoft_Excel_Worksheet.xlsx"/><Relationship Id="rId38" Type="http://schemas.openxmlformats.org/officeDocument/2006/relationships/hyperlink" Target="file:///C:\Users\Moritz\Desktop\Projekte\probst-maveg\Dokumentation_0.2\01_Dokumentation.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Desktop\IPA\Dokumentation\Vorlage_IPA_Dokumentation_2018-SEQ.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8872BF817744738241121ABC174055"/>
        <w:category>
          <w:name w:val="General"/>
          <w:gallery w:val="placeholder"/>
        </w:category>
        <w:types>
          <w:type w:val="bbPlcHdr"/>
        </w:types>
        <w:behaviors>
          <w:behavior w:val="content"/>
        </w:behaviors>
        <w:guid w:val="{A0270F81-1F2B-44DE-80B6-BBC41B19CD8E}"/>
      </w:docPartPr>
      <w:docPartBody>
        <w:p w:rsidR="00ED0E41" w:rsidRDefault="00372302">
          <w:pPr>
            <w:pStyle w:val="068872BF817744738241121ABC174055"/>
          </w:pPr>
          <w:r w:rsidRPr="00EC671B">
            <w:rPr>
              <w:rStyle w:val="PlaceholderText"/>
            </w:rPr>
            <w:t>[Titel]</w:t>
          </w:r>
        </w:p>
      </w:docPartBody>
    </w:docPart>
    <w:docPart>
      <w:docPartPr>
        <w:name w:val="41F16361801F44CAABD7C3D64989BF63"/>
        <w:category>
          <w:name w:val="General"/>
          <w:gallery w:val="placeholder"/>
        </w:category>
        <w:types>
          <w:type w:val="bbPlcHdr"/>
        </w:types>
        <w:behaviors>
          <w:behavior w:val="content"/>
        </w:behaviors>
        <w:guid w:val="{AC998FCE-E74A-4A7D-BF21-CEB1848B284F}"/>
      </w:docPartPr>
      <w:docPartBody>
        <w:p w:rsidR="00ED0E41" w:rsidRDefault="00372302">
          <w:pPr>
            <w:pStyle w:val="41F16361801F44CAABD7C3D64989BF63"/>
          </w:pPr>
          <w:r w:rsidRPr="00D601BA">
            <w:rPr>
              <w:rStyle w:val="PlaceholderText"/>
            </w:rPr>
            <w:t>[Titel]</w:t>
          </w:r>
        </w:p>
      </w:docPartBody>
    </w:docPart>
    <w:docPart>
      <w:docPartPr>
        <w:name w:val="980A7FDFB9A84C119F005FF732E757E1"/>
        <w:category>
          <w:name w:val="General"/>
          <w:gallery w:val="placeholder"/>
        </w:category>
        <w:types>
          <w:type w:val="bbPlcHdr"/>
        </w:types>
        <w:behaviors>
          <w:behavior w:val="content"/>
        </w:behaviors>
        <w:guid w:val="{249FC9E7-D582-4EF9-B45E-67925120B985}"/>
      </w:docPartPr>
      <w:docPartBody>
        <w:p w:rsidR="00555219" w:rsidRDefault="00555219" w:rsidP="00555219">
          <w:pPr>
            <w:pStyle w:val="980A7FDFB9A84C119F005FF732E757E1"/>
          </w:pPr>
          <w:r w:rsidRPr="00D601B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02"/>
    <w:rsid w:val="00251A28"/>
    <w:rsid w:val="00287E0A"/>
    <w:rsid w:val="00372302"/>
    <w:rsid w:val="003847F7"/>
    <w:rsid w:val="00555219"/>
    <w:rsid w:val="005C3780"/>
    <w:rsid w:val="005E7B7E"/>
    <w:rsid w:val="006077A5"/>
    <w:rsid w:val="007312CD"/>
    <w:rsid w:val="00743650"/>
    <w:rsid w:val="00757BAD"/>
    <w:rsid w:val="0079414E"/>
    <w:rsid w:val="007D63F3"/>
    <w:rsid w:val="009037AD"/>
    <w:rsid w:val="00B11C2F"/>
    <w:rsid w:val="00B24C42"/>
    <w:rsid w:val="00B45E33"/>
    <w:rsid w:val="00BA6101"/>
    <w:rsid w:val="00BB20B0"/>
    <w:rsid w:val="00C222CC"/>
    <w:rsid w:val="00C964DF"/>
    <w:rsid w:val="00E85586"/>
    <w:rsid w:val="00ED0E41"/>
    <w:rsid w:val="00FB581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5219"/>
    <w:rPr>
      <w:color w:val="808080"/>
    </w:rPr>
  </w:style>
  <w:style w:type="paragraph" w:customStyle="1" w:styleId="068872BF817744738241121ABC174055">
    <w:name w:val="068872BF817744738241121ABC174055"/>
  </w:style>
  <w:style w:type="paragraph" w:customStyle="1" w:styleId="41F16361801F44CAABD7C3D64989BF63">
    <w:name w:val="41F16361801F44CAABD7C3D64989BF63"/>
  </w:style>
  <w:style w:type="paragraph" w:customStyle="1" w:styleId="980A7FDFB9A84C119F005FF732E757E1">
    <w:name w:val="980A7FDFB9A84C119F005FF732E757E1"/>
    <w:rsid w:val="005552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{8286D89F-9E2D-4222-BA5E-B9830A60C960}</b:Guid>
    <b:RefOrder>1</b:RefOrder>
  </b:Source>
  <b:Source>
    <b:Tag>Placeholder2</b:Tag>
    <b:SourceType>Book</b:SourceType>
    <b:Guid>{90B1D090-650B-40CE-BF66-8F53EB6FDF37}</b:Guid>
    <b:RefOrder>2</b:RefOrder>
  </b:Source>
  <b:Source>
    <b:Tag>Placeholder3</b:Tag>
    <b:SourceType>Book</b:SourceType>
    <b:Guid>{8F1F5046-B5F0-4FD1-BF26-E7B9952969BE}</b:Guid>
    <b:RefOrder>3</b:RefOrder>
  </b:Source>
</b:Sources>
</file>

<file path=customXml/itemProps1.xml><?xml version="1.0" encoding="utf-8"?>
<ds:datastoreItem xmlns:ds="http://schemas.openxmlformats.org/officeDocument/2006/customXml" ds:itemID="{4A766756-3075-44DC-AF4C-97A92F71F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Vorlage_IPA_Dokumentation_2018-SEQ.DOTX</Template>
  <TotalTime>0</TotalTime>
  <Pages>50</Pages>
  <Words>8535</Words>
  <Characters>54882</Characters>
  <Application>Microsoft Office Word</Application>
  <DocSecurity>0</DocSecurity>
  <Lines>2386</Lines>
  <Paragraphs>1546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Erweiterung TYPO3 CMS Website mit Produktedatenbank</vt:lpstr>
      <vt:lpstr>Vorlage IPA 2018</vt:lpstr>
    </vt:vector>
  </TitlesOfParts>
  <Company>HP</Company>
  <LinksUpToDate>false</LinksUpToDate>
  <CharactersWithSpaces>61871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TYPO3 CMS Website mit Produktedatenbank</dc:title>
  <dc:creator>Autor: Moritz Burn</dc:creator>
  <cp:lastModifiedBy>Moritz Burn</cp:lastModifiedBy>
  <cp:revision>253</cp:revision>
  <cp:lastPrinted>2021-04-08T16:47:00Z</cp:lastPrinted>
  <dcterms:created xsi:type="dcterms:W3CDTF">2021-03-09T13:04:00Z</dcterms:created>
  <dcterms:modified xsi:type="dcterms:W3CDTF">2021-04-09T16:51:00Z</dcterms:modified>
  <cp:contentStatus>0.3</cp:contentStatus>
</cp:coreProperties>
</file>