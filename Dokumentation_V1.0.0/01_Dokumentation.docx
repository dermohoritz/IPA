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6247711"/>
        <w:docPartObj>
          <w:docPartGallery w:val="Cover Pages"/>
          <w:docPartUnique/>
        </w:docPartObj>
      </w:sdtPr>
      <w:sdtEndPr>
        <w:rPr>
          <w:lang w:val="en-GB"/>
        </w:rPr>
      </w:sdtEndPr>
      <w:sdtContent>
        <w:p w14:paraId="3013619B" w14:textId="77777777" w:rsidR="007B64D4" w:rsidRDefault="007B64D4" w:rsidP="007B64D4">
          <w:r>
            <w:rPr>
              <w:noProof/>
            </w:rPr>
            <mc:AlternateContent>
              <mc:Choice Requires="wpg">
                <w:drawing>
                  <wp:anchor distT="0" distB="0" distL="114300" distR="114300" simplePos="0" relativeHeight="251669504" behindDoc="0" locked="0" layoutInCell="1" allowOverlap="1" wp14:anchorId="3D6A7975" wp14:editId="38C24B5B">
                    <wp:simplePos x="0" y="0"/>
                    <wp:positionH relativeFrom="page">
                      <wp:posOffset>4527</wp:posOffset>
                    </wp:positionH>
                    <wp:positionV relativeFrom="page">
                      <wp:align>top</wp:align>
                    </wp:positionV>
                    <wp:extent cx="7577750" cy="2399168"/>
                    <wp:effectExtent l="0" t="0" r="4445" b="1270"/>
                    <wp:wrapNone/>
                    <wp:docPr id="149" name="Group 149"/>
                    <wp:cNvGraphicFramePr/>
                    <a:graphic xmlns:a="http://schemas.openxmlformats.org/drawingml/2006/main">
                      <a:graphicData uri="http://schemas.microsoft.com/office/word/2010/wordprocessingGroup">
                        <wpg:wgp>
                          <wpg:cNvGrpSpPr/>
                          <wpg:grpSpPr>
                            <a:xfrm>
                              <a:off x="0" y="0"/>
                              <a:ext cx="7577750" cy="239916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24A00B" id="Group 149" o:spid="_x0000_s1026" style="position:absolute;margin-left:.35pt;margin-top:0;width:596.65pt;height:188.9pt;z-index:251669504;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khpnJnAUAAKQbAAAOAAAAAAAAAAAAAAAAADoCAABkcnMvZTJvRG9jLnhtbFBLAQIt&#10;AAoAAAAAAAAAIQCbGxQRaGQAAGhkAAAUAAAAAAAAAAAAAAAAAAIIAABkcnMvbWVkaWEvaW1hZ2Ux&#10;LnBuZ1BLAQItABQABgAIAAAAIQBcK3Uq3QAAAAYBAAAPAAAAAAAAAAAAAAAAAJx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729446BB" w14:textId="77777777" w:rsidR="007B64D4" w:rsidRPr="00E92CF5" w:rsidRDefault="007B64D4" w:rsidP="007B64D4">
          <w:pPr>
            <w:rPr>
              <w:lang w:val="en-GB"/>
            </w:rPr>
          </w:pPr>
          <w:r>
            <w:rPr>
              <w:noProof/>
            </w:rPr>
            <mc:AlternateContent>
              <mc:Choice Requires="wps">
                <w:drawing>
                  <wp:anchor distT="0" distB="0" distL="114300" distR="114300" simplePos="0" relativeHeight="251666432" behindDoc="0" locked="0" layoutInCell="1" allowOverlap="1" wp14:anchorId="10D1B156" wp14:editId="578CEA76">
                    <wp:simplePos x="0" y="0"/>
                    <wp:positionH relativeFrom="page">
                      <wp:posOffset>414334</wp:posOffset>
                    </wp:positionH>
                    <wp:positionV relativeFrom="page">
                      <wp:posOffset>3284975</wp:posOffset>
                    </wp:positionV>
                    <wp:extent cx="8121871" cy="203962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21871" cy="2039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606926" w14:textId="65F703BE" w:rsidR="007B64D4" w:rsidRPr="00E106B7" w:rsidRDefault="007B64D4" w:rsidP="007B64D4">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D1B156" id="_x0000_t202" coordsize="21600,21600" o:spt="202" path="m,l,21600r21600,l21600,xe">
                    <v:stroke joinstyle="miter"/>
                    <v:path gradientshapeok="t" o:connecttype="rect"/>
                  </v:shapetype>
                  <v:shape id="Text Box 154" o:spid="_x0000_s1026" type="#_x0000_t202" style="position:absolute;margin-left:32.6pt;margin-top:258.65pt;width:639.5pt;height:160.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" filled="f" stroked="f" strokeweight=".5pt">
                    <v:textbox inset="126pt,0,54pt,0">
                      <w:txbxContent>
                        <w:p w14:paraId="49606926" w14:textId="65F703BE" w:rsidR="007B64D4" w:rsidRPr="00E106B7" w:rsidRDefault="007B64D4" w:rsidP="007B64D4">
                          <w:pPr>
                            <w:rPr>
                              <w:sz w:val="64"/>
                              <w:szCs w:val="64"/>
                            </w:rPr>
                          </w:pPr>
                          <w:sdt>
                            <w:sdtPr>
                              <w:rPr>
                                <w:caps/>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sz w:val="64"/>
                                  <w:szCs w:val="64"/>
                                </w:rPr>
                                <w:t>Produkte-Extension</w:t>
                              </w:r>
                            </w:sdtContent>
                          </w:sdt>
                        </w:p>
                      </w:txbxContent>
                    </v:textbox>
                    <w10:wrap type="square" anchorx="page" anchory="page"/>
                  </v:shape>
                </w:pict>
              </mc:Fallback>
            </mc:AlternateContent>
          </w:r>
          <w:r w:rsidRPr="00F83A0D">
            <w:rPr>
              <w:noProof/>
              <w:lang w:val="en-GB"/>
            </w:rPr>
            <mc:AlternateContent>
              <mc:Choice Requires="wps">
                <w:drawing>
                  <wp:anchor distT="91440" distB="91440" distL="91440" distR="91440" simplePos="0" relativeHeight="251672576" behindDoc="1" locked="0" layoutInCell="1" allowOverlap="1" wp14:anchorId="540B8FE0" wp14:editId="5A9B6A80">
                    <wp:simplePos x="0" y="0"/>
                    <wp:positionH relativeFrom="margin">
                      <wp:posOffset>4092575</wp:posOffset>
                    </wp:positionH>
                    <wp:positionV relativeFrom="margin">
                      <wp:posOffset>8623935</wp:posOffset>
                    </wp:positionV>
                    <wp:extent cx="1812925" cy="1307465"/>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1812925" cy="1307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EAACD" w14:textId="77777777" w:rsidR="007B64D4" w:rsidRPr="00E92CF5" w:rsidRDefault="007B64D4" w:rsidP="007B64D4">
                                <w:pPr>
                                  <w:pStyle w:val="NoSpacing"/>
                                  <w:jc w:val="right"/>
                                  <w:rPr>
                                    <w:color w:val="595959" w:themeColor="text1" w:themeTint="A6"/>
                                  </w:rPr>
                                </w:pPr>
                                <w:r w:rsidRPr="00E92CF5">
                                  <w:rPr>
                                    <w:color w:val="595959" w:themeColor="text1" w:themeTint="A6"/>
                                  </w:rPr>
                                  <w:t>IPA 2021, Kanton Bern</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40B8FE0" id="Text Box 135" o:spid="_x0000_s1027" type="#_x0000_t202" style="position:absolute;margin-left:322.25pt;margin-top:679.05pt;width:142.75pt;height:102.95pt;z-index:-251643904;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" filled="f" stroked="f" strokeweight=".5pt">
                    <v:textbox style="mso-fit-shape-to-text:t" inset=",7.2pt,,7.2pt">
                      <w:txbxContent>
                        <w:p w14:paraId="12AEAACD" w14:textId="77777777" w:rsidR="007B64D4" w:rsidRPr="00E92CF5" w:rsidRDefault="007B64D4" w:rsidP="007B64D4">
                          <w:pPr>
                            <w:pStyle w:val="NoSpacing"/>
                            <w:jc w:val="right"/>
                            <w:rPr>
                              <w:color w:val="595959" w:themeColor="text1" w:themeTint="A6"/>
                            </w:rPr>
                          </w:pPr>
                          <w:r w:rsidRPr="00E92CF5">
                            <w:rPr>
                              <w:color w:val="595959" w:themeColor="text1" w:themeTint="A6"/>
                            </w:rPr>
                            <w:t>IPA 2021, Kanton Bern</w:t>
                          </w:r>
                        </w:p>
                      </w:txbxContent>
                    </v:textbox>
                    <w10:wrap type="square" anchorx="margin" anchory="margin"/>
                  </v:shape>
                </w:pict>
              </mc:Fallback>
            </mc:AlternateContent>
          </w:r>
          <w:r>
            <w:rPr>
              <w:noProof/>
            </w:rPr>
            <w:drawing>
              <wp:anchor distT="0" distB="0" distL="114300" distR="114300" simplePos="0" relativeHeight="251671552" behindDoc="1" locked="0" layoutInCell="1" allowOverlap="1" wp14:anchorId="1751A072" wp14:editId="3184F721">
                <wp:simplePos x="0" y="0"/>
                <wp:positionH relativeFrom="margin">
                  <wp:align>center</wp:align>
                </wp:positionH>
                <wp:positionV relativeFrom="paragraph">
                  <wp:posOffset>885549</wp:posOffset>
                </wp:positionV>
                <wp:extent cx="2777490" cy="1856105"/>
                <wp:effectExtent l="0" t="0" r="0" b="0"/>
                <wp:wrapTight wrapText="bothSides">
                  <wp:wrapPolygon edited="0">
                    <wp:start x="10370" y="1330"/>
                    <wp:lineTo x="7111" y="4655"/>
                    <wp:lineTo x="7111" y="10198"/>
                    <wp:lineTo x="8444" y="12415"/>
                    <wp:lineTo x="9333" y="12415"/>
                    <wp:lineTo x="10667" y="15962"/>
                    <wp:lineTo x="1185" y="16183"/>
                    <wp:lineTo x="593" y="16405"/>
                    <wp:lineTo x="1333" y="19509"/>
                    <wp:lineTo x="1333" y="19952"/>
                    <wp:lineTo x="6815" y="20395"/>
                    <wp:lineTo x="19852" y="20395"/>
                    <wp:lineTo x="20444" y="19509"/>
                    <wp:lineTo x="20889" y="16627"/>
                    <wp:lineTo x="19704" y="16183"/>
                    <wp:lineTo x="10963" y="15962"/>
                    <wp:lineTo x="12148" y="12415"/>
                    <wp:lineTo x="12889" y="12415"/>
                    <wp:lineTo x="14519" y="9976"/>
                    <wp:lineTo x="14519" y="5099"/>
                    <wp:lineTo x="13778" y="3990"/>
                    <wp:lineTo x="11111" y="1330"/>
                    <wp:lineTo x="10370" y="1330"/>
                  </wp:wrapPolygon>
                </wp:wrapTight>
                <wp:docPr id="18" name="Picture 18" descr="Impressum - Bruno Kernen – ehemaliger Schweizer Skirennfah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essum - Bruno Kernen – ehemaliger Schweizer Skirennfahrer"/>
                        <pic:cNvPicPr>
                          <a:picLocks noChangeAspect="1" noChangeArrowheads="1"/>
                        </pic:cNvPicPr>
                      </pic:nvPicPr>
                      <pic:blipFill rotWithShape="1">
                        <a:blip r:embed="rId10">
                          <a:extLst>
                            <a:ext uri="{28A0092B-C50C-407E-A947-70E740481C1C}">
                              <a14:useLocalDpi xmlns:a14="http://schemas.microsoft.com/office/drawing/2010/main" val="0"/>
                            </a:ext>
                          </a:extLst>
                        </a:blip>
                        <a:srcRect l="18313" t="28240" r="17690" b="28984"/>
                        <a:stretch/>
                      </pic:blipFill>
                      <pic:spPr bwMode="auto">
                        <a:xfrm>
                          <a:off x="0" y="0"/>
                          <a:ext cx="2777490" cy="1856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55096BED" wp14:editId="657E531D">
                    <wp:simplePos x="0" y="0"/>
                    <wp:positionH relativeFrom="page">
                      <wp:align>right</wp:align>
                    </wp:positionH>
                    <wp:positionV relativeFrom="page">
                      <wp:posOffset>8598397</wp:posOffset>
                    </wp:positionV>
                    <wp:extent cx="7299298"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99298"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DB45B3" w14:textId="3E3051DF" w:rsidR="007B64D4" w:rsidRPr="00E92CF5" w:rsidRDefault="007B64D4" w:rsidP="007B64D4">
                                    <w:pPr>
                                      <w:pStyle w:val="NoSpacing"/>
                                      <w:jc w:val="right"/>
                                      <w:rPr>
                                        <w:color w:val="595959" w:themeColor="text1" w:themeTint="A6"/>
                                      </w:rPr>
                                    </w:pPr>
                                    <w:r>
                                      <w:rPr>
                                        <w:color w:val="595959" w:themeColor="text1" w:themeTint="A6"/>
                                      </w:rPr>
                                      <w:t>Autor: Moritz Burn</w:t>
                                    </w:r>
                                  </w:p>
                                </w:sdtContent>
                              </w:sdt>
                              <w:p w14:paraId="640DCBF3" w14:textId="77777777" w:rsidR="007B64D4" w:rsidRPr="00E92CF5" w:rsidRDefault="007B64D4" w:rsidP="007B64D4">
                                <w:pPr>
                                  <w:pStyle w:val="NoSpacing"/>
                                  <w:jc w:val="right"/>
                                  <w:rPr>
                                    <w:color w:val="595959" w:themeColor="text1" w:themeTint="A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55096BED" id="Text Box 152" o:spid="_x0000_s1028" type="#_x0000_t202" style="position:absolute;margin-left:523.55pt;margin-top:677.05pt;width:574.75pt;height:1in;z-index:251667456;visibility:visible;mso-wrap-style:square;mso-width-percent:0;mso-height-percent:92;mso-wrap-distance-left:9pt;mso-wrap-distance-top:0;mso-wrap-distance-right:9pt;mso-wrap-distance-bottom:0;mso-position-horizontal:right;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DB45B3" w14:textId="3E3051DF" w:rsidR="007B64D4" w:rsidRPr="00E92CF5" w:rsidRDefault="007B64D4" w:rsidP="007B64D4">
                              <w:pPr>
                                <w:pStyle w:val="NoSpacing"/>
                                <w:jc w:val="right"/>
                                <w:rPr>
                                  <w:color w:val="595959" w:themeColor="text1" w:themeTint="A6"/>
                                </w:rPr>
                              </w:pPr>
                              <w:r>
                                <w:rPr>
                                  <w:color w:val="595959" w:themeColor="text1" w:themeTint="A6"/>
                                </w:rPr>
                                <w:t>Autor: Moritz Burn</w:t>
                              </w:r>
                            </w:p>
                          </w:sdtContent>
                        </w:sdt>
                        <w:p w14:paraId="640DCBF3" w14:textId="77777777" w:rsidR="007B64D4" w:rsidRPr="00E92CF5" w:rsidRDefault="007B64D4" w:rsidP="007B64D4">
                          <w:pPr>
                            <w:pStyle w:val="NoSpacing"/>
                            <w:jc w:val="right"/>
                            <w:rPr>
                              <w:color w:val="595959" w:themeColor="text1" w:themeTint="A6"/>
                            </w:rPr>
                          </w:pPr>
                        </w:p>
                      </w:txbxContent>
                    </v:textbox>
                    <w10:wrap type="square" anchorx="page" anchory="page"/>
                  </v:shape>
                </w:pict>
              </mc:Fallback>
            </mc:AlternateContent>
          </w:r>
          <w:r w:rsidRPr="00E106B7">
            <w:rPr>
              <w:noProof/>
              <w:lang w:val="en-GB"/>
            </w:rPr>
            <mc:AlternateContent>
              <mc:Choice Requires="wps">
                <w:drawing>
                  <wp:anchor distT="45720" distB="45720" distL="114300" distR="114300" simplePos="0" relativeHeight="251670528" behindDoc="1" locked="0" layoutInCell="1" allowOverlap="1" wp14:anchorId="3A476E94" wp14:editId="616A04F2">
                    <wp:simplePos x="0" y="0"/>
                    <wp:positionH relativeFrom="margin">
                      <wp:align>right</wp:align>
                    </wp:positionH>
                    <wp:positionV relativeFrom="paragraph">
                      <wp:posOffset>4456430</wp:posOffset>
                    </wp:positionV>
                    <wp:extent cx="2360930" cy="1404620"/>
                    <wp:effectExtent l="0" t="0" r="20320" b="20955"/>
                    <wp:wrapTight wrapText="bothSides">
                      <wp:wrapPolygon edited="0">
                        <wp:start x="0" y="0"/>
                        <wp:lineTo x="0" y="21709"/>
                        <wp:lineTo x="21612" y="21709"/>
                        <wp:lineTo x="2161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0562703" w14:textId="77777777" w:rsidR="007B64D4" w:rsidRPr="006F2804" w:rsidRDefault="007B64D4" w:rsidP="007B64D4">
                                <w:pPr>
                                  <w:pStyle w:val="NoSpacing"/>
                                  <w:jc w:val="right"/>
                                  <w:rPr>
                                    <w:sz w:val="36"/>
                                    <w:szCs w:val="36"/>
                                    <w:lang w:val="de-CH"/>
                                  </w:rPr>
                                </w:pPr>
                                <w:r w:rsidRPr="006F2804">
                                  <w:rPr>
                                    <w:sz w:val="36"/>
                                    <w:szCs w:val="36"/>
                                    <w:lang w:val="de-CH"/>
                                  </w:rPr>
                                  <w:t>Terminal8 GmbH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A476E94" id="Text Box 2" o:spid="_x0000_s1029" type="#_x0000_t202" style="position:absolute;margin-left:134.7pt;margin-top:350.9pt;width:185.9pt;height:110.6pt;z-index:-2516459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" strokecolor="white [3212]">
                    <v:textbox style="mso-fit-shape-to-text:t">
                      <w:txbxContent>
                        <w:p w14:paraId="00562703" w14:textId="77777777" w:rsidR="007B64D4" w:rsidRPr="006F2804" w:rsidRDefault="007B64D4" w:rsidP="007B64D4">
                          <w:pPr>
                            <w:pStyle w:val="NoSpacing"/>
                            <w:jc w:val="right"/>
                            <w:rPr>
                              <w:sz w:val="36"/>
                              <w:szCs w:val="36"/>
                              <w:lang w:val="de-CH"/>
                            </w:rPr>
                          </w:pPr>
                          <w:r w:rsidRPr="006F2804">
                            <w:rPr>
                              <w:sz w:val="36"/>
                              <w:szCs w:val="36"/>
                              <w:lang w:val="de-CH"/>
                            </w:rPr>
                            <w:t>Terminal8 GmbH</w:t>
                          </w:r>
                        </w:p>
                      </w:txbxContent>
                    </v:textbox>
                    <w10:wrap type="tight" anchorx="margin"/>
                  </v:shape>
                </w:pict>
              </mc:Fallback>
            </mc:AlternateContent>
          </w:r>
          <w:r>
            <w:rPr>
              <w:noProof/>
            </w:rPr>
            <mc:AlternateContent>
              <mc:Choice Requires="wps">
                <w:drawing>
                  <wp:anchor distT="0" distB="0" distL="114300" distR="114300" simplePos="0" relativeHeight="251668480" behindDoc="0" locked="0" layoutInCell="1" allowOverlap="1" wp14:anchorId="3B4CA84F" wp14:editId="06E1A3DD">
                    <wp:simplePos x="0" y="0"/>
                    <wp:positionH relativeFrom="margin">
                      <wp:align>center</wp:align>
                    </wp:positionH>
                    <wp:positionV relativeFrom="page">
                      <wp:posOffset>6402044</wp:posOffset>
                    </wp:positionV>
                    <wp:extent cx="7033260" cy="23088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033260" cy="2308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991" w:type="dxa"/>
                                  <w:tblInd w:w="-1418" w:type="dxa"/>
                                  <w:tblLook w:val="04A0" w:firstRow="1" w:lastRow="0" w:firstColumn="1" w:lastColumn="0" w:noHBand="0" w:noVBand="1"/>
                                </w:tblPr>
                                <w:tblGrid>
                                  <w:gridCol w:w="5954"/>
                                  <w:gridCol w:w="3037"/>
                                </w:tblGrid>
                                <w:tr w:rsidR="007B64D4" w:rsidRPr="00F83A0D" w14:paraId="58CC470E" w14:textId="77777777" w:rsidTr="00483C1C">
                                  <w:tc>
                                    <w:tcPr>
                                      <w:tcW w:w="8991" w:type="dxa"/>
                                      <w:gridSpan w:val="2"/>
                                      <w:shd w:val="clear" w:color="auto" w:fill="auto"/>
                                    </w:tcPr>
                                    <w:p w14:paraId="042349A1" w14:textId="77777777" w:rsidR="007B64D4" w:rsidRPr="006F2804" w:rsidRDefault="007B64D4" w:rsidP="00483C1C">
                                      <w:pPr>
                                        <w:pStyle w:val="NoSpacing"/>
                                        <w:jc w:val="right"/>
                                        <w:rPr>
                                          <w:color w:val="4F81BD" w:themeColor="accent1"/>
                                          <w:sz w:val="24"/>
                                          <w:szCs w:val="24"/>
                                          <w:lang w:val="de-CH"/>
                                        </w:rPr>
                                      </w:pPr>
                                      <w:r w:rsidRPr="006F2804">
                                        <w:rPr>
                                          <w:sz w:val="24"/>
                                          <w:szCs w:val="24"/>
                                          <w:lang w:val="de-CH"/>
                                        </w:rPr>
                                        <w:t>Beteiligter Personenkreis</w:t>
                                      </w:r>
                                    </w:p>
                                  </w:tc>
                                </w:tr>
                                <w:tr w:rsidR="007B64D4" w:rsidRPr="00F83A0D" w14:paraId="2B258910" w14:textId="77777777" w:rsidTr="00483C1C">
                                  <w:tc>
                                    <w:tcPr>
                                      <w:tcW w:w="5954" w:type="dxa"/>
                                      <w:shd w:val="clear" w:color="auto" w:fill="auto"/>
                                    </w:tcPr>
                                    <w:p w14:paraId="2FCEDAAF"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2DA8432B"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7B64D4" w:rsidRPr="00F83A0D" w14:paraId="2609632B" w14:textId="77777777" w:rsidTr="00483C1C">
                                  <w:tc>
                                    <w:tcPr>
                                      <w:tcW w:w="5954" w:type="dxa"/>
                                      <w:shd w:val="clear" w:color="auto" w:fill="auto"/>
                                    </w:tcPr>
                                    <w:p w14:paraId="5A07E661"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7C1E0096"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7B64D4" w:rsidRPr="00F83A0D" w14:paraId="5799BB4C" w14:textId="77777777" w:rsidTr="00483C1C">
                                  <w:tc>
                                    <w:tcPr>
                                      <w:tcW w:w="5954" w:type="dxa"/>
                                      <w:shd w:val="clear" w:color="auto" w:fill="auto"/>
                                    </w:tcPr>
                                    <w:p w14:paraId="512E3905" w14:textId="77777777" w:rsidR="007B64D4" w:rsidRPr="00F83A0D" w:rsidRDefault="007B64D4"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754E4AD5" w14:textId="77777777" w:rsidR="007B64D4" w:rsidRPr="00F83A0D" w:rsidRDefault="007B64D4" w:rsidP="00483C1C">
                                      <w:pPr>
                                        <w:pStyle w:val="NoSpacing"/>
                                        <w:jc w:val="right"/>
                                        <w:rPr>
                                          <w:color w:val="4F81BD" w:themeColor="accent1"/>
                                          <w:sz w:val="24"/>
                                          <w:szCs w:val="24"/>
                                          <w:lang w:val="de-CH"/>
                                        </w:rPr>
                                      </w:pPr>
                                    </w:p>
                                  </w:tc>
                                </w:tr>
                                <w:tr w:rsidR="007B64D4" w:rsidRPr="00F83A0D" w14:paraId="6C239FEC" w14:textId="77777777" w:rsidTr="00483C1C">
                                  <w:tc>
                                    <w:tcPr>
                                      <w:tcW w:w="5954" w:type="dxa"/>
                                      <w:shd w:val="clear" w:color="auto" w:fill="auto"/>
                                    </w:tcPr>
                                    <w:p w14:paraId="3FB33E6E"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5A6EEA69"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Fehmi Raqipi, Auftraggeber</w:t>
                                      </w:r>
                                    </w:p>
                                  </w:tc>
                                </w:tr>
                                <w:tr w:rsidR="007B64D4" w:rsidRPr="00F83A0D" w14:paraId="33E94904" w14:textId="77777777" w:rsidTr="00483C1C">
                                  <w:tc>
                                    <w:tcPr>
                                      <w:tcW w:w="5954" w:type="dxa"/>
                                      <w:shd w:val="clear" w:color="auto" w:fill="auto"/>
                                    </w:tcPr>
                                    <w:p w14:paraId="2DBB2283" w14:textId="77777777" w:rsidR="007B64D4" w:rsidRPr="00F83A0D" w:rsidRDefault="007B64D4"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F27C624" w14:textId="77777777" w:rsidR="007B64D4" w:rsidRPr="006F2804" w:rsidRDefault="007B64D4"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7B64D4" w:rsidRPr="00F83A0D" w14:paraId="3FDA0402" w14:textId="77777777" w:rsidTr="00483C1C">
                                  <w:tc>
                                    <w:tcPr>
                                      <w:tcW w:w="5954" w:type="dxa"/>
                                      <w:shd w:val="clear" w:color="auto" w:fill="auto"/>
                                    </w:tcPr>
                                    <w:p w14:paraId="17A2F4B3" w14:textId="77777777" w:rsidR="007B64D4" w:rsidRPr="00F83A0D" w:rsidRDefault="007B64D4" w:rsidP="00483C1C">
                                      <w:pPr>
                                        <w:pStyle w:val="NoSpacing"/>
                                        <w:jc w:val="right"/>
                                        <w:rPr>
                                          <w:color w:val="4F81BD" w:themeColor="accent1"/>
                                          <w:sz w:val="24"/>
                                          <w:szCs w:val="24"/>
                                          <w:lang w:val="de-CH"/>
                                        </w:rPr>
                                      </w:pPr>
                                    </w:p>
                                  </w:tc>
                                  <w:tc>
                                    <w:tcPr>
                                      <w:tcW w:w="3037" w:type="dxa"/>
                                      <w:shd w:val="clear" w:color="auto" w:fill="auto"/>
                                    </w:tcPr>
                                    <w:p w14:paraId="61922D20" w14:textId="77777777" w:rsidR="007B64D4" w:rsidRPr="00F83A0D" w:rsidRDefault="007B64D4" w:rsidP="00483C1C">
                                      <w:pPr>
                                        <w:pStyle w:val="NoSpacing"/>
                                        <w:jc w:val="right"/>
                                        <w:rPr>
                                          <w:color w:val="4F81BD" w:themeColor="accent1"/>
                                          <w:sz w:val="24"/>
                                          <w:szCs w:val="24"/>
                                          <w:lang w:val="de-CH"/>
                                        </w:rPr>
                                      </w:pPr>
                                    </w:p>
                                  </w:tc>
                                </w:tr>
                                <w:tr w:rsidR="007B64D4" w:rsidRPr="00F83A0D" w14:paraId="28605AEE" w14:textId="77777777" w:rsidTr="00483C1C">
                                  <w:tc>
                                    <w:tcPr>
                                      <w:tcW w:w="5954" w:type="dxa"/>
                                      <w:shd w:val="clear" w:color="auto" w:fill="auto"/>
                                    </w:tcPr>
                                    <w:p w14:paraId="29D8A355" w14:textId="77777777" w:rsidR="007B64D4" w:rsidRPr="00F83A0D" w:rsidRDefault="007B64D4" w:rsidP="00483C1C">
                                      <w:pPr>
                                        <w:pStyle w:val="NoSpacing"/>
                                        <w:jc w:val="right"/>
                                        <w:rPr>
                                          <w:color w:val="4F81BD" w:themeColor="accent1"/>
                                          <w:sz w:val="24"/>
                                          <w:szCs w:val="24"/>
                                          <w:lang w:val="de-CH"/>
                                        </w:rPr>
                                      </w:pPr>
                                    </w:p>
                                  </w:tc>
                                  <w:tc>
                                    <w:tcPr>
                                      <w:tcW w:w="3037" w:type="dxa"/>
                                      <w:shd w:val="clear" w:color="auto" w:fill="auto"/>
                                    </w:tcPr>
                                    <w:p w14:paraId="76FECF37" w14:textId="77777777" w:rsidR="007B64D4" w:rsidRPr="006F2804" w:rsidRDefault="007B64D4"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7B64D4" w:rsidRPr="00F83A0D" w14:paraId="7F3CF113" w14:textId="77777777" w:rsidTr="00483C1C">
                                  <w:tc>
                                    <w:tcPr>
                                      <w:tcW w:w="5954" w:type="dxa"/>
                                      <w:shd w:val="clear" w:color="auto" w:fill="auto"/>
                                    </w:tcPr>
                                    <w:p w14:paraId="138D304F" w14:textId="77777777" w:rsidR="007B64D4" w:rsidRPr="00F83A0D" w:rsidRDefault="007B64D4"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2A8303FE" w14:textId="77777777" w:rsidR="007B64D4" w:rsidRPr="00F83A0D" w:rsidRDefault="007B64D4"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7B64D4" w:rsidRPr="00E106B7" w14:paraId="0058DDC7" w14:textId="77777777" w:rsidTr="00483C1C">
                                  <w:tc>
                                    <w:tcPr>
                                      <w:tcW w:w="5954" w:type="dxa"/>
                                      <w:shd w:val="clear" w:color="auto" w:fill="auto"/>
                                    </w:tcPr>
                                    <w:p w14:paraId="5FF962E2"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D53510A"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7B64D4" w:rsidRPr="00E106B7" w14:paraId="52F4F531" w14:textId="77777777" w:rsidTr="00483C1C">
                                  <w:tc>
                                    <w:tcPr>
                                      <w:tcW w:w="5954" w:type="dxa"/>
                                      <w:shd w:val="clear" w:color="auto" w:fill="auto"/>
                                    </w:tcPr>
                                    <w:p w14:paraId="6C40D98E"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0EE71A9F"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7B64D4" w:rsidRPr="00E106B7" w14:paraId="6EDBD6D7" w14:textId="77777777" w:rsidTr="00483C1C">
                                  <w:tc>
                                    <w:tcPr>
                                      <w:tcW w:w="5954" w:type="dxa"/>
                                      <w:shd w:val="clear" w:color="auto" w:fill="auto"/>
                                    </w:tcPr>
                                    <w:p w14:paraId="1A6F31D1" w14:textId="77777777" w:rsidR="007B64D4" w:rsidRPr="00E106B7" w:rsidRDefault="007B64D4"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36D6F0AC" w14:textId="77777777" w:rsidR="007B64D4" w:rsidRPr="00E106B7" w:rsidRDefault="007B64D4" w:rsidP="00483C1C">
                                      <w:pPr>
                                        <w:pStyle w:val="NoSpacing"/>
                                        <w:jc w:val="right"/>
                                        <w:rPr>
                                          <w:color w:val="4F81BD" w:themeColor="accent1"/>
                                          <w:sz w:val="24"/>
                                          <w:szCs w:val="24"/>
                                          <w:lang w:val="de-CH"/>
                                        </w:rPr>
                                      </w:pPr>
                                      <w:r>
                                        <w:rPr>
                                          <w:color w:val="4F81BD" w:themeColor="accent1"/>
                                          <w:sz w:val="24"/>
                                          <w:szCs w:val="24"/>
                                          <w:lang w:val="de-CH"/>
                                        </w:rPr>
                                        <w:t>0.0.1</w:t>
                                      </w:r>
                                    </w:p>
                                  </w:tc>
                                </w:tr>
                              </w:tbl>
                              <w:p w14:paraId="02CDE694" w14:textId="77777777" w:rsidR="007B64D4" w:rsidRPr="001B79C7" w:rsidRDefault="007B64D4" w:rsidP="007B64D4">
                                <w:pPr>
                                  <w:pStyle w:val="NoSpacing"/>
                                  <w:jc w:val="right"/>
                                  <w:rPr>
                                    <w:color w:val="595959" w:themeColor="text1" w:themeTint="A6"/>
                                    <w:sz w:val="20"/>
                                    <w:szCs w:val="20"/>
                                    <w:lang w:val="de-CH"/>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B4CA84F" id="Text Box 153" o:spid="_x0000_s1030" type="#_x0000_t202" style="position:absolute;margin-left:0;margin-top:504.1pt;width:553.8pt;height:181.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" filled="f" stroked="f" strokeweight=".5pt">
                    <v:textbox inset="126pt,0,54pt,0">
                      <w:txbxContent>
                        <w:tbl>
                          <w:tblPr>
                            <w:tblW w:w="8991" w:type="dxa"/>
                            <w:tblInd w:w="-1418" w:type="dxa"/>
                            <w:tblLook w:val="04A0" w:firstRow="1" w:lastRow="0" w:firstColumn="1" w:lastColumn="0" w:noHBand="0" w:noVBand="1"/>
                          </w:tblPr>
                          <w:tblGrid>
                            <w:gridCol w:w="5954"/>
                            <w:gridCol w:w="3037"/>
                          </w:tblGrid>
                          <w:tr w:rsidR="007B64D4" w:rsidRPr="00F83A0D" w14:paraId="58CC470E" w14:textId="77777777" w:rsidTr="00483C1C">
                            <w:tc>
                              <w:tcPr>
                                <w:tcW w:w="8991" w:type="dxa"/>
                                <w:gridSpan w:val="2"/>
                                <w:shd w:val="clear" w:color="auto" w:fill="auto"/>
                              </w:tcPr>
                              <w:p w14:paraId="042349A1" w14:textId="77777777" w:rsidR="007B64D4" w:rsidRPr="006F2804" w:rsidRDefault="007B64D4" w:rsidP="00483C1C">
                                <w:pPr>
                                  <w:pStyle w:val="NoSpacing"/>
                                  <w:jc w:val="right"/>
                                  <w:rPr>
                                    <w:color w:val="4F81BD" w:themeColor="accent1"/>
                                    <w:sz w:val="24"/>
                                    <w:szCs w:val="24"/>
                                    <w:lang w:val="de-CH"/>
                                  </w:rPr>
                                </w:pPr>
                                <w:r w:rsidRPr="006F2804">
                                  <w:rPr>
                                    <w:sz w:val="24"/>
                                    <w:szCs w:val="24"/>
                                    <w:lang w:val="de-CH"/>
                                  </w:rPr>
                                  <w:t>Beteiligter Personenkreis</w:t>
                                </w:r>
                              </w:p>
                            </w:tc>
                          </w:tr>
                          <w:tr w:rsidR="007B64D4" w:rsidRPr="00F83A0D" w14:paraId="2B258910" w14:textId="77777777" w:rsidTr="00483C1C">
                            <w:tc>
                              <w:tcPr>
                                <w:tcW w:w="5954" w:type="dxa"/>
                                <w:shd w:val="clear" w:color="auto" w:fill="auto"/>
                              </w:tcPr>
                              <w:p w14:paraId="2FCEDAAF"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Hauptexperte</w:t>
                                </w:r>
                                <w:r>
                                  <w:rPr>
                                    <w:color w:val="4F81BD" w:themeColor="accent1"/>
                                    <w:sz w:val="24"/>
                                    <w:szCs w:val="24"/>
                                    <w:lang w:val="de-CH"/>
                                  </w:rPr>
                                  <w:t xml:space="preserve"> :</w:t>
                                </w:r>
                              </w:p>
                            </w:tc>
                            <w:tc>
                              <w:tcPr>
                                <w:tcW w:w="3037" w:type="dxa"/>
                                <w:shd w:val="clear" w:color="auto" w:fill="auto"/>
                              </w:tcPr>
                              <w:p w14:paraId="2DA8432B"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Iwan Kalbermatten</w:t>
                                </w:r>
                              </w:p>
                            </w:tc>
                          </w:tr>
                          <w:tr w:rsidR="007B64D4" w:rsidRPr="00F83A0D" w14:paraId="2609632B" w14:textId="77777777" w:rsidTr="00483C1C">
                            <w:tc>
                              <w:tcPr>
                                <w:tcW w:w="5954" w:type="dxa"/>
                                <w:shd w:val="clear" w:color="auto" w:fill="auto"/>
                              </w:tcPr>
                              <w:p w14:paraId="5A07E661"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Nebenexperte</w:t>
                                </w:r>
                                <w:r>
                                  <w:rPr>
                                    <w:color w:val="4F81BD" w:themeColor="accent1"/>
                                    <w:sz w:val="24"/>
                                    <w:szCs w:val="24"/>
                                    <w:lang w:val="de-CH"/>
                                  </w:rPr>
                                  <w:t xml:space="preserve"> :</w:t>
                                </w:r>
                              </w:p>
                            </w:tc>
                            <w:tc>
                              <w:tcPr>
                                <w:tcW w:w="3037" w:type="dxa"/>
                                <w:shd w:val="clear" w:color="auto" w:fill="auto"/>
                              </w:tcPr>
                              <w:p w14:paraId="7C1E0096"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Nils Weibel</w:t>
                                </w:r>
                              </w:p>
                            </w:tc>
                          </w:tr>
                          <w:tr w:rsidR="007B64D4" w:rsidRPr="00F83A0D" w14:paraId="5799BB4C" w14:textId="77777777" w:rsidTr="00483C1C">
                            <w:tc>
                              <w:tcPr>
                                <w:tcW w:w="5954" w:type="dxa"/>
                                <w:shd w:val="clear" w:color="auto" w:fill="auto"/>
                              </w:tcPr>
                              <w:p w14:paraId="512E3905" w14:textId="77777777" w:rsidR="007B64D4" w:rsidRPr="00F83A0D" w:rsidRDefault="007B64D4" w:rsidP="00483C1C">
                                <w:pPr>
                                  <w:pStyle w:val="NoSpacing"/>
                                  <w:jc w:val="right"/>
                                  <w:rPr>
                                    <w:color w:val="4F81BD" w:themeColor="accent1"/>
                                    <w:sz w:val="24"/>
                                    <w:szCs w:val="24"/>
                                    <w:lang w:val="de-CH"/>
                                  </w:rPr>
                                </w:pPr>
                                <w:r>
                                  <w:rPr>
                                    <w:color w:val="4F81BD" w:themeColor="accent1"/>
                                    <w:sz w:val="24"/>
                                    <w:szCs w:val="24"/>
                                    <w:lang w:val="de-CH"/>
                                  </w:rPr>
                                  <w:t>Valid-Experte :</w:t>
                                </w:r>
                              </w:p>
                            </w:tc>
                            <w:tc>
                              <w:tcPr>
                                <w:tcW w:w="3037" w:type="dxa"/>
                                <w:shd w:val="clear" w:color="auto" w:fill="auto"/>
                              </w:tcPr>
                              <w:p w14:paraId="754E4AD5" w14:textId="77777777" w:rsidR="007B64D4" w:rsidRPr="00F83A0D" w:rsidRDefault="007B64D4" w:rsidP="00483C1C">
                                <w:pPr>
                                  <w:pStyle w:val="NoSpacing"/>
                                  <w:jc w:val="right"/>
                                  <w:rPr>
                                    <w:color w:val="4F81BD" w:themeColor="accent1"/>
                                    <w:sz w:val="24"/>
                                    <w:szCs w:val="24"/>
                                    <w:lang w:val="de-CH"/>
                                  </w:rPr>
                                </w:pPr>
                              </w:p>
                            </w:tc>
                          </w:tr>
                          <w:tr w:rsidR="007B64D4" w:rsidRPr="00F83A0D" w14:paraId="6C239FEC" w14:textId="77777777" w:rsidTr="00483C1C">
                            <w:tc>
                              <w:tcPr>
                                <w:tcW w:w="5954" w:type="dxa"/>
                                <w:shd w:val="clear" w:color="auto" w:fill="auto"/>
                              </w:tcPr>
                              <w:p w14:paraId="3FB33E6E"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Verantwortliche Fachkraft</w:t>
                                </w:r>
                                <w:r>
                                  <w:rPr>
                                    <w:color w:val="4F81BD" w:themeColor="accent1"/>
                                    <w:sz w:val="24"/>
                                    <w:szCs w:val="24"/>
                                    <w:lang w:val="de-CH"/>
                                  </w:rPr>
                                  <w:t xml:space="preserve"> :</w:t>
                                </w:r>
                              </w:p>
                            </w:tc>
                            <w:tc>
                              <w:tcPr>
                                <w:tcW w:w="3037" w:type="dxa"/>
                                <w:shd w:val="clear" w:color="auto" w:fill="auto"/>
                              </w:tcPr>
                              <w:p w14:paraId="5A6EEA69" w14:textId="77777777" w:rsidR="007B64D4" w:rsidRPr="00F83A0D" w:rsidRDefault="007B64D4" w:rsidP="00483C1C">
                                <w:pPr>
                                  <w:pStyle w:val="NoSpacing"/>
                                  <w:jc w:val="right"/>
                                  <w:rPr>
                                    <w:color w:val="4F81BD" w:themeColor="accent1"/>
                                    <w:sz w:val="24"/>
                                    <w:szCs w:val="24"/>
                                    <w:lang w:val="de-CH"/>
                                  </w:rPr>
                                </w:pPr>
                                <w:r w:rsidRPr="00F83A0D">
                                  <w:rPr>
                                    <w:color w:val="4F81BD" w:themeColor="accent1"/>
                                    <w:sz w:val="24"/>
                                    <w:szCs w:val="24"/>
                                    <w:lang w:val="de-CH"/>
                                  </w:rPr>
                                  <w:t>Fehmi Raqipi, Auftraggeber</w:t>
                                </w:r>
                              </w:p>
                            </w:tc>
                          </w:tr>
                          <w:tr w:rsidR="007B64D4" w:rsidRPr="00F83A0D" w14:paraId="33E94904" w14:textId="77777777" w:rsidTr="00483C1C">
                            <w:tc>
                              <w:tcPr>
                                <w:tcW w:w="5954" w:type="dxa"/>
                                <w:shd w:val="clear" w:color="auto" w:fill="auto"/>
                              </w:tcPr>
                              <w:p w14:paraId="2DBB2283" w14:textId="77777777" w:rsidR="007B64D4" w:rsidRPr="00F83A0D" w:rsidRDefault="007B64D4" w:rsidP="00483C1C">
                                <w:pPr>
                                  <w:pStyle w:val="NoSpacing"/>
                                  <w:jc w:val="right"/>
                                  <w:rPr>
                                    <w:color w:val="4F81BD" w:themeColor="accent1"/>
                                    <w:sz w:val="24"/>
                                    <w:szCs w:val="24"/>
                                    <w:lang w:val="de-CH"/>
                                  </w:rPr>
                                </w:pPr>
                                <w:r>
                                  <w:rPr>
                                    <w:color w:val="4F81BD" w:themeColor="accent1"/>
                                    <w:sz w:val="24"/>
                                    <w:szCs w:val="24"/>
                                    <w:lang w:val="de-CH"/>
                                  </w:rPr>
                                  <w:t>Berufsbildner :</w:t>
                                </w:r>
                              </w:p>
                            </w:tc>
                            <w:tc>
                              <w:tcPr>
                                <w:tcW w:w="3037" w:type="dxa"/>
                                <w:shd w:val="clear" w:color="auto" w:fill="auto"/>
                              </w:tcPr>
                              <w:p w14:paraId="7F27C624" w14:textId="77777777" w:rsidR="007B64D4" w:rsidRPr="006F2804" w:rsidRDefault="007B64D4" w:rsidP="00483C1C">
                                <w:pPr>
                                  <w:pStyle w:val="NoSpacing"/>
                                  <w:jc w:val="right"/>
                                  <w:rPr>
                                    <w:color w:val="4F81BD" w:themeColor="accent1"/>
                                    <w:sz w:val="24"/>
                                    <w:szCs w:val="24"/>
                                    <w:lang w:val="de-CH"/>
                                  </w:rPr>
                                </w:pPr>
                                <w:r w:rsidRPr="006F2804">
                                  <w:rPr>
                                    <w:color w:val="4F81BD" w:themeColor="accent1"/>
                                    <w:sz w:val="24"/>
                                    <w:szCs w:val="24"/>
                                    <w:lang w:val="de-CH"/>
                                  </w:rPr>
                                  <w:t>Michael Peter</w:t>
                                </w:r>
                              </w:p>
                            </w:tc>
                          </w:tr>
                          <w:tr w:rsidR="007B64D4" w:rsidRPr="00F83A0D" w14:paraId="3FDA0402" w14:textId="77777777" w:rsidTr="00483C1C">
                            <w:tc>
                              <w:tcPr>
                                <w:tcW w:w="5954" w:type="dxa"/>
                                <w:shd w:val="clear" w:color="auto" w:fill="auto"/>
                              </w:tcPr>
                              <w:p w14:paraId="17A2F4B3" w14:textId="77777777" w:rsidR="007B64D4" w:rsidRPr="00F83A0D" w:rsidRDefault="007B64D4" w:rsidP="00483C1C">
                                <w:pPr>
                                  <w:pStyle w:val="NoSpacing"/>
                                  <w:jc w:val="right"/>
                                  <w:rPr>
                                    <w:color w:val="4F81BD" w:themeColor="accent1"/>
                                    <w:sz w:val="24"/>
                                    <w:szCs w:val="24"/>
                                    <w:lang w:val="de-CH"/>
                                  </w:rPr>
                                </w:pPr>
                              </w:p>
                            </w:tc>
                            <w:tc>
                              <w:tcPr>
                                <w:tcW w:w="3037" w:type="dxa"/>
                                <w:shd w:val="clear" w:color="auto" w:fill="auto"/>
                              </w:tcPr>
                              <w:p w14:paraId="61922D20" w14:textId="77777777" w:rsidR="007B64D4" w:rsidRPr="00F83A0D" w:rsidRDefault="007B64D4" w:rsidP="00483C1C">
                                <w:pPr>
                                  <w:pStyle w:val="NoSpacing"/>
                                  <w:jc w:val="right"/>
                                  <w:rPr>
                                    <w:color w:val="4F81BD" w:themeColor="accent1"/>
                                    <w:sz w:val="24"/>
                                    <w:szCs w:val="24"/>
                                    <w:lang w:val="de-CH"/>
                                  </w:rPr>
                                </w:pPr>
                              </w:p>
                            </w:tc>
                          </w:tr>
                          <w:tr w:rsidR="007B64D4" w:rsidRPr="00F83A0D" w14:paraId="28605AEE" w14:textId="77777777" w:rsidTr="00483C1C">
                            <w:tc>
                              <w:tcPr>
                                <w:tcW w:w="5954" w:type="dxa"/>
                                <w:shd w:val="clear" w:color="auto" w:fill="auto"/>
                              </w:tcPr>
                              <w:p w14:paraId="29D8A355" w14:textId="77777777" w:rsidR="007B64D4" w:rsidRPr="00F83A0D" w:rsidRDefault="007B64D4" w:rsidP="00483C1C">
                                <w:pPr>
                                  <w:pStyle w:val="NoSpacing"/>
                                  <w:jc w:val="right"/>
                                  <w:rPr>
                                    <w:color w:val="4F81BD" w:themeColor="accent1"/>
                                    <w:sz w:val="24"/>
                                    <w:szCs w:val="24"/>
                                    <w:lang w:val="de-CH"/>
                                  </w:rPr>
                                </w:pPr>
                              </w:p>
                            </w:tc>
                            <w:tc>
                              <w:tcPr>
                                <w:tcW w:w="3037" w:type="dxa"/>
                                <w:shd w:val="clear" w:color="auto" w:fill="auto"/>
                              </w:tcPr>
                              <w:p w14:paraId="76FECF37" w14:textId="77777777" w:rsidR="007B64D4" w:rsidRPr="006F2804" w:rsidRDefault="007B64D4" w:rsidP="00483C1C">
                                <w:pPr>
                                  <w:pStyle w:val="NoSpacing"/>
                                  <w:jc w:val="right"/>
                                  <w:rPr>
                                    <w:color w:val="4F81BD" w:themeColor="accent1"/>
                                    <w:sz w:val="24"/>
                                    <w:szCs w:val="24"/>
                                    <w:lang w:val="de-CH"/>
                                  </w:rPr>
                                </w:pPr>
                                <w:r w:rsidRPr="006F2804">
                                  <w:rPr>
                                    <w:color w:val="000000" w:themeColor="text1"/>
                                    <w:sz w:val="24"/>
                                    <w:szCs w:val="24"/>
                                    <w:lang w:val="de-CH"/>
                                  </w:rPr>
                                  <w:t>IPA-Daten</w:t>
                                </w:r>
                              </w:p>
                            </w:tc>
                          </w:tr>
                          <w:tr w:rsidR="007B64D4" w:rsidRPr="00F83A0D" w14:paraId="7F3CF113" w14:textId="77777777" w:rsidTr="00483C1C">
                            <w:tc>
                              <w:tcPr>
                                <w:tcW w:w="5954" w:type="dxa"/>
                                <w:shd w:val="clear" w:color="auto" w:fill="auto"/>
                              </w:tcPr>
                              <w:p w14:paraId="138D304F" w14:textId="77777777" w:rsidR="007B64D4" w:rsidRPr="00F83A0D" w:rsidRDefault="007B64D4" w:rsidP="00483C1C">
                                <w:pPr>
                                  <w:pStyle w:val="NoSpacing"/>
                                  <w:jc w:val="right"/>
                                  <w:rPr>
                                    <w:color w:val="95B3D7" w:themeColor="accent1" w:themeTint="99"/>
                                    <w:sz w:val="24"/>
                                    <w:szCs w:val="24"/>
                                    <w:lang w:val="de-CH"/>
                                  </w:rPr>
                                </w:pPr>
                                <w:r w:rsidRPr="00E106B7">
                                  <w:rPr>
                                    <w:color w:val="4F81BD" w:themeColor="accent1"/>
                                    <w:sz w:val="24"/>
                                    <w:szCs w:val="24"/>
                                    <w:lang w:val="de-CH"/>
                                  </w:rPr>
                                  <w:t>Berufsschule</w:t>
                                </w:r>
                                <w:r>
                                  <w:rPr>
                                    <w:color w:val="4F81BD" w:themeColor="accent1"/>
                                    <w:sz w:val="24"/>
                                    <w:szCs w:val="24"/>
                                    <w:lang w:val="de-CH"/>
                                  </w:rPr>
                                  <w:t xml:space="preserve"> :</w:t>
                                </w:r>
                              </w:p>
                            </w:tc>
                            <w:tc>
                              <w:tcPr>
                                <w:tcW w:w="3037" w:type="dxa"/>
                                <w:shd w:val="clear" w:color="auto" w:fill="auto"/>
                              </w:tcPr>
                              <w:p w14:paraId="2A8303FE" w14:textId="77777777" w:rsidR="007B64D4" w:rsidRPr="00F83A0D" w:rsidRDefault="007B64D4" w:rsidP="00483C1C">
                                <w:pPr>
                                  <w:pStyle w:val="NoSpacing"/>
                                  <w:jc w:val="right"/>
                                  <w:rPr>
                                    <w:color w:val="95B3D7" w:themeColor="accent1" w:themeTint="99"/>
                                    <w:sz w:val="24"/>
                                    <w:szCs w:val="24"/>
                                    <w:lang w:val="de-CH"/>
                                  </w:rPr>
                                </w:pPr>
                                <w:r>
                                  <w:rPr>
                                    <w:color w:val="4F81BD" w:themeColor="accent1"/>
                                    <w:sz w:val="24"/>
                                    <w:szCs w:val="24"/>
                                    <w:lang w:val="de-CH"/>
                                  </w:rPr>
                                  <w:t>Gibb</w:t>
                                </w:r>
                              </w:p>
                            </w:tc>
                          </w:tr>
                          <w:tr w:rsidR="007B64D4" w:rsidRPr="00E106B7" w14:paraId="0058DDC7" w14:textId="77777777" w:rsidTr="00483C1C">
                            <w:tc>
                              <w:tcPr>
                                <w:tcW w:w="5954" w:type="dxa"/>
                                <w:shd w:val="clear" w:color="auto" w:fill="auto"/>
                              </w:tcPr>
                              <w:p w14:paraId="5FF962E2"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Fachrichtung</w:t>
                                </w:r>
                                <w:r>
                                  <w:rPr>
                                    <w:color w:val="4F81BD" w:themeColor="accent1"/>
                                    <w:sz w:val="24"/>
                                    <w:szCs w:val="24"/>
                                    <w:lang w:val="de-CH"/>
                                  </w:rPr>
                                  <w:t xml:space="preserve"> :</w:t>
                                </w:r>
                              </w:p>
                            </w:tc>
                            <w:tc>
                              <w:tcPr>
                                <w:tcW w:w="3037" w:type="dxa"/>
                                <w:shd w:val="clear" w:color="auto" w:fill="auto"/>
                              </w:tcPr>
                              <w:p w14:paraId="7D53510A"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Applikationsentwicklung</w:t>
                                </w:r>
                              </w:p>
                            </w:tc>
                          </w:tr>
                          <w:tr w:rsidR="007B64D4" w:rsidRPr="00E106B7" w14:paraId="52F4F531" w14:textId="77777777" w:rsidTr="00483C1C">
                            <w:tc>
                              <w:tcPr>
                                <w:tcW w:w="5954" w:type="dxa"/>
                                <w:shd w:val="clear" w:color="auto" w:fill="auto"/>
                              </w:tcPr>
                              <w:p w14:paraId="6C40D98E"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Projektvorgehensmodell</w:t>
                                </w:r>
                                <w:r>
                                  <w:rPr>
                                    <w:color w:val="4F81BD" w:themeColor="accent1"/>
                                    <w:sz w:val="24"/>
                                    <w:szCs w:val="24"/>
                                    <w:lang w:val="de-CH"/>
                                  </w:rPr>
                                  <w:t xml:space="preserve"> :</w:t>
                                </w:r>
                              </w:p>
                            </w:tc>
                            <w:tc>
                              <w:tcPr>
                                <w:tcW w:w="3037" w:type="dxa"/>
                                <w:shd w:val="clear" w:color="auto" w:fill="auto"/>
                              </w:tcPr>
                              <w:p w14:paraId="0EE71A9F" w14:textId="77777777" w:rsidR="007B64D4" w:rsidRPr="00E106B7" w:rsidRDefault="007B64D4" w:rsidP="00483C1C">
                                <w:pPr>
                                  <w:pStyle w:val="NoSpacing"/>
                                  <w:jc w:val="right"/>
                                  <w:rPr>
                                    <w:color w:val="4F81BD" w:themeColor="accent1"/>
                                    <w:sz w:val="24"/>
                                    <w:szCs w:val="24"/>
                                    <w:lang w:val="de-CH"/>
                                  </w:rPr>
                                </w:pPr>
                                <w:r w:rsidRPr="00E106B7">
                                  <w:rPr>
                                    <w:color w:val="4F81BD" w:themeColor="accent1"/>
                                    <w:sz w:val="24"/>
                                    <w:szCs w:val="24"/>
                                    <w:lang w:val="de-CH"/>
                                  </w:rPr>
                                  <w:t>HERMES</w:t>
                                </w:r>
                                <w:r>
                                  <w:rPr>
                                    <w:color w:val="4F81BD" w:themeColor="accent1"/>
                                    <w:sz w:val="24"/>
                                    <w:szCs w:val="24"/>
                                    <w:lang w:val="de-CH"/>
                                  </w:rPr>
                                  <w:t xml:space="preserve"> 5.1</w:t>
                                </w:r>
                              </w:p>
                            </w:tc>
                          </w:tr>
                          <w:tr w:rsidR="007B64D4" w:rsidRPr="00E106B7" w14:paraId="6EDBD6D7" w14:textId="77777777" w:rsidTr="00483C1C">
                            <w:tc>
                              <w:tcPr>
                                <w:tcW w:w="5954" w:type="dxa"/>
                                <w:shd w:val="clear" w:color="auto" w:fill="auto"/>
                              </w:tcPr>
                              <w:p w14:paraId="1A6F31D1" w14:textId="77777777" w:rsidR="007B64D4" w:rsidRPr="00E106B7" w:rsidRDefault="007B64D4" w:rsidP="00483C1C">
                                <w:pPr>
                                  <w:pStyle w:val="NoSpacing"/>
                                  <w:jc w:val="right"/>
                                  <w:rPr>
                                    <w:color w:val="4F81BD" w:themeColor="accent1"/>
                                    <w:sz w:val="24"/>
                                    <w:szCs w:val="24"/>
                                    <w:lang w:val="de-CH"/>
                                  </w:rPr>
                                </w:pPr>
                                <w:r>
                                  <w:rPr>
                                    <w:color w:val="4F81BD" w:themeColor="accent1"/>
                                    <w:sz w:val="24"/>
                                    <w:szCs w:val="24"/>
                                    <w:lang w:val="de-CH"/>
                                  </w:rPr>
                                  <w:t>Version :</w:t>
                                </w:r>
                              </w:p>
                            </w:tc>
                            <w:tc>
                              <w:tcPr>
                                <w:tcW w:w="3037" w:type="dxa"/>
                                <w:shd w:val="clear" w:color="auto" w:fill="auto"/>
                              </w:tcPr>
                              <w:p w14:paraId="36D6F0AC" w14:textId="77777777" w:rsidR="007B64D4" w:rsidRPr="00E106B7" w:rsidRDefault="007B64D4" w:rsidP="00483C1C">
                                <w:pPr>
                                  <w:pStyle w:val="NoSpacing"/>
                                  <w:jc w:val="right"/>
                                  <w:rPr>
                                    <w:color w:val="4F81BD" w:themeColor="accent1"/>
                                    <w:sz w:val="24"/>
                                    <w:szCs w:val="24"/>
                                    <w:lang w:val="de-CH"/>
                                  </w:rPr>
                                </w:pPr>
                                <w:r>
                                  <w:rPr>
                                    <w:color w:val="4F81BD" w:themeColor="accent1"/>
                                    <w:sz w:val="24"/>
                                    <w:szCs w:val="24"/>
                                    <w:lang w:val="de-CH"/>
                                  </w:rPr>
                                  <w:t>0.0.1</w:t>
                                </w:r>
                              </w:p>
                            </w:tc>
                          </w:tr>
                        </w:tbl>
                        <w:p w14:paraId="02CDE694" w14:textId="77777777" w:rsidR="007B64D4" w:rsidRPr="001B79C7" w:rsidRDefault="007B64D4" w:rsidP="007B64D4">
                          <w:pPr>
                            <w:pStyle w:val="NoSpacing"/>
                            <w:jc w:val="right"/>
                            <w:rPr>
                              <w:color w:val="595959" w:themeColor="text1" w:themeTint="A6"/>
                              <w:sz w:val="20"/>
                              <w:szCs w:val="20"/>
                              <w:lang w:val="de-CH"/>
                            </w:rPr>
                          </w:pPr>
                        </w:p>
                      </w:txbxContent>
                    </v:textbox>
                    <w10:wrap type="square" anchorx="margin" anchory="page"/>
                  </v:shape>
                </w:pict>
              </mc:Fallback>
            </mc:AlternateContent>
          </w:r>
          <w:r w:rsidRPr="007B64D4">
            <w:br w:type="page"/>
          </w:r>
        </w:p>
      </w:sdtContent>
    </w:sdt>
    <w:p w14:paraId="4C32868B" w14:textId="4A7B9CCF" w:rsidR="007B64D4" w:rsidRPr="007B64D4" w:rsidRDefault="003A49D0" w:rsidP="007B64D4">
      <w:pPr>
        <w:pStyle w:val="IPA-HinweistexteTextkanngelschtwerden"/>
        <w:rPr>
          <w:vanish w:val="0"/>
        </w:rPr>
      </w:pPr>
      <w:r w:rsidRPr="00545F89">
        <w:lastRenderedPageBreak/>
        <w:t>Nicht alle Elemente im Teil 2 müssen genutzt werden.</w:t>
      </w:r>
      <w:r>
        <w:t xml:space="preserve"> Projektmethode, Auftrag etc.. entscheidet</w:t>
      </w:r>
      <w:r w:rsidR="00C17503">
        <w:t xml:space="preserve">. </w:t>
      </w:r>
      <w:r w:rsidR="00C17503" w:rsidRPr="005B0C2F">
        <w:rPr>
          <w:b/>
        </w:rPr>
        <w:t>Das Designe des Titelblatt und der restlichen IPA ist frei wählbar</w:t>
      </w:r>
      <w:r w:rsidR="005B0C2F" w:rsidRPr="005B0C2F">
        <w:rPr>
          <w:b/>
        </w:rPr>
        <w:t>,</w:t>
      </w:r>
      <w:r w:rsidR="00C17503" w:rsidRPr="005B0C2F">
        <w:rPr>
          <w:b/>
        </w:rPr>
        <w:t xml:space="preserve"> der Inhalt im Teil eins muss aber der der Vorlage </w:t>
      </w:r>
      <w:r w:rsidR="005B0C2F" w:rsidRPr="005B0C2F">
        <w:rPr>
          <w:b/>
        </w:rPr>
        <w:t>übereinstimmen</w:t>
      </w:r>
      <w:r w:rsidR="00C17503" w:rsidRPr="005B0C2F">
        <w:rPr>
          <w:b/>
        </w:rPr>
        <w:t>!</w:t>
      </w:r>
      <w:r w:rsidR="005B0C2F" w:rsidRPr="005B0C2F">
        <w:rPr>
          <w:b/>
        </w:rPr>
        <w:t xml:space="preserve"> (Überschriften etc. usw..</w:t>
      </w:r>
      <w:r w:rsidR="00FA56D2">
        <w:t xml:space="preserve"> </w:t>
      </w:r>
      <w:r w:rsidR="004C5F99">
        <w:t>Dokumentinformationen</w:t>
      </w:r>
      <w:r w:rsidR="004E74C9">
        <w:t>. Gesamter „Oranger-Hinweistext“ kann unter Formatvorlage/ auf IPA-Hinweis rechtklick/Formatierungen von Instanzen, gelöscht werden.</w:t>
      </w:r>
      <w:r w:rsidR="00B91690">
        <w:t xml:space="preserve"> Vor dieser Seite darf ein Titelblatt gestaltet werden</w:t>
      </w:r>
      <w:r w:rsidR="00A1539F">
        <w:t xml:space="preserve">. </w:t>
      </w:r>
      <w:r w:rsidR="00A1539F" w:rsidRPr="00085643">
        <w:rPr>
          <w:b/>
        </w:rPr>
        <w:t>Kopfzeile</w:t>
      </w:r>
      <w:r w:rsidR="00085643">
        <w:rPr>
          <w:b/>
        </w:rPr>
        <w:t>:</w:t>
      </w:r>
      <w:r w:rsidR="00A1539F">
        <w:t xml:space="preserve"> </w:t>
      </w:r>
      <w:r w:rsidR="00085643">
        <w:t>„</w:t>
      </w:r>
      <w:r w:rsidR="00A1539F">
        <w:t>Vorlage IPA 2018</w:t>
      </w:r>
      <w:r w:rsidR="00085643">
        <w:t>“</w:t>
      </w:r>
      <w:r w:rsidR="00A1539F">
        <w:t xml:space="preserve"> kann unter </w:t>
      </w:r>
      <w:r w:rsidR="00085643">
        <w:t xml:space="preserve">Speichern Unter/Titel mit dem Titel der IPA abgeändert werden so wie Autor. </w:t>
      </w:r>
      <w:r w:rsidR="00E91CD7">
        <w:t xml:space="preserve"> </w:t>
      </w:r>
    </w:p>
    <w:p w14:paraId="017EF5A6" w14:textId="77777777" w:rsidR="004C5F99" w:rsidRDefault="004C5F99" w:rsidP="004C5F99">
      <w:pPr>
        <w:pStyle w:val="Title"/>
      </w:pPr>
      <w:bookmarkStart w:id="0" w:name="_Toc68603219"/>
      <w:r>
        <w:t>Inhaltsverzeichnis</w:t>
      </w:r>
      <w:bookmarkEnd w:id="0"/>
    </w:p>
    <w:p w14:paraId="78BF20F3" w14:textId="043CD783" w:rsidR="00F603A6" w:rsidRDefault="00F3126B">
      <w:pPr>
        <w:pStyle w:val="TOC1"/>
        <w:rPr>
          <w:rFonts w:asciiTheme="minorHAnsi" w:eastAsiaTheme="minorEastAsia" w:hAnsiTheme="minorHAnsi" w:cstheme="minorBidi"/>
          <w:b w:val="0"/>
          <w:bCs w:val="0"/>
          <w:noProof/>
          <w:szCs w:val="22"/>
          <w:lang w:eastAsia="de-CH"/>
        </w:rPr>
      </w:pPr>
      <w:r>
        <w:fldChar w:fldCharType="begin"/>
      </w:r>
      <w:r>
        <w:instrText xml:space="preserve"> TOC \o "1-3" \h \z \u </w:instrText>
      </w:r>
      <w:r>
        <w:fldChar w:fldCharType="separate"/>
      </w:r>
      <w:hyperlink w:anchor="_Toc68603219" w:history="1">
        <w:r w:rsidR="00F603A6" w:rsidRPr="00765E88">
          <w:rPr>
            <w:rStyle w:val="Hyperlink"/>
            <w:noProof/>
          </w:rPr>
          <w:t>Inhaltsverzeichnis</w:t>
        </w:r>
        <w:r w:rsidR="00F603A6">
          <w:rPr>
            <w:noProof/>
            <w:webHidden/>
          </w:rPr>
          <w:tab/>
        </w:r>
        <w:r w:rsidR="00F603A6">
          <w:rPr>
            <w:noProof/>
            <w:webHidden/>
          </w:rPr>
          <w:fldChar w:fldCharType="begin"/>
        </w:r>
        <w:r w:rsidR="00F603A6">
          <w:rPr>
            <w:noProof/>
            <w:webHidden/>
          </w:rPr>
          <w:instrText xml:space="preserve"> PAGEREF _Toc68603219 \h </w:instrText>
        </w:r>
        <w:r w:rsidR="00F603A6">
          <w:rPr>
            <w:noProof/>
            <w:webHidden/>
          </w:rPr>
        </w:r>
        <w:r w:rsidR="00F603A6">
          <w:rPr>
            <w:noProof/>
            <w:webHidden/>
          </w:rPr>
          <w:fldChar w:fldCharType="separate"/>
        </w:r>
        <w:r w:rsidR="00F603A6">
          <w:rPr>
            <w:noProof/>
            <w:webHidden/>
          </w:rPr>
          <w:t>2</w:t>
        </w:r>
        <w:r w:rsidR="00F603A6">
          <w:rPr>
            <w:noProof/>
            <w:webHidden/>
          </w:rPr>
          <w:fldChar w:fldCharType="end"/>
        </w:r>
      </w:hyperlink>
    </w:p>
    <w:p w14:paraId="575FFAE5" w14:textId="26D4DBEB" w:rsidR="00F603A6" w:rsidRDefault="00F603A6">
      <w:pPr>
        <w:pStyle w:val="TOC1"/>
        <w:rPr>
          <w:rFonts w:asciiTheme="minorHAnsi" w:eastAsiaTheme="minorEastAsia" w:hAnsiTheme="minorHAnsi" w:cstheme="minorBidi"/>
          <w:b w:val="0"/>
          <w:bCs w:val="0"/>
          <w:noProof/>
          <w:szCs w:val="22"/>
          <w:lang w:eastAsia="de-CH"/>
        </w:rPr>
      </w:pPr>
      <w:hyperlink w:anchor="_Toc68603220" w:history="1">
        <w:r w:rsidRPr="00765E88">
          <w:rPr>
            <w:rStyle w:val="Hyperlink"/>
            <w:noProof/>
          </w:rPr>
          <w:t>Abbildungsverzeichnis</w:t>
        </w:r>
        <w:r>
          <w:rPr>
            <w:noProof/>
            <w:webHidden/>
          </w:rPr>
          <w:tab/>
        </w:r>
        <w:r>
          <w:rPr>
            <w:noProof/>
            <w:webHidden/>
          </w:rPr>
          <w:fldChar w:fldCharType="begin"/>
        </w:r>
        <w:r>
          <w:rPr>
            <w:noProof/>
            <w:webHidden/>
          </w:rPr>
          <w:instrText xml:space="preserve"> PAGEREF _Toc68603220 \h </w:instrText>
        </w:r>
        <w:r>
          <w:rPr>
            <w:noProof/>
            <w:webHidden/>
          </w:rPr>
        </w:r>
        <w:r>
          <w:rPr>
            <w:noProof/>
            <w:webHidden/>
          </w:rPr>
          <w:fldChar w:fldCharType="separate"/>
        </w:r>
        <w:r>
          <w:rPr>
            <w:noProof/>
            <w:webHidden/>
          </w:rPr>
          <w:t>4</w:t>
        </w:r>
        <w:r>
          <w:rPr>
            <w:noProof/>
            <w:webHidden/>
          </w:rPr>
          <w:fldChar w:fldCharType="end"/>
        </w:r>
      </w:hyperlink>
    </w:p>
    <w:p w14:paraId="1828FD55" w14:textId="65BA526B" w:rsidR="00F603A6" w:rsidRDefault="00F603A6">
      <w:pPr>
        <w:pStyle w:val="TOC1"/>
        <w:rPr>
          <w:rFonts w:asciiTheme="minorHAnsi" w:eastAsiaTheme="minorEastAsia" w:hAnsiTheme="minorHAnsi" w:cstheme="minorBidi"/>
          <w:b w:val="0"/>
          <w:bCs w:val="0"/>
          <w:noProof/>
          <w:szCs w:val="22"/>
          <w:lang w:eastAsia="de-CH"/>
        </w:rPr>
      </w:pPr>
      <w:hyperlink w:anchor="_Toc68603221" w:history="1">
        <w:r w:rsidRPr="00765E88">
          <w:rPr>
            <w:rStyle w:val="Hyperlink"/>
            <w:noProof/>
          </w:rPr>
          <w:t>Tabellenverzeichnis</w:t>
        </w:r>
        <w:r>
          <w:rPr>
            <w:noProof/>
            <w:webHidden/>
          </w:rPr>
          <w:tab/>
        </w:r>
        <w:r>
          <w:rPr>
            <w:noProof/>
            <w:webHidden/>
          </w:rPr>
          <w:fldChar w:fldCharType="begin"/>
        </w:r>
        <w:r>
          <w:rPr>
            <w:noProof/>
            <w:webHidden/>
          </w:rPr>
          <w:instrText xml:space="preserve"> PAGEREF _Toc68603221 \h </w:instrText>
        </w:r>
        <w:r>
          <w:rPr>
            <w:noProof/>
            <w:webHidden/>
          </w:rPr>
        </w:r>
        <w:r>
          <w:rPr>
            <w:noProof/>
            <w:webHidden/>
          </w:rPr>
          <w:fldChar w:fldCharType="separate"/>
        </w:r>
        <w:r>
          <w:rPr>
            <w:noProof/>
            <w:webHidden/>
          </w:rPr>
          <w:t>4</w:t>
        </w:r>
        <w:r>
          <w:rPr>
            <w:noProof/>
            <w:webHidden/>
          </w:rPr>
          <w:fldChar w:fldCharType="end"/>
        </w:r>
      </w:hyperlink>
    </w:p>
    <w:p w14:paraId="778B6D0F" w14:textId="39F57217" w:rsidR="00F603A6" w:rsidRDefault="00F603A6">
      <w:pPr>
        <w:pStyle w:val="TOC1"/>
        <w:rPr>
          <w:rFonts w:asciiTheme="minorHAnsi" w:eastAsiaTheme="minorEastAsia" w:hAnsiTheme="minorHAnsi" w:cstheme="minorBidi"/>
          <w:b w:val="0"/>
          <w:bCs w:val="0"/>
          <w:noProof/>
          <w:szCs w:val="22"/>
          <w:lang w:eastAsia="de-CH"/>
        </w:rPr>
      </w:pPr>
      <w:hyperlink w:anchor="_Toc68603222" w:history="1">
        <w:r w:rsidRPr="00765E88">
          <w:rPr>
            <w:rStyle w:val="Hyperlink"/>
            <w:noProof/>
          </w:rPr>
          <w:t>Teil 1: Ablauf Organisation und Umfeld</w:t>
        </w:r>
        <w:r>
          <w:rPr>
            <w:noProof/>
            <w:webHidden/>
          </w:rPr>
          <w:tab/>
        </w:r>
        <w:r>
          <w:rPr>
            <w:noProof/>
            <w:webHidden/>
          </w:rPr>
          <w:fldChar w:fldCharType="begin"/>
        </w:r>
        <w:r>
          <w:rPr>
            <w:noProof/>
            <w:webHidden/>
          </w:rPr>
          <w:instrText xml:space="preserve"> PAGEREF _Toc68603222 \h </w:instrText>
        </w:r>
        <w:r>
          <w:rPr>
            <w:noProof/>
            <w:webHidden/>
          </w:rPr>
        </w:r>
        <w:r>
          <w:rPr>
            <w:noProof/>
            <w:webHidden/>
          </w:rPr>
          <w:fldChar w:fldCharType="separate"/>
        </w:r>
        <w:r>
          <w:rPr>
            <w:noProof/>
            <w:webHidden/>
          </w:rPr>
          <w:t>6</w:t>
        </w:r>
        <w:r>
          <w:rPr>
            <w:noProof/>
            <w:webHidden/>
          </w:rPr>
          <w:fldChar w:fldCharType="end"/>
        </w:r>
      </w:hyperlink>
    </w:p>
    <w:p w14:paraId="3AE3C7B8" w14:textId="21D16C55" w:rsidR="00F603A6" w:rsidRDefault="00F603A6">
      <w:pPr>
        <w:pStyle w:val="TOC1"/>
        <w:rPr>
          <w:rFonts w:asciiTheme="minorHAnsi" w:eastAsiaTheme="minorEastAsia" w:hAnsiTheme="minorHAnsi" w:cstheme="minorBidi"/>
          <w:b w:val="0"/>
          <w:bCs w:val="0"/>
          <w:noProof/>
          <w:szCs w:val="22"/>
          <w:lang w:eastAsia="de-CH"/>
        </w:rPr>
      </w:pPr>
      <w:hyperlink w:anchor="_Toc68603223" w:history="1">
        <w:r w:rsidRPr="00765E88">
          <w:rPr>
            <w:rStyle w:val="Hyperlink"/>
            <w:noProof/>
          </w:rPr>
          <w:t>1.</w:t>
        </w:r>
        <w:r>
          <w:rPr>
            <w:rFonts w:asciiTheme="minorHAnsi" w:eastAsiaTheme="minorEastAsia" w:hAnsiTheme="minorHAnsi" w:cstheme="minorBidi"/>
            <w:b w:val="0"/>
            <w:bCs w:val="0"/>
            <w:noProof/>
            <w:szCs w:val="22"/>
            <w:lang w:eastAsia="de-CH"/>
          </w:rPr>
          <w:tab/>
        </w:r>
        <w:r w:rsidRPr="00765E88">
          <w:rPr>
            <w:rStyle w:val="Hyperlink"/>
            <w:noProof/>
          </w:rPr>
          <w:t>Aufgabenstellung</w:t>
        </w:r>
        <w:r>
          <w:rPr>
            <w:noProof/>
            <w:webHidden/>
          </w:rPr>
          <w:tab/>
        </w:r>
        <w:r>
          <w:rPr>
            <w:noProof/>
            <w:webHidden/>
          </w:rPr>
          <w:fldChar w:fldCharType="begin"/>
        </w:r>
        <w:r>
          <w:rPr>
            <w:noProof/>
            <w:webHidden/>
          </w:rPr>
          <w:instrText xml:space="preserve"> PAGEREF _Toc68603223 \h </w:instrText>
        </w:r>
        <w:r>
          <w:rPr>
            <w:noProof/>
            <w:webHidden/>
          </w:rPr>
        </w:r>
        <w:r>
          <w:rPr>
            <w:noProof/>
            <w:webHidden/>
          </w:rPr>
          <w:fldChar w:fldCharType="separate"/>
        </w:r>
        <w:r>
          <w:rPr>
            <w:noProof/>
            <w:webHidden/>
          </w:rPr>
          <w:t>7</w:t>
        </w:r>
        <w:r>
          <w:rPr>
            <w:noProof/>
            <w:webHidden/>
          </w:rPr>
          <w:fldChar w:fldCharType="end"/>
        </w:r>
      </w:hyperlink>
    </w:p>
    <w:p w14:paraId="4F71ADA4" w14:textId="367CBC21" w:rsidR="00F603A6" w:rsidRDefault="00F603A6">
      <w:pPr>
        <w:pStyle w:val="TOC2"/>
        <w:rPr>
          <w:rFonts w:asciiTheme="minorHAnsi" w:eastAsiaTheme="minorEastAsia" w:hAnsiTheme="minorHAnsi" w:cstheme="minorBidi"/>
          <w:szCs w:val="22"/>
          <w:lang w:eastAsia="de-CH"/>
        </w:rPr>
      </w:pPr>
      <w:hyperlink w:anchor="_Toc68603224" w:history="1">
        <w:r w:rsidRPr="00765E88">
          <w:rPr>
            <w:rStyle w:val="Hyperlink"/>
          </w:rPr>
          <w:t>1.1</w:t>
        </w:r>
        <w:r>
          <w:rPr>
            <w:rFonts w:asciiTheme="minorHAnsi" w:eastAsiaTheme="minorEastAsia" w:hAnsiTheme="minorHAnsi" w:cstheme="minorBidi"/>
            <w:szCs w:val="22"/>
            <w:lang w:eastAsia="de-CH"/>
          </w:rPr>
          <w:tab/>
        </w:r>
        <w:r w:rsidRPr="00765E88">
          <w:rPr>
            <w:rStyle w:val="Hyperlink"/>
          </w:rPr>
          <w:t>Titel der Arbeit</w:t>
        </w:r>
        <w:r>
          <w:rPr>
            <w:webHidden/>
          </w:rPr>
          <w:tab/>
        </w:r>
        <w:r>
          <w:rPr>
            <w:webHidden/>
          </w:rPr>
          <w:fldChar w:fldCharType="begin"/>
        </w:r>
        <w:r>
          <w:rPr>
            <w:webHidden/>
          </w:rPr>
          <w:instrText xml:space="preserve"> PAGEREF _Toc68603224 \h </w:instrText>
        </w:r>
        <w:r>
          <w:rPr>
            <w:webHidden/>
          </w:rPr>
        </w:r>
        <w:r>
          <w:rPr>
            <w:webHidden/>
          </w:rPr>
          <w:fldChar w:fldCharType="separate"/>
        </w:r>
        <w:r>
          <w:rPr>
            <w:webHidden/>
          </w:rPr>
          <w:t>7</w:t>
        </w:r>
        <w:r>
          <w:rPr>
            <w:webHidden/>
          </w:rPr>
          <w:fldChar w:fldCharType="end"/>
        </w:r>
      </w:hyperlink>
    </w:p>
    <w:p w14:paraId="571F5793" w14:textId="30D06088" w:rsidR="00F603A6" w:rsidRDefault="00F603A6">
      <w:pPr>
        <w:pStyle w:val="TOC2"/>
        <w:rPr>
          <w:rFonts w:asciiTheme="minorHAnsi" w:eastAsiaTheme="minorEastAsia" w:hAnsiTheme="minorHAnsi" w:cstheme="minorBidi"/>
          <w:szCs w:val="22"/>
          <w:lang w:eastAsia="de-CH"/>
        </w:rPr>
      </w:pPr>
      <w:hyperlink w:anchor="_Toc68603225" w:history="1">
        <w:r w:rsidRPr="00765E88">
          <w:rPr>
            <w:rStyle w:val="Hyperlink"/>
          </w:rPr>
          <w:t>1.2</w:t>
        </w:r>
        <w:r>
          <w:rPr>
            <w:rFonts w:asciiTheme="minorHAnsi" w:eastAsiaTheme="minorEastAsia" w:hAnsiTheme="minorHAnsi" w:cstheme="minorBidi"/>
            <w:szCs w:val="22"/>
            <w:lang w:eastAsia="de-CH"/>
          </w:rPr>
          <w:tab/>
        </w:r>
        <w:r w:rsidRPr="00765E88">
          <w:rPr>
            <w:rStyle w:val="Hyperlink"/>
          </w:rPr>
          <w:t>Thematik</w:t>
        </w:r>
        <w:r>
          <w:rPr>
            <w:webHidden/>
          </w:rPr>
          <w:tab/>
        </w:r>
        <w:r>
          <w:rPr>
            <w:webHidden/>
          </w:rPr>
          <w:fldChar w:fldCharType="begin"/>
        </w:r>
        <w:r>
          <w:rPr>
            <w:webHidden/>
          </w:rPr>
          <w:instrText xml:space="preserve"> PAGEREF _Toc68603225 \h </w:instrText>
        </w:r>
        <w:r>
          <w:rPr>
            <w:webHidden/>
          </w:rPr>
        </w:r>
        <w:r>
          <w:rPr>
            <w:webHidden/>
          </w:rPr>
          <w:fldChar w:fldCharType="separate"/>
        </w:r>
        <w:r>
          <w:rPr>
            <w:webHidden/>
          </w:rPr>
          <w:t>7</w:t>
        </w:r>
        <w:r>
          <w:rPr>
            <w:webHidden/>
          </w:rPr>
          <w:fldChar w:fldCharType="end"/>
        </w:r>
      </w:hyperlink>
    </w:p>
    <w:p w14:paraId="686F8AED" w14:textId="10A5B984" w:rsidR="00F603A6" w:rsidRDefault="00F603A6">
      <w:pPr>
        <w:pStyle w:val="TOC2"/>
        <w:rPr>
          <w:rFonts w:asciiTheme="minorHAnsi" w:eastAsiaTheme="minorEastAsia" w:hAnsiTheme="minorHAnsi" w:cstheme="minorBidi"/>
          <w:szCs w:val="22"/>
          <w:lang w:eastAsia="de-CH"/>
        </w:rPr>
      </w:pPr>
      <w:hyperlink w:anchor="_Toc68603226" w:history="1">
        <w:r w:rsidRPr="00765E88">
          <w:rPr>
            <w:rStyle w:val="Hyperlink"/>
          </w:rPr>
          <w:t>1.3</w:t>
        </w:r>
        <w:r>
          <w:rPr>
            <w:rFonts w:asciiTheme="minorHAnsi" w:eastAsiaTheme="minorEastAsia" w:hAnsiTheme="minorHAnsi" w:cstheme="minorBidi"/>
            <w:szCs w:val="22"/>
            <w:lang w:eastAsia="de-CH"/>
          </w:rPr>
          <w:tab/>
        </w:r>
        <w:r w:rsidRPr="00765E88">
          <w:rPr>
            <w:rStyle w:val="Hyperlink"/>
          </w:rPr>
          <w:t>Ausgangslage</w:t>
        </w:r>
        <w:r>
          <w:rPr>
            <w:webHidden/>
          </w:rPr>
          <w:tab/>
        </w:r>
        <w:r>
          <w:rPr>
            <w:webHidden/>
          </w:rPr>
          <w:fldChar w:fldCharType="begin"/>
        </w:r>
        <w:r>
          <w:rPr>
            <w:webHidden/>
          </w:rPr>
          <w:instrText xml:space="preserve"> PAGEREF _Toc68603226 \h </w:instrText>
        </w:r>
        <w:r>
          <w:rPr>
            <w:webHidden/>
          </w:rPr>
        </w:r>
        <w:r>
          <w:rPr>
            <w:webHidden/>
          </w:rPr>
          <w:fldChar w:fldCharType="separate"/>
        </w:r>
        <w:r>
          <w:rPr>
            <w:webHidden/>
          </w:rPr>
          <w:t>7</w:t>
        </w:r>
        <w:r>
          <w:rPr>
            <w:webHidden/>
          </w:rPr>
          <w:fldChar w:fldCharType="end"/>
        </w:r>
      </w:hyperlink>
    </w:p>
    <w:p w14:paraId="1A318EDA" w14:textId="483E03F2" w:rsidR="00F603A6" w:rsidRDefault="00F603A6">
      <w:pPr>
        <w:pStyle w:val="TOC2"/>
        <w:rPr>
          <w:rFonts w:asciiTheme="minorHAnsi" w:eastAsiaTheme="minorEastAsia" w:hAnsiTheme="minorHAnsi" w:cstheme="minorBidi"/>
          <w:szCs w:val="22"/>
          <w:lang w:eastAsia="de-CH"/>
        </w:rPr>
      </w:pPr>
      <w:hyperlink w:anchor="_Toc68603227" w:history="1">
        <w:r w:rsidRPr="00765E88">
          <w:rPr>
            <w:rStyle w:val="Hyperlink"/>
          </w:rPr>
          <w:t>1.4</w:t>
        </w:r>
        <w:r>
          <w:rPr>
            <w:rFonts w:asciiTheme="minorHAnsi" w:eastAsiaTheme="minorEastAsia" w:hAnsiTheme="minorHAnsi" w:cstheme="minorBidi"/>
            <w:szCs w:val="22"/>
            <w:lang w:eastAsia="de-CH"/>
          </w:rPr>
          <w:tab/>
        </w:r>
        <w:r w:rsidRPr="00765E88">
          <w:rPr>
            <w:rStyle w:val="Hyperlink"/>
          </w:rPr>
          <w:t>Detaillierte Aufgabenstellung</w:t>
        </w:r>
        <w:r>
          <w:rPr>
            <w:webHidden/>
          </w:rPr>
          <w:tab/>
        </w:r>
        <w:r>
          <w:rPr>
            <w:webHidden/>
          </w:rPr>
          <w:fldChar w:fldCharType="begin"/>
        </w:r>
        <w:r>
          <w:rPr>
            <w:webHidden/>
          </w:rPr>
          <w:instrText xml:space="preserve"> PAGEREF _Toc68603227 \h </w:instrText>
        </w:r>
        <w:r>
          <w:rPr>
            <w:webHidden/>
          </w:rPr>
        </w:r>
        <w:r>
          <w:rPr>
            <w:webHidden/>
          </w:rPr>
          <w:fldChar w:fldCharType="separate"/>
        </w:r>
        <w:r>
          <w:rPr>
            <w:webHidden/>
          </w:rPr>
          <w:t>7</w:t>
        </w:r>
        <w:r>
          <w:rPr>
            <w:webHidden/>
          </w:rPr>
          <w:fldChar w:fldCharType="end"/>
        </w:r>
      </w:hyperlink>
    </w:p>
    <w:p w14:paraId="7A41F21F" w14:textId="22907532" w:rsidR="00F603A6" w:rsidRDefault="00F603A6">
      <w:pPr>
        <w:pStyle w:val="TOC2"/>
        <w:rPr>
          <w:rFonts w:asciiTheme="minorHAnsi" w:eastAsiaTheme="minorEastAsia" w:hAnsiTheme="minorHAnsi" w:cstheme="minorBidi"/>
          <w:szCs w:val="22"/>
          <w:lang w:eastAsia="de-CH"/>
        </w:rPr>
      </w:pPr>
      <w:hyperlink w:anchor="_Toc68603228" w:history="1">
        <w:r w:rsidRPr="00765E88">
          <w:rPr>
            <w:rStyle w:val="Hyperlink"/>
          </w:rPr>
          <w:t>1.5</w:t>
        </w:r>
        <w:r>
          <w:rPr>
            <w:rFonts w:asciiTheme="minorHAnsi" w:eastAsiaTheme="minorEastAsia" w:hAnsiTheme="minorHAnsi" w:cstheme="minorBidi"/>
            <w:szCs w:val="22"/>
            <w:lang w:eastAsia="de-CH"/>
          </w:rPr>
          <w:tab/>
        </w:r>
        <w:r w:rsidRPr="00765E88">
          <w:rPr>
            <w:rStyle w:val="Hyperlink"/>
          </w:rPr>
          <w:t>Mittel und Methoden inklusive Projektmethode</w:t>
        </w:r>
        <w:r>
          <w:rPr>
            <w:webHidden/>
          </w:rPr>
          <w:tab/>
        </w:r>
        <w:r>
          <w:rPr>
            <w:webHidden/>
          </w:rPr>
          <w:fldChar w:fldCharType="begin"/>
        </w:r>
        <w:r>
          <w:rPr>
            <w:webHidden/>
          </w:rPr>
          <w:instrText xml:space="preserve"> PAGEREF _Toc68603228 \h </w:instrText>
        </w:r>
        <w:r>
          <w:rPr>
            <w:webHidden/>
          </w:rPr>
        </w:r>
        <w:r>
          <w:rPr>
            <w:webHidden/>
          </w:rPr>
          <w:fldChar w:fldCharType="separate"/>
        </w:r>
        <w:r>
          <w:rPr>
            <w:webHidden/>
          </w:rPr>
          <w:t>7</w:t>
        </w:r>
        <w:r>
          <w:rPr>
            <w:webHidden/>
          </w:rPr>
          <w:fldChar w:fldCharType="end"/>
        </w:r>
      </w:hyperlink>
    </w:p>
    <w:p w14:paraId="4EF2808D" w14:textId="795716DD" w:rsidR="00F603A6" w:rsidRDefault="00F603A6">
      <w:pPr>
        <w:pStyle w:val="TOC2"/>
        <w:rPr>
          <w:rFonts w:asciiTheme="minorHAnsi" w:eastAsiaTheme="minorEastAsia" w:hAnsiTheme="minorHAnsi" w:cstheme="minorBidi"/>
          <w:szCs w:val="22"/>
          <w:lang w:eastAsia="de-CH"/>
        </w:rPr>
      </w:pPr>
      <w:hyperlink w:anchor="_Toc68603229" w:history="1">
        <w:r w:rsidRPr="00765E88">
          <w:rPr>
            <w:rStyle w:val="Hyperlink"/>
          </w:rPr>
          <w:t>1.6</w:t>
        </w:r>
        <w:r>
          <w:rPr>
            <w:rFonts w:asciiTheme="minorHAnsi" w:eastAsiaTheme="minorEastAsia" w:hAnsiTheme="minorHAnsi" w:cstheme="minorBidi"/>
            <w:szCs w:val="22"/>
            <w:lang w:eastAsia="de-CH"/>
          </w:rPr>
          <w:tab/>
        </w:r>
        <w:r w:rsidRPr="00765E88">
          <w:rPr>
            <w:rStyle w:val="Hyperlink"/>
          </w:rPr>
          <w:t>Vorkenntnisse</w:t>
        </w:r>
        <w:r>
          <w:rPr>
            <w:webHidden/>
          </w:rPr>
          <w:tab/>
        </w:r>
        <w:r>
          <w:rPr>
            <w:webHidden/>
          </w:rPr>
          <w:fldChar w:fldCharType="begin"/>
        </w:r>
        <w:r>
          <w:rPr>
            <w:webHidden/>
          </w:rPr>
          <w:instrText xml:space="preserve"> PAGEREF _Toc68603229 \h </w:instrText>
        </w:r>
        <w:r>
          <w:rPr>
            <w:webHidden/>
          </w:rPr>
        </w:r>
        <w:r>
          <w:rPr>
            <w:webHidden/>
          </w:rPr>
          <w:fldChar w:fldCharType="separate"/>
        </w:r>
        <w:r>
          <w:rPr>
            <w:webHidden/>
          </w:rPr>
          <w:t>7</w:t>
        </w:r>
        <w:r>
          <w:rPr>
            <w:webHidden/>
          </w:rPr>
          <w:fldChar w:fldCharType="end"/>
        </w:r>
      </w:hyperlink>
    </w:p>
    <w:p w14:paraId="483A93A3" w14:textId="5F6F6835" w:rsidR="00F603A6" w:rsidRDefault="00F603A6">
      <w:pPr>
        <w:pStyle w:val="TOC2"/>
        <w:rPr>
          <w:rFonts w:asciiTheme="minorHAnsi" w:eastAsiaTheme="minorEastAsia" w:hAnsiTheme="minorHAnsi" w:cstheme="minorBidi"/>
          <w:szCs w:val="22"/>
          <w:lang w:eastAsia="de-CH"/>
        </w:rPr>
      </w:pPr>
      <w:hyperlink w:anchor="_Toc68603230" w:history="1">
        <w:r w:rsidRPr="00765E88">
          <w:rPr>
            <w:rStyle w:val="Hyperlink"/>
          </w:rPr>
          <w:t>1.7</w:t>
        </w:r>
        <w:r>
          <w:rPr>
            <w:rFonts w:asciiTheme="minorHAnsi" w:eastAsiaTheme="minorEastAsia" w:hAnsiTheme="minorHAnsi" w:cstheme="minorBidi"/>
            <w:szCs w:val="22"/>
            <w:lang w:eastAsia="de-CH"/>
          </w:rPr>
          <w:tab/>
        </w:r>
        <w:r w:rsidRPr="00765E88">
          <w:rPr>
            <w:rStyle w:val="Hyperlink"/>
          </w:rPr>
          <w:t>Vorarbeiten</w:t>
        </w:r>
        <w:r>
          <w:rPr>
            <w:webHidden/>
          </w:rPr>
          <w:tab/>
        </w:r>
        <w:r>
          <w:rPr>
            <w:webHidden/>
          </w:rPr>
          <w:fldChar w:fldCharType="begin"/>
        </w:r>
        <w:r>
          <w:rPr>
            <w:webHidden/>
          </w:rPr>
          <w:instrText xml:space="preserve"> PAGEREF _Toc68603230 \h </w:instrText>
        </w:r>
        <w:r>
          <w:rPr>
            <w:webHidden/>
          </w:rPr>
        </w:r>
        <w:r>
          <w:rPr>
            <w:webHidden/>
          </w:rPr>
          <w:fldChar w:fldCharType="separate"/>
        </w:r>
        <w:r>
          <w:rPr>
            <w:webHidden/>
          </w:rPr>
          <w:t>7</w:t>
        </w:r>
        <w:r>
          <w:rPr>
            <w:webHidden/>
          </w:rPr>
          <w:fldChar w:fldCharType="end"/>
        </w:r>
      </w:hyperlink>
    </w:p>
    <w:p w14:paraId="0A3EBC12" w14:textId="55C12278" w:rsidR="00F603A6" w:rsidRDefault="00F603A6">
      <w:pPr>
        <w:pStyle w:val="TOC2"/>
        <w:rPr>
          <w:rFonts w:asciiTheme="minorHAnsi" w:eastAsiaTheme="minorEastAsia" w:hAnsiTheme="minorHAnsi" w:cstheme="minorBidi"/>
          <w:szCs w:val="22"/>
          <w:lang w:eastAsia="de-CH"/>
        </w:rPr>
      </w:pPr>
      <w:hyperlink w:anchor="_Toc68603231" w:history="1">
        <w:r w:rsidRPr="00765E88">
          <w:rPr>
            <w:rStyle w:val="Hyperlink"/>
            <w:i/>
          </w:rPr>
          <w:t>1.8</w:t>
        </w:r>
        <w:r>
          <w:rPr>
            <w:rFonts w:asciiTheme="minorHAnsi" w:eastAsiaTheme="minorEastAsia" w:hAnsiTheme="minorHAnsi" w:cstheme="minorBidi"/>
            <w:szCs w:val="22"/>
            <w:lang w:eastAsia="de-CH"/>
          </w:rPr>
          <w:tab/>
        </w:r>
        <w:r w:rsidRPr="00765E88">
          <w:rPr>
            <w:rStyle w:val="Hyperlink"/>
          </w:rPr>
          <w:t>Neue Lerninhalte</w:t>
        </w:r>
        <w:r>
          <w:rPr>
            <w:webHidden/>
          </w:rPr>
          <w:tab/>
        </w:r>
        <w:r>
          <w:rPr>
            <w:webHidden/>
          </w:rPr>
          <w:fldChar w:fldCharType="begin"/>
        </w:r>
        <w:r>
          <w:rPr>
            <w:webHidden/>
          </w:rPr>
          <w:instrText xml:space="preserve"> PAGEREF _Toc68603231 \h </w:instrText>
        </w:r>
        <w:r>
          <w:rPr>
            <w:webHidden/>
          </w:rPr>
        </w:r>
        <w:r>
          <w:rPr>
            <w:webHidden/>
          </w:rPr>
          <w:fldChar w:fldCharType="separate"/>
        </w:r>
        <w:r>
          <w:rPr>
            <w:webHidden/>
          </w:rPr>
          <w:t>7</w:t>
        </w:r>
        <w:r>
          <w:rPr>
            <w:webHidden/>
          </w:rPr>
          <w:fldChar w:fldCharType="end"/>
        </w:r>
      </w:hyperlink>
    </w:p>
    <w:p w14:paraId="23C1A893" w14:textId="077789E1" w:rsidR="00F603A6" w:rsidRDefault="00F603A6">
      <w:pPr>
        <w:pStyle w:val="TOC2"/>
        <w:rPr>
          <w:rFonts w:asciiTheme="minorHAnsi" w:eastAsiaTheme="minorEastAsia" w:hAnsiTheme="minorHAnsi" w:cstheme="minorBidi"/>
          <w:szCs w:val="22"/>
          <w:lang w:eastAsia="de-CH"/>
        </w:rPr>
      </w:pPr>
      <w:hyperlink w:anchor="_Toc68603232" w:history="1">
        <w:r w:rsidRPr="00765E88">
          <w:rPr>
            <w:rStyle w:val="Hyperlink"/>
          </w:rPr>
          <w:t>1.9</w:t>
        </w:r>
        <w:r>
          <w:rPr>
            <w:rFonts w:asciiTheme="minorHAnsi" w:eastAsiaTheme="minorEastAsia" w:hAnsiTheme="minorHAnsi" w:cstheme="minorBidi"/>
            <w:szCs w:val="22"/>
            <w:lang w:eastAsia="de-CH"/>
          </w:rPr>
          <w:tab/>
        </w:r>
        <w:r w:rsidRPr="00765E88">
          <w:rPr>
            <w:rStyle w:val="Hyperlink"/>
          </w:rPr>
          <w:t>/ Arbeiten in den letzten 6 Monaten</w:t>
        </w:r>
        <w:r>
          <w:rPr>
            <w:webHidden/>
          </w:rPr>
          <w:tab/>
        </w:r>
        <w:r>
          <w:rPr>
            <w:webHidden/>
          </w:rPr>
          <w:fldChar w:fldCharType="begin"/>
        </w:r>
        <w:r>
          <w:rPr>
            <w:webHidden/>
          </w:rPr>
          <w:instrText xml:space="preserve"> PAGEREF _Toc68603232 \h </w:instrText>
        </w:r>
        <w:r>
          <w:rPr>
            <w:webHidden/>
          </w:rPr>
        </w:r>
        <w:r>
          <w:rPr>
            <w:webHidden/>
          </w:rPr>
          <w:fldChar w:fldCharType="separate"/>
        </w:r>
        <w:r>
          <w:rPr>
            <w:webHidden/>
          </w:rPr>
          <w:t>7</w:t>
        </w:r>
        <w:r>
          <w:rPr>
            <w:webHidden/>
          </w:rPr>
          <w:fldChar w:fldCharType="end"/>
        </w:r>
      </w:hyperlink>
    </w:p>
    <w:p w14:paraId="576CE56B" w14:textId="351B2A53" w:rsidR="00F603A6" w:rsidRDefault="00F603A6">
      <w:pPr>
        <w:pStyle w:val="TOC1"/>
        <w:rPr>
          <w:rFonts w:asciiTheme="minorHAnsi" w:eastAsiaTheme="minorEastAsia" w:hAnsiTheme="minorHAnsi" w:cstheme="minorBidi"/>
          <w:b w:val="0"/>
          <w:bCs w:val="0"/>
          <w:noProof/>
          <w:szCs w:val="22"/>
          <w:lang w:eastAsia="de-CH"/>
        </w:rPr>
      </w:pPr>
      <w:hyperlink w:anchor="_Toc68603233" w:history="1">
        <w:r w:rsidRPr="00765E88">
          <w:rPr>
            <w:rStyle w:val="Hyperlink"/>
            <w:noProof/>
          </w:rPr>
          <w:t>2.</w:t>
        </w:r>
        <w:r>
          <w:rPr>
            <w:rFonts w:asciiTheme="minorHAnsi" w:eastAsiaTheme="minorEastAsia" w:hAnsiTheme="minorHAnsi" w:cstheme="minorBidi"/>
            <w:b w:val="0"/>
            <w:bCs w:val="0"/>
            <w:noProof/>
            <w:szCs w:val="22"/>
            <w:lang w:eastAsia="de-CH"/>
          </w:rPr>
          <w:tab/>
        </w:r>
        <w:r w:rsidRPr="00765E88">
          <w:rPr>
            <w:rStyle w:val="Hyperlink"/>
            <w:noProof/>
          </w:rPr>
          <w:t>Detailliertes Projektvorgehen</w:t>
        </w:r>
        <w:r>
          <w:rPr>
            <w:noProof/>
            <w:webHidden/>
          </w:rPr>
          <w:tab/>
        </w:r>
        <w:r>
          <w:rPr>
            <w:noProof/>
            <w:webHidden/>
          </w:rPr>
          <w:fldChar w:fldCharType="begin"/>
        </w:r>
        <w:r>
          <w:rPr>
            <w:noProof/>
            <w:webHidden/>
          </w:rPr>
          <w:instrText xml:space="preserve"> PAGEREF _Toc68603233 \h </w:instrText>
        </w:r>
        <w:r>
          <w:rPr>
            <w:noProof/>
            <w:webHidden/>
          </w:rPr>
        </w:r>
        <w:r>
          <w:rPr>
            <w:noProof/>
            <w:webHidden/>
          </w:rPr>
          <w:fldChar w:fldCharType="separate"/>
        </w:r>
        <w:r>
          <w:rPr>
            <w:noProof/>
            <w:webHidden/>
          </w:rPr>
          <w:t>8</w:t>
        </w:r>
        <w:r>
          <w:rPr>
            <w:noProof/>
            <w:webHidden/>
          </w:rPr>
          <w:fldChar w:fldCharType="end"/>
        </w:r>
      </w:hyperlink>
    </w:p>
    <w:p w14:paraId="07AA27CB" w14:textId="08A70B63"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34" w:history="1">
        <w:r w:rsidRPr="00765E88">
          <w:rPr>
            <w:rStyle w:val="Hyperlink"/>
            <w:noProof/>
          </w:rPr>
          <w:t>2.1.1</w:t>
        </w:r>
        <w:r>
          <w:rPr>
            <w:rFonts w:asciiTheme="minorHAnsi" w:eastAsiaTheme="minorEastAsia" w:hAnsiTheme="minorHAnsi"/>
            <w:noProof/>
            <w:lang w:eastAsia="de-CH"/>
          </w:rPr>
          <w:tab/>
        </w:r>
        <w:r w:rsidRPr="00765E88">
          <w:rPr>
            <w:rStyle w:val="Hyperlink"/>
            <w:noProof/>
          </w:rPr>
          <w:t>Projektmethode:</w:t>
        </w:r>
        <w:r>
          <w:rPr>
            <w:noProof/>
            <w:webHidden/>
          </w:rPr>
          <w:tab/>
        </w:r>
        <w:r>
          <w:rPr>
            <w:noProof/>
            <w:webHidden/>
          </w:rPr>
          <w:fldChar w:fldCharType="begin"/>
        </w:r>
        <w:r>
          <w:rPr>
            <w:noProof/>
            <w:webHidden/>
          </w:rPr>
          <w:instrText xml:space="preserve"> PAGEREF _Toc68603234 \h </w:instrText>
        </w:r>
        <w:r>
          <w:rPr>
            <w:noProof/>
            <w:webHidden/>
          </w:rPr>
        </w:r>
        <w:r>
          <w:rPr>
            <w:noProof/>
            <w:webHidden/>
          </w:rPr>
          <w:fldChar w:fldCharType="separate"/>
        </w:r>
        <w:r>
          <w:rPr>
            <w:noProof/>
            <w:webHidden/>
          </w:rPr>
          <w:t>8</w:t>
        </w:r>
        <w:r>
          <w:rPr>
            <w:noProof/>
            <w:webHidden/>
          </w:rPr>
          <w:fldChar w:fldCharType="end"/>
        </w:r>
      </w:hyperlink>
    </w:p>
    <w:p w14:paraId="25C55C22" w14:textId="39FE5314"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35" w:history="1">
        <w:r w:rsidRPr="00765E88">
          <w:rPr>
            <w:rStyle w:val="Hyperlink"/>
            <w:noProof/>
          </w:rPr>
          <w:t>2.1.2</w:t>
        </w:r>
        <w:r>
          <w:rPr>
            <w:rFonts w:asciiTheme="minorHAnsi" w:eastAsiaTheme="minorEastAsia" w:hAnsiTheme="minorHAnsi"/>
            <w:noProof/>
            <w:lang w:eastAsia="de-CH"/>
          </w:rPr>
          <w:tab/>
        </w:r>
        <w:r w:rsidRPr="00765E88">
          <w:rPr>
            <w:rStyle w:val="Hyperlink"/>
            <w:noProof/>
          </w:rPr>
          <w:t>Szenario:</w:t>
        </w:r>
        <w:r>
          <w:rPr>
            <w:noProof/>
            <w:webHidden/>
          </w:rPr>
          <w:tab/>
        </w:r>
        <w:r>
          <w:rPr>
            <w:noProof/>
            <w:webHidden/>
          </w:rPr>
          <w:fldChar w:fldCharType="begin"/>
        </w:r>
        <w:r>
          <w:rPr>
            <w:noProof/>
            <w:webHidden/>
          </w:rPr>
          <w:instrText xml:space="preserve"> PAGEREF _Toc68603235 \h </w:instrText>
        </w:r>
        <w:r>
          <w:rPr>
            <w:noProof/>
            <w:webHidden/>
          </w:rPr>
        </w:r>
        <w:r>
          <w:rPr>
            <w:noProof/>
            <w:webHidden/>
          </w:rPr>
          <w:fldChar w:fldCharType="separate"/>
        </w:r>
        <w:r>
          <w:rPr>
            <w:noProof/>
            <w:webHidden/>
          </w:rPr>
          <w:t>8</w:t>
        </w:r>
        <w:r>
          <w:rPr>
            <w:noProof/>
            <w:webHidden/>
          </w:rPr>
          <w:fldChar w:fldCharType="end"/>
        </w:r>
      </w:hyperlink>
    </w:p>
    <w:p w14:paraId="1F6C3F79" w14:textId="6C9AC571"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36" w:history="1">
        <w:r w:rsidRPr="00765E88">
          <w:rPr>
            <w:rStyle w:val="Hyperlink"/>
            <w:noProof/>
          </w:rPr>
          <w:t>2.1.3</w:t>
        </w:r>
        <w:r>
          <w:rPr>
            <w:rFonts w:asciiTheme="minorHAnsi" w:eastAsiaTheme="minorEastAsia" w:hAnsiTheme="minorHAnsi"/>
            <w:noProof/>
            <w:lang w:eastAsia="de-CH"/>
          </w:rPr>
          <w:tab/>
        </w:r>
        <w:r w:rsidRPr="00765E88">
          <w:rPr>
            <w:rStyle w:val="Hyperlink"/>
            <w:noProof/>
          </w:rPr>
          <w:t>Phasen:</w:t>
        </w:r>
        <w:r>
          <w:rPr>
            <w:noProof/>
            <w:webHidden/>
          </w:rPr>
          <w:tab/>
        </w:r>
        <w:r>
          <w:rPr>
            <w:noProof/>
            <w:webHidden/>
          </w:rPr>
          <w:fldChar w:fldCharType="begin"/>
        </w:r>
        <w:r>
          <w:rPr>
            <w:noProof/>
            <w:webHidden/>
          </w:rPr>
          <w:instrText xml:space="preserve"> PAGEREF _Toc68603236 \h </w:instrText>
        </w:r>
        <w:r>
          <w:rPr>
            <w:noProof/>
            <w:webHidden/>
          </w:rPr>
        </w:r>
        <w:r>
          <w:rPr>
            <w:noProof/>
            <w:webHidden/>
          </w:rPr>
          <w:fldChar w:fldCharType="separate"/>
        </w:r>
        <w:r>
          <w:rPr>
            <w:noProof/>
            <w:webHidden/>
          </w:rPr>
          <w:t>8</w:t>
        </w:r>
        <w:r>
          <w:rPr>
            <w:noProof/>
            <w:webHidden/>
          </w:rPr>
          <w:fldChar w:fldCharType="end"/>
        </w:r>
      </w:hyperlink>
    </w:p>
    <w:p w14:paraId="16CBC480" w14:textId="7A4A7809"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37" w:history="1">
        <w:r w:rsidRPr="00765E88">
          <w:rPr>
            <w:rStyle w:val="Hyperlink"/>
            <w:noProof/>
          </w:rPr>
          <w:t>2.1.4</w:t>
        </w:r>
        <w:r>
          <w:rPr>
            <w:rFonts w:asciiTheme="minorHAnsi" w:eastAsiaTheme="minorEastAsia" w:hAnsiTheme="minorHAnsi"/>
            <w:noProof/>
            <w:lang w:eastAsia="de-CH"/>
          </w:rPr>
          <w:tab/>
        </w:r>
        <w:r w:rsidRPr="00765E88">
          <w:rPr>
            <w:rStyle w:val="Hyperlink"/>
            <w:noProof/>
          </w:rPr>
          <w:t>Module:</w:t>
        </w:r>
        <w:r>
          <w:rPr>
            <w:noProof/>
            <w:webHidden/>
          </w:rPr>
          <w:tab/>
        </w:r>
        <w:r>
          <w:rPr>
            <w:noProof/>
            <w:webHidden/>
          </w:rPr>
          <w:fldChar w:fldCharType="begin"/>
        </w:r>
        <w:r>
          <w:rPr>
            <w:noProof/>
            <w:webHidden/>
          </w:rPr>
          <w:instrText xml:space="preserve"> PAGEREF _Toc68603237 \h </w:instrText>
        </w:r>
        <w:r>
          <w:rPr>
            <w:noProof/>
            <w:webHidden/>
          </w:rPr>
        </w:r>
        <w:r>
          <w:rPr>
            <w:noProof/>
            <w:webHidden/>
          </w:rPr>
          <w:fldChar w:fldCharType="separate"/>
        </w:r>
        <w:r>
          <w:rPr>
            <w:noProof/>
            <w:webHidden/>
          </w:rPr>
          <w:t>8</w:t>
        </w:r>
        <w:r>
          <w:rPr>
            <w:noProof/>
            <w:webHidden/>
          </w:rPr>
          <w:fldChar w:fldCharType="end"/>
        </w:r>
      </w:hyperlink>
    </w:p>
    <w:p w14:paraId="223E172D" w14:textId="34B470B3" w:rsidR="00F603A6" w:rsidRDefault="00F603A6">
      <w:pPr>
        <w:pStyle w:val="TOC2"/>
        <w:rPr>
          <w:rFonts w:asciiTheme="minorHAnsi" w:eastAsiaTheme="minorEastAsia" w:hAnsiTheme="minorHAnsi" w:cstheme="minorBidi"/>
          <w:szCs w:val="22"/>
          <w:lang w:eastAsia="de-CH"/>
        </w:rPr>
      </w:pPr>
      <w:hyperlink w:anchor="_Toc68603238" w:history="1">
        <w:r w:rsidRPr="00765E88">
          <w:rPr>
            <w:rStyle w:val="Hyperlink"/>
          </w:rPr>
          <w:t>2.2</w:t>
        </w:r>
        <w:r>
          <w:rPr>
            <w:rFonts w:asciiTheme="minorHAnsi" w:eastAsiaTheme="minorEastAsia" w:hAnsiTheme="minorHAnsi" w:cstheme="minorBidi"/>
            <w:szCs w:val="22"/>
            <w:lang w:eastAsia="de-CH"/>
          </w:rPr>
          <w:tab/>
        </w:r>
        <w:r w:rsidRPr="00765E88">
          <w:rPr>
            <w:rStyle w:val="Hyperlink"/>
          </w:rPr>
          <w:t>Projektorganisation</w:t>
        </w:r>
        <w:r>
          <w:rPr>
            <w:webHidden/>
          </w:rPr>
          <w:tab/>
        </w:r>
        <w:r>
          <w:rPr>
            <w:webHidden/>
          </w:rPr>
          <w:fldChar w:fldCharType="begin"/>
        </w:r>
        <w:r>
          <w:rPr>
            <w:webHidden/>
          </w:rPr>
          <w:instrText xml:space="preserve"> PAGEREF _Toc68603238 \h </w:instrText>
        </w:r>
        <w:r>
          <w:rPr>
            <w:webHidden/>
          </w:rPr>
        </w:r>
        <w:r>
          <w:rPr>
            <w:webHidden/>
          </w:rPr>
          <w:fldChar w:fldCharType="separate"/>
        </w:r>
        <w:r>
          <w:rPr>
            <w:webHidden/>
          </w:rPr>
          <w:t>8</w:t>
        </w:r>
        <w:r>
          <w:rPr>
            <w:webHidden/>
          </w:rPr>
          <w:fldChar w:fldCharType="end"/>
        </w:r>
      </w:hyperlink>
    </w:p>
    <w:p w14:paraId="430BE76C" w14:textId="31A5B2C1"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39" w:history="1">
        <w:r w:rsidRPr="00765E88">
          <w:rPr>
            <w:rStyle w:val="Hyperlink"/>
            <w:noProof/>
          </w:rPr>
          <w:t>2.2.1</w:t>
        </w:r>
        <w:r>
          <w:rPr>
            <w:rFonts w:asciiTheme="minorHAnsi" w:eastAsiaTheme="minorEastAsia" w:hAnsiTheme="minorHAnsi"/>
            <w:noProof/>
            <w:lang w:eastAsia="de-CH"/>
          </w:rPr>
          <w:tab/>
        </w:r>
        <w:r w:rsidRPr="00765E88">
          <w:rPr>
            <w:rStyle w:val="Hyperlink"/>
            <w:noProof/>
          </w:rPr>
          <w:t>Projektrollen</w:t>
        </w:r>
        <w:r>
          <w:rPr>
            <w:noProof/>
            <w:webHidden/>
          </w:rPr>
          <w:tab/>
        </w:r>
        <w:r>
          <w:rPr>
            <w:noProof/>
            <w:webHidden/>
          </w:rPr>
          <w:fldChar w:fldCharType="begin"/>
        </w:r>
        <w:r>
          <w:rPr>
            <w:noProof/>
            <w:webHidden/>
          </w:rPr>
          <w:instrText xml:space="preserve"> PAGEREF _Toc68603239 \h </w:instrText>
        </w:r>
        <w:r>
          <w:rPr>
            <w:noProof/>
            <w:webHidden/>
          </w:rPr>
        </w:r>
        <w:r>
          <w:rPr>
            <w:noProof/>
            <w:webHidden/>
          </w:rPr>
          <w:fldChar w:fldCharType="separate"/>
        </w:r>
        <w:r>
          <w:rPr>
            <w:noProof/>
            <w:webHidden/>
          </w:rPr>
          <w:t>9</w:t>
        </w:r>
        <w:r>
          <w:rPr>
            <w:noProof/>
            <w:webHidden/>
          </w:rPr>
          <w:fldChar w:fldCharType="end"/>
        </w:r>
      </w:hyperlink>
    </w:p>
    <w:p w14:paraId="3AB9FE6A" w14:textId="1CD7F45B" w:rsidR="00F603A6" w:rsidRDefault="00F603A6">
      <w:pPr>
        <w:pStyle w:val="TOC1"/>
        <w:rPr>
          <w:rFonts w:asciiTheme="minorHAnsi" w:eastAsiaTheme="minorEastAsia" w:hAnsiTheme="minorHAnsi" w:cstheme="minorBidi"/>
          <w:b w:val="0"/>
          <w:bCs w:val="0"/>
          <w:noProof/>
          <w:szCs w:val="22"/>
          <w:lang w:eastAsia="de-CH"/>
        </w:rPr>
      </w:pPr>
      <w:hyperlink w:anchor="_Toc68603240" w:history="1">
        <w:r w:rsidRPr="00765E88">
          <w:rPr>
            <w:rStyle w:val="Hyperlink"/>
            <w:noProof/>
          </w:rPr>
          <w:t>3.</w:t>
        </w:r>
        <w:r>
          <w:rPr>
            <w:rFonts w:asciiTheme="minorHAnsi" w:eastAsiaTheme="minorEastAsia" w:hAnsiTheme="minorHAnsi" w:cstheme="minorBidi"/>
            <w:b w:val="0"/>
            <w:bCs w:val="0"/>
            <w:noProof/>
            <w:szCs w:val="22"/>
            <w:lang w:eastAsia="de-CH"/>
          </w:rPr>
          <w:tab/>
        </w:r>
        <w:r w:rsidRPr="00765E88">
          <w:rPr>
            <w:rStyle w:val="Hyperlink"/>
            <w:noProof/>
          </w:rPr>
          <w:t>Zeitplan (s. Excel)</w:t>
        </w:r>
        <w:r>
          <w:rPr>
            <w:noProof/>
            <w:webHidden/>
          </w:rPr>
          <w:tab/>
        </w:r>
        <w:r>
          <w:rPr>
            <w:noProof/>
            <w:webHidden/>
          </w:rPr>
          <w:fldChar w:fldCharType="begin"/>
        </w:r>
        <w:r>
          <w:rPr>
            <w:noProof/>
            <w:webHidden/>
          </w:rPr>
          <w:instrText xml:space="preserve"> PAGEREF _Toc68603240 \h </w:instrText>
        </w:r>
        <w:r>
          <w:rPr>
            <w:noProof/>
            <w:webHidden/>
          </w:rPr>
        </w:r>
        <w:r>
          <w:rPr>
            <w:noProof/>
            <w:webHidden/>
          </w:rPr>
          <w:fldChar w:fldCharType="separate"/>
        </w:r>
        <w:r>
          <w:rPr>
            <w:noProof/>
            <w:webHidden/>
          </w:rPr>
          <w:t>10</w:t>
        </w:r>
        <w:r>
          <w:rPr>
            <w:noProof/>
            <w:webHidden/>
          </w:rPr>
          <w:fldChar w:fldCharType="end"/>
        </w:r>
      </w:hyperlink>
    </w:p>
    <w:p w14:paraId="0C61FCBB" w14:textId="6BB8399E" w:rsidR="00F603A6" w:rsidRDefault="00F603A6">
      <w:pPr>
        <w:pStyle w:val="TOC1"/>
        <w:rPr>
          <w:rFonts w:asciiTheme="minorHAnsi" w:eastAsiaTheme="minorEastAsia" w:hAnsiTheme="minorHAnsi" w:cstheme="minorBidi"/>
          <w:b w:val="0"/>
          <w:bCs w:val="0"/>
          <w:noProof/>
          <w:szCs w:val="22"/>
          <w:lang w:eastAsia="de-CH"/>
        </w:rPr>
      </w:pPr>
      <w:hyperlink w:anchor="_Toc68603241" w:history="1">
        <w:r w:rsidRPr="00765E88">
          <w:rPr>
            <w:rStyle w:val="Hyperlink"/>
            <w:noProof/>
          </w:rPr>
          <w:t>4.</w:t>
        </w:r>
        <w:r>
          <w:rPr>
            <w:rFonts w:asciiTheme="minorHAnsi" w:eastAsiaTheme="minorEastAsia" w:hAnsiTheme="minorHAnsi" w:cstheme="minorBidi"/>
            <w:b w:val="0"/>
            <w:bCs w:val="0"/>
            <w:noProof/>
            <w:szCs w:val="22"/>
            <w:lang w:eastAsia="de-CH"/>
          </w:rPr>
          <w:tab/>
        </w:r>
        <w:r w:rsidRPr="00765E88">
          <w:rPr>
            <w:rStyle w:val="Hyperlink"/>
            <w:noProof/>
          </w:rPr>
          <w:t>Organisation der IPA</w:t>
        </w:r>
        <w:r>
          <w:rPr>
            <w:noProof/>
            <w:webHidden/>
          </w:rPr>
          <w:tab/>
        </w:r>
        <w:r>
          <w:rPr>
            <w:noProof/>
            <w:webHidden/>
          </w:rPr>
          <w:fldChar w:fldCharType="begin"/>
        </w:r>
        <w:r>
          <w:rPr>
            <w:noProof/>
            <w:webHidden/>
          </w:rPr>
          <w:instrText xml:space="preserve"> PAGEREF _Toc68603241 \h </w:instrText>
        </w:r>
        <w:r>
          <w:rPr>
            <w:noProof/>
            <w:webHidden/>
          </w:rPr>
        </w:r>
        <w:r>
          <w:rPr>
            <w:noProof/>
            <w:webHidden/>
          </w:rPr>
          <w:fldChar w:fldCharType="separate"/>
        </w:r>
        <w:r>
          <w:rPr>
            <w:noProof/>
            <w:webHidden/>
          </w:rPr>
          <w:t>11</w:t>
        </w:r>
        <w:r>
          <w:rPr>
            <w:noProof/>
            <w:webHidden/>
          </w:rPr>
          <w:fldChar w:fldCharType="end"/>
        </w:r>
      </w:hyperlink>
    </w:p>
    <w:p w14:paraId="26294BB5" w14:textId="3BF40CA6" w:rsidR="00F603A6" w:rsidRDefault="00F603A6">
      <w:pPr>
        <w:pStyle w:val="TOC2"/>
        <w:rPr>
          <w:rFonts w:asciiTheme="minorHAnsi" w:eastAsiaTheme="minorEastAsia" w:hAnsiTheme="minorHAnsi" w:cstheme="minorBidi"/>
          <w:szCs w:val="22"/>
          <w:lang w:eastAsia="de-CH"/>
        </w:rPr>
      </w:pPr>
      <w:hyperlink w:anchor="_Toc68603242" w:history="1">
        <w:r w:rsidRPr="00765E88">
          <w:rPr>
            <w:rStyle w:val="Hyperlink"/>
          </w:rPr>
          <w:t>4.1</w:t>
        </w:r>
        <w:r>
          <w:rPr>
            <w:rFonts w:asciiTheme="minorHAnsi" w:eastAsiaTheme="minorEastAsia" w:hAnsiTheme="minorHAnsi" w:cstheme="minorBidi"/>
            <w:szCs w:val="22"/>
            <w:lang w:eastAsia="de-CH"/>
          </w:rPr>
          <w:tab/>
        </w:r>
        <w:r w:rsidRPr="00765E88">
          <w:rPr>
            <w:rStyle w:val="Hyperlink"/>
          </w:rPr>
          <w:t>Datensicherung der IPA</w:t>
        </w:r>
        <w:r>
          <w:rPr>
            <w:webHidden/>
          </w:rPr>
          <w:tab/>
        </w:r>
        <w:r>
          <w:rPr>
            <w:webHidden/>
          </w:rPr>
          <w:fldChar w:fldCharType="begin"/>
        </w:r>
        <w:r>
          <w:rPr>
            <w:webHidden/>
          </w:rPr>
          <w:instrText xml:space="preserve"> PAGEREF _Toc68603242 \h </w:instrText>
        </w:r>
        <w:r>
          <w:rPr>
            <w:webHidden/>
          </w:rPr>
        </w:r>
        <w:r>
          <w:rPr>
            <w:webHidden/>
          </w:rPr>
          <w:fldChar w:fldCharType="separate"/>
        </w:r>
        <w:r>
          <w:rPr>
            <w:webHidden/>
          </w:rPr>
          <w:t>11</w:t>
        </w:r>
        <w:r>
          <w:rPr>
            <w:webHidden/>
          </w:rPr>
          <w:fldChar w:fldCharType="end"/>
        </w:r>
      </w:hyperlink>
    </w:p>
    <w:p w14:paraId="194A13F5" w14:textId="0621D87A" w:rsidR="00F603A6" w:rsidRDefault="00F603A6">
      <w:pPr>
        <w:pStyle w:val="TOC1"/>
        <w:rPr>
          <w:rFonts w:asciiTheme="minorHAnsi" w:eastAsiaTheme="minorEastAsia" w:hAnsiTheme="minorHAnsi" w:cstheme="minorBidi"/>
          <w:b w:val="0"/>
          <w:bCs w:val="0"/>
          <w:noProof/>
          <w:szCs w:val="22"/>
          <w:lang w:eastAsia="de-CH"/>
        </w:rPr>
      </w:pPr>
      <w:hyperlink w:anchor="_Toc68603243" w:history="1">
        <w:r w:rsidRPr="00765E88">
          <w:rPr>
            <w:rStyle w:val="Hyperlink"/>
            <w:noProof/>
          </w:rPr>
          <w:t>5.</w:t>
        </w:r>
        <w:r>
          <w:rPr>
            <w:rFonts w:asciiTheme="minorHAnsi" w:eastAsiaTheme="minorEastAsia" w:hAnsiTheme="minorHAnsi" w:cstheme="minorBidi"/>
            <w:b w:val="0"/>
            <w:bCs w:val="0"/>
            <w:noProof/>
            <w:szCs w:val="22"/>
            <w:lang w:eastAsia="de-CH"/>
          </w:rPr>
          <w:tab/>
        </w:r>
        <w:r w:rsidRPr="00765E88">
          <w:rPr>
            <w:rStyle w:val="Hyperlink"/>
            <w:noProof/>
          </w:rPr>
          <w:t>Firmenstandards</w:t>
        </w:r>
        <w:r>
          <w:rPr>
            <w:noProof/>
            <w:webHidden/>
          </w:rPr>
          <w:tab/>
        </w:r>
        <w:r>
          <w:rPr>
            <w:noProof/>
            <w:webHidden/>
          </w:rPr>
          <w:fldChar w:fldCharType="begin"/>
        </w:r>
        <w:r>
          <w:rPr>
            <w:noProof/>
            <w:webHidden/>
          </w:rPr>
          <w:instrText xml:space="preserve"> PAGEREF _Toc68603243 \h </w:instrText>
        </w:r>
        <w:r>
          <w:rPr>
            <w:noProof/>
            <w:webHidden/>
          </w:rPr>
        </w:r>
        <w:r>
          <w:rPr>
            <w:noProof/>
            <w:webHidden/>
          </w:rPr>
          <w:fldChar w:fldCharType="separate"/>
        </w:r>
        <w:r>
          <w:rPr>
            <w:noProof/>
            <w:webHidden/>
          </w:rPr>
          <w:t>12</w:t>
        </w:r>
        <w:r>
          <w:rPr>
            <w:noProof/>
            <w:webHidden/>
          </w:rPr>
          <w:fldChar w:fldCharType="end"/>
        </w:r>
      </w:hyperlink>
    </w:p>
    <w:p w14:paraId="49EC5021" w14:textId="22B59EF9" w:rsidR="00F603A6" w:rsidRDefault="00F603A6">
      <w:pPr>
        <w:pStyle w:val="TOC2"/>
        <w:rPr>
          <w:rFonts w:asciiTheme="minorHAnsi" w:eastAsiaTheme="minorEastAsia" w:hAnsiTheme="minorHAnsi" w:cstheme="minorBidi"/>
          <w:szCs w:val="22"/>
          <w:lang w:eastAsia="de-CH"/>
        </w:rPr>
      </w:pPr>
      <w:hyperlink w:anchor="_Toc68603244" w:history="1">
        <w:r w:rsidRPr="00765E88">
          <w:rPr>
            <w:rStyle w:val="Hyperlink"/>
          </w:rPr>
          <w:t>5.1</w:t>
        </w:r>
        <w:r>
          <w:rPr>
            <w:rFonts w:asciiTheme="minorHAnsi" w:eastAsiaTheme="minorEastAsia" w:hAnsiTheme="minorHAnsi" w:cstheme="minorBidi"/>
            <w:szCs w:val="22"/>
            <w:lang w:eastAsia="de-CH"/>
          </w:rPr>
          <w:tab/>
        </w:r>
        <w:r w:rsidRPr="00765E88">
          <w:rPr>
            <w:rStyle w:val="Hyperlink"/>
          </w:rPr>
          <w:t>Extbase</w:t>
        </w:r>
        <w:r>
          <w:rPr>
            <w:webHidden/>
          </w:rPr>
          <w:tab/>
        </w:r>
        <w:r>
          <w:rPr>
            <w:webHidden/>
          </w:rPr>
          <w:fldChar w:fldCharType="begin"/>
        </w:r>
        <w:r>
          <w:rPr>
            <w:webHidden/>
          </w:rPr>
          <w:instrText xml:space="preserve"> PAGEREF _Toc68603244 \h </w:instrText>
        </w:r>
        <w:r>
          <w:rPr>
            <w:webHidden/>
          </w:rPr>
        </w:r>
        <w:r>
          <w:rPr>
            <w:webHidden/>
          </w:rPr>
          <w:fldChar w:fldCharType="separate"/>
        </w:r>
        <w:r>
          <w:rPr>
            <w:webHidden/>
          </w:rPr>
          <w:t>12</w:t>
        </w:r>
        <w:r>
          <w:rPr>
            <w:webHidden/>
          </w:rPr>
          <w:fldChar w:fldCharType="end"/>
        </w:r>
      </w:hyperlink>
    </w:p>
    <w:p w14:paraId="09CAEFB0" w14:textId="6AD56B33" w:rsidR="00F603A6" w:rsidRDefault="00F603A6">
      <w:pPr>
        <w:pStyle w:val="TOC1"/>
        <w:rPr>
          <w:rFonts w:asciiTheme="minorHAnsi" w:eastAsiaTheme="minorEastAsia" w:hAnsiTheme="minorHAnsi" w:cstheme="minorBidi"/>
          <w:b w:val="0"/>
          <w:bCs w:val="0"/>
          <w:noProof/>
          <w:szCs w:val="22"/>
          <w:lang w:eastAsia="de-CH"/>
        </w:rPr>
      </w:pPr>
      <w:hyperlink w:anchor="_Toc68603245" w:history="1">
        <w:r w:rsidRPr="00765E88">
          <w:rPr>
            <w:rStyle w:val="Hyperlink"/>
            <w:noProof/>
          </w:rPr>
          <w:t>6.</w:t>
        </w:r>
        <w:r>
          <w:rPr>
            <w:rFonts w:asciiTheme="minorHAnsi" w:eastAsiaTheme="minorEastAsia" w:hAnsiTheme="minorHAnsi" w:cstheme="minorBidi"/>
            <w:b w:val="0"/>
            <w:bCs w:val="0"/>
            <w:noProof/>
            <w:szCs w:val="22"/>
            <w:lang w:eastAsia="de-CH"/>
          </w:rPr>
          <w:tab/>
        </w:r>
        <w:r w:rsidRPr="00765E88">
          <w:rPr>
            <w:rStyle w:val="Hyperlink"/>
            <w:noProof/>
          </w:rPr>
          <w:t>Arbeitsjournal</w:t>
        </w:r>
        <w:r>
          <w:rPr>
            <w:noProof/>
            <w:webHidden/>
          </w:rPr>
          <w:tab/>
        </w:r>
        <w:r>
          <w:rPr>
            <w:noProof/>
            <w:webHidden/>
          </w:rPr>
          <w:fldChar w:fldCharType="begin"/>
        </w:r>
        <w:r>
          <w:rPr>
            <w:noProof/>
            <w:webHidden/>
          </w:rPr>
          <w:instrText xml:space="preserve"> PAGEREF _Toc68603245 \h </w:instrText>
        </w:r>
        <w:r>
          <w:rPr>
            <w:noProof/>
            <w:webHidden/>
          </w:rPr>
        </w:r>
        <w:r>
          <w:rPr>
            <w:noProof/>
            <w:webHidden/>
          </w:rPr>
          <w:fldChar w:fldCharType="separate"/>
        </w:r>
        <w:r>
          <w:rPr>
            <w:noProof/>
            <w:webHidden/>
          </w:rPr>
          <w:t>13</w:t>
        </w:r>
        <w:r>
          <w:rPr>
            <w:noProof/>
            <w:webHidden/>
          </w:rPr>
          <w:fldChar w:fldCharType="end"/>
        </w:r>
      </w:hyperlink>
    </w:p>
    <w:p w14:paraId="4959E36A" w14:textId="1F25A9B0" w:rsidR="00F603A6" w:rsidRDefault="00F603A6">
      <w:pPr>
        <w:pStyle w:val="TOC1"/>
        <w:rPr>
          <w:rFonts w:asciiTheme="minorHAnsi" w:eastAsiaTheme="minorEastAsia" w:hAnsiTheme="minorHAnsi" w:cstheme="minorBidi"/>
          <w:b w:val="0"/>
          <w:bCs w:val="0"/>
          <w:noProof/>
          <w:szCs w:val="22"/>
          <w:lang w:eastAsia="de-CH"/>
        </w:rPr>
      </w:pPr>
      <w:hyperlink w:anchor="_Toc68603246" w:history="1">
        <w:r w:rsidRPr="00765E88">
          <w:rPr>
            <w:rStyle w:val="Hyperlink"/>
            <w:noProof/>
          </w:rPr>
          <w:t>7.</w:t>
        </w:r>
        <w:r>
          <w:rPr>
            <w:rFonts w:asciiTheme="minorHAnsi" w:eastAsiaTheme="minorEastAsia" w:hAnsiTheme="minorHAnsi" w:cstheme="minorBidi"/>
            <w:b w:val="0"/>
            <w:bCs w:val="0"/>
            <w:noProof/>
            <w:szCs w:val="22"/>
            <w:lang w:eastAsia="de-CH"/>
          </w:rPr>
          <w:tab/>
        </w:r>
        <w:r w:rsidRPr="00765E88">
          <w:rPr>
            <w:rStyle w:val="Hyperlink"/>
            <w:noProof/>
          </w:rPr>
          <w:t>Abschlussbericht</w:t>
        </w:r>
        <w:r>
          <w:rPr>
            <w:noProof/>
            <w:webHidden/>
          </w:rPr>
          <w:tab/>
        </w:r>
        <w:r>
          <w:rPr>
            <w:noProof/>
            <w:webHidden/>
          </w:rPr>
          <w:fldChar w:fldCharType="begin"/>
        </w:r>
        <w:r>
          <w:rPr>
            <w:noProof/>
            <w:webHidden/>
          </w:rPr>
          <w:instrText xml:space="preserve"> PAGEREF _Toc68603246 \h </w:instrText>
        </w:r>
        <w:r>
          <w:rPr>
            <w:noProof/>
            <w:webHidden/>
          </w:rPr>
        </w:r>
        <w:r>
          <w:rPr>
            <w:noProof/>
            <w:webHidden/>
          </w:rPr>
          <w:fldChar w:fldCharType="separate"/>
        </w:r>
        <w:r>
          <w:rPr>
            <w:noProof/>
            <w:webHidden/>
          </w:rPr>
          <w:t>15</w:t>
        </w:r>
        <w:r>
          <w:rPr>
            <w:noProof/>
            <w:webHidden/>
          </w:rPr>
          <w:fldChar w:fldCharType="end"/>
        </w:r>
      </w:hyperlink>
    </w:p>
    <w:p w14:paraId="1876475B" w14:textId="20915790" w:rsidR="00F603A6" w:rsidRDefault="00F603A6">
      <w:pPr>
        <w:pStyle w:val="TOC2"/>
        <w:rPr>
          <w:rFonts w:asciiTheme="minorHAnsi" w:eastAsiaTheme="minorEastAsia" w:hAnsiTheme="minorHAnsi" w:cstheme="minorBidi"/>
          <w:szCs w:val="22"/>
          <w:lang w:eastAsia="de-CH"/>
        </w:rPr>
      </w:pPr>
      <w:hyperlink w:anchor="_Toc68603247" w:history="1">
        <w:r w:rsidRPr="00765E88">
          <w:rPr>
            <w:rStyle w:val="Hyperlink"/>
          </w:rPr>
          <w:t>7.1</w:t>
        </w:r>
        <w:r>
          <w:rPr>
            <w:rFonts w:asciiTheme="minorHAnsi" w:eastAsiaTheme="minorEastAsia" w:hAnsiTheme="minorHAnsi" w:cstheme="minorBidi"/>
            <w:szCs w:val="22"/>
            <w:lang w:eastAsia="de-CH"/>
          </w:rPr>
          <w:tab/>
        </w:r>
        <w:r w:rsidRPr="00765E88">
          <w:rPr>
            <w:rStyle w:val="Hyperlink"/>
          </w:rPr>
          <w:t>Vergleich Ist/Soll</w:t>
        </w:r>
        <w:r>
          <w:rPr>
            <w:webHidden/>
          </w:rPr>
          <w:tab/>
        </w:r>
        <w:r>
          <w:rPr>
            <w:webHidden/>
          </w:rPr>
          <w:fldChar w:fldCharType="begin"/>
        </w:r>
        <w:r>
          <w:rPr>
            <w:webHidden/>
          </w:rPr>
          <w:instrText xml:space="preserve"> PAGEREF _Toc68603247 \h </w:instrText>
        </w:r>
        <w:r>
          <w:rPr>
            <w:webHidden/>
          </w:rPr>
        </w:r>
        <w:r>
          <w:rPr>
            <w:webHidden/>
          </w:rPr>
          <w:fldChar w:fldCharType="separate"/>
        </w:r>
        <w:r>
          <w:rPr>
            <w:webHidden/>
          </w:rPr>
          <w:t>15</w:t>
        </w:r>
        <w:r>
          <w:rPr>
            <w:webHidden/>
          </w:rPr>
          <w:fldChar w:fldCharType="end"/>
        </w:r>
      </w:hyperlink>
    </w:p>
    <w:p w14:paraId="0C9C2C7A" w14:textId="53B70C04" w:rsidR="00F603A6" w:rsidRDefault="00F603A6">
      <w:pPr>
        <w:pStyle w:val="TOC2"/>
        <w:rPr>
          <w:rFonts w:asciiTheme="minorHAnsi" w:eastAsiaTheme="minorEastAsia" w:hAnsiTheme="minorHAnsi" w:cstheme="minorBidi"/>
          <w:szCs w:val="22"/>
          <w:lang w:eastAsia="de-CH"/>
        </w:rPr>
      </w:pPr>
      <w:hyperlink w:anchor="_Toc68603248" w:history="1">
        <w:r w:rsidRPr="00765E88">
          <w:rPr>
            <w:rStyle w:val="Hyperlink"/>
          </w:rPr>
          <w:t>7.2</w:t>
        </w:r>
        <w:r>
          <w:rPr>
            <w:rFonts w:asciiTheme="minorHAnsi" w:eastAsiaTheme="minorEastAsia" w:hAnsiTheme="minorHAnsi" w:cstheme="minorBidi"/>
            <w:szCs w:val="22"/>
            <w:lang w:eastAsia="de-CH"/>
          </w:rPr>
          <w:tab/>
        </w:r>
        <w:r w:rsidRPr="00765E88">
          <w:rPr>
            <w:rStyle w:val="Hyperlink"/>
          </w:rPr>
          <w:t>Mittelbedarf</w:t>
        </w:r>
        <w:r>
          <w:rPr>
            <w:webHidden/>
          </w:rPr>
          <w:tab/>
        </w:r>
        <w:r>
          <w:rPr>
            <w:webHidden/>
          </w:rPr>
          <w:fldChar w:fldCharType="begin"/>
        </w:r>
        <w:r>
          <w:rPr>
            <w:webHidden/>
          </w:rPr>
          <w:instrText xml:space="preserve"> PAGEREF _Toc68603248 \h </w:instrText>
        </w:r>
        <w:r>
          <w:rPr>
            <w:webHidden/>
          </w:rPr>
        </w:r>
        <w:r>
          <w:rPr>
            <w:webHidden/>
          </w:rPr>
          <w:fldChar w:fldCharType="separate"/>
        </w:r>
        <w:r>
          <w:rPr>
            <w:webHidden/>
          </w:rPr>
          <w:t>15</w:t>
        </w:r>
        <w:r>
          <w:rPr>
            <w:webHidden/>
          </w:rPr>
          <w:fldChar w:fldCharType="end"/>
        </w:r>
      </w:hyperlink>
    </w:p>
    <w:p w14:paraId="5E63038F" w14:textId="5FDF330E" w:rsidR="00F603A6" w:rsidRDefault="00F603A6">
      <w:pPr>
        <w:pStyle w:val="TOC2"/>
        <w:rPr>
          <w:rFonts w:asciiTheme="minorHAnsi" w:eastAsiaTheme="minorEastAsia" w:hAnsiTheme="minorHAnsi" w:cstheme="minorBidi"/>
          <w:szCs w:val="22"/>
          <w:lang w:eastAsia="de-CH"/>
        </w:rPr>
      </w:pPr>
      <w:hyperlink w:anchor="_Toc68603249" w:history="1">
        <w:r w:rsidRPr="00765E88">
          <w:rPr>
            <w:rStyle w:val="Hyperlink"/>
          </w:rPr>
          <w:t>7.3</w:t>
        </w:r>
        <w:r>
          <w:rPr>
            <w:rFonts w:asciiTheme="minorHAnsi" w:eastAsiaTheme="minorEastAsia" w:hAnsiTheme="minorHAnsi" w:cstheme="minorBidi"/>
            <w:szCs w:val="22"/>
            <w:lang w:eastAsia="de-CH"/>
          </w:rPr>
          <w:tab/>
        </w:r>
        <w:r w:rsidRPr="00765E88">
          <w:rPr>
            <w:rStyle w:val="Hyperlink"/>
          </w:rPr>
          <w:t>Realisierungsbericht</w:t>
        </w:r>
        <w:r>
          <w:rPr>
            <w:webHidden/>
          </w:rPr>
          <w:tab/>
        </w:r>
        <w:r>
          <w:rPr>
            <w:webHidden/>
          </w:rPr>
          <w:fldChar w:fldCharType="begin"/>
        </w:r>
        <w:r>
          <w:rPr>
            <w:webHidden/>
          </w:rPr>
          <w:instrText xml:space="preserve"> PAGEREF _Toc68603249 \h </w:instrText>
        </w:r>
        <w:r>
          <w:rPr>
            <w:webHidden/>
          </w:rPr>
        </w:r>
        <w:r>
          <w:rPr>
            <w:webHidden/>
          </w:rPr>
          <w:fldChar w:fldCharType="separate"/>
        </w:r>
        <w:r>
          <w:rPr>
            <w:webHidden/>
          </w:rPr>
          <w:t>15</w:t>
        </w:r>
        <w:r>
          <w:rPr>
            <w:webHidden/>
          </w:rPr>
          <w:fldChar w:fldCharType="end"/>
        </w:r>
      </w:hyperlink>
    </w:p>
    <w:p w14:paraId="178C6A7B" w14:textId="70971FFE" w:rsidR="00F603A6" w:rsidRDefault="00F603A6">
      <w:pPr>
        <w:pStyle w:val="TOC2"/>
        <w:rPr>
          <w:rFonts w:asciiTheme="minorHAnsi" w:eastAsiaTheme="minorEastAsia" w:hAnsiTheme="minorHAnsi" w:cstheme="minorBidi"/>
          <w:szCs w:val="22"/>
          <w:lang w:eastAsia="de-CH"/>
        </w:rPr>
      </w:pPr>
      <w:hyperlink w:anchor="_Toc68603250" w:history="1">
        <w:r w:rsidRPr="00765E88">
          <w:rPr>
            <w:rStyle w:val="Hyperlink"/>
          </w:rPr>
          <w:t>7.4</w:t>
        </w:r>
        <w:r>
          <w:rPr>
            <w:rFonts w:asciiTheme="minorHAnsi" w:eastAsiaTheme="minorEastAsia" w:hAnsiTheme="minorHAnsi" w:cstheme="minorBidi"/>
            <w:szCs w:val="22"/>
            <w:lang w:eastAsia="de-CH"/>
          </w:rPr>
          <w:tab/>
        </w:r>
        <w:r w:rsidRPr="00765E88">
          <w:rPr>
            <w:rStyle w:val="Hyperlink"/>
          </w:rPr>
          <w:t>Testbericht</w:t>
        </w:r>
        <w:r>
          <w:rPr>
            <w:webHidden/>
          </w:rPr>
          <w:tab/>
        </w:r>
        <w:r>
          <w:rPr>
            <w:webHidden/>
          </w:rPr>
          <w:fldChar w:fldCharType="begin"/>
        </w:r>
        <w:r>
          <w:rPr>
            <w:webHidden/>
          </w:rPr>
          <w:instrText xml:space="preserve"> PAGEREF _Toc68603250 \h </w:instrText>
        </w:r>
        <w:r>
          <w:rPr>
            <w:webHidden/>
          </w:rPr>
        </w:r>
        <w:r>
          <w:rPr>
            <w:webHidden/>
          </w:rPr>
          <w:fldChar w:fldCharType="separate"/>
        </w:r>
        <w:r>
          <w:rPr>
            <w:webHidden/>
          </w:rPr>
          <w:t>15</w:t>
        </w:r>
        <w:r>
          <w:rPr>
            <w:webHidden/>
          </w:rPr>
          <w:fldChar w:fldCharType="end"/>
        </w:r>
      </w:hyperlink>
    </w:p>
    <w:p w14:paraId="00DDA8E2" w14:textId="13E42EE9" w:rsidR="00F603A6" w:rsidRDefault="00F603A6">
      <w:pPr>
        <w:pStyle w:val="TOC2"/>
        <w:rPr>
          <w:rFonts w:asciiTheme="minorHAnsi" w:eastAsiaTheme="minorEastAsia" w:hAnsiTheme="minorHAnsi" w:cstheme="minorBidi"/>
          <w:szCs w:val="22"/>
          <w:lang w:eastAsia="de-CH"/>
        </w:rPr>
      </w:pPr>
      <w:hyperlink w:anchor="_Toc68603251" w:history="1">
        <w:r w:rsidRPr="00765E88">
          <w:rPr>
            <w:rStyle w:val="Hyperlink"/>
          </w:rPr>
          <w:t>7.5</w:t>
        </w:r>
        <w:r>
          <w:rPr>
            <w:rFonts w:asciiTheme="minorHAnsi" w:eastAsiaTheme="minorEastAsia" w:hAnsiTheme="minorHAnsi" w:cstheme="minorBidi"/>
            <w:szCs w:val="22"/>
            <w:lang w:eastAsia="de-CH"/>
          </w:rPr>
          <w:tab/>
        </w:r>
        <w:r w:rsidRPr="00765E88">
          <w:rPr>
            <w:rStyle w:val="Hyperlink"/>
          </w:rPr>
          <w:t>Fazit zum IPA (Projekt)</w:t>
        </w:r>
        <w:r>
          <w:rPr>
            <w:webHidden/>
          </w:rPr>
          <w:tab/>
        </w:r>
        <w:r>
          <w:rPr>
            <w:webHidden/>
          </w:rPr>
          <w:fldChar w:fldCharType="begin"/>
        </w:r>
        <w:r>
          <w:rPr>
            <w:webHidden/>
          </w:rPr>
          <w:instrText xml:space="preserve"> PAGEREF _Toc68603251 \h </w:instrText>
        </w:r>
        <w:r>
          <w:rPr>
            <w:webHidden/>
          </w:rPr>
        </w:r>
        <w:r>
          <w:rPr>
            <w:webHidden/>
          </w:rPr>
          <w:fldChar w:fldCharType="separate"/>
        </w:r>
        <w:r>
          <w:rPr>
            <w:webHidden/>
          </w:rPr>
          <w:t>15</w:t>
        </w:r>
        <w:r>
          <w:rPr>
            <w:webHidden/>
          </w:rPr>
          <w:fldChar w:fldCharType="end"/>
        </w:r>
      </w:hyperlink>
    </w:p>
    <w:p w14:paraId="52A4A26B" w14:textId="2A884DEB" w:rsidR="00F603A6" w:rsidRDefault="00F603A6">
      <w:pPr>
        <w:pStyle w:val="TOC2"/>
        <w:rPr>
          <w:rFonts w:asciiTheme="minorHAnsi" w:eastAsiaTheme="minorEastAsia" w:hAnsiTheme="minorHAnsi" w:cstheme="minorBidi"/>
          <w:szCs w:val="22"/>
          <w:lang w:eastAsia="de-CH"/>
        </w:rPr>
      </w:pPr>
      <w:hyperlink w:anchor="_Toc68603252" w:history="1">
        <w:r w:rsidRPr="00765E88">
          <w:rPr>
            <w:rStyle w:val="Hyperlink"/>
          </w:rPr>
          <w:t>7.6</w:t>
        </w:r>
        <w:r>
          <w:rPr>
            <w:rFonts w:asciiTheme="minorHAnsi" w:eastAsiaTheme="minorEastAsia" w:hAnsiTheme="minorHAnsi" w:cstheme="minorBidi"/>
            <w:szCs w:val="22"/>
            <w:lang w:eastAsia="de-CH"/>
          </w:rPr>
          <w:tab/>
        </w:r>
        <w:r w:rsidRPr="00765E88">
          <w:rPr>
            <w:rStyle w:val="Hyperlink"/>
          </w:rPr>
          <w:t>Persönliches Fazit</w:t>
        </w:r>
        <w:r>
          <w:rPr>
            <w:webHidden/>
          </w:rPr>
          <w:tab/>
        </w:r>
        <w:r>
          <w:rPr>
            <w:webHidden/>
          </w:rPr>
          <w:fldChar w:fldCharType="begin"/>
        </w:r>
        <w:r>
          <w:rPr>
            <w:webHidden/>
          </w:rPr>
          <w:instrText xml:space="preserve"> PAGEREF _Toc68603252 \h </w:instrText>
        </w:r>
        <w:r>
          <w:rPr>
            <w:webHidden/>
          </w:rPr>
        </w:r>
        <w:r>
          <w:rPr>
            <w:webHidden/>
          </w:rPr>
          <w:fldChar w:fldCharType="separate"/>
        </w:r>
        <w:r>
          <w:rPr>
            <w:webHidden/>
          </w:rPr>
          <w:t>15</w:t>
        </w:r>
        <w:r>
          <w:rPr>
            <w:webHidden/>
          </w:rPr>
          <w:fldChar w:fldCharType="end"/>
        </w:r>
      </w:hyperlink>
    </w:p>
    <w:p w14:paraId="10F7C52E" w14:textId="31D3DBAE" w:rsidR="00F603A6" w:rsidRDefault="00F603A6">
      <w:pPr>
        <w:pStyle w:val="TOC2"/>
        <w:rPr>
          <w:rFonts w:asciiTheme="minorHAnsi" w:eastAsiaTheme="minorEastAsia" w:hAnsiTheme="minorHAnsi" w:cstheme="minorBidi"/>
          <w:szCs w:val="22"/>
          <w:lang w:eastAsia="de-CH"/>
        </w:rPr>
      </w:pPr>
      <w:hyperlink w:anchor="_Toc68603253" w:history="1">
        <w:r w:rsidRPr="00765E88">
          <w:rPr>
            <w:rStyle w:val="Hyperlink"/>
          </w:rPr>
          <w:t>7.7</w:t>
        </w:r>
        <w:r>
          <w:rPr>
            <w:rFonts w:asciiTheme="minorHAnsi" w:eastAsiaTheme="minorEastAsia" w:hAnsiTheme="minorHAnsi" w:cstheme="minorBidi"/>
            <w:szCs w:val="22"/>
            <w:lang w:eastAsia="de-CH"/>
          </w:rPr>
          <w:tab/>
        </w:r>
        <w:r w:rsidRPr="00765E88">
          <w:rPr>
            <w:rStyle w:val="Hyperlink"/>
          </w:rPr>
          <w:t>Schlussreflexion</w:t>
        </w:r>
        <w:r>
          <w:rPr>
            <w:webHidden/>
          </w:rPr>
          <w:tab/>
        </w:r>
        <w:r>
          <w:rPr>
            <w:webHidden/>
          </w:rPr>
          <w:fldChar w:fldCharType="begin"/>
        </w:r>
        <w:r>
          <w:rPr>
            <w:webHidden/>
          </w:rPr>
          <w:instrText xml:space="preserve"> PAGEREF _Toc68603253 \h </w:instrText>
        </w:r>
        <w:r>
          <w:rPr>
            <w:webHidden/>
          </w:rPr>
        </w:r>
        <w:r>
          <w:rPr>
            <w:webHidden/>
          </w:rPr>
          <w:fldChar w:fldCharType="separate"/>
        </w:r>
        <w:r>
          <w:rPr>
            <w:webHidden/>
          </w:rPr>
          <w:t>15</w:t>
        </w:r>
        <w:r>
          <w:rPr>
            <w:webHidden/>
          </w:rPr>
          <w:fldChar w:fldCharType="end"/>
        </w:r>
      </w:hyperlink>
    </w:p>
    <w:p w14:paraId="0C5440A5" w14:textId="545E86C8" w:rsidR="00F603A6" w:rsidRDefault="00F603A6">
      <w:pPr>
        <w:pStyle w:val="TOC1"/>
        <w:rPr>
          <w:rFonts w:asciiTheme="minorHAnsi" w:eastAsiaTheme="minorEastAsia" w:hAnsiTheme="minorHAnsi" w:cstheme="minorBidi"/>
          <w:b w:val="0"/>
          <w:bCs w:val="0"/>
          <w:noProof/>
          <w:szCs w:val="22"/>
          <w:lang w:eastAsia="de-CH"/>
        </w:rPr>
      </w:pPr>
      <w:hyperlink w:anchor="_Toc68603254" w:history="1">
        <w:r w:rsidRPr="00765E88">
          <w:rPr>
            <w:rStyle w:val="Hyperlink"/>
            <w:noProof/>
          </w:rPr>
          <w:t>8.</w:t>
        </w:r>
        <w:r>
          <w:rPr>
            <w:rFonts w:asciiTheme="minorHAnsi" w:eastAsiaTheme="minorEastAsia" w:hAnsiTheme="minorHAnsi" w:cstheme="minorBidi"/>
            <w:b w:val="0"/>
            <w:bCs w:val="0"/>
            <w:noProof/>
            <w:szCs w:val="22"/>
            <w:lang w:eastAsia="de-CH"/>
          </w:rPr>
          <w:tab/>
        </w:r>
        <w:r w:rsidRPr="00765E88">
          <w:rPr>
            <w:rStyle w:val="Hyperlink"/>
            <w:noProof/>
          </w:rPr>
          <w:t>Unterschriften und Abnahmeprotokoll</w:t>
        </w:r>
        <w:r>
          <w:rPr>
            <w:noProof/>
            <w:webHidden/>
          </w:rPr>
          <w:tab/>
        </w:r>
        <w:r>
          <w:rPr>
            <w:noProof/>
            <w:webHidden/>
          </w:rPr>
          <w:fldChar w:fldCharType="begin"/>
        </w:r>
        <w:r>
          <w:rPr>
            <w:noProof/>
            <w:webHidden/>
          </w:rPr>
          <w:instrText xml:space="preserve"> PAGEREF _Toc68603254 \h </w:instrText>
        </w:r>
        <w:r>
          <w:rPr>
            <w:noProof/>
            <w:webHidden/>
          </w:rPr>
        </w:r>
        <w:r>
          <w:rPr>
            <w:noProof/>
            <w:webHidden/>
          </w:rPr>
          <w:fldChar w:fldCharType="separate"/>
        </w:r>
        <w:r>
          <w:rPr>
            <w:noProof/>
            <w:webHidden/>
          </w:rPr>
          <w:t>16</w:t>
        </w:r>
        <w:r>
          <w:rPr>
            <w:noProof/>
            <w:webHidden/>
          </w:rPr>
          <w:fldChar w:fldCharType="end"/>
        </w:r>
      </w:hyperlink>
    </w:p>
    <w:p w14:paraId="17409FA2" w14:textId="1DF48BF6" w:rsidR="00F603A6" w:rsidRDefault="00F603A6">
      <w:pPr>
        <w:pStyle w:val="TOC1"/>
        <w:rPr>
          <w:rFonts w:asciiTheme="minorHAnsi" w:eastAsiaTheme="minorEastAsia" w:hAnsiTheme="minorHAnsi" w:cstheme="minorBidi"/>
          <w:b w:val="0"/>
          <w:bCs w:val="0"/>
          <w:noProof/>
          <w:szCs w:val="22"/>
          <w:lang w:eastAsia="de-CH"/>
        </w:rPr>
      </w:pPr>
      <w:hyperlink w:anchor="_Toc68603255" w:history="1">
        <w:r w:rsidRPr="00765E88">
          <w:rPr>
            <w:rStyle w:val="Hyperlink"/>
            <w:noProof/>
          </w:rPr>
          <w:t>Teil 2: Projektdokumentation</w:t>
        </w:r>
        <w:r>
          <w:rPr>
            <w:noProof/>
            <w:webHidden/>
          </w:rPr>
          <w:tab/>
        </w:r>
        <w:r>
          <w:rPr>
            <w:noProof/>
            <w:webHidden/>
          </w:rPr>
          <w:fldChar w:fldCharType="begin"/>
        </w:r>
        <w:r>
          <w:rPr>
            <w:noProof/>
            <w:webHidden/>
          </w:rPr>
          <w:instrText xml:space="preserve"> PAGEREF _Toc68603255 \h </w:instrText>
        </w:r>
        <w:r>
          <w:rPr>
            <w:noProof/>
            <w:webHidden/>
          </w:rPr>
        </w:r>
        <w:r>
          <w:rPr>
            <w:noProof/>
            <w:webHidden/>
          </w:rPr>
          <w:fldChar w:fldCharType="separate"/>
        </w:r>
        <w:r>
          <w:rPr>
            <w:noProof/>
            <w:webHidden/>
          </w:rPr>
          <w:t>17</w:t>
        </w:r>
        <w:r>
          <w:rPr>
            <w:noProof/>
            <w:webHidden/>
          </w:rPr>
          <w:fldChar w:fldCharType="end"/>
        </w:r>
      </w:hyperlink>
    </w:p>
    <w:p w14:paraId="2538CB57" w14:textId="0241CD0D" w:rsidR="00F603A6" w:rsidRDefault="00F603A6">
      <w:pPr>
        <w:pStyle w:val="TOC1"/>
        <w:rPr>
          <w:rFonts w:asciiTheme="minorHAnsi" w:eastAsiaTheme="minorEastAsia" w:hAnsiTheme="minorHAnsi" w:cstheme="minorBidi"/>
          <w:b w:val="0"/>
          <w:bCs w:val="0"/>
          <w:noProof/>
          <w:szCs w:val="22"/>
          <w:lang w:eastAsia="de-CH"/>
        </w:rPr>
      </w:pPr>
      <w:hyperlink w:anchor="_Toc68603256" w:history="1">
        <w:r w:rsidRPr="00765E88">
          <w:rPr>
            <w:rStyle w:val="Hyperlink"/>
            <w:noProof/>
          </w:rPr>
          <w:t>9.</w:t>
        </w:r>
        <w:r>
          <w:rPr>
            <w:rFonts w:asciiTheme="minorHAnsi" w:eastAsiaTheme="minorEastAsia" w:hAnsiTheme="minorHAnsi" w:cstheme="minorBidi"/>
            <w:b w:val="0"/>
            <w:bCs w:val="0"/>
            <w:noProof/>
            <w:szCs w:val="22"/>
            <w:lang w:eastAsia="de-CH"/>
          </w:rPr>
          <w:tab/>
        </w:r>
        <w:r w:rsidRPr="00765E88">
          <w:rPr>
            <w:rStyle w:val="Hyperlink"/>
            <w:noProof/>
          </w:rPr>
          <w:t>Initialisierung</w:t>
        </w:r>
        <w:r>
          <w:rPr>
            <w:noProof/>
            <w:webHidden/>
          </w:rPr>
          <w:tab/>
        </w:r>
        <w:r>
          <w:rPr>
            <w:noProof/>
            <w:webHidden/>
          </w:rPr>
          <w:fldChar w:fldCharType="begin"/>
        </w:r>
        <w:r>
          <w:rPr>
            <w:noProof/>
            <w:webHidden/>
          </w:rPr>
          <w:instrText xml:space="preserve"> PAGEREF _Toc68603256 \h </w:instrText>
        </w:r>
        <w:r>
          <w:rPr>
            <w:noProof/>
            <w:webHidden/>
          </w:rPr>
        </w:r>
        <w:r>
          <w:rPr>
            <w:noProof/>
            <w:webHidden/>
          </w:rPr>
          <w:fldChar w:fldCharType="separate"/>
        </w:r>
        <w:r>
          <w:rPr>
            <w:noProof/>
            <w:webHidden/>
          </w:rPr>
          <w:t>18</w:t>
        </w:r>
        <w:r>
          <w:rPr>
            <w:noProof/>
            <w:webHidden/>
          </w:rPr>
          <w:fldChar w:fldCharType="end"/>
        </w:r>
      </w:hyperlink>
    </w:p>
    <w:p w14:paraId="0EDD9902" w14:textId="73BE5249" w:rsidR="00F603A6" w:rsidRDefault="00F603A6">
      <w:pPr>
        <w:pStyle w:val="TOC2"/>
        <w:rPr>
          <w:rFonts w:asciiTheme="minorHAnsi" w:eastAsiaTheme="minorEastAsia" w:hAnsiTheme="minorHAnsi" w:cstheme="minorBidi"/>
          <w:szCs w:val="22"/>
          <w:lang w:eastAsia="de-CH"/>
        </w:rPr>
      </w:pPr>
      <w:hyperlink w:anchor="_Toc68603257" w:history="1">
        <w:r w:rsidRPr="00765E88">
          <w:rPr>
            <w:rStyle w:val="Hyperlink"/>
          </w:rPr>
          <w:t>9.1</w:t>
        </w:r>
        <w:r>
          <w:rPr>
            <w:rFonts w:asciiTheme="minorHAnsi" w:eastAsiaTheme="minorEastAsia" w:hAnsiTheme="minorHAnsi" w:cstheme="minorBidi"/>
            <w:szCs w:val="22"/>
            <w:lang w:eastAsia="de-CH"/>
          </w:rPr>
          <w:tab/>
        </w:r>
        <w:r w:rsidRPr="00765E88">
          <w:rPr>
            <w:rStyle w:val="Hyperlink"/>
          </w:rPr>
          <w:t>Studie; Ist-Zustand</w:t>
        </w:r>
        <w:r>
          <w:rPr>
            <w:webHidden/>
          </w:rPr>
          <w:tab/>
        </w:r>
        <w:r>
          <w:rPr>
            <w:webHidden/>
          </w:rPr>
          <w:fldChar w:fldCharType="begin"/>
        </w:r>
        <w:r>
          <w:rPr>
            <w:webHidden/>
          </w:rPr>
          <w:instrText xml:space="preserve"> PAGEREF _Toc68603257 \h </w:instrText>
        </w:r>
        <w:r>
          <w:rPr>
            <w:webHidden/>
          </w:rPr>
        </w:r>
        <w:r>
          <w:rPr>
            <w:webHidden/>
          </w:rPr>
          <w:fldChar w:fldCharType="separate"/>
        </w:r>
        <w:r>
          <w:rPr>
            <w:webHidden/>
          </w:rPr>
          <w:t>18</w:t>
        </w:r>
        <w:r>
          <w:rPr>
            <w:webHidden/>
          </w:rPr>
          <w:fldChar w:fldCharType="end"/>
        </w:r>
      </w:hyperlink>
    </w:p>
    <w:p w14:paraId="66439161" w14:textId="05526D94" w:rsidR="00F603A6" w:rsidRDefault="00F603A6">
      <w:pPr>
        <w:pStyle w:val="TOC2"/>
        <w:rPr>
          <w:rFonts w:asciiTheme="minorHAnsi" w:eastAsiaTheme="minorEastAsia" w:hAnsiTheme="minorHAnsi" w:cstheme="minorBidi"/>
          <w:szCs w:val="22"/>
          <w:lang w:eastAsia="de-CH"/>
        </w:rPr>
      </w:pPr>
      <w:hyperlink w:anchor="_Toc68603258" w:history="1">
        <w:r w:rsidRPr="00765E88">
          <w:rPr>
            <w:rStyle w:val="Hyperlink"/>
          </w:rPr>
          <w:t>9.2</w:t>
        </w:r>
        <w:r>
          <w:rPr>
            <w:rFonts w:asciiTheme="minorHAnsi" w:eastAsiaTheme="minorEastAsia" w:hAnsiTheme="minorHAnsi" w:cstheme="minorBidi"/>
            <w:szCs w:val="22"/>
            <w:lang w:eastAsia="de-CH"/>
          </w:rPr>
          <w:tab/>
        </w:r>
        <w:r w:rsidRPr="00765E88">
          <w:rPr>
            <w:rStyle w:val="Hyperlink"/>
          </w:rPr>
          <w:t>Persönliche Vorgehensziele</w:t>
        </w:r>
        <w:r>
          <w:rPr>
            <w:webHidden/>
          </w:rPr>
          <w:tab/>
        </w:r>
        <w:r>
          <w:rPr>
            <w:webHidden/>
          </w:rPr>
          <w:fldChar w:fldCharType="begin"/>
        </w:r>
        <w:r>
          <w:rPr>
            <w:webHidden/>
          </w:rPr>
          <w:instrText xml:space="preserve"> PAGEREF _Toc68603258 \h </w:instrText>
        </w:r>
        <w:r>
          <w:rPr>
            <w:webHidden/>
          </w:rPr>
        </w:r>
        <w:r>
          <w:rPr>
            <w:webHidden/>
          </w:rPr>
          <w:fldChar w:fldCharType="separate"/>
        </w:r>
        <w:r>
          <w:rPr>
            <w:webHidden/>
          </w:rPr>
          <w:t>18</w:t>
        </w:r>
        <w:r>
          <w:rPr>
            <w:webHidden/>
          </w:rPr>
          <w:fldChar w:fldCharType="end"/>
        </w:r>
      </w:hyperlink>
    </w:p>
    <w:p w14:paraId="492D2428" w14:textId="12906687" w:rsidR="00F603A6" w:rsidRDefault="00F603A6">
      <w:pPr>
        <w:pStyle w:val="TOC2"/>
        <w:rPr>
          <w:rFonts w:asciiTheme="minorHAnsi" w:eastAsiaTheme="minorEastAsia" w:hAnsiTheme="minorHAnsi" w:cstheme="minorBidi"/>
          <w:szCs w:val="22"/>
          <w:lang w:eastAsia="de-CH"/>
        </w:rPr>
      </w:pPr>
      <w:hyperlink w:anchor="_Toc68603259" w:history="1">
        <w:r w:rsidRPr="00765E88">
          <w:rPr>
            <w:rStyle w:val="Hyperlink"/>
          </w:rPr>
          <w:t>9.3</w:t>
        </w:r>
        <w:r>
          <w:rPr>
            <w:rFonts w:asciiTheme="minorHAnsi" w:eastAsiaTheme="minorEastAsia" w:hAnsiTheme="minorHAnsi" w:cstheme="minorBidi"/>
            <w:szCs w:val="22"/>
            <w:lang w:eastAsia="de-CH"/>
          </w:rPr>
          <w:tab/>
        </w:r>
        <w:r w:rsidRPr="00765E88">
          <w:rPr>
            <w:rStyle w:val="Hyperlink"/>
          </w:rPr>
          <w:t>Projektziele</w:t>
        </w:r>
        <w:r>
          <w:rPr>
            <w:webHidden/>
          </w:rPr>
          <w:tab/>
        </w:r>
        <w:r>
          <w:rPr>
            <w:webHidden/>
          </w:rPr>
          <w:fldChar w:fldCharType="begin"/>
        </w:r>
        <w:r>
          <w:rPr>
            <w:webHidden/>
          </w:rPr>
          <w:instrText xml:space="preserve"> PAGEREF _Toc68603259 \h </w:instrText>
        </w:r>
        <w:r>
          <w:rPr>
            <w:webHidden/>
          </w:rPr>
        </w:r>
        <w:r>
          <w:rPr>
            <w:webHidden/>
          </w:rPr>
          <w:fldChar w:fldCharType="separate"/>
        </w:r>
        <w:r>
          <w:rPr>
            <w:webHidden/>
          </w:rPr>
          <w:t>18</w:t>
        </w:r>
        <w:r>
          <w:rPr>
            <w:webHidden/>
          </w:rPr>
          <w:fldChar w:fldCharType="end"/>
        </w:r>
      </w:hyperlink>
    </w:p>
    <w:p w14:paraId="63D0FE47" w14:textId="36484FC7" w:rsidR="00F603A6" w:rsidRDefault="00F603A6">
      <w:pPr>
        <w:pStyle w:val="TOC2"/>
        <w:rPr>
          <w:rFonts w:asciiTheme="minorHAnsi" w:eastAsiaTheme="minorEastAsia" w:hAnsiTheme="minorHAnsi" w:cstheme="minorBidi"/>
          <w:szCs w:val="22"/>
          <w:lang w:eastAsia="de-CH"/>
        </w:rPr>
      </w:pPr>
      <w:hyperlink w:anchor="_Toc68603260" w:history="1">
        <w:r w:rsidRPr="00765E88">
          <w:rPr>
            <w:rStyle w:val="Hyperlink"/>
          </w:rPr>
          <w:t>9.4</w:t>
        </w:r>
        <w:r>
          <w:rPr>
            <w:rFonts w:asciiTheme="minorHAnsi" w:eastAsiaTheme="minorEastAsia" w:hAnsiTheme="minorHAnsi" w:cstheme="minorBidi"/>
            <w:szCs w:val="22"/>
            <w:lang w:eastAsia="de-CH"/>
          </w:rPr>
          <w:tab/>
        </w:r>
        <w:r w:rsidRPr="00765E88">
          <w:rPr>
            <w:rStyle w:val="Hyperlink"/>
          </w:rPr>
          <w:t>Anforderungen</w:t>
        </w:r>
        <w:r>
          <w:rPr>
            <w:webHidden/>
          </w:rPr>
          <w:tab/>
        </w:r>
        <w:r>
          <w:rPr>
            <w:webHidden/>
          </w:rPr>
          <w:fldChar w:fldCharType="begin"/>
        </w:r>
        <w:r>
          <w:rPr>
            <w:webHidden/>
          </w:rPr>
          <w:instrText xml:space="preserve"> PAGEREF _Toc68603260 \h </w:instrText>
        </w:r>
        <w:r>
          <w:rPr>
            <w:webHidden/>
          </w:rPr>
        </w:r>
        <w:r>
          <w:rPr>
            <w:webHidden/>
          </w:rPr>
          <w:fldChar w:fldCharType="separate"/>
        </w:r>
        <w:r>
          <w:rPr>
            <w:webHidden/>
          </w:rPr>
          <w:t>19</w:t>
        </w:r>
        <w:r>
          <w:rPr>
            <w:webHidden/>
          </w:rPr>
          <w:fldChar w:fldCharType="end"/>
        </w:r>
      </w:hyperlink>
    </w:p>
    <w:p w14:paraId="63B7CB46" w14:textId="6204FCF4"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61" w:history="1">
        <w:r w:rsidRPr="00765E88">
          <w:rPr>
            <w:rStyle w:val="Hyperlink"/>
            <w:noProof/>
          </w:rPr>
          <w:t>9.4.1</w:t>
        </w:r>
        <w:r>
          <w:rPr>
            <w:rFonts w:asciiTheme="minorHAnsi" w:eastAsiaTheme="minorEastAsia" w:hAnsiTheme="minorHAnsi"/>
            <w:noProof/>
            <w:lang w:eastAsia="de-CH"/>
          </w:rPr>
          <w:tab/>
        </w:r>
        <w:r w:rsidRPr="00765E88">
          <w:rPr>
            <w:rStyle w:val="Hyperlink"/>
            <w:noProof/>
          </w:rPr>
          <w:t>Funktionale Anforderungen</w:t>
        </w:r>
        <w:r>
          <w:rPr>
            <w:noProof/>
            <w:webHidden/>
          </w:rPr>
          <w:tab/>
        </w:r>
        <w:r>
          <w:rPr>
            <w:noProof/>
            <w:webHidden/>
          </w:rPr>
          <w:fldChar w:fldCharType="begin"/>
        </w:r>
        <w:r>
          <w:rPr>
            <w:noProof/>
            <w:webHidden/>
          </w:rPr>
          <w:instrText xml:space="preserve"> PAGEREF _Toc68603261 \h </w:instrText>
        </w:r>
        <w:r>
          <w:rPr>
            <w:noProof/>
            <w:webHidden/>
          </w:rPr>
        </w:r>
        <w:r>
          <w:rPr>
            <w:noProof/>
            <w:webHidden/>
          </w:rPr>
          <w:fldChar w:fldCharType="separate"/>
        </w:r>
        <w:r>
          <w:rPr>
            <w:noProof/>
            <w:webHidden/>
          </w:rPr>
          <w:t>19</w:t>
        </w:r>
        <w:r>
          <w:rPr>
            <w:noProof/>
            <w:webHidden/>
          </w:rPr>
          <w:fldChar w:fldCharType="end"/>
        </w:r>
      </w:hyperlink>
    </w:p>
    <w:p w14:paraId="1CFE2256" w14:textId="10773B7D"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62" w:history="1">
        <w:r w:rsidRPr="00765E88">
          <w:rPr>
            <w:rStyle w:val="Hyperlink"/>
            <w:rFonts w:cs="Times New Roman"/>
            <w:noProof/>
          </w:rPr>
          <w:t>9.4.2</w:t>
        </w:r>
        <w:r>
          <w:rPr>
            <w:rFonts w:asciiTheme="minorHAnsi" w:eastAsiaTheme="minorEastAsia" w:hAnsiTheme="minorHAnsi"/>
            <w:noProof/>
            <w:lang w:eastAsia="de-CH"/>
          </w:rPr>
          <w:tab/>
        </w:r>
        <w:r w:rsidRPr="00765E88">
          <w:rPr>
            <w:rStyle w:val="Hyperlink"/>
            <w:noProof/>
          </w:rPr>
          <w:t>Nicht funktionale Anforderungen</w:t>
        </w:r>
        <w:r>
          <w:rPr>
            <w:noProof/>
            <w:webHidden/>
          </w:rPr>
          <w:tab/>
        </w:r>
        <w:r>
          <w:rPr>
            <w:noProof/>
            <w:webHidden/>
          </w:rPr>
          <w:fldChar w:fldCharType="begin"/>
        </w:r>
        <w:r>
          <w:rPr>
            <w:noProof/>
            <w:webHidden/>
          </w:rPr>
          <w:instrText xml:space="preserve"> PAGEREF _Toc68603262 \h </w:instrText>
        </w:r>
        <w:r>
          <w:rPr>
            <w:noProof/>
            <w:webHidden/>
          </w:rPr>
        </w:r>
        <w:r>
          <w:rPr>
            <w:noProof/>
            <w:webHidden/>
          </w:rPr>
          <w:fldChar w:fldCharType="separate"/>
        </w:r>
        <w:r>
          <w:rPr>
            <w:noProof/>
            <w:webHidden/>
          </w:rPr>
          <w:t>19</w:t>
        </w:r>
        <w:r>
          <w:rPr>
            <w:noProof/>
            <w:webHidden/>
          </w:rPr>
          <w:fldChar w:fldCharType="end"/>
        </w:r>
      </w:hyperlink>
    </w:p>
    <w:p w14:paraId="5C77F1EA" w14:textId="0B6502DC" w:rsidR="00F603A6" w:rsidRDefault="00F603A6">
      <w:pPr>
        <w:pStyle w:val="TOC2"/>
        <w:rPr>
          <w:rFonts w:asciiTheme="minorHAnsi" w:eastAsiaTheme="minorEastAsia" w:hAnsiTheme="minorHAnsi" w:cstheme="minorBidi"/>
          <w:szCs w:val="22"/>
          <w:lang w:eastAsia="de-CH"/>
        </w:rPr>
      </w:pPr>
      <w:hyperlink w:anchor="_Toc68603263" w:history="1">
        <w:r w:rsidRPr="00765E88">
          <w:rPr>
            <w:rStyle w:val="Hyperlink"/>
          </w:rPr>
          <w:t>9.5</w:t>
        </w:r>
        <w:r>
          <w:rPr>
            <w:rFonts w:asciiTheme="minorHAnsi" w:eastAsiaTheme="minorEastAsia" w:hAnsiTheme="minorHAnsi" w:cstheme="minorBidi"/>
            <w:szCs w:val="22"/>
            <w:lang w:eastAsia="de-CH"/>
          </w:rPr>
          <w:tab/>
        </w:r>
        <w:r w:rsidRPr="00765E88">
          <w:rPr>
            <w:rStyle w:val="Hyperlink"/>
          </w:rPr>
          <w:t>Risikoanalyse</w:t>
        </w:r>
        <w:r>
          <w:rPr>
            <w:webHidden/>
          </w:rPr>
          <w:tab/>
        </w:r>
        <w:r>
          <w:rPr>
            <w:webHidden/>
          </w:rPr>
          <w:fldChar w:fldCharType="begin"/>
        </w:r>
        <w:r>
          <w:rPr>
            <w:webHidden/>
          </w:rPr>
          <w:instrText xml:space="preserve"> PAGEREF _Toc68603263 \h </w:instrText>
        </w:r>
        <w:r>
          <w:rPr>
            <w:webHidden/>
          </w:rPr>
        </w:r>
        <w:r>
          <w:rPr>
            <w:webHidden/>
          </w:rPr>
          <w:fldChar w:fldCharType="separate"/>
        </w:r>
        <w:r>
          <w:rPr>
            <w:webHidden/>
          </w:rPr>
          <w:t>20</w:t>
        </w:r>
        <w:r>
          <w:rPr>
            <w:webHidden/>
          </w:rPr>
          <w:fldChar w:fldCharType="end"/>
        </w:r>
      </w:hyperlink>
    </w:p>
    <w:p w14:paraId="00889273" w14:textId="0F3245F0" w:rsidR="00F603A6" w:rsidRDefault="00F603A6">
      <w:pPr>
        <w:pStyle w:val="TOC2"/>
        <w:rPr>
          <w:rFonts w:asciiTheme="minorHAnsi" w:eastAsiaTheme="minorEastAsia" w:hAnsiTheme="minorHAnsi" w:cstheme="minorBidi"/>
          <w:szCs w:val="22"/>
          <w:lang w:eastAsia="de-CH"/>
        </w:rPr>
      </w:pPr>
      <w:hyperlink w:anchor="_Toc68603264" w:history="1">
        <w:r w:rsidRPr="00765E88">
          <w:rPr>
            <w:rStyle w:val="Hyperlink"/>
          </w:rPr>
          <w:t>9.6</w:t>
        </w:r>
        <w:r>
          <w:rPr>
            <w:rFonts w:asciiTheme="minorHAnsi" w:eastAsiaTheme="minorEastAsia" w:hAnsiTheme="minorHAnsi" w:cstheme="minorBidi"/>
            <w:szCs w:val="22"/>
            <w:lang w:eastAsia="de-CH"/>
          </w:rPr>
          <w:tab/>
        </w:r>
        <w:r w:rsidRPr="00765E88">
          <w:rPr>
            <w:rStyle w:val="Hyperlink"/>
          </w:rPr>
          <w:t>Risikograph</w:t>
        </w:r>
        <w:r>
          <w:rPr>
            <w:webHidden/>
          </w:rPr>
          <w:tab/>
        </w:r>
        <w:r>
          <w:rPr>
            <w:webHidden/>
          </w:rPr>
          <w:fldChar w:fldCharType="begin"/>
        </w:r>
        <w:r>
          <w:rPr>
            <w:webHidden/>
          </w:rPr>
          <w:instrText xml:space="preserve"> PAGEREF _Toc68603264 \h </w:instrText>
        </w:r>
        <w:r>
          <w:rPr>
            <w:webHidden/>
          </w:rPr>
        </w:r>
        <w:r>
          <w:rPr>
            <w:webHidden/>
          </w:rPr>
          <w:fldChar w:fldCharType="separate"/>
        </w:r>
        <w:r>
          <w:rPr>
            <w:webHidden/>
          </w:rPr>
          <w:t>21</w:t>
        </w:r>
        <w:r>
          <w:rPr>
            <w:webHidden/>
          </w:rPr>
          <w:fldChar w:fldCharType="end"/>
        </w:r>
      </w:hyperlink>
    </w:p>
    <w:p w14:paraId="12670399" w14:textId="0F575CE6"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65" w:history="1">
        <w:r w:rsidRPr="00765E88">
          <w:rPr>
            <w:rStyle w:val="Hyperlink"/>
            <w:noProof/>
          </w:rPr>
          <w:t>9.6.1</w:t>
        </w:r>
        <w:r>
          <w:rPr>
            <w:rFonts w:asciiTheme="minorHAnsi" w:eastAsiaTheme="minorEastAsia" w:hAnsiTheme="minorHAnsi"/>
            <w:noProof/>
            <w:lang w:eastAsia="de-CH"/>
          </w:rPr>
          <w:tab/>
        </w:r>
        <w:r w:rsidRPr="00765E88">
          <w:rPr>
            <w:rStyle w:val="Hyperlink"/>
            <w:noProof/>
          </w:rPr>
          <w:t>Kurze Stellungnahmen zu den Risiken</w:t>
        </w:r>
        <w:r>
          <w:rPr>
            <w:noProof/>
            <w:webHidden/>
          </w:rPr>
          <w:tab/>
        </w:r>
        <w:r>
          <w:rPr>
            <w:noProof/>
            <w:webHidden/>
          </w:rPr>
          <w:fldChar w:fldCharType="begin"/>
        </w:r>
        <w:r>
          <w:rPr>
            <w:noProof/>
            <w:webHidden/>
          </w:rPr>
          <w:instrText xml:space="preserve"> PAGEREF _Toc68603265 \h </w:instrText>
        </w:r>
        <w:r>
          <w:rPr>
            <w:noProof/>
            <w:webHidden/>
          </w:rPr>
        </w:r>
        <w:r>
          <w:rPr>
            <w:noProof/>
            <w:webHidden/>
          </w:rPr>
          <w:fldChar w:fldCharType="separate"/>
        </w:r>
        <w:r>
          <w:rPr>
            <w:noProof/>
            <w:webHidden/>
          </w:rPr>
          <w:t>21</w:t>
        </w:r>
        <w:r>
          <w:rPr>
            <w:noProof/>
            <w:webHidden/>
          </w:rPr>
          <w:fldChar w:fldCharType="end"/>
        </w:r>
      </w:hyperlink>
    </w:p>
    <w:p w14:paraId="1501B271" w14:textId="015D7F3B" w:rsidR="00F603A6" w:rsidRDefault="00F603A6">
      <w:pPr>
        <w:pStyle w:val="TOC2"/>
        <w:rPr>
          <w:rFonts w:asciiTheme="minorHAnsi" w:eastAsiaTheme="minorEastAsia" w:hAnsiTheme="minorHAnsi" w:cstheme="minorBidi"/>
          <w:szCs w:val="22"/>
          <w:lang w:eastAsia="de-CH"/>
        </w:rPr>
      </w:pPr>
      <w:hyperlink w:anchor="_Toc68603266" w:history="1">
        <w:r w:rsidRPr="00765E88">
          <w:rPr>
            <w:rStyle w:val="Hyperlink"/>
          </w:rPr>
          <w:t>9.7</w:t>
        </w:r>
        <w:r>
          <w:rPr>
            <w:rFonts w:asciiTheme="minorHAnsi" w:eastAsiaTheme="minorEastAsia" w:hAnsiTheme="minorHAnsi" w:cstheme="minorBidi"/>
            <w:szCs w:val="22"/>
            <w:lang w:eastAsia="de-CH"/>
          </w:rPr>
          <w:tab/>
        </w:r>
        <w:r w:rsidRPr="00765E88">
          <w:rPr>
            <w:rStyle w:val="Hyperlink"/>
          </w:rPr>
          <w:t>Lösungen suchen</w:t>
        </w:r>
        <w:r>
          <w:rPr>
            <w:webHidden/>
          </w:rPr>
          <w:tab/>
        </w:r>
        <w:r>
          <w:rPr>
            <w:webHidden/>
          </w:rPr>
          <w:fldChar w:fldCharType="begin"/>
        </w:r>
        <w:r>
          <w:rPr>
            <w:webHidden/>
          </w:rPr>
          <w:instrText xml:space="preserve"> PAGEREF _Toc68603266 \h </w:instrText>
        </w:r>
        <w:r>
          <w:rPr>
            <w:webHidden/>
          </w:rPr>
        </w:r>
        <w:r>
          <w:rPr>
            <w:webHidden/>
          </w:rPr>
          <w:fldChar w:fldCharType="separate"/>
        </w:r>
        <w:r>
          <w:rPr>
            <w:webHidden/>
          </w:rPr>
          <w:t>21</w:t>
        </w:r>
        <w:r>
          <w:rPr>
            <w:webHidden/>
          </w:rPr>
          <w:fldChar w:fldCharType="end"/>
        </w:r>
      </w:hyperlink>
    </w:p>
    <w:p w14:paraId="7D275E52" w14:textId="3CF7E871" w:rsidR="00F603A6" w:rsidRDefault="00F603A6">
      <w:pPr>
        <w:pStyle w:val="TOC2"/>
        <w:rPr>
          <w:rFonts w:asciiTheme="minorHAnsi" w:eastAsiaTheme="minorEastAsia" w:hAnsiTheme="minorHAnsi" w:cstheme="minorBidi"/>
          <w:szCs w:val="22"/>
          <w:lang w:eastAsia="de-CH"/>
        </w:rPr>
      </w:pPr>
      <w:hyperlink w:anchor="_Toc68603267" w:history="1">
        <w:r w:rsidRPr="00765E88">
          <w:rPr>
            <w:rStyle w:val="Hyperlink"/>
          </w:rPr>
          <w:t>9.8</w:t>
        </w:r>
        <w:r>
          <w:rPr>
            <w:rFonts w:asciiTheme="minorHAnsi" w:eastAsiaTheme="minorEastAsia" w:hAnsiTheme="minorHAnsi" w:cstheme="minorBidi"/>
            <w:szCs w:val="22"/>
            <w:lang w:eastAsia="de-CH"/>
          </w:rPr>
          <w:tab/>
        </w:r>
        <w:r w:rsidRPr="00765E88">
          <w:rPr>
            <w:rStyle w:val="Hyperlink"/>
          </w:rPr>
          <w:t>Schutzbedarfsanalyse</w:t>
        </w:r>
        <w:r>
          <w:rPr>
            <w:webHidden/>
          </w:rPr>
          <w:tab/>
        </w:r>
        <w:r>
          <w:rPr>
            <w:webHidden/>
          </w:rPr>
          <w:fldChar w:fldCharType="begin"/>
        </w:r>
        <w:r>
          <w:rPr>
            <w:webHidden/>
          </w:rPr>
          <w:instrText xml:space="preserve"> PAGEREF _Toc68603267 \h </w:instrText>
        </w:r>
        <w:r>
          <w:rPr>
            <w:webHidden/>
          </w:rPr>
        </w:r>
        <w:r>
          <w:rPr>
            <w:webHidden/>
          </w:rPr>
          <w:fldChar w:fldCharType="separate"/>
        </w:r>
        <w:r>
          <w:rPr>
            <w:webHidden/>
          </w:rPr>
          <w:t>21</w:t>
        </w:r>
        <w:r>
          <w:rPr>
            <w:webHidden/>
          </w:rPr>
          <w:fldChar w:fldCharType="end"/>
        </w:r>
      </w:hyperlink>
    </w:p>
    <w:p w14:paraId="6A5A59FF" w14:textId="0CFE5A35" w:rsidR="00F603A6" w:rsidRDefault="00F603A6">
      <w:pPr>
        <w:pStyle w:val="TOC2"/>
        <w:rPr>
          <w:rFonts w:asciiTheme="minorHAnsi" w:eastAsiaTheme="minorEastAsia" w:hAnsiTheme="minorHAnsi" w:cstheme="minorBidi"/>
          <w:szCs w:val="22"/>
          <w:lang w:eastAsia="de-CH"/>
        </w:rPr>
      </w:pPr>
      <w:hyperlink w:anchor="_Toc68603268" w:history="1">
        <w:r w:rsidRPr="00765E88">
          <w:rPr>
            <w:rStyle w:val="Hyperlink"/>
          </w:rPr>
          <w:t>9.9</w:t>
        </w:r>
        <w:r>
          <w:rPr>
            <w:rFonts w:asciiTheme="minorHAnsi" w:eastAsiaTheme="minorEastAsia" w:hAnsiTheme="minorHAnsi" w:cstheme="minorBidi"/>
            <w:szCs w:val="22"/>
            <w:lang w:eastAsia="de-CH"/>
          </w:rPr>
          <w:tab/>
        </w:r>
        <w:r w:rsidRPr="00765E88">
          <w:rPr>
            <w:rStyle w:val="Hyperlink"/>
          </w:rPr>
          <w:t>Varianten</w:t>
        </w:r>
        <w:r>
          <w:rPr>
            <w:webHidden/>
          </w:rPr>
          <w:tab/>
        </w:r>
        <w:r>
          <w:rPr>
            <w:webHidden/>
          </w:rPr>
          <w:fldChar w:fldCharType="begin"/>
        </w:r>
        <w:r>
          <w:rPr>
            <w:webHidden/>
          </w:rPr>
          <w:instrText xml:space="preserve"> PAGEREF _Toc68603268 \h </w:instrText>
        </w:r>
        <w:r>
          <w:rPr>
            <w:webHidden/>
          </w:rPr>
        </w:r>
        <w:r>
          <w:rPr>
            <w:webHidden/>
          </w:rPr>
          <w:fldChar w:fldCharType="separate"/>
        </w:r>
        <w:r>
          <w:rPr>
            <w:webHidden/>
          </w:rPr>
          <w:t>22</w:t>
        </w:r>
        <w:r>
          <w:rPr>
            <w:webHidden/>
          </w:rPr>
          <w:fldChar w:fldCharType="end"/>
        </w:r>
      </w:hyperlink>
    </w:p>
    <w:p w14:paraId="273B8AF1" w14:textId="30F06394" w:rsidR="00F603A6" w:rsidRDefault="00F603A6">
      <w:pPr>
        <w:pStyle w:val="TOC2"/>
        <w:rPr>
          <w:rFonts w:asciiTheme="minorHAnsi" w:eastAsiaTheme="minorEastAsia" w:hAnsiTheme="minorHAnsi" w:cstheme="minorBidi"/>
          <w:szCs w:val="22"/>
          <w:lang w:eastAsia="de-CH"/>
        </w:rPr>
      </w:pPr>
      <w:hyperlink w:anchor="_Toc68603269" w:history="1">
        <w:r w:rsidRPr="00765E88">
          <w:rPr>
            <w:rStyle w:val="Hyperlink"/>
          </w:rPr>
          <w:t>9.10</w:t>
        </w:r>
        <w:r>
          <w:rPr>
            <w:rFonts w:asciiTheme="minorHAnsi" w:eastAsiaTheme="minorEastAsia" w:hAnsiTheme="minorHAnsi" w:cstheme="minorBidi"/>
            <w:szCs w:val="22"/>
            <w:lang w:eastAsia="de-CH"/>
          </w:rPr>
          <w:tab/>
        </w:r>
        <w:r w:rsidRPr="00765E88">
          <w:rPr>
            <w:rStyle w:val="Hyperlink"/>
          </w:rPr>
          <w:t>Variantenentscheid</w:t>
        </w:r>
        <w:r>
          <w:rPr>
            <w:webHidden/>
          </w:rPr>
          <w:tab/>
        </w:r>
        <w:r>
          <w:rPr>
            <w:webHidden/>
          </w:rPr>
          <w:fldChar w:fldCharType="begin"/>
        </w:r>
        <w:r>
          <w:rPr>
            <w:webHidden/>
          </w:rPr>
          <w:instrText xml:space="preserve"> PAGEREF _Toc68603269 \h </w:instrText>
        </w:r>
        <w:r>
          <w:rPr>
            <w:webHidden/>
          </w:rPr>
        </w:r>
        <w:r>
          <w:rPr>
            <w:webHidden/>
          </w:rPr>
          <w:fldChar w:fldCharType="separate"/>
        </w:r>
        <w:r>
          <w:rPr>
            <w:webHidden/>
          </w:rPr>
          <w:t>22</w:t>
        </w:r>
        <w:r>
          <w:rPr>
            <w:webHidden/>
          </w:rPr>
          <w:fldChar w:fldCharType="end"/>
        </w:r>
      </w:hyperlink>
    </w:p>
    <w:p w14:paraId="324E0A55" w14:textId="6CE2D58B"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70" w:history="1">
        <w:r w:rsidRPr="00765E88">
          <w:rPr>
            <w:rStyle w:val="Hyperlink"/>
            <w:noProof/>
          </w:rPr>
          <w:t>9.10.1</w:t>
        </w:r>
        <w:r>
          <w:rPr>
            <w:rFonts w:asciiTheme="minorHAnsi" w:eastAsiaTheme="minorEastAsia" w:hAnsiTheme="minorHAnsi"/>
            <w:noProof/>
            <w:lang w:eastAsia="de-CH"/>
          </w:rPr>
          <w:tab/>
        </w:r>
        <w:r w:rsidRPr="00765E88">
          <w:rPr>
            <w:rStyle w:val="Hyperlink"/>
            <w:noProof/>
          </w:rPr>
          <w:t>Begründung</w:t>
        </w:r>
        <w:r>
          <w:rPr>
            <w:noProof/>
            <w:webHidden/>
          </w:rPr>
          <w:tab/>
        </w:r>
        <w:r>
          <w:rPr>
            <w:noProof/>
            <w:webHidden/>
          </w:rPr>
          <w:fldChar w:fldCharType="begin"/>
        </w:r>
        <w:r>
          <w:rPr>
            <w:noProof/>
            <w:webHidden/>
          </w:rPr>
          <w:instrText xml:space="preserve"> PAGEREF _Toc68603270 \h </w:instrText>
        </w:r>
        <w:r>
          <w:rPr>
            <w:noProof/>
            <w:webHidden/>
          </w:rPr>
        </w:r>
        <w:r>
          <w:rPr>
            <w:noProof/>
            <w:webHidden/>
          </w:rPr>
          <w:fldChar w:fldCharType="separate"/>
        </w:r>
        <w:r>
          <w:rPr>
            <w:noProof/>
            <w:webHidden/>
          </w:rPr>
          <w:t>22</w:t>
        </w:r>
        <w:r>
          <w:rPr>
            <w:noProof/>
            <w:webHidden/>
          </w:rPr>
          <w:fldChar w:fldCharType="end"/>
        </w:r>
      </w:hyperlink>
    </w:p>
    <w:p w14:paraId="76EF1CFE" w14:textId="36C73C90" w:rsidR="00F603A6" w:rsidRDefault="00F603A6">
      <w:pPr>
        <w:pStyle w:val="TOC1"/>
        <w:rPr>
          <w:rFonts w:asciiTheme="minorHAnsi" w:eastAsiaTheme="minorEastAsia" w:hAnsiTheme="minorHAnsi" w:cstheme="minorBidi"/>
          <w:b w:val="0"/>
          <w:bCs w:val="0"/>
          <w:noProof/>
          <w:szCs w:val="22"/>
          <w:lang w:eastAsia="de-CH"/>
        </w:rPr>
      </w:pPr>
      <w:hyperlink w:anchor="_Toc68603271" w:history="1">
        <w:r w:rsidRPr="00765E88">
          <w:rPr>
            <w:rStyle w:val="Hyperlink"/>
            <w:noProof/>
          </w:rPr>
          <w:t>10.</w:t>
        </w:r>
        <w:r>
          <w:rPr>
            <w:rFonts w:asciiTheme="minorHAnsi" w:eastAsiaTheme="minorEastAsia" w:hAnsiTheme="minorHAnsi" w:cstheme="minorBidi"/>
            <w:b w:val="0"/>
            <w:bCs w:val="0"/>
            <w:noProof/>
            <w:szCs w:val="22"/>
            <w:lang w:eastAsia="de-CH"/>
          </w:rPr>
          <w:tab/>
        </w:r>
        <w:r w:rsidRPr="00765E88">
          <w:rPr>
            <w:rStyle w:val="Hyperlink"/>
            <w:noProof/>
          </w:rPr>
          <w:t>Konzept</w:t>
        </w:r>
        <w:r>
          <w:rPr>
            <w:noProof/>
            <w:webHidden/>
          </w:rPr>
          <w:tab/>
        </w:r>
        <w:r>
          <w:rPr>
            <w:noProof/>
            <w:webHidden/>
          </w:rPr>
          <w:fldChar w:fldCharType="begin"/>
        </w:r>
        <w:r>
          <w:rPr>
            <w:noProof/>
            <w:webHidden/>
          </w:rPr>
          <w:instrText xml:space="preserve"> PAGEREF _Toc68603271 \h </w:instrText>
        </w:r>
        <w:r>
          <w:rPr>
            <w:noProof/>
            <w:webHidden/>
          </w:rPr>
        </w:r>
        <w:r>
          <w:rPr>
            <w:noProof/>
            <w:webHidden/>
          </w:rPr>
          <w:fldChar w:fldCharType="separate"/>
        </w:r>
        <w:r>
          <w:rPr>
            <w:noProof/>
            <w:webHidden/>
          </w:rPr>
          <w:t>23</w:t>
        </w:r>
        <w:r>
          <w:rPr>
            <w:noProof/>
            <w:webHidden/>
          </w:rPr>
          <w:fldChar w:fldCharType="end"/>
        </w:r>
      </w:hyperlink>
    </w:p>
    <w:p w14:paraId="4E382C5E" w14:textId="3B2FD30E" w:rsidR="00F603A6" w:rsidRDefault="00F603A6">
      <w:pPr>
        <w:pStyle w:val="TOC2"/>
        <w:rPr>
          <w:rFonts w:asciiTheme="minorHAnsi" w:eastAsiaTheme="minorEastAsia" w:hAnsiTheme="minorHAnsi" w:cstheme="minorBidi"/>
          <w:szCs w:val="22"/>
          <w:lang w:eastAsia="de-CH"/>
        </w:rPr>
      </w:pPr>
      <w:hyperlink w:anchor="_Toc68603272" w:history="1">
        <w:r w:rsidRPr="00765E88">
          <w:rPr>
            <w:rStyle w:val="Hyperlink"/>
          </w:rPr>
          <w:t>10.1</w:t>
        </w:r>
        <w:r>
          <w:rPr>
            <w:rFonts w:asciiTheme="minorHAnsi" w:eastAsiaTheme="minorEastAsia" w:hAnsiTheme="minorHAnsi" w:cstheme="minorBidi"/>
            <w:szCs w:val="22"/>
            <w:lang w:eastAsia="de-CH"/>
          </w:rPr>
          <w:tab/>
        </w:r>
        <w:r w:rsidRPr="00765E88">
          <w:rPr>
            <w:rStyle w:val="Hyperlink"/>
          </w:rPr>
          <w:t>Konzept entwickeln</w:t>
        </w:r>
        <w:r>
          <w:rPr>
            <w:webHidden/>
          </w:rPr>
          <w:tab/>
        </w:r>
        <w:r>
          <w:rPr>
            <w:webHidden/>
          </w:rPr>
          <w:fldChar w:fldCharType="begin"/>
        </w:r>
        <w:r>
          <w:rPr>
            <w:webHidden/>
          </w:rPr>
          <w:instrText xml:space="preserve"> PAGEREF _Toc68603272 \h </w:instrText>
        </w:r>
        <w:r>
          <w:rPr>
            <w:webHidden/>
          </w:rPr>
        </w:r>
        <w:r>
          <w:rPr>
            <w:webHidden/>
          </w:rPr>
          <w:fldChar w:fldCharType="separate"/>
        </w:r>
        <w:r>
          <w:rPr>
            <w:webHidden/>
          </w:rPr>
          <w:t>23</w:t>
        </w:r>
        <w:r>
          <w:rPr>
            <w:webHidden/>
          </w:rPr>
          <w:fldChar w:fldCharType="end"/>
        </w:r>
      </w:hyperlink>
    </w:p>
    <w:p w14:paraId="5C0AE1CC" w14:textId="5957EA7F" w:rsidR="00F603A6" w:rsidRDefault="00F603A6">
      <w:pPr>
        <w:pStyle w:val="TOC2"/>
        <w:rPr>
          <w:rFonts w:asciiTheme="minorHAnsi" w:eastAsiaTheme="minorEastAsia" w:hAnsiTheme="minorHAnsi" w:cstheme="minorBidi"/>
          <w:szCs w:val="22"/>
          <w:lang w:eastAsia="de-CH"/>
        </w:rPr>
      </w:pPr>
      <w:hyperlink w:anchor="_Toc68603273" w:history="1">
        <w:r w:rsidRPr="00765E88">
          <w:rPr>
            <w:rStyle w:val="Hyperlink"/>
          </w:rPr>
          <w:t>10.2</w:t>
        </w:r>
        <w:r>
          <w:rPr>
            <w:rFonts w:asciiTheme="minorHAnsi" w:eastAsiaTheme="minorEastAsia" w:hAnsiTheme="minorHAnsi" w:cstheme="minorBidi"/>
            <w:szCs w:val="22"/>
            <w:lang w:eastAsia="de-CH"/>
          </w:rPr>
          <w:tab/>
        </w:r>
        <w:r w:rsidRPr="00765E88">
          <w:rPr>
            <w:rStyle w:val="Hyperlink"/>
          </w:rPr>
          <w:t>Testkonzept</w:t>
        </w:r>
        <w:r>
          <w:rPr>
            <w:webHidden/>
          </w:rPr>
          <w:tab/>
        </w:r>
        <w:r>
          <w:rPr>
            <w:webHidden/>
          </w:rPr>
          <w:fldChar w:fldCharType="begin"/>
        </w:r>
        <w:r>
          <w:rPr>
            <w:webHidden/>
          </w:rPr>
          <w:instrText xml:space="preserve"> PAGEREF _Toc68603273 \h </w:instrText>
        </w:r>
        <w:r>
          <w:rPr>
            <w:webHidden/>
          </w:rPr>
        </w:r>
        <w:r>
          <w:rPr>
            <w:webHidden/>
          </w:rPr>
          <w:fldChar w:fldCharType="separate"/>
        </w:r>
        <w:r>
          <w:rPr>
            <w:webHidden/>
          </w:rPr>
          <w:t>24</w:t>
        </w:r>
        <w:r>
          <w:rPr>
            <w:webHidden/>
          </w:rPr>
          <w:fldChar w:fldCharType="end"/>
        </w:r>
      </w:hyperlink>
    </w:p>
    <w:p w14:paraId="28852C2C" w14:textId="38E738A5" w:rsidR="00F603A6" w:rsidRDefault="00F603A6">
      <w:pPr>
        <w:pStyle w:val="TOC1"/>
        <w:rPr>
          <w:rFonts w:asciiTheme="minorHAnsi" w:eastAsiaTheme="minorEastAsia" w:hAnsiTheme="minorHAnsi" w:cstheme="minorBidi"/>
          <w:b w:val="0"/>
          <w:bCs w:val="0"/>
          <w:noProof/>
          <w:szCs w:val="22"/>
          <w:lang w:eastAsia="de-CH"/>
        </w:rPr>
      </w:pPr>
      <w:hyperlink w:anchor="_Toc68603274" w:history="1">
        <w:r w:rsidRPr="00765E88">
          <w:rPr>
            <w:rStyle w:val="Hyperlink"/>
            <w:noProof/>
          </w:rPr>
          <w:t>11.</w:t>
        </w:r>
        <w:r>
          <w:rPr>
            <w:rFonts w:asciiTheme="minorHAnsi" w:eastAsiaTheme="minorEastAsia" w:hAnsiTheme="minorHAnsi" w:cstheme="minorBidi"/>
            <w:b w:val="0"/>
            <w:bCs w:val="0"/>
            <w:noProof/>
            <w:szCs w:val="22"/>
            <w:lang w:eastAsia="de-CH"/>
          </w:rPr>
          <w:tab/>
        </w:r>
        <w:r w:rsidRPr="00765E88">
          <w:rPr>
            <w:rStyle w:val="Hyperlink"/>
            <w:noProof/>
          </w:rPr>
          <w:t>Realisierung</w:t>
        </w:r>
        <w:r>
          <w:rPr>
            <w:noProof/>
            <w:webHidden/>
          </w:rPr>
          <w:tab/>
        </w:r>
        <w:r>
          <w:rPr>
            <w:noProof/>
            <w:webHidden/>
          </w:rPr>
          <w:fldChar w:fldCharType="begin"/>
        </w:r>
        <w:r>
          <w:rPr>
            <w:noProof/>
            <w:webHidden/>
          </w:rPr>
          <w:instrText xml:space="preserve"> PAGEREF _Toc68603274 \h </w:instrText>
        </w:r>
        <w:r>
          <w:rPr>
            <w:noProof/>
            <w:webHidden/>
          </w:rPr>
        </w:r>
        <w:r>
          <w:rPr>
            <w:noProof/>
            <w:webHidden/>
          </w:rPr>
          <w:fldChar w:fldCharType="separate"/>
        </w:r>
        <w:r>
          <w:rPr>
            <w:noProof/>
            <w:webHidden/>
          </w:rPr>
          <w:t>25</w:t>
        </w:r>
        <w:r>
          <w:rPr>
            <w:noProof/>
            <w:webHidden/>
          </w:rPr>
          <w:fldChar w:fldCharType="end"/>
        </w:r>
      </w:hyperlink>
    </w:p>
    <w:p w14:paraId="17FC5E64" w14:textId="7192141F" w:rsidR="00F603A6" w:rsidRDefault="00F603A6">
      <w:pPr>
        <w:pStyle w:val="TOC2"/>
        <w:rPr>
          <w:rFonts w:asciiTheme="minorHAnsi" w:eastAsiaTheme="minorEastAsia" w:hAnsiTheme="minorHAnsi" w:cstheme="minorBidi"/>
          <w:szCs w:val="22"/>
          <w:lang w:eastAsia="de-CH"/>
        </w:rPr>
      </w:pPr>
      <w:hyperlink w:anchor="_Toc68603275" w:history="1">
        <w:r w:rsidRPr="00765E88">
          <w:rPr>
            <w:rStyle w:val="Hyperlink"/>
          </w:rPr>
          <w:t>11.1</w:t>
        </w:r>
        <w:r>
          <w:rPr>
            <w:rFonts w:asciiTheme="minorHAnsi" w:eastAsiaTheme="minorEastAsia" w:hAnsiTheme="minorHAnsi" w:cstheme="minorBidi"/>
            <w:szCs w:val="22"/>
            <w:lang w:eastAsia="de-CH"/>
          </w:rPr>
          <w:tab/>
        </w:r>
        <w:r w:rsidRPr="00765E88">
          <w:rPr>
            <w:rStyle w:val="Hyperlink"/>
          </w:rPr>
          <w:t>System erstellen</w:t>
        </w:r>
        <w:r>
          <w:rPr>
            <w:webHidden/>
          </w:rPr>
          <w:tab/>
        </w:r>
        <w:r>
          <w:rPr>
            <w:webHidden/>
          </w:rPr>
          <w:fldChar w:fldCharType="begin"/>
        </w:r>
        <w:r>
          <w:rPr>
            <w:webHidden/>
          </w:rPr>
          <w:instrText xml:space="preserve"> PAGEREF _Toc68603275 \h </w:instrText>
        </w:r>
        <w:r>
          <w:rPr>
            <w:webHidden/>
          </w:rPr>
        </w:r>
        <w:r>
          <w:rPr>
            <w:webHidden/>
          </w:rPr>
          <w:fldChar w:fldCharType="separate"/>
        </w:r>
        <w:r>
          <w:rPr>
            <w:webHidden/>
          </w:rPr>
          <w:t>25</w:t>
        </w:r>
        <w:r>
          <w:rPr>
            <w:webHidden/>
          </w:rPr>
          <w:fldChar w:fldCharType="end"/>
        </w:r>
      </w:hyperlink>
    </w:p>
    <w:p w14:paraId="47BDE3F7" w14:textId="31CF6A12" w:rsidR="00F603A6" w:rsidRDefault="00F603A6">
      <w:pPr>
        <w:pStyle w:val="TOC2"/>
        <w:rPr>
          <w:rFonts w:asciiTheme="minorHAnsi" w:eastAsiaTheme="minorEastAsia" w:hAnsiTheme="minorHAnsi" w:cstheme="minorBidi"/>
          <w:szCs w:val="22"/>
          <w:lang w:eastAsia="de-CH"/>
        </w:rPr>
      </w:pPr>
      <w:hyperlink w:anchor="_Toc68603276" w:history="1">
        <w:r w:rsidRPr="00765E88">
          <w:rPr>
            <w:rStyle w:val="Hyperlink"/>
          </w:rPr>
          <w:t>11.2</w:t>
        </w:r>
        <w:r>
          <w:rPr>
            <w:rFonts w:asciiTheme="minorHAnsi" w:eastAsiaTheme="minorEastAsia" w:hAnsiTheme="minorHAnsi" w:cstheme="minorBidi"/>
            <w:szCs w:val="22"/>
            <w:lang w:eastAsia="de-CH"/>
          </w:rPr>
          <w:tab/>
        </w:r>
        <w:r w:rsidRPr="00765E88">
          <w:rPr>
            <w:rStyle w:val="Hyperlink"/>
          </w:rPr>
          <w:t>Testprotokoll</w:t>
        </w:r>
        <w:r>
          <w:rPr>
            <w:webHidden/>
          </w:rPr>
          <w:tab/>
        </w:r>
        <w:r>
          <w:rPr>
            <w:webHidden/>
          </w:rPr>
          <w:fldChar w:fldCharType="begin"/>
        </w:r>
        <w:r>
          <w:rPr>
            <w:webHidden/>
          </w:rPr>
          <w:instrText xml:space="preserve"> PAGEREF _Toc68603276 \h </w:instrText>
        </w:r>
        <w:r>
          <w:rPr>
            <w:webHidden/>
          </w:rPr>
        </w:r>
        <w:r>
          <w:rPr>
            <w:webHidden/>
          </w:rPr>
          <w:fldChar w:fldCharType="separate"/>
        </w:r>
        <w:r>
          <w:rPr>
            <w:webHidden/>
          </w:rPr>
          <w:t>26</w:t>
        </w:r>
        <w:r>
          <w:rPr>
            <w:webHidden/>
          </w:rPr>
          <w:fldChar w:fldCharType="end"/>
        </w:r>
      </w:hyperlink>
    </w:p>
    <w:p w14:paraId="5ADF5910" w14:textId="1735C91D"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77" w:history="1">
        <w:r w:rsidRPr="00765E88">
          <w:rPr>
            <w:rStyle w:val="Hyperlink"/>
            <w:noProof/>
          </w:rPr>
          <w:t>11.2.1</w:t>
        </w:r>
        <w:r>
          <w:rPr>
            <w:rFonts w:asciiTheme="minorHAnsi" w:eastAsiaTheme="minorEastAsia" w:hAnsiTheme="minorHAnsi"/>
            <w:noProof/>
            <w:lang w:eastAsia="de-CH"/>
          </w:rPr>
          <w:tab/>
        </w:r>
        <w:r w:rsidRPr="00765E88">
          <w:rPr>
            <w:rStyle w:val="Hyperlink"/>
            <w:noProof/>
          </w:rPr>
          <w:t>Testfall</w:t>
        </w:r>
        <w:r>
          <w:rPr>
            <w:noProof/>
            <w:webHidden/>
          </w:rPr>
          <w:tab/>
        </w:r>
        <w:r>
          <w:rPr>
            <w:noProof/>
            <w:webHidden/>
          </w:rPr>
          <w:fldChar w:fldCharType="begin"/>
        </w:r>
        <w:r>
          <w:rPr>
            <w:noProof/>
            <w:webHidden/>
          </w:rPr>
          <w:instrText xml:space="preserve"> PAGEREF _Toc68603277 \h </w:instrText>
        </w:r>
        <w:r>
          <w:rPr>
            <w:noProof/>
            <w:webHidden/>
          </w:rPr>
        </w:r>
        <w:r>
          <w:rPr>
            <w:noProof/>
            <w:webHidden/>
          </w:rPr>
          <w:fldChar w:fldCharType="separate"/>
        </w:r>
        <w:r>
          <w:rPr>
            <w:noProof/>
            <w:webHidden/>
          </w:rPr>
          <w:t>26</w:t>
        </w:r>
        <w:r>
          <w:rPr>
            <w:noProof/>
            <w:webHidden/>
          </w:rPr>
          <w:fldChar w:fldCharType="end"/>
        </w:r>
      </w:hyperlink>
    </w:p>
    <w:p w14:paraId="4568AEF4" w14:textId="18938D06"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78" w:history="1">
        <w:r w:rsidRPr="00765E88">
          <w:rPr>
            <w:rStyle w:val="Hyperlink"/>
            <w:noProof/>
          </w:rPr>
          <w:t>11.2.2</w:t>
        </w:r>
        <w:r>
          <w:rPr>
            <w:rFonts w:asciiTheme="minorHAnsi" w:eastAsiaTheme="minorEastAsia" w:hAnsiTheme="minorHAnsi"/>
            <w:noProof/>
            <w:lang w:eastAsia="de-CH"/>
          </w:rPr>
          <w:tab/>
        </w:r>
        <w:r w:rsidRPr="00765E88">
          <w:rPr>
            <w:rStyle w:val="Hyperlink"/>
            <w:noProof/>
          </w:rPr>
          <w:t>Testdurchführung und Testergebnis</w:t>
        </w:r>
        <w:r>
          <w:rPr>
            <w:noProof/>
            <w:webHidden/>
          </w:rPr>
          <w:tab/>
        </w:r>
        <w:r>
          <w:rPr>
            <w:noProof/>
            <w:webHidden/>
          </w:rPr>
          <w:fldChar w:fldCharType="begin"/>
        </w:r>
        <w:r>
          <w:rPr>
            <w:noProof/>
            <w:webHidden/>
          </w:rPr>
          <w:instrText xml:space="preserve"> PAGEREF _Toc68603278 \h </w:instrText>
        </w:r>
        <w:r>
          <w:rPr>
            <w:noProof/>
            <w:webHidden/>
          </w:rPr>
        </w:r>
        <w:r>
          <w:rPr>
            <w:noProof/>
            <w:webHidden/>
          </w:rPr>
          <w:fldChar w:fldCharType="separate"/>
        </w:r>
        <w:r>
          <w:rPr>
            <w:noProof/>
            <w:webHidden/>
          </w:rPr>
          <w:t>26</w:t>
        </w:r>
        <w:r>
          <w:rPr>
            <w:noProof/>
            <w:webHidden/>
          </w:rPr>
          <w:fldChar w:fldCharType="end"/>
        </w:r>
      </w:hyperlink>
    </w:p>
    <w:p w14:paraId="5C0C8EF2" w14:textId="2244393C"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79" w:history="1">
        <w:r w:rsidRPr="00765E88">
          <w:rPr>
            <w:rStyle w:val="Hyperlink"/>
            <w:noProof/>
          </w:rPr>
          <w:t>11.2.3</w:t>
        </w:r>
        <w:r>
          <w:rPr>
            <w:rFonts w:asciiTheme="minorHAnsi" w:eastAsiaTheme="minorEastAsia" w:hAnsiTheme="minorHAnsi"/>
            <w:noProof/>
            <w:lang w:eastAsia="de-CH"/>
          </w:rPr>
          <w:tab/>
        </w:r>
        <w:r w:rsidRPr="00765E88">
          <w:rPr>
            <w:rStyle w:val="Hyperlink"/>
            <w:noProof/>
          </w:rPr>
          <w:t>Testwürdigung</w:t>
        </w:r>
        <w:r>
          <w:rPr>
            <w:noProof/>
            <w:webHidden/>
          </w:rPr>
          <w:tab/>
        </w:r>
        <w:r>
          <w:rPr>
            <w:noProof/>
            <w:webHidden/>
          </w:rPr>
          <w:fldChar w:fldCharType="begin"/>
        </w:r>
        <w:r>
          <w:rPr>
            <w:noProof/>
            <w:webHidden/>
          </w:rPr>
          <w:instrText xml:space="preserve"> PAGEREF _Toc68603279 \h </w:instrText>
        </w:r>
        <w:r>
          <w:rPr>
            <w:noProof/>
            <w:webHidden/>
          </w:rPr>
        </w:r>
        <w:r>
          <w:rPr>
            <w:noProof/>
            <w:webHidden/>
          </w:rPr>
          <w:fldChar w:fldCharType="separate"/>
        </w:r>
        <w:r>
          <w:rPr>
            <w:noProof/>
            <w:webHidden/>
          </w:rPr>
          <w:t>27</w:t>
        </w:r>
        <w:r>
          <w:rPr>
            <w:noProof/>
            <w:webHidden/>
          </w:rPr>
          <w:fldChar w:fldCharType="end"/>
        </w:r>
      </w:hyperlink>
    </w:p>
    <w:p w14:paraId="68D4BE9E" w14:textId="30268876"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80" w:history="1">
        <w:r w:rsidRPr="00765E88">
          <w:rPr>
            <w:rStyle w:val="Hyperlink"/>
            <w:noProof/>
          </w:rPr>
          <w:t>11.2.4</w:t>
        </w:r>
        <w:r>
          <w:rPr>
            <w:rFonts w:asciiTheme="minorHAnsi" w:eastAsiaTheme="minorEastAsia" w:hAnsiTheme="minorHAnsi"/>
            <w:noProof/>
            <w:lang w:eastAsia="de-CH"/>
          </w:rPr>
          <w:tab/>
        </w:r>
        <w:r w:rsidRPr="00765E88">
          <w:rPr>
            <w:rStyle w:val="Hyperlink"/>
            <w:noProof/>
          </w:rPr>
          <w:t>Testfazit</w:t>
        </w:r>
        <w:r>
          <w:rPr>
            <w:noProof/>
            <w:webHidden/>
          </w:rPr>
          <w:tab/>
        </w:r>
        <w:r>
          <w:rPr>
            <w:noProof/>
            <w:webHidden/>
          </w:rPr>
          <w:fldChar w:fldCharType="begin"/>
        </w:r>
        <w:r>
          <w:rPr>
            <w:noProof/>
            <w:webHidden/>
          </w:rPr>
          <w:instrText xml:space="preserve"> PAGEREF _Toc68603280 \h </w:instrText>
        </w:r>
        <w:r>
          <w:rPr>
            <w:noProof/>
            <w:webHidden/>
          </w:rPr>
        </w:r>
        <w:r>
          <w:rPr>
            <w:noProof/>
            <w:webHidden/>
          </w:rPr>
          <w:fldChar w:fldCharType="separate"/>
        </w:r>
        <w:r>
          <w:rPr>
            <w:noProof/>
            <w:webHidden/>
          </w:rPr>
          <w:t>27</w:t>
        </w:r>
        <w:r>
          <w:rPr>
            <w:noProof/>
            <w:webHidden/>
          </w:rPr>
          <w:fldChar w:fldCharType="end"/>
        </w:r>
      </w:hyperlink>
    </w:p>
    <w:p w14:paraId="44A19208" w14:textId="78C16768" w:rsidR="00F603A6" w:rsidRDefault="00F603A6">
      <w:pPr>
        <w:pStyle w:val="TOC3"/>
        <w:tabs>
          <w:tab w:val="left" w:pos="1320"/>
          <w:tab w:val="right" w:leader="dot" w:pos="9061"/>
        </w:tabs>
        <w:rPr>
          <w:rFonts w:asciiTheme="minorHAnsi" w:eastAsiaTheme="minorEastAsia" w:hAnsiTheme="minorHAnsi"/>
          <w:noProof/>
          <w:lang w:eastAsia="de-CH"/>
        </w:rPr>
      </w:pPr>
      <w:hyperlink w:anchor="_Toc68603281" w:history="1">
        <w:r w:rsidRPr="00765E88">
          <w:rPr>
            <w:rStyle w:val="Hyperlink"/>
            <w:noProof/>
          </w:rPr>
          <w:t>11.2.5</w:t>
        </w:r>
        <w:r>
          <w:rPr>
            <w:rFonts w:asciiTheme="minorHAnsi" w:eastAsiaTheme="minorEastAsia" w:hAnsiTheme="minorHAnsi"/>
            <w:noProof/>
            <w:lang w:eastAsia="de-CH"/>
          </w:rPr>
          <w:tab/>
        </w:r>
        <w:r w:rsidRPr="00765E88">
          <w:rPr>
            <w:rStyle w:val="Hyperlink"/>
            <w:noProof/>
          </w:rPr>
          <w:t>Weiteres Vorgehen</w:t>
        </w:r>
        <w:r>
          <w:rPr>
            <w:noProof/>
            <w:webHidden/>
          </w:rPr>
          <w:tab/>
        </w:r>
        <w:r>
          <w:rPr>
            <w:noProof/>
            <w:webHidden/>
          </w:rPr>
          <w:fldChar w:fldCharType="begin"/>
        </w:r>
        <w:r>
          <w:rPr>
            <w:noProof/>
            <w:webHidden/>
          </w:rPr>
          <w:instrText xml:space="preserve"> PAGEREF _Toc68603281 \h </w:instrText>
        </w:r>
        <w:r>
          <w:rPr>
            <w:noProof/>
            <w:webHidden/>
          </w:rPr>
        </w:r>
        <w:r>
          <w:rPr>
            <w:noProof/>
            <w:webHidden/>
          </w:rPr>
          <w:fldChar w:fldCharType="separate"/>
        </w:r>
        <w:r>
          <w:rPr>
            <w:noProof/>
            <w:webHidden/>
          </w:rPr>
          <w:t>27</w:t>
        </w:r>
        <w:r>
          <w:rPr>
            <w:noProof/>
            <w:webHidden/>
          </w:rPr>
          <w:fldChar w:fldCharType="end"/>
        </w:r>
      </w:hyperlink>
    </w:p>
    <w:p w14:paraId="056C268F" w14:textId="548016FD" w:rsidR="00F603A6" w:rsidRDefault="00F603A6">
      <w:pPr>
        <w:pStyle w:val="TOC2"/>
        <w:rPr>
          <w:rFonts w:asciiTheme="minorHAnsi" w:eastAsiaTheme="minorEastAsia" w:hAnsiTheme="minorHAnsi" w:cstheme="minorBidi"/>
          <w:szCs w:val="22"/>
          <w:lang w:eastAsia="de-CH"/>
        </w:rPr>
      </w:pPr>
      <w:hyperlink w:anchor="_Toc68603282" w:history="1">
        <w:r w:rsidRPr="00765E88">
          <w:rPr>
            <w:rStyle w:val="Hyperlink"/>
          </w:rPr>
          <w:t>11.3</w:t>
        </w:r>
        <w:r>
          <w:rPr>
            <w:rFonts w:asciiTheme="minorHAnsi" w:eastAsiaTheme="minorEastAsia" w:hAnsiTheme="minorHAnsi" w:cstheme="minorBidi"/>
            <w:szCs w:val="22"/>
            <w:lang w:eastAsia="de-CH"/>
          </w:rPr>
          <w:tab/>
        </w:r>
        <w:r w:rsidRPr="00765E88">
          <w:rPr>
            <w:rStyle w:val="Hyperlink"/>
          </w:rPr>
          <w:t>Einführung vorbereiten</w:t>
        </w:r>
        <w:r>
          <w:rPr>
            <w:webHidden/>
          </w:rPr>
          <w:tab/>
        </w:r>
        <w:r>
          <w:rPr>
            <w:webHidden/>
          </w:rPr>
          <w:fldChar w:fldCharType="begin"/>
        </w:r>
        <w:r>
          <w:rPr>
            <w:webHidden/>
          </w:rPr>
          <w:instrText xml:space="preserve"> PAGEREF _Toc68603282 \h </w:instrText>
        </w:r>
        <w:r>
          <w:rPr>
            <w:webHidden/>
          </w:rPr>
        </w:r>
        <w:r>
          <w:rPr>
            <w:webHidden/>
          </w:rPr>
          <w:fldChar w:fldCharType="separate"/>
        </w:r>
        <w:r>
          <w:rPr>
            <w:webHidden/>
          </w:rPr>
          <w:t>28</w:t>
        </w:r>
        <w:r>
          <w:rPr>
            <w:webHidden/>
          </w:rPr>
          <w:fldChar w:fldCharType="end"/>
        </w:r>
      </w:hyperlink>
    </w:p>
    <w:p w14:paraId="210FF3C6" w14:textId="1F8EC4EC" w:rsidR="00F603A6" w:rsidRDefault="00F603A6">
      <w:pPr>
        <w:pStyle w:val="TOC2"/>
        <w:rPr>
          <w:rFonts w:asciiTheme="minorHAnsi" w:eastAsiaTheme="minorEastAsia" w:hAnsiTheme="minorHAnsi" w:cstheme="minorBidi"/>
          <w:szCs w:val="22"/>
          <w:lang w:eastAsia="de-CH"/>
        </w:rPr>
      </w:pPr>
      <w:hyperlink w:anchor="_Toc68603283" w:history="1">
        <w:r w:rsidRPr="00765E88">
          <w:rPr>
            <w:rStyle w:val="Hyperlink"/>
          </w:rPr>
          <w:t>11.4</w:t>
        </w:r>
        <w:r>
          <w:rPr>
            <w:rFonts w:asciiTheme="minorHAnsi" w:eastAsiaTheme="minorEastAsia" w:hAnsiTheme="minorHAnsi" w:cstheme="minorBidi"/>
            <w:szCs w:val="22"/>
            <w:lang w:eastAsia="de-CH"/>
          </w:rPr>
          <w:tab/>
        </w:r>
        <w:r w:rsidRPr="00765E88">
          <w:rPr>
            <w:rStyle w:val="Hyperlink"/>
          </w:rPr>
          <w:t>Schutzmassnahmen umsetzen</w:t>
        </w:r>
        <w:r>
          <w:rPr>
            <w:webHidden/>
          </w:rPr>
          <w:tab/>
        </w:r>
        <w:r>
          <w:rPr>
            <w:webHidden/>
          </w:rPr>
          <w:fldChar w:fldCharType="begin"/>
        </w:r>
        <w:r>
          <w:rPr>
            <w:webHidden/>
          </w:rPr>
          <w:instrText xml:space="preserve"> PAGEREF _Toc68603283 \h </w:instrText>
        </w:r>
        <w:r>
          <w:rPr>
            <w:webHidden/>
          </w:rPr>
        </w:r>
        <w:r>
          <w:rPr>
            <w:webHidden/>
          </w:rPr>
          <w:fldChar w:fldCharType="separate"/>
        </w:r>
        <w:r>
          <w:rPr>
            <w:webHidden/>
          </w:rPr>
          <w:t>28</w:t>
        </w:r>
        <w:r>
          <w:rPr>
            <w:webHidden/>
          </w:rPr>
          <w:fldChar w:fldCharType="end"/>
        </w:r>
      </w:hyperlink>
    </w:p>
    <w:p w14:paraId="7C07B2C4" w14:textId="345B3943" w:rsidR="00F603A6" w:rsidRDefault="00F603A6">
      <w:pPr>
        <w:pStyle w:val="TOC1"/>
        <w:rPr>
          <w:rFonts w:asciiTheme="minorHAnsi" w:eastAsiaTheme="minorEastAsia" w:hAnsiTheme="minorHAnsi" w:cstheme="minorBidi"/>
          <w:b w:val="0"/>
          <w:bCs w:val="0"/>
          <w:noProof/>
          <w:szCs w:val="22"/>
          <w:lang w:eastAsia="de-CH"/>
        </w:rPr>
      </w:pPr>
      <w:hyperlink w:anchor="_Toc68603284" w:history="1">
        <w:r w:rsidRPr="00765E88">
          <w:rPr>
            <w:rStyle w:val="Hyperlink"/>
            <w:noProof/>
          </w:rPr>
          <w:t>12.</w:t>
        </w:r>
        <w:r>
          <w:rPr>
            <w:rFonts w:asciiTheme="minorHAnsi" w:eastAsiaTheme="minorEastAsia" w:hAnsiTheme="minorHAnsi" w:cstheme="minorBidi"/>
            <w:b w:val="0"/>
            <w:bCs w:val="0"/>
            <w:noProof/>
            <w:szCs w:val="22"/>
            <w:lang w:eastAsia="de-CH"/>
          </w:rPr>
          <w:tab/>
        </w:r>
        <w:r w:rsidRPr="00765E88">
          <w:rPr>
            <w:rStyle w:val="Hyperlink"/>
            <w:noProof/>
          </w:rPr>
          <w:t>Einführung</w:t>
        </w:r>
        <w:r>
          <w:rPr>
            <w:noProof/>
            <w:webHidden/>
          </w:rPr>
          <w:tab/>
        </w:r>
        <w:r>
          <w:rPr>
            <w:noProof/>
            <w:webHidden/>
          </w:rPr>
          <w:fldChar w:fldCharType="begin"/>
        </w:r>
        <w:r>
          <w:rPr>
            <w:noProof/>
            <w:webHidden/>
          </w:rPr>
          <w:instrText xml:space="preserve"> PAGEREF _Toc68603284 \h </w:instrText>
        </w:r>
        <w:r>
          <w:rPr>
            <w:noProof/>
            <w:webHidden/>
          </w:rPr>
        </w:r>
        <w:r>
          <w:rPr>
            <w:noProof/>
            <w:webHidden/>
          </w:rPr>
          <w:fldChar w:fldCharType="separate"/>
        </w:r>
        <w:r>
          <w:rPr>
            <w:noProof/>
            <w:webHidden/>
          </w:rPr>
          <w:t>29</w:t>
        </w:r>
        <w:r>
          <w:rPr>
            <w:noProof/>
            <w:webHidden/>
          </w:rPr>
          <w:fldChar w:fldCharType="end"/>
        </w:r>
      </w:hyperlink>
    </w:p>
    <w:p w14:paraId="4E62001D" w14:textId="4138BED9" w:rsidR="00F603A6" w:rsidRDefault="00F603A6">
      <w:pPr>
        <w:pStyle w:val="TOC2"/>
        <w:rPr>
          <w:rFonts w:asciiTheme="minorHAnsi" w:eastAsiaTheme="minorEastAsia" w:hAnsiTheme="minorHAnsi" w:cstheme="minorBidi"/>
          <w:szCs w:val="22"/>
          <w:lang w:eastAsia="de-CH"/>
        </w:rPr>
      </w:pPr>
      <w:hyperlink w:anchor="_Toc68603285" w:history="1">
        <w:r w:rsidRPr="00765E88">
          <w:rPr>
            <w:rStyle w:val="Hyperlink"/>
          </w:rPr>
          <w:t>12.1</w:t>
        </w:r>
        <w:r>
          <w:rPr>
            <w:rFonts w:asciiTheme="minorHAnsi" w:eastAsiaTheme="minorEastAsia" w:hAnsiTheme="minorHAnsi" w:cstheme="minorBidi"/>
            <w:szCs w:val="22"/>
            <w:lang w:eastAsia="de-CH"/>
          </w:rPr>
          <w:tab/>
        </w:r>
        <w:r w:rsidRPr="00765E88">
          <w:rPr>
            <w:rStyle w:val="Hyperlink"/>
          </w:rPr>
          <w:t>System einführen</w:t>
        </w:r>
        <w:r>
          <w:rPr>
            <w:webHidden/>
          </w:rPr>
          <w:tab/>
        </w:r>
        <w:r>
          <w:rPr>
            <w:webHidden/>
          </w:rPr>
          <w:fldChar w:fldCharType="begin"/>
        </w:r>
        <w:r>
          <w:rPr>
            <w:webHidden/>
          </w:rPr>
          <w:instrText xml:space="preserve"> PAGEREF _Toc68603285 \h </w:instrText>
        </w:r>
        <w:r>
          <w:rPr>
            <w:webHidden/>
          </w:rPr>
        </w:r>
        <w:r>
          <w:rPr>
            <w:webHidden/>
          </w:rPr>
          <w:fldChar w:fldCharType="separate"/>
        </w:r>
        <w:r>
          <w:rPr>
            <w:webHidden/>
          </w:rPr>
          <w:t>29</w:t>
        </w:r>
        <w:r>
          <w:rPr>
            <w:webHidden/>
          </w:rPr>
          <w:fldChar w:fldCharType="end"/>
        </w:r>
      </w:hyperlink>
    </w:p>
    <w:p w14:paraId="20AB3C91" w14:textId="3B193493" w:rsidR="00F603A6" w:rsidRDefault="00F603A6">
      <w:pPr>
        <w:pStyle w:val="TOC1"/>
        <w:rPr>
          <w:rFonts w:asciiTheme="minorHAnsi" w:eastAsiaTheme="minorEastAsia" w:hAnsiTheme="minorHAnsi" w:cstheme="minorBidi"/>
          <w:b w:val="0"/>
          <w:bCs w:val="0"/>
          <w:noProof/>
          <w:szCs w:val="22"/>
          <w:lang w:eastAsia="de-CH"/>
        </w:rPr>
      </w:pPr>
      <w:hyperlink w:anchor="_Toc68603286" w:history="1">
        <w:r w:rsidRPr="00765E88">
          <w:rPr>
            <w:rStyle w:val="Hyperlink"/>
            <w:noProof/>
          </w:rPr>
          <w:t>13.</w:t>
        </w:r>
        <w:r>
          <w:rPr>
            <w:rFonts w:asciiTheme="minorHAnsi" w:eastAsiaTheme="minorEastAsia" w:hAnsiTheme="minorHAnsi" w:cstheme="minorBidi"/>
            <w:b w:val="0"/>
            <w:bCs w:val="0"/>
            <w:noProof/>
            <w:szCs w:val="22"/>
            <w:lang w:eastAsia="de-CH"/>
          </w:rPr>
          <w:tab/>
        </w:r>
        <w:r w:rsidRPr="00765E88">
          <w:rPr>
            <w:rStyle w:val="Hyperlink"/>
            <w:noProof/>
          </w:rPr>
          <w:t>Literatur und Quellenverzeichnis</w:t>
        </w:r>
        <w:r>
          <w:rPr>
            <w:noProof/>
            <w:webHidden/>
          </w:rPr>
          <w:tab/>
        </w:r>
        <w:r>
          <w:rPr>
            <w:noProof/>
            <w:webHidden/>
          </w:rPr>
          <w:fldChar w:fldCharType="begin"/>
        </w:r>
        <w:r>
          <w:rPr>
            <w:noProof/>
            <w:webHidden/>
          </w:rPr>
          <w:instrText xml:space="preserve"> PAGEREF _Toc68603286 \h </w:instrText>
        </w:r>
        <w:r>
          <w:rPr>
            <w:noProof/>
            <w:webHidden/>
          </w:rPr>
        </w:r>
        <w:r>
          <w:rPr>
            <w:noProof/>
            <w:webHidden/>
          </w:rPr>
          <w:fldChar w:fldCharType="separate"/>
        </w:r>
        <w:r>
          <w:rPr>
            <w:noProof/>
            <w:webHidden/>
          </w:rPr>
          <w:t>30</w:t>
        </w:r>
        <w:r>
          <w:rPr>
            <w:noProof/>
            <w:webHidden/>
          </w:rPr>
          <w:fldChar w:fldCharType="end"/>
        </w:r>
      </w:hyperlink>
    </w:p>
    <w:p w14:paraId="643F4CF5" w14:textId="12893BFE" w:rsidR="00F603A6" w:rsidRDefault="00F603A6">
      <w:pPr>
        <w:pStyle w:val="TOC1"/>
        <w:rPr>
          <w:rFonts w:asciiTheme="minorHAnsi" w:eastAsiaTheme="minorEastAsia" w:hAnsiTheme="minorHAnsi" w:cstheme="minorBidi"/>
          <w:b w:val="0"/>
          <w:bCs w:val="0"/>
          <w:noProof/>
          <w:szCs w:val="22"/>
          <w:lang w:eastAsia="de-CH"/>
        </w:rPr>
      </w:pPr>
      <w:hyperlink w:anchor="_Toc68603287" w:history="1">
        <w:r w:rsidRPr="00765E88">
          <w:rPr>
            <w:rStyle w:val="Hyperlink"/>
            <w:noProof/>
          </w:rPr>
          <w:t>14.</w:t>
        </w:r>
        <w:r>
          <w:rPr>
            <w:rFonts w:asciiTheme="minorHAnsi" w:eastAsiaTheme="minorEastAsia" w:hAnsiTheme="minorHAnsi" w:cstheme="minorBidi"/>
            <w:b w:val="0"/>
            <w:bCs w:val="0"/>
            <w:noProof/>
            <w:szCs w:val="22"/>
            <w:lang w:eastAsia="de-CH"/>
          </w:rPr>
          <w:tab/>
        </w:r>
        <w:r w:rsidRPr="00765E88">
          <w:rPr>
            <w:rStyle w:val="Hyperlink"/>
            <w:noProof/>
          </w:rPr>
          <w:t>Glossar</w:t>
        </w:r>
        <w:r>
          <w:rPr>
            <w:noProof/>
            <w:webHidden/>
          </w:rPr>
          <w:tab/>
        </w:r>
        <w:r>
          <w:rPr>
            <w:noProof/>
            <w:webHidden/>
          </w:rPr>
          <w:fldChar w:fldCharType="begin"/>
        </w:r>
        <w:r>
          <w:rPr>
            <w:noProof/>
            <w:webHidden/>
          </w:rPr>
          <w:instrText xml:space="preserve"> PAGEREF _Toc68603287 \h </w:instrText>
        </w:r>
        <w:r>
          <w:rPr>
            <w:noProof/>
            <w:webHidden/>
          </w:rPr>
        </w:r>
        <w:r>
          <w:rPr>
            <w:noProof/>
            <w:webHidden/>
          </w:rPr>
          <w:fldChar w:fldCharType="separate"/>
        </w:r>
        <w:r>
          <w:rPr>
            <w:noProof/>
            <w:webHidden/>
          </w:rPr>
          <w:t>31</w:t>
        </w:r>
        <w:r>
          <w:rPr>
            <w:noProof/>
            <w:webHidden/>
          </w:rPr>
          <w:fldChar w:fldCharType="end"/>
        </w:r>
      </w:hyperlink>
    </w:p>
    <w:p w14:paraId="6B783B60" w14:textId="3D3CEDBD" w:rsidR="00F603A6" w:rsidRDefault="00F603A6">
      <w:pPr>
        <w:pStyle w:val="TOC1"/>
        <w:rPr>
          <w:rFonts w:asciiTheme="minorHAnsi" w:eastAsiaTheme="minorEastAsia" w:hAnsiTheme="minorHAnsi" w:cstheme="minorBidi"/>
          <w:b w:val="0"/>
          <w:bCs w:val="0"/>
          <w:noProof/>
          <w:szCs w:val="22"/>
          <w:lang w:eastAsia="de-CH"/>
        </w:rPr>
      </w:pPr>
      <w:hyperlink w:anchor="_Toc68603288" w:history="1">
        <w:r w:rsidRPr="00765E88">
          <w:rPr>
            <w:rStyle w:val="Hyperlink"/>
            <w:noProof/>
          </w:rPr>
          <w:t>15.</w:t>
        </w:r>
        <w:r>
          <w:rPr>
            <w:rFonts w:asciiTheme="minorHAnsi" w:eastAsiaTheme="minorEastAsia" w:hAnsiTheme="minorHAnsi" w:cstheme="minorBidi"/>
            <w:b w:val="0"/>
            <w:bCs w:val="0"/>
            <w:noProof/>
            <w:szCs w:val="22"/>
            <w:lang w:eastAsia="de-CH"/>
          </w:rPr>
          <w:tab/>
        </w:r>
        <w:r w:rsidRPr="00765E88">
          <w:rPr>
            <w:rStyle w:val="Hyperlink"/>
            <w:noProof/>
          </w:rPr>
          <w:t>Anhang</w:t>
        </w:r>
        <w:r>
          <w:rPr>
            <w:noProof/>
            <w:webHidden/>
          </w:rPr>
          <w:tab/>
        </w:r>
        <w:r>
          <w:rPr>
            <w:noProof/>
            <w:webHidden/>
          </w:rPr>
          <w:fldChar w:fldCharType="begin"/>
        </w:r>
        <w:r>
          <w:rPr>
            <w:noProof/>
            <w:webHidden/>
          </w:rPr>
          <w:instrText xml:space="preserve"> PAGEREF _Toc68603288 \h </w:instrText>
        </w:r>
        <w:r>
          <w:rPr>
            <w:noProof/>
            <w:webHidden/>
          </w:rPr>
        </w:r>
        <w:r>
          <w:rPr>
            <w:noProof/>
            <w:webHidden/>
          </w:rPr>
          <w:fldChar w:fldCharType="separate"/>
        </w:r>
        <w:r>
          <w:rPr>
            <w:noProof/>
            <w:webHidden/>
          </w:rPr>
          <w:t>32</w:t>
        </w:r>
        <w:r>
          <w:rPr>
            <w:noProof/>
            <w:webHidden/>
          </w:rPr>
          <w:fldChar w:fldCharType="end"/>
        </w:r>
      </w:hyperlink>
    </w:p>
    <w:p w14:paraId="2C7B38C2" w14:textId="7E8AD30C" w:rsidR="004C5F99" w:rsidRDefault="00F3126B" w:rsidP="004C5F99">
      <w:pPr>
        <w:tabs>
          <w:tab w:val="left" w:pos="5573"/>
        </w:tabs>
        <w:rPr>
          <w:rFonts w:eastAsia="Times New Roman" w:cs="Times New Roman"/>
          <w:szCs w:val="24"/>
          <w:lang w:eastAsia="de-DE"/>
        </w:rPr>
      </w:pPr>
      <w:r>
        <w:rPr>
          <w:rFonts w:eastAsia="Times New Roman" w:cs="Times New Roman"/>
          <w:szCs w:val="24"/>
          <w:lang w:eastAsia="de-DE"/>
        </w:rPr>
        <w:fldChar w:fldCharType="end"/>
      </w:r>
    </w:p>
    <w:p w14:paraId="0E3D40F2" w14:textId="77777777" w:rsidR="00F3126B" w:rsidRDefault="00F3126B" w:rsidP="00F3126B">
      <w:pPr>
        <w:pStyle w:val="IPA-HinweistexteTextkanngelschtwerden"/>
      </w:pPr>
      <w:r>
        <w:t>Tipp: nicht mehr als maximal drei Stufen gliedern</w:t>
      </w:r>
    </w:p>
    <w:p w14:paraId="5EF14EEA" w14:textId="77777777" w:rsidR="004C5F99" w:rsidRDefault="004C5F99">
      <w:pPr>
        <w:spacing w:after="200"/>
        <w:rPr>
          <w:rFonts w:cs="Arial"/>
        </w:rPr>
      </w:pPr>
      <w:r>
        <w:rPr>
          <w:rFonts w:cs="Arial"/>
        </w:rPr>
        <w:br w:type="page"/>
      </w:r>
    </w:p>
    <w:p w14:paraId="6A6D6064" w14:textId="77777777" w:rsidR="004C5F99" w:rsidRDefault="004C5F99" w:rsidP="004C5F99">
      <w:pPr>
        <w:pStyle w:val="Title"/>
      </w:pPr>
      <w:bookmarkStart w:id="1" w:name="_Toc68603220"/>
      <w:r>
        <w:lastRenderedPageBreak/>
        <w:t>Abbildungsverzeichnis</w:t>
      </w:r>
      <w:bookmarkEnd w:id="1"/>
    </w:p>
    <w:p w14:paraId="0117C010" w14:textId="77777777" w:rsidR="004C5F99" w:rsidRPr="004C5F99" w:rsidRDefault="004C5F99" w:rsidP="004C5F99">
      <w:pPr>
        <w:pStyle w:val="IPA-HinweistexteTextkanngelschtwerden"/>
        <w:rPr>
          <w:i w:val="0"/>
          <w:vanish w:val="0"/>
        </w:rPr>
      </w:pPr>
      <w:r w:rsidRPr="004C5F99">
        <w:t xml:space="preserve">Hinweis: An dieser Stelle kann ein Abbildungsverzeichnis eingefügt werden. </w:t>
      </w:r>
    </w:p>
    <w:p w14:paraId="072FD03A" w14:textId="77777777" w:rsidR="004C5F99" w:rsidRPr="00243C69" w:rsidRDefault="004C5F99" w:rsidP="004C5F99"/>
    <w:p w14:paraId="5053ED34" w14:textId="77777777" w:rsidR="006030DA"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498949070" w:history="1">
        <w:r w:rsidR="006030DA" w:rsidRPr="00AA0012">
          <w:rPr>
            <w:rStyle w:val="Hyperlink"/>
            <w:noProof/>
          </w:rPr>
          <w:t>Abbildung 1, Demo Hermes 5.1 IPA</w:t>
        </w:r>
        <w:r w:rsidR="006030DA">
          <w:rPr>
            <w:noProof/>
            <w:webHidden/>
          </w:rPr>
          <w:tab/>
        </w:r>
        <w:r w:rsidR="006030DA">
          <w:rPr>
            <w:noProof/>
            <w:webHidden/>
          </w:rPr>
          <w:fldChar w:fldCharType="begin"/>
        </w:r>
        <w:r w:rsidR="006030DA">
          <w:rPr>
            <w:noProof/>
            <w:webHidden/>
          </w:rPr>
          <w:instrText xml:space="preserve"> PAGEREF _Toc498949070 \h </w:instrText>
        </w:r>
        <w:r w:rsidR="006030DA">
          <w:rPr>
            <w:noProof/>
            <w:webHidden/>
          </w:rPr>
        </w:r>
        <w:r w:rsidR="006030DA">
          <w:rPr>
            <w:noProof/>
            <w:webHidden/>
          </w:rPr>
          <w:fldChar w:fldCharType="separate"/>
        </w:r>
        <w:r w:rsidR="006030DA">
          <w:rPr>
            <w:noProof/>
            <w:webHidden/>
          </w:rPr>
          <w:t>9</w:t>
        </w:r>
        <w:r w:rsidR="006030DA">
          <w:rPr>
            <w:noProof/>
            <w:webHidden/>
          </w:rPr>
          <w:fldChar w:fldCharType="end"/>
        </w:r>
      </w:hyperlink>
    </w:p>
    <w:p w14:paraId="3EBFC8B5" w14:textId="77777777" w:rsidR="006030DA" w:rsidRDefault="00B423EF">
      <w:pPr>
        <w:pStyle w:val="TableofFigures"/>
        <w:tabs>
          <w:tab w:val="right" w:leader="dot" w:pos="9061"/>
        </w:tabs>
        <w:rPr>
          <w:rFonts w:asciiTheme="minorHAnsi" w:eastAsiaTheme="minorEastAsia" w:hAnsiTheme="minorHAnsi" w:cstheme="minorBidi"/>
          <w:noProof/>
          <w:sz w:val="22"/>
          <w:szCs w:val="22"/>
          <w:lang w:eastAsia="de-CH"/>
        </w:rPr>
      </w:pPr>
      <w:hyperlink w:anchor="_Toc498949071" w:history="1">
        <w:r w:rsidR="006030DA" w:rsidRPr="00AA0012">
          <w:rPr>
            <w:rStyle w:val="Hyperlink"/>
            <w:noProof/>
          </w:rPr>
          <w:t>Abbildung 2: Projektorganisation</w:t>
        </w:r>
        <w:r w:rsidR="006030DA">
          <w:rPr>
            <w:noProof/>
            <w:webHidden/>
          </w:rPr>
          <w:tab/>
        </w:r>
        <w:r w:rsidR="006030DA">
          <w:rPr>
            <w:noProof/>
            <w:webHidden/>
          </w:rPr>
          <w:fldChar w:fldCharType="begin"/>
        </w:r>
        <w:r w:rsidR="006030DA">
          <w:rPr>
            <w:noProof/>
            <w:webHidden/>
          </w:rPr>
          <w:instrText xml:space="preserve"> PAGEREF _Toc498949071 \h </w:instrText>
        </w:r>
        <w:r w:rsidR="006030DA">
          <w:rPr>
            <w:noProof/>
            <w:webHidden/>
          </w:rPr>
        </w:r>
        <w:r w:rsidR="006030DA">
          <w:rPr>
            <w:noProof/>
            <w:webHidden/>
          </w:rPr>
          <w:fldChar w:fldCharType="separate"/>
        </w:r>
        <w:r w:rsidR="006030DA">
          <w:rPr>
            <w:noProof/>
            <w:webHidden/>
          </w:rPr>
          <w:t>9</w:t>
        </w:r>
        <w:r w:rsidR="006030DA">
          <w:rPr>
            <w:noProof/>
            <w:webHidden/>
          </w:rPr>
          <w:fldChar w:fldCharType="end"/>
        </w:r>
      </w:hyperlink>
    </w:p>
    <w:p w14:paraId="5E839D9F" w14:textId="77777777" w:rsidR="006030DA" w:rsidRDefault="00B423EF">
      <w:pPr>
        <w:pStyle w:val="TableofFigures"/>
        <w:tabs>
          <w:tab w:val="right" w:leader="dot" w:pos="9061"/>
        </w:tabs>
        <w:rPr>
          <w:rFonts w:asciiTheme="minorHAnsi" w:eastAsiaTheme="minorEastAsia" w:hAnsiTheme="minorHAnsi" w:cstheme="minorBidi"/>
          <w:noProof/>
          <w:sz w:val="22"/>
          <w:szCs w:val="22"/>
          <w:lang w:eastAsia="de-CH"/>
        </w:rPr>
      </w:pPr>
      <w:hyperlink w:anchor="_Toc498949072" w:history="1">
        <w:r w:rsidR="006030DA" w:rsidRPr="00AA0012">
          <w:rPr>
            <w:rStyle w:val="Hyperlink"/>
            <w:noProof/>
          </w:rPr>
          <w:t>Abbildung 3, Risikoportfolio</w:t>
        </w:r>
        <w:r w:rsidR="006030DA">
          <w:rPr>
            <w:noProof/>
            <w:webHidden/>
          </w:rPr>
          <w:tab/>
        </w:r>
        <w:r w:rsidR="006030DA">
          <w:rPr>
            <w:noProof/>
            <w:webHidden/>
          </w:rPr>
          <w:fldChar w:fldCharType="begin"/>
        </w:r>
        <w:r w:rsidR="006030DA">
          <w:rPr>
            <w:noProof/>
            <w:webHidden/>
          </w:rPr>
          <w:instrText xml:space="preserve"> PAGEREF _Toc498949072 \h </w:instrText>
        </w:r>
        <w:r w:rsidR="006030DA">
          <w:rPr>
            <w:noProof/>
            <w:webHidden/>
          </w:rPr>
        </w:r>
        <w:r w:rsidR="006030DA">
          <w:rPr>
            <w:noProof/>
            <w:webHidden/>
          </w:rPr>
          <w:fldChar w:fldCharType="separate"/>
        </w:r>
        <w:r w:rsidR="006030DA">
          <w:rPr>
            <w:noProof/>
            <w:webHidden/>
          </w:rPr>
          <w:t>22</w:t>
        </w:r>
        <w:r w:rsidR="006030DA">
          <w:rPr>
            <w:noProof/>
            <w:webHidden/>
          </w:rPr>
          <w:fldChar w:fldCharType="end"/>
        </w:r>
      </w:hyperlink>
    </w:p>
    <w:p w14:paraId="7A42BCBE" w14:textId="77777777"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6D4FB903" w14:textId="77777777" w:rsidR="004C5F99" w:rsidRDefault="004C5F99" w:rsidP="004C5F99">
      <w:pPr>
        <w:pStyle w:val="Title"/>
      </w:pPr>
      <w:bookmarkStart w:id="2" w:name="_Toc68603221"/>
      <w:r w:rsidRPr="00E10423">
        <w:t>Tabellenverzeichnis</w:t>
      </w:r>
      <w:bookmarkEnd w:id="2"/>
    </w:p>
    <w:p w14:paraId="267988D3" w14:textId="77777777" w:rsidR="004C5F99" w:rsidRPr="004C5F99" w:rsidRDefault="004C5F99" w:rsidP="004C5F99">
      <w:pPr>
        <w:pStyle w:val="IPA-HinweistexteTextkanngelschtwerden"/>
        <w:rPr>
          <w:i w:val="0"/>
          <w:vanish w:val="0"/>
        </w:rPr>
      </w:pPr>
      <w:r w:rsidRPr="004C5F99">
        <w:t xml:space="preserve">Hinweis: An dieser Stelle kann ein Tabellenverzeichnis eingefügt werden. </w:t>
      </w:r>
    </w:p>
    <w:p w14:paraId="1F82CD50" w14:textId="77777777" w:rsidR="004C5F99" w:rsidRPr="00243C69" w:rsidRDefault="004C5F99" w:rsidP="004C5F99"/>
    <w:p w14:paraId="780B348D" w14:textId="77777777" w:rsidR="005E3477"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499228397" w:history="1">
        <w:r w:rsidR="005E3477" w:rsidRPr="003C2908">
          <w:rPr>
            <w:rStyle w:val="Hyperlink"/>
            <w:noProof/>
          </w:rPr>
          <w:t>Tabelle 1: Projektrollen</w:t>
        </w:r>
        <w:r w:rsidR="005E3477">
          <w:rPr>
            <w:noProof/>
            <w:webHidden/>
          </w:rPr>
          <w:tab/>
        </w:r>
        <w:r w:rsidR="005E3477">
          <w:rPr>
            <w:noProof/>
            <w:webHidden/>
          </w:rPr>
          <w:fldChar w:fldCharType="begin"/>
        </w:r>
        <w:r w:rsidR="005E3477">
          <w:rPr>
            <w:noProof/>
            <w:webHidden/>
          </w:rPr>
          <w:instrText xml:space="preserve"> PAGEREF _Toc499228397 \h </w:instrText>
        </w:r>
        <w:r w:rsidR="005E3477">
          <w:rPr>
            <w:noProof/>
            <w:webHidden/>
          </w:rPr>
        </w:r>
        <w:r w:rsidR="005E3477">
          <w:rPr>
            <w:noProof/>
            <w:webHidden/>
          </w:rPr>
          <w:fldChar w:fldCharType="separate"/>
        </w:r>
        <w:r w:rsidR="005E3477">
          <w:rPr>
            <w:noProof/>
            <w:webHidden/>
          </w:rPr>
          <w:t>9</w:t>
        </w:r>
        <w:r w:rsidR="005E3477">
          <w:rPr>
            <w:noProof/>
            <w:webHidden/>
          </w:rPr>
          <w:fldChar w:fldCharType="end"/>
        </w:r>
      </w:hyperlink>
    </w:p>
    <w:p w14:paraId="60EBF1CB" w14:textId="77777777" w:rsidR="005E3477" w:rsidRDefault="00B423EF">
      <w:pPr>
        <w:pStyle w:val="TableofFigures"/>
        <w:tabs>
          <w:tab w:val="right" w:leader="dot" w:pos="9061"/>
        </w:tabs>
        <w:rPr>
          <w:rFonts w:asciiTheme="minorHAnsi" w:eastAsiaTheme="minorEastAsia" w:hAnsiTheme="minorHAnsi" w:cstheme="minorBidi"/>
          <w:noProof/>
          <w:sz w:val="22"/>
          <w:szCs w:val="22"/>
          <w:lang w:eastAsia="de-CH"/>
        </w:rPr>
      </w:pPr>
      <w:hyperlink w:anchor="_Toc499228398" w:history="1">
        <w:r w:rsidR="005E3477" w:rsidRPr="003C2908">
          <w:rPr>
            <w:rStyle w:val="Hyperlink"/>
            <w:noProof/>
          </w:rPr>
          <w:t>Tabelle 2, Unterschriften</w:t>
        </w:r>
        <w:r w:rsidR="005E3477">
          <w:rPr>
            <w:noProof/>
            <w:webHidden/>
          </w:rPr>
          <w:tab/>
        </w:r>
        <w:r w:rsidR="005E3477">
          <w:rPr>
            <w:noProof/>
            <w:webHidden/>
          </w:rPr>
          <w:fldChar w:fldCharType="begin"/>
        </w:r>
        <w:r w:rsidR="005E3477">
          <w:rPr>
            <w:noProof/>
            <w:webHidden/>
          </w:rPr>
          <w:instrText xml:space="preserve"> PAGEREF _Toc499228398 \h </w:instrText>
        </w:r>
        <w:r w:rsidR="005E3477">
          <w:rPr>
            <w:noProof/>
            <w:webHidden/>
          </w:rPr>
        </w:r>
        <w:r w:rsidR="005E3477">
          <w:rPr>
            <w:noProof/>
            <w:webHidden/>
          </w:rPr>
          <w:fldChar w:fldCharType="separate"/>
        </w:r>
        <w:r w:rsidR="005E3477">
          <w:rPr>
            <w:noProof/>
            <w:webHidden/>
          </w:rPr>
          <w:t>17</w:t>
        </w:r>
        <w:r w:rsidR="005E3477">
          <w:rPr>
            <w:noProof/>
            <w:webHidden/>
          </w:rPr>
          <w:fldChar w:fldCharType="end"/>
        </w:r>
      </w:hyperlink>
    </w:p>
    <w:p w14:paraId="56A7DA3A" w14:textId="77777777" w:rsidR="005E3477" w:rsidRDefault="00B423EF">
      <w:pPr>
        <w:pStyle w:val="TableofFigures"/>
        <w:tabs>
          <w:tab w:val="right" w:leader="dot" w:pos="9061"/>
        </w:tabs>
        <w:rPr>
          <w:rFonts w:asciiTheme="minorHAnsi" w:eastAsiaTheme="minorEastAsia" w:hAnsiTheme="minorHAnsi" w:cstheme="minorBidi"/>
          <w:noProof/>
          <w:sz w:val="22"/>
          <w:szCs w:val="22"/>
          <w:lang w:eastAsia="de-CH"/>
        </w:rPr>
      </w:pPr>
      <w:hyperlink w:anchor="_Toc499228399" w:history="1">
        <w:r w:rsidR="005E3477" w:rsidRPr="003C2908">
          <w:rPr>
            <w:rStyle w:val="Hyperlink"/>
            <w:noProof/>
          </w:rPr>
          <w:t>Tabelle 3, Risikoanalyse</w:t>
        </w:r>
        <w:r w:rsidR="005E3477">
          <w:rPr>
            <w:noProof/>
            <w:webHidden/>
          </w:rPr>
          <w:tab/>
        </w:r>
        <w:r w:rsidR="005E3477">
          <w:rPr>
            <w:noProof/>
            <w:webHidden/>
          </w:rPr>
          <w:fldChar w:fldCharType="begin"/>
        </w:r>
        <w:r w:rsidR="005E3477">
          <w:rPr>
            <w:noProof/>
            <w:webHidden/>
          </w:rPr>
          <w:instrText xml:space="preserve"> PAGEREF _Toc499228399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006BC8FA" w14:textId="77777777" w:rsidR="005E3477" w:rsidRDefault="00B423EF">
      <w:pPr>
        <w:pStyle w:val="TableofFigures"/>
        <w:tabs>
          <w:tab w:val="right" w:leader="dot" w:pos="9061"/>
        </w:tabs>
        <w:rPr>
          <w:rFonts w:asciiTheme="minorHAnsi" w:eastAsiaTheme="minorEastAsia" w:hAnsiTheme="minorHAnsi" w:cstheme="minorBidi"/>
          <w:noProof/>
          <w:sz w:val="22"/>
          <w:szCs w:val="22"/>
          <w:lang w:eastAsia="de-CH"/>
        </w:rPr>
      </w:pPr>
      <w:hyperlink w:anchor="_Toc499228400" w:history="1">
        <w:r w:rsidR="005E3477" w:rsidRPr="003C2908">
          <w:rPr>
            <w:rStyle w:val="Hyperlink"/>
            <w:noProof/>
          </w:rPr>
          <w:t>Tabelle 4: Risikoanalyse Tabelle</w:t>
        </w:r>
        <w:r w:rsidR="005E3477">
          <w:rPr>
            <w:noProof/>
            <w:webHidden/>
          </w:rPr>
          <w:tab/>
        </w:r>
        <w:r w:rsidR="005E3477">
          <w:rPr>
            <w:noProof/>
            <w:webHidden/>
          </w:rPr>
          <w:fldChar w:fldCharType="begin"/>
        </w:r>
        <w:r w:rsidR="005E3477">
          <w:rPr>
            <w:noProof/>
            <w:webHidden/>
          </w:rPr>
          <w:instrText xml:space="preserve"> PAGEREF _Toc499228400 \h </w:instrText>
        </w:r>
        <w:r w:rsidR="005E3477">
          <w:rPr>
            <w:noProof/>
            <w:webHidden/>
          </w:rPr>
        </w:r>
        <w:r w:rsidR="005E3477">
          <w:rPr>
            <w:noProof/>
            <w:webHidden/>
          </w:rPr>
          <w:fldChar w:fldCharType="separate"/>
        </w:r>
        <w:r w:rsidR="005E3477">
          <w:rPr>
            <w:noProof/>
            <w:webHidden/>
          </w:rPr>
          <w:t>21</w:t>
        </w:r>
        <w:r w:rsidR="005E3477">
          <w:rPr>
            <w:noProof/>
            <w:webHidden/>
          </w:rPr>
          <w:fldChar w:fldCharType="end"/>
        </w:r>
      </w:hyperlink>
    </w:p>
    <w:p w14:paraId="4209D37F" w14:textId="77777777" w:rsidR="005E3477" w:rsidRDefault="00B423EF">
      <w:pPr>
        <w:pStyle w:val="TableofFigures"/>
        <w:tabs>
          <w:tab w:val="right" w:leader="dot" w:pos="9061"/>
        </w:tabs>
        <w:rPr>
          <w:rFonts w:asciiTheme="minorHAnsi" w:eastAsiaTheme="minorEastAsia" w:hAnsiTheme="minorHAnsi" w:cstheme="minorBidi"/>
          <w:noProof/>
          <w:sz w:val="22"/>
          <w:szCs w:val="22"/>
          <w:lang w:eastAsia="de-CH"/>
        </w:rPr>
      </w:pPr>
      <w:hyperlink w:anchor="_Toc499228401" w:history="1">
        <w:r w:rsidR="005E3477" w:rsidRPr="003C2908">
          <w:rPr>
            <w:rStyle w:val="Hyperlink"/>
            <w:noProof/>
          </w:rPr>
          <w:t>Tabelle 5: NWA, Nutzwertanalyse</w:t>
        </w:r>
        <w:r w:rsidR="005E3477">
          <w:rPr>
            <w:noProof/>
            <w:webHidden/>
          </w:rPr>
          <w:tab/>
        </w:r>
        <w:r w:rsidR="005E3477">
          <w:rPr>
            <w:noProof/>
            <w:webHidden/>
          </w:rPr>
          <w:fldChar w:fldCharType="begin"/>
        </w:r>
        <w:r w:rsidR="005E3477">
          <w:rPr>
            <w:noProof/>
            <w:webHidden/>
          </w:rPr>
          <w:instrText xml:space="preserve"> PAGEREF _Toc499228401 \h </w:instrText>
        </w:r>
        <w:r w:rsidR="005E3477">
          <w:rPr>
            <w:noProof/>
            <w:webHidden/>
          </w:rPr>
        </w:r>
        <w:r w:rsidR="005E3477">
          <w:rPr>
            <w:noProof/>
            <w:webHidden/>
          </w:rPr>
          <w:fldChar w:fldCharType="separate"/>
        </w:r>
        <w:r w:rsidR="005E3477">
          <w:rPr>
            <w:noProof/>
            <w:webHidden/>
          </w:rPr>
          <w:t>24</w:t>
        </w:r>
        <w:r w:rsidR="005E3477">
          <w:rPr>
            <w:noProof/>
            <w:webHidden/>
          </w:rPr>
          <w:fldChar w:fldCharType="end"/>
        </w:r>
      </w:hyperlink>
    </w:p>
    <w:p w14:paraId="0E037D37" w14:textId="73FF0AA7" w:rsidR="004C5F99" w:rsidRDefault="004C5F99" w:rsidP="004C5F99">
      <w:pPr>
        <w:tabs>
          <w:tab w:val="left" w:pos="5573"/>
        </w:tabs>
      </w:pPr>
      <w:r w:rsidRPr="00243C69">
        <w:fldChar w:fldCharType="end"/>
      </w:r>
    </w:p>
    <w:p w14:paraId="6EB199B5" w14:textId="77777777" w:rsidR="00496F8F" w:rsidRDefault="00496F8F" w:rsidP="00496F8F">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96F8F" w:rsidRPr="00E10423" w14:paraId="194F6900" w14:textId="77777777" w:rsidTr="00483C1C">
        <w:trPr>
          <w:tblHeader/>
        </w:trPr>
        <w:tc>
          <w:tcPr>
            <w:tcW w:w="9070" w:type="dxa"/>
            <w:gridSpan w:val="4"/>
            <w:shd w:val="clear" w:color="auto" w:fill="4BACC6" w:themeFill="accent5"/>
          </w:tcPr>
          <w:p w14:paraId="2E62A48C" w14:textId="77777777" w:rsidR="00496F8F" w:rsidRPr="00E10423" w:rsidRDefault="00496F8F" w:rsidP="00483C1C">
            <w:pPr>
              <w:pStyle w:val="IPA-Tabellentitel"/>
              <w:rPr>
                <w:sz w:val="22"/>
                <w:szCs w:val="22"/>
              </w:rPr>
            </w:pPr>
          </w:p>
        </w:tc>
      </w:tr>
      <w:tr w:rsidR="00496F8F" w:rsidRPr="00E10423" w14:paraId="5B066258" w14:textId="77777777" w:rsidTr="00483C1C">
        <w:tc>
          <w:tcPr>
            <w:tcW w:w="1150" w:type="dxa"/>
            <w:tcBorders>
              <w:right w:val="single" w:sz="4" w:space="0" w:color="auto"/>
            </w:tcBorders>
            <w:shd w:val="clear" w:color="auto" w:fill="4BACC6" w:themeFill="accent5"/>
          </w:tcPr>
          <w:p w14:paraId="167BEC2F" w14:textId="77777777" w:rsidR="00496F8F" w:rsidRPr="00E10423" w:rsidRDefault="00496F8F" w:rsidP="00483C1C">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4BACC6" w:themeFill="accent5"/>
          </w:tcPr>
          <w:p w14:paraId="2B208FFB" w14:textId="77777777" w:rsidR="00496F8F" w:rsidRPr="00E10423" w:rsidRDefault="00496F8F" w:rsidP="00483C1C">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4BACC6" w:themeFill="accent5"/>
          </w:tcPr>
          <w:p w14:paraId="1B405FE9" w14:textId="77777777" w:rsidR="00496F8F" w:rsidRPr="00E10423" w:rsidRDefault="00496F8F" w:rsidP="00483C1C">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4BACC6" w:themeFill="accent5"/>
          </w:tcPr>
          <w:p w14:paraId="0FAC2B50" w14:textId="77777777" w:rsidR="00496F8F" w:rsidRPr="00E10423" w:rsidRDefault="00496F8F" w:rsidP="00483C1C">
            <w:pPr>
              <w:pStyle w:val="IPA-Tabellentitel"/>
              <w:rPr>
                <w:sz w:val="22"/>
                <w:szCs w:val="22"/>
              </w:rPr>
            </w:pPr>
            <w:r w:rsidRPr="00E10423">
              <w:rPr>
                <w:sz w:val="22"/>
                <w:szCs w:val="22"/>
              </w:rPr>
              <w:t>Beschreibung</w:t>
            </w:r>
          </w:p>
        </w:tc>
      </w:tr>
      <w:tr w:rsidR="00496F8F" w:rsidRPr="00E10423" w14:paraId="5AAC8947" w14:textId="77777777" w:rsidTr="00483C1C">
        <w:tc>
          <w:tcPr>
            <w:tcW w:w="1150" w:type="dxa"/>
            <w:tcBorders>
              <w:right w:val="single" w:sz="4" w:space="0" w:color="auto"/>
            </w:tcBorders>
          </w:tcPr>
          <w:p w14:paraId="1EF7B259" w14:textId="77777777" w:rsidR="00496F8F" w:rsidRPr="00E10423" w:rsidRDefault="00496F8F" w:rsidP="00483C1C">
            <w:pPr>
              <w:pStyle w:val="IPA-Tabelle"/>
              <w:rPr>
                <w:sz w:val="22"/>
                <w:szCs w:val="22"/>
              </w:rPr>
            </w:pPr>
            <w:r>
              <w:rPr>
                <w:sz w:val="22"/>
                <w:szCs w:val="22"/>
              </w:rPr>
              <w:t>0.0.1</w:t>
            </w:r>
          </w:p>
        </w:tc>
        <w:tc>
          <w:tcPr>
            <w:tcW w:w="1800" w:type="dxa"/>
            <w:tcBorders>
              <w:left w:val="single" w:sz="4" w:space="0" w:color="auto"/>
              <w:right w:val="single" w:sz="4" w:space="0" w:color="auto"/>
            </w:tcBorders>
          </w:tcPr>
          <w:p w14:paraId="1F81B4C9" w14:textId="77777777" w:rsidR="00496F8F" w:rsidRPr="00E10423" w:rsidRDefault="00496F8F" w:rsidP="00483C1C">
            <w:pPr>
              <w:pStyle w:val="IPA-Tabelle"/>
              <w:rPr>
                <w:sz w:val="22"/>
                <w:szCs w:val="22"/>
              </w:rPr>
            </w:pPr>
            <w:r>
              <w:rPr>
                <w:sz w:val="22"/>
                <w:szCs w:val="22"/>
              </w:rPr>
              <w:t>28.02.2021</w:t>
            </w:r>
          </w:p>
        </w:tc>
        <w:tc>
          <w:tcPr>
            <w:tcW w:w="1980" w:type="dxa"/>
            <w:tcBorders>
              <w:left w:val="single" w:sz="4" w:space="0" w:color="auto"/>
              <w:right w:val="single" w:sz="4" w:space="0" w:color="auto"/>
            </w:tcBorders>
          </w:tcPr>
          <w:p w14:paraId="4E013C30" w14:textId="77777777" w:rsidR="00496F8F" w:rsidRPr="00E10423" w:rsidRDefault="00496F8F" w:rsidP="00483C1C">
            <w:pPr>
              <w:pStyle w:val="IPA-Tabelle"/>
              <w:rPr>
                <w:sz w:val="22"/>
                <w:szCs w:val="22"/>
              </w:rPr>
            </w:pPr>
            <w:r>
              <w:rPr>
                <w:sz w:val="22"/>
                <w:szCs w:val="22"/>
              </w:rPr>
              <w:t>M. Burn</w:t>
            </w:r>
          </w:p>
        </w:tc>
        <w:tc>
          <w:tcPr>
            <w:tcW w:w="4140" w:type="dxa"/>
            <w:tcBorders>
              <w:left w:val="single" w:sz="4" w:space="0" w:color="auto"/>
            </w:tcBorders>
          </w:tcPr>
          <w:p w14:paraId="206EEDFB" w14:textId="1818CA27" w:rsidR="00496F8F" w:rsidRPr="00E10423" w:rsidRDefault="00034F9E" w:rsidP="00483C1C">
            <w:pPr>
              <w:pStyle w:val="IPA-Tabelle"/>
              <w:rPr>
                <w:sz w:val="22"/>
                <w:szCs w:val="22"/>
              </w:rPr>
            </w:pPr>
            <w:r>
              <w:rPr>
                <w:sz w:val="22"/>
                <w:szCs w:val="22"/>
              </w:rPr>
              <w:t>Vorlage erstellen</w:t>
            </w:r>
          </w:p>
        </w:tc>
      </w:tr>
      <w:tr w:rsidR="00496F8F" w:rsidRPr="00E10423" w14:paraId="7F022CFA" w14:textId="77777777" w:rsidTr="00483C1C">
        <w:tc>
          <w:tcPr>
            <w:tcW w:w="1150" w:type="dxa"/>
            <w:tcBorders>
              <w:right w:val="single" w:sz="4" w:space="0" w:color="auto"/>
            </w:tcBorders>
          </w:tcPr>
          <w:p w14:paraId="281B537E"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3B5ED56D"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02E8978" w14:textId="77777777" w:rsidR="00496F8F" w:rsidRPr="00E10423" w:rsidRDefault="00496F8F" w:rsidP="00483C1C">
            <w:pPr>
              <w:pStyle w:val="IPA-Tabelle"/>
              <w:rPr>
                <w:sz w:val="22"/>
                <w:szCs w:val="22"/>
              </w:rPr>
            </w:pPr>
          </w:p>
        </w:tc>
        <w:tc>
          <w:tcPr>
            <w:tcW w:w="4140" w:type="dxa"/>
            <w:tcBorders>
              <w:left w:val="single" w:sz="4" w:space="0" w:color="auto"/>
            </w:tcBorders>
          </w:tcPr>
          <w:p w14:paraId="545C9663" w14:textId="77777777" w:rsidR="00496F8F" w:rsidRPr="004612C6" w:rsidRDefault="00496F8F" w:rsidP="00483C1C">
            <w:pPr>
              <w:pStyle w:val="IPA-HinweistexteTextkanngelschtwerden"/>
            </w:pPr>
          </w:p>
        </w:tc>
      </w:tr>
      <w:tr w:rsidR="00496F8F" w:rsidRPr="00E10423" w14:paraId="62EF14F2" w14:textId="77777777" w:rsidTr="00483C1C">
        <w:tc>
          <w:tcPr>
            <w:tcW w:w="1150" w:type="dxa"/>
            <w:tcBorders>
              <w:right w:val="single" w:sz="4" w:space="0" w:color="auto"/>
            </w:tcBorders>
          </w:tcPr>
          <w:p w14:paraId="11846AEF" w14:textId="77777777" w:rsidR="00496F8F" w:rsidRPr="00E10423" w:rsidRDefault="00496F8F" w:rsidP="00483C1C">
            <w:pPr>
              <w:pStyle w:val="IPA-Tabelle"/>
              <w:rPr>
                <w:sz w:val="22"/>
                <w:szCs w:val="22"/>
              </w:rPr>
            </w:pPr>
          </w:p>
        </w:tc>
        <w:tc>
          <w:tcPr>
            <w:tcW w:w="1800" w:type="dxa"/>
            <w:tcBorders>
              <w:left w:val="single" w:sz="4" w:space="0" w:color="auto"/>
              <w:right w:val="single" w:sz="4" w:space="0" w:color="auto"/>
            </w:tcBorders>
          </w:tcPr>
          <w:p w14:paraId="20070CE5" w14:textId="77777777" w:rsidR="00496F8F" w:rsidRPr="00E10423" w:rsidRDefault="00496F8F" w:rsidP="00483C1C">
            <w:pPr>
              <w:pStyle w:val="IPA-Tabelle"/>
              <w:rPr>
                <w:sz w:val="22"/>
                <w:szCs w:val="22"/>
              </w:rPr>
            </w:pPr>
          </w:p>
        </w:tc>
        <w:tc>
          <w:tcPr>
            <w:tcW w:w="1980" w:type="dxa"/>
            <w:tcBorders>
              <w:left w:val="single" w:sz="4" w:space="0" w:color="auto"/>
              <w:right w:val="single" w:sz="4" w:space="0" w:color="auto"/>
            </w:tcBorders>
          </w:tcPr>
          <w:p w14:paraId="49867E43" w14:textId="77777777" w:rsidR="00496F8F" w:rsidRPr="00E10423" w:rsidRDefault="00496F8F" w:rsidP="00483C1C">
            <w:pPr>
              <w:pStyle w:val="IPA-Tabelle"/>
              <w:rPr>
                <w:sz w:val="22"/>
                <w:szCs w:val="22"/>
              </w:rPr>
            </w:pPr>
          </w:p>
        </w:tc>
        <w:tc>
          <w:tcPr>
            <w:tcW w:w="4140" w:type="dxa"/>
            <w:tcBorders>
              <w:left w:val="single" w:sz="4" w:space="0" w:color="auto"/>
            </w:tcBorders>
          </w:tcPr>
          <w:p w14:paraId="47A6BEB6" w14:textId="77777777" w:rsidR="00496F8F" w:rsidRPr="00E10423" w:rsidRDefault="00496F8F" w:rsidP="00483C1C">
            <w:pPr>
              <w:pStyle w:val="IPA-Tabelle"/>
              <w:rPr>
                <w:sz w:val="22"/>
                <w:szCs w:val="22"/>
              </w:rPr>
            </w:pPr>
          </w:p>
        </w:tc>
      </w:tr>
    </w:tbl>
    <w:p w14:paraId="09037709" w14:textId="77777777" w:rsidR="00496F8F" w:rsidRPr="004612C6" w:rsidRDefault="00496F8F" w:rsidP="00496F8F">
      <w:pPr>
        <w:pStyle w:val="Verzeichnisberschrift2"/>
        <w:ind w:left="0" w:firstLine="0"/>
        <w:rPr>
          <w:sz w:val="20"/>
          <w:szCs w:val="20"/>
        </w:rPr>
      </w:pPr>
    </w:p>
    <w:p w14:paraId="64FA560E" w14:textId="77777777" w:rsidR="00496F8F" w:rsidRDefault="00496F8F" w:rsidP="00496F8F">
      <w:pPr>
        <w:pStyle w:val="Verzeichnisberschrift2"/>
      </w:pPr>
      <w:r>
        <w:t>Verwendete Abkürzungen</w:t>
      </w:r>
    </w:p>
    <w:p w14:paraId="72C4435B" w14:textId="77777777" w:rsidR="00496F8F" w:rsidRPr="004612C6" w:rsidRDefault="00496F8F" w:rsidP="00496F8F">
      <w:pPr>
        <w:pStyle w:val="IPA-HinweistexteTextkanngelschtwerden"/>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96F8F" w:rsidRPr="00E10423" w14:paraId="74E76A2E" w14:textId="77777777" w:rsidTr="00483C1C">
        <w:trPr>
          <w:tblHeader/>
        </w:trPr>
        <w:tc>
          <w:tcPr>
            <w:tcW w:w="2950" w:type="dxa"/>
            <w:shd w:val="clear" w:color="auto" w:fill="4BACC6" w:themeFill="accent5"/>
          </w:tcPr>
          <w:p w14:paraId="6E58E5F4" w14:textId="77777777" w:rsidR="00496F8F" w:rsidRPr="00E10423" w:rsidRDefault="00496F8F" w:rsidP="00483C1C">
            <w:pPr>
              <w:pStyle w:val="IPA-Tabellentitel"/>
              <w:rPr>
                <w:sz w:val="22"/>
                <w:szCs w:val="22"/>
              </w:rPr>
            </w:pPr>
            <w:r w:rsidRPr="00E10423">
              <w:rPr>
                <w:sz w:val="22"/>
                <w:szCs w:val="22"/>
              </w:rPr>
              <w:t>Abkürzung</w:t>
            </w:r>
          </w:p>
        </w:tc>
        <w:tc>
          <w:tcPr>
            <w:tcW w:w="6123" w:type="dxa"/>
            <w:tcBorders>
              <w:left w:val="single" w:sz="6" w:space="0" w:color="auto"/>
            </w:tcBorders>
            <w:shd w:val="clear" w:color="auto" w:fill="4BACC6" w:themeFill="accent5"/>
          </w:tcPr>
          <w:p w14:paraId="637AB10F" w14:textId="77777777" w:rsidR="00496F8F" w:rsidRPr="00E10423" w:rsidRDefault="00496F8F" w:rsidP="00483C1C">
            <w:pPr>
              <w:pStyle w:val="IPA-Tabellentitel"/>
              <w:rPr>
                <w:sz w:val="22"/>
                <w:szCs w:val="22"/>
              </w:rPr>
            </w:pPr>
            <w:r w:rsidRPr="00E10423">
              <w:rPr>
                <w:sz w:val="22"/>
                <w:szCs w:val="22"/>
              </w:rPr>
              <w:t>Bedeutung</w:t>
            </w:r>
          </w:p>
        </w:tc>
      </w:tr>
      <w:tr w:rsidR="00496F8F" w:rsidRPr="00E10423" w14:paraId="59201568" w14:textId="77777777" w:rsidTr="00483C1C">
        <w:tc>
          <w:tcPr>
            <w:tcW w:w="2950" w:type="dxa"/>
          </w:tcPr>
          <w:p w14:paraId="6CE16FD4" w14:textId="77777777" w:rsidR="00496F8F" w:rsidRPr="00E10423" w:rsidRDefault="00496F8F" w:rsidP="00483C1C">
            <w:pPr>
              <w:pStyle w:val="IPA-Tabelle"/>
              <w:rPr>
                <w:sz w:val="22"/>
                <w:szCs w:val="22"/>
              </w:rPr>
            </w:pPr>
            <w:r w:rsidRPr="00E10423">
              <w:rPr>
                <w:sz w:val="22"/>
                <w:szCs w:val="22"/>
              </w:rPr>
              <w:t>IPA</w:t>
            </w:r>
          </w:p>
        </w:tc>
        <w:tc>
          <w:tcPr>
            <w:tcW w:w="6123" w:type="dxa"/>
            <w:tcBorders>
              <w:left w:val="single" w:sz="6" w:space="0" w:color="auto"/>
            </w:tcBorders>
          </w:tcPr>
          <w:p w14:paraId="1F8C0171" w14:textId="77777777" w:rsidR="00496F8F" w:rsidRPr="00E10423" w:rsidRDefault="00496F8F" w:rsidP="00483C1C">
            <w:pPr>
              <w:pStyle w:val="IPA-Tabelle"/>
              <w:rPr>
                <w:sz w:val="22"/>
                <w:szCs w:val="22"/>
              </w:rPr>
            </w:pPr>
            <w:r w:rsidRPr="004612C6">
              <w:rPr>
                <w:sz w:val="22"/>
                <w:szCs w:val="22"/>
              </w:rPr>
              <w:t>Individuelle praktische Arbeit</w:t>
            </w:r>
          </w:p>
        </w:tc>
      </w:tr>
      <w:tr w:rsidR="00496F8F" w:rsidRPr="00E10423" w14:paraId="46BF2C72" w14:textId="77777777" w:rsidTr="00483C1C">
        <w:tc>
          <w:tcPr>
            <w:tcW w:w="2950" w:type="dxa"/>
          </w:tcPr>
          <w:p w14:paraId="3EE209F4" w14:textId="77777777" w:rsidR="00496F8F" w:rsidRPr="00E10423" w:rsidRDefault="00496F8F" w:rsidP="00483C1C">
            <w:pPr>
              <w:pStyle w:val="IPA-Tabelle"/>
              <w:rPr>
                <w:sz w:val="22"/>
                <w:szCs w:val="22"/>
              </w:rPr>
            </w:pPr>
            <w:proofErr w:type="spellStart"/>
            <w:r>
              <w:rPr>
                <w:sz w:val="22"/>
                <w:szCs w:val="22"/>
              </w:rPr>
              <w:t>OdA</w:t>
            </w:r>
            <w:proofErr w:type="spellEnd"/>
          </w:p>
        </w:tc>
        <w:tc>
          <w:tcPr>
            <w:tcW w:w="6123" w:type="dxa"/>
            <w:tcBorders>
              <w:left w:val="single" w:sz="6" w:space="0" w:color="auto"/>
            </w:tcBorders>
          </w:tcPr>
          <w:p w14:paraId="00A4A0F3" w14:textId="77777777" w:rsidR="00496F8F" w:rsidRPr="00E10423" w:rsidRDefault="00496F8F" w:rsidP="00483C1C">
            <w:pPr>
              <w:pStyle w:val="IPA-Tabelle"/>
              <w:rPr>
                <w:sz w:val="22"/>
                <w:szCs w:val="22"/>
              </w:rPr>
            </w:pPr>
            <w:r>
              <w:rPr>
                <w:sz w:val="22"/>
                <w:szCs w:val="22"/>
              </w:rPr>
              <w:t>Organisation der Arbeitswelt</w:t>
            </w:r>
          </w:p>
        </w:tc>
      </w:tr>
      <w:tr w:rsidR="00496F8F" w:rsidRPr="00E10423" w14:paraId="6C456C50" w14:textId="77777777" w:rsidTr="00483C1C">
        <w:tc>
          <w:tcPr>
            <w:tcW w:w="2950" w:type="dxa"/>
          </w:tcPr>
          <w:p w14:paraId="2F18E4A9" w14:textId="77777777" w:rsidR="00496F8F" w:rsidRDefault="00496F8F" w:rsidP="00483C1C">
            <w:pPr>
              <w:pStyle w:val="IPA-Tabelle"/>
              <w:rPr>
                <w:sz w:val="22"/>
                <w:szCs w:val="22"/>
              </w:rPr>
            </w:pPr>
            <w:r>
              <w:rPr>
                <w:sz w:val="22"/>
                <w:szCs w:val="22"/>
              </w:rPr>
              <w:t>QV</w:t>
            </w:r>
          </w:p>
          <w:p w14:paraId="69090521" w14:textId="77777777" w:rsidR="00496F8F" w:rsidRDefault="00496F8F" w:rsidP="00483C1C">
            <w:pPr>
              <w:pStyle w:val="IPA-Tabelle"/>
              <w:rPr>
                <w:sz w:val="22"/>
                <w:szCs w:val="22"/>
              </w:rPr>
            </w:pPr>
            <w:r w:rsidRPr="00CE3320">
              <w:rPr>
                <w:sz w:val="22"/>
                <w:szCs w:val="22"/>
              </w:rPr>
              <w:t>VP</w:t>
            </w:r>
          </w:p>
        </w:tc>
        <w:tc>
          <w:tcPr>
            <w:tcW w:w="6123" w:type="dxa"/>
            <w:tcBorders>
              <w:left w:val="single" w:sz="6" w:space="0" w:color="auto"/>
            </w:tcBorders>
          </w:tcPr>
          <w:p w14:paraId="1A16A5BF" w14:textId="77777777" w:rsidR="00496F8F" w:rsidRDefault="00496F8F" w:rsidP="00483C1C">
            <w:pPr>
              <w:pStyle w:val="IPA-Tabelle"/>
              <w:rPr>
                <w:sz w:val="22"/>
                <w:szCs w:val="22"/>
              </w:rPr>
            </w:pPr>
            <w:r>
              <w:rPr>
                <w:sz w:val="22"/>
                <w:szCs w:val="22"/>
              </w:rPr>
              <w:t>Qualifikationsverfahren</w:t>
            </w:r>
          </w:p>
          <w:p w14:paraId="71E1534C" w14:textId="77777777" w:rsidR="00496F8F" w:rsidRDefault="00496F8F" w:rsidP="00483C1C">
            <w:pPr>
              <w:pStyle w:val="IPA-Tabelle"/>
              <w:rPr>
                <w:sz w:val="22"/>
                <w:szCs w:val="22"/>
              </w:rPr>
            </w:pPr>
            <w:r w:rsidRPr="00CE3320">
              <w:rPr>
                <w:sz w:val="22"/>
                <w:szCs w:val="22"/>
              </w:rPr>
              <w:t>Verantwortliche Fachkraft</w:t>
            </w:r>
          </w:p>
        </w:tc>
      </w:tr>
      <w:tr w:rsidR="00496F8F" w:rsidRPr="00E10423" w14:paraId="3DCBE897" w14:textId="77777777" w:rsidTr="00483C1C">
        <w:tc>
          <w:tcPr>
            <w:tcW w:w="2950" w:type="dxa"/>
          </w:tcPr>
          <w:p w14:paraId="3E5933DF" w14:textId="77777777" w:rsidR="00496F8F" w:rsidRDefault="00496F8F" w:rsidP="00483C1C">
            <w:pPr>
              <w:pStyle w:val="IPA-Tabelle"/>
              <w:rPr>
                <w:sz w:val="22"/>
                <w:szCs w:val="22"/>
              </w:rPr>
            </w:pPr>
            <w:r>
              <w:rPr>
                <w:sz w:val="22"/>
                <w:szCs w:val="22"/>
              </w:rPr>
              <w:t>VZ</w:t>
            </w:r>
          </w:p>
          <w:p w14:paraId="7F27C0C2" w14:textId="77777777" w:rsidR="00496F8F" w:rsidRDefault="00496F8F" w:rsidP="00483C1C">
            <w:pPr>
              <w:pStyle w:val="IPA-Tabelle"/>
              <w:rPr>
                <w:sz w:val="22"/>
                <w:szCs w:val="22"/>
              </w:rPr>
            </w:pPr>
          </w:p>
        </w:tc>
        <w:tc>
          <w:tcPr>
            <w:tcW w:w="6123" w:type="dxa"/>
            <w:tcBorders>
              <w:left w:val="single" w:sz="6" w:space="0" w:color="auto"/>
            </w:tcBorders>
          </w:tcPr>
          <w:p w14:paraId="331ACF02" w14:textId="77777777" w:rsidR="00496F8F" w:rsidRDefault="00496F8F" w:rsidP="00483C1C">
            <w:pPr>
              <w:pStyle w:val="IPA-Tabelle"/>
              <w:rPr>
                <w:sz w:val="22"/>
                <w:szCs w:val="22"/>
              </w:rPr>
            </w:pPr>
            <w:r>
              <w:rPr>
                <w:sz w:val="22"/>
                <w:szCs w:val="22"/>
              </w:rPr>
              <w:t>Verzeichnis</w:t>
            </w:r>
          </w:p>
          <w:p w14:paraId="2684555F" w14:textId="77777777" w:rsidR="00496F8F" w:rsidRDefault="00496F8F" w:rsidP="00483C1C">
            <w:pPr>
              <w:pStyle w:val="IPA-Tabelle"/>
              <w:rPr>
                <w:sz w:val="22"/>
                <w:szCs w:val="22"/>
              </w:rPr>
            </w:pPr>
          </w:p>
        </w:tc>
      </w:tr>
    </w:tbl>
    <w:p w14:paraId="52A6C2D8" w14:textId="77777777" w:rsidR="00496F8F" w:rsidRDefault="00496F8F" w:rsidP="00496F8F">
      <w:pPr>
        <w:tabs>
          <w:tab w:val="left" w:pos="5573"/>
        </w:tabs>
      </w:pPr>
    </w:p>
    <w:p w14:paraId="1A489CBC" w14:textId="77777777" w:rsidR="00496F8F" w:rsidRDefault="00496F8F" w:rsidP="004C5F99">
      <w:pPr>
        <w:tabs>
          <w:tab w:val="left" w:pos="5573"/>
        </w:tabs>
      </w:pPr>
    </w:p>
    <w:p w14:paraId="36E77043" w14:textId="77777777" w:rsidR="004C5F99" w:rsidRDefault="004C5F99">
      <w:pPr>
        <w:spacing w:after="200"/>
      </w:pPr>
      <w:r>
        <w:br w:type="page"/>
      </w:r>
    </w:p>
    <w:p w14:paraId="5F9851EB" w14:textId="53F7004E" w:rsidR="004C5F99" w:rsidRPr="000B5A68" w:rsidRDefault="00985B08" w:rsidP="000B5A68">
      <w:pPr>
        <w:pStyle w:val="IPA-HinweistexteTextkanngelschtwerden"/>
        <w:rPr>
          <w:rFonts w:cs="Arial"/>
          <w:b/>
          <w:bCs/>
          <w:i w:val="0"/>
          <w:vanish w:val="0"/>
          <w:color w:val="auto"/>
          <w:kern w:val="28"/>
          <w:sz w:val="42"/>
          <w:szCs w:val="32"/>
          <w:lang w:eastAsia="de-DE"/>
        </w:rPr>
      </w:pPr>
      <w:r w:rsidRPr="00985B08">
        <w:rPr>
          <w:rFonts w:cs="Arial"/>
          <w:b/>
          <w:bCs/>
          <w:i w:val="0"/>
          <w:vanish w:val="0"/>
          <w:color w:val="auto"/>
          <w:kern w:val="28"/>
          <w:sz w:val="42"/>
          <w:szCs w:val="32"/>
          <w:lang w:eastAsia="de-DE"/>
        </w:rPr>
        <w:lastRenderedPageBreak/>
        <w:t>Kurzfassung des IPA-Berichtes</w:t>
      </w:r>
      <w:r w:rsidR="004C5F99" w:rsidRPr="004C5F99">
        <w:t>Zusammenfassung der IPA-Resultate; max. einer A4 Seite (</w:t>
      </w:r>
      <w:r w:rsidR="00F3126B">
        <w:t xml:space="preserve">eine Art </w:t>
      </w:r>
      <w:r w:rsidR="004C5F99" w:rsidRPr="004C5F99">
        <w:t>Management Summary</w:t>
      </w:r>
      <w:r w:rsidR="00F3126B">
        <w:t xml:space="preserve"> </w:t>
      </w:r>
      <w:r w:rsidR="00F3126B">
        <w:sym w:font="Wingdings" w:char="F0E0"/>
      </w:r>
      <w:r w:rsidR="00F3126B">
        <w:t xml:space="preserve"> Zusammenfassung für z. B Geschäftsleitung</w:t>
      </w:r>
      <w:r w:rsidR="004C5F99" w:rsidRPr="004C5F99">
        <w:t>).</w:t>
      </w:r>
      <w:r w:rsidR="00AA5771">
        <w:t xml:space="preserve"> </w:t>
      </w:r>
      <w:r w:rsidR="00AA5771" w:rsidRPr="00AA5771">
        <w:rPr>
          <w:b/>
          <w:bCs/>
          <w:color w:val="FF0000"/>
        </w:rPr>
        <w:t>Soll technisch sein</w:t>
      </w:r>
    </w:p>
    <w:p w14:paraId="128F0B99" w14:textId="0CD9134E" w:rsidR="004C5F99" w:rsidRPr="004C5F99" w:rsidRDefault="00F3126B" w:rsidP="004C5F99">
      <w:pPr>
        <w:pStyle w:val="IPA-HinweistexteTextkanngelschtwerden"/>
        <w:rPr>
          <w:i w:val="0"/>
          <w:vanish w:val="0"/>
        </w:rPr>
      </w:pPr>
      <w:r>
        <w:t>Achtung: ist ein eigenes Kriterium, bitte Richtlinien zu diesem lesen.</w:t>
      </w:r>
    </w:p>
    <w:p w14:paraId="14BCAD40" w14:textId="77777777" w:rsidR="004C5F99" w:rsidRPr="004C5F99" w:rsidRDefault="004C5F99" w:rsidP="004C5F99">
      <w:pPr>
        <w:pStyle w:val="Verzeichnisberschrift2"/>
        <w:rPr>
          <w:color w:val="000000" w:themeColor="text1"/>
        </w:rPr>
      </w:pPr>
      <w:bookmarkStart w:id="3" w:name="_Toc114965586"/>
      <w:r w:rsidRPr="004C5F99">
        <w:rPr>
          <w:color w:val="000000" w:themeColor="text1"/>
        </w:rPr>
        <w:t>Ausgangssituation</w:t>
      </w:r>
    </w:p>
    <w:bookmarkEnd w:id="3"/>
    <w:p w14:paraId="254F1A5D" w14:textId="77777777" w:rsidR="004C5F99" w:rsidRPr="004C5F99" w:rsidRDefault="004C5F99" w:rsidP="004C5F99">
      <w:pPr>
        <w:pStyle w:val="Verzeichnisberschrift2"/>
        <w:rPr>
          <w:color w:val="000000" w:themeColor="text1"/>
        </w:rPr>
      </w:pPr>
      <w:r w:rsidRPr="004C5F99">
        <w:rPr>
          <w:color w:val="000000" w:themeColor="text1"/>
        </w:rPr>
        <w:t>Umsetzung</w:t>
      </w:r>
    </w:p>
    <w:p w14:paraId="66B31868" w14:textId="77777777" w:rsidR="004C5F99" w:rsidRPr="004C5F99" w:rsidRDefault="00BC65CA" w:rsidP="004C5F99">
      <w:pPr>
        <w:pStyle w:val="Verzeichnisberschrift2"/>
        <w:rPr>
          <w:color w:val="000000" w:themeColor="text1"/>
        </w:rPr>
      </w:pPr>
      <w:r>
        <w:rPr>
          <w:color w:val="000000" w:themeColor="text1"/>
        </w:rPr>
        <w:t>Ergebnis</w:t>
      </w:r>
    </w:p>
    <w:p w14:paraId="7FBC3794" w14:textId="77777777" w:rsidR="004C5F99" w:rsidRDefault="004C5F99">
      <w:pPr>
        <w:spacing w:after="200"/>
      </w:pPr>
      <w:r>
        <w:br w:type="page"/>
      </w:r>
    </w:p>
    <w:p w14:paraId="72AD14E2" w14:textId="77777777" w:rsidR="004C5F99" w:rsidRDefault="004C5F99" w:rsidP="004C5F99">
      <w:pPr>
        <w:pStyle w:val="Title"/>
        <w:pageBreakBefore/>
      </w:pPr>
      <w:bookmarkStart w:id="4" w:name="_Toc68603222"/>
      <w:r>
        <w:lastRenderedPageBreak/>
        <w:t>Teil 1: Ablauf</w:t>
      </w:r>
      <w:r w:rsidR="00B91690">
        <w:t xml:space="preserve"> Organisation</w:t>
      </w:r>
      <w:r>
        <w:t xml:space="preserve"> und Umfeld</w:t>
      </w:r>
      <w:bookmarkEnd w:id="4"/>
    </w:p>
    <w:p w14:paraId="7507267F" w14:textId="77777777" w:rsidR="004C5F99" w:rsidRDefault="004C5F99" w:rsidP="004C5F99">
      <w:pPr>
        <w:pStyle w:val="IPA-TextkrperStandart"/>
      </w:pPr>
    </w:p>
    <w:p w14:paraId="2E5CD4D8" w14:textId="7C8ECB95" w:rsidR="004C5F99" w:rsidRDefault="00B423EF" w:rsidP="004C5F99">
      <w:pPr>
        <w:pStyle w:val="IPA-TextkrperStandart"/>
        <w:tabs>
          <w:tab w:val="left" w:pos="2127"/>
        </w:tabs>
      </w:pPr>
      <w:sdt>
        <w:sdtPr>
          <w:alias w:val="Titel"/>
          <w:tag w:val=""/>
          <w:id w:val="592592911"/>
          <w:placeholder>
            <w:docPart w:val="068872BF817744738241121ABC174055"/>
          </w:placeholder>
          <w:dataBinding w:prefixMappings="xmlns:ns0='http://purl.org/dc/elements/1.1/' xmlns:ns1='http://schemas.openxmlformats.org/package/2006/metadata/core-properties' " w:xpath="/ns1:coreProperties[1]/ns0:title[1]" w:storeItemID="{6C3C8BC8-F283-45AE-878A-BAB7291924A1}"/>
          <w:text/>
        </w:sdtPr>
        <w:sdtEndPr/>
        <w:sdtContent>
          <w:r w:rsidR="00A13E2B">
            <w:t>Produkte-Extension</w:t>
          </w:r>
        </w:sdtContent>
      </w:sdt>
      <w:r w:rsidR="00C8029E">
        <w:br/>
      </w:r>
    </w:p>
    <w:p w14:paraId="3A5E1BF0" w14:textId="77777777" w:rsidR="00260B13" w:rsidRDefault="00260B13" w:rsidP="004C5F99">
      <w:pPr>
        <w:pStyle w:val="IPA-TextkrperStandart"/>
        <w:tabs>
          <w:tab w:val="left" w:pos="2127"/>
        </w:tabs>
      </w:pPr>
    </w:p>
    <w:p w14:paraId="4762AC3D" w14:textId="77777777" w:rsidR="00260B13" w:rsidRDefault="00260B13" w:rsidP="00260B13">
      <w:pPr>
        <w:pStyle w:val="IPA-HinweistexteTextkanngelschtwerden"/>
      </w:pPr>
      <w:r>
        <w:t>Ev</w:t>
      </w:r>
      <w:r w:rsidR="00875CE1">
        <w:t>. F</w:t>
      </w:r>
      <w:r>
        <w:t>irmen</w:t>
      </w:r>
      <w:r w:rsidR="00875CE1">
        <w:t>-/</w:t>
      </w:r>
      <w:r>
        <w:t xml:space="preserve"> Proj</w:t>
      </w:r>
      <w:r w:rsidR="00875CE1">
        <w:t>ekt</w:t>
      </w:r>
      <w:r w:rsidR="00C8029E">
        <w:t>l</w:t>
      </w:r>
      <w:r>
        <w:t>ogo hinzufügen</w:t>
      </w:r>
      <w:r w:rsidR="005B0F6D">
        <w:t xml:space="preserve"> </w:t>
      </w:r>
    </w:p>
    <w:p w14:paraId="2F768923" w14:textId="77777777" w:rsidR="005B0F6D" w:rsidRDefault="005B0F6D" w:rsidP="00260B13">
      <w:pPr>
        <w:pStyle w:val="IPA-HinweistexteTextkanngelschtwerden"/>
      </w:pPr>
      <w:r>
        <w:t xml:space="preserve">Etwas spannend gestalten… das Auge liest mit </w:t>
      </w:r>
      <w:r>
        <w:sym w:font="Wingdings" w:char="F04A"/>
      </w:r>
    </w:p>
    <w:p w14:paraId="7177C98C" w14:textId="77777777" w:rsidR="004C5F99" w:rsidRDefault="004C5F99">
      <w:pPr>
        <w:spacing w:after="200"/>
      </w:pPr>
      <w:r>
        <w:br w:type="page"/>
      </w:r>
    </w:p>
    <w:p w14:paraId="1B7BE4CA" w14:textId="77777777" w:rsidR="0032174A" w:rsidRDefault="0032174A" w:rsidP="0032174A">
      <w:pPr>
        <w:pStyle w:val="Heading1"/>
      </w:pPr>
      <w:bookmarkStart w:id="5" w:name="_Toc497306144"/>
      <w:bookmarkStart w:id="6" w:name="_Toc68603223"/>
      <w:r>
        <w:lastRenderedPageBreak/>
        <w:t>Aufgabenstellung</w:t>
      </w:r>
      <w:bookmarkEnd w:id="5"/>
      <w:bookmarkEnd w:id="6"/>
    </w:p>
    <w:p w14:paraId="394BF7FD" w14:textId="77777777" w:rsidR="00405A61" w:rsidRPr="00967C39" w:rsidRDefault="00405A61" w:rsidP="00405A61">
      <w:bookmarkStart w:id="7" w:name="OLE_LINK1"/>
      <w:r w:rsidRPr="00E106B7">
        <w:t xml:space="preserve">(Detailbeschreibung von </w:t>
      </w:r>
      <w:proofErr w:type="spellStart"/>
      <w:r w:rsidRPr="00E106B7">
        <w:t>pkorg</w:t>
      </w:r>
      <w:proofErr w:type="spellEnd"/>
      <w:r w:rsidRPr="00E106B7">
        <w:t xml:space="preserve"> kopieren, keine Korrekturen/Veränderungen!)</w:t>
      </w:r>
    </w:p>
    <w:p w14:paraId="7B04E6A1" w14:textId="77777777" w:rsidR="0032174A" w:rsidRDefault="0032174A" w:rsidP="0032174A">
      <w:pPr>
        <w:pStyle w:val="IPA-HinweistexteTextkanngelschtwerden"/>
      </w:pPr>
      <w:r w:rsidRPr="000B569E">
        <w:t xml:space="preserve">Aufgabenstellung gemäss Originaleingabe des Fachvorgesetzten auf PKORG </w:t>
      </w:r>
    </w:p>
    <w:p w14:paraId="0610B91C" w14:textId="77777777" w:rsidR="0032174A" w:rsidRDefault="0032174A" w:rsidP="0032174A">
      <w:pPr>
        <w:pStyle w:val="IPA-HinweistexteTextkanngelschtwerden"/>
      </w:pPr>
    </w:p>
    <w:p w14:paraId="4A9A1C25" w14:textId="77777777" w:rsidR="0032174A" w:rsidRDefault="0032174A" w:rsidP="0032174A">
      <w:pPr>
        <w:pStyle w:val="IPA-HinweistexteTextkanngelschtwerden"/>
      </w:pPr>
      <w:r>
        <w:t xml:space="preserve">Text muss mit Pkorg Text übereinstimmen! </w:t>
      </w:r>
    </w:p>
    <w:p w14:paraId="1536A165" w14:textId="77777777" w:rsidR="0032174A" w:rsidRDefault="0032174A" w:rsidP="0032174A">
      <w:pPr>
        <w:pStyle w:val="IPA-HinweistexteTextkanngelschtwerden"/>
      </w:pPr>
      <w:r>
        <w:t>Achtung: nur der validierte Text!</w:t>
      </w:r>
    </w:p>
    <w:p w14:paraId="6BDA4D05" w14:textId="77777777" w:rsidR="0032174A" w:rsidRDefault="0032174A" w:rsidP="0032174A">
      <w:pPr>
        <w:pStyle w:val="IPA-HinweistexteTextkanngelschtwerden"/>
      </w:pPr>
      <w:r>
        <w:t>Rechtschreibung darf korrigiert werden.</w:t>
      </w:r>
    </w:p>
    <w:p w14:paraId="30C9B4E6" w14:textId="77777777" w:rsidR="0032174A" w:rsidRDefault="0032174A" w:rsidP="0032174A">
      <w:pPr>
        <w:pStyle w:val="IPA-HinweistexteTextkanngelschtwerden"/>
      </w:pPr>
      <w:r>
        <w:t>Textformatierung darf gemacht werden.</w:t>
      </w:r>
    </w:p>
    <w:p w14:paraId="452DAD9A" w14:textId="77777777" w:rsidR="0032174A" w:rsidRPr="002C1882" w:rsidRDefault="0032174A" w:rsidP="0032174A">
      <w:pPr>
        <w:pStyle w:val="IPA-HinweistexteTextkanngelschtwerden"/>
        <w:rPr>
          <w:b/>
          <w:bCs/>
          <w:i w:val="0"/>
          <w:vanish w:val="0"/>
          <w:color w:val="auto"/>
          <w:sz w:val="28"/>
          <w:szCs w:val="24"/>
          <w:lang w:eastAsia="de-DE"/>
        </w:rPr>
      </w:pPr>
    </w:p>
    <w:p w14:paraId="0469C2D1" w14:textId="77777777" w:rsidR="0032174A" w:rsidRPr="002C1882" w:rsidRDefault="0032174A" w:rsidP="0032174A">
      <w:pPr>
        <w:pStyle w:val="Heading2"/>
      </w:pPr>
      <w:bookmarkStart w:id="8" w:name="_Toc497306145"/>
      <w:bookmarkStart w:id="9" w:name="_Toc68603224"/>
      <w:r w:rsidRPr="002C1882">
        <w:t xml:space="preserve">Titel der </w:t>
      </w:r>
      <w:bookmarkEnd w:id="8"/>
      <w:r>
        <w:t>Arbeit</w:t>
      </w:r>
      <w:bookmarkEnd w:id="9"/>
    </w:p>
    <w:p w14:paraId="6863858B" w14:textId="77777777" w:rsidR="0032174A" w:rsidRPr="002C1882" w:rsidRDefault="0032174A" w:rsidP="0032174A">
      <w:pPr>
        <w:pStyle w:val="Heading2"/>
      </w:pPr>
      <w:bookmarkStart w:id="10" w:name="_Toc497306146"/>
      <w:bookmarkStart w:id="11" w:name="_Toc68603225"/>
      <w:r>
        <w:t>Thematik</w:t>
      </w:r>
      <w:bookmarkEnd w:id="10"/>
      <w:bookmarkEnd w:id="11"/>
    </w:p>
    <w:p w14:paraId="4D07197C" w14:textId="77777777" w:rsidR="0032174A" w:rsidRDefault="0032174A" w:rsidP="0032174A">
      <w:pPr>
        <w:pStyle w:val="Heading2"/>
      </w:pPr>
      <w:bookmarkStart w:id="12" w:name="_Toc497306147"/>
      <w:bookmarkStart w:id="13" w:name="_Toc68603226"/>
      <w:bookmarkEnd w:id="7"/>
      <w:r>
        <w:t>Ausgangslage</w:t>
      </w:r>
      <w:bookmarkEnd w:id="12"/>
      <w:bookmarkEnd w:id="13"/>
    </w:p>
    <w:p w14:paraId="24698AC8" w14:textId="77777777" w:rsidR="0032174A" w:rsidRDefault="0032174A" w:rsidP="0032174A">
      <w:pPr>
        <w:pStyle w:val="Heading2"/>
      </w:pPr>
      <w:bookmarkStart w:id="14" w:name="_Toc497306148"/>
      <w:bookmarkStart w:id="15" w:name="_Toc68603227"/>
      <w:r>
        <w:t>Detaillierte Aufgabenstellung</w:t>
      </w:r>
      <w:bookmarkEnd w:id="14"/>
      <w:bookmarkEnd w:id="15"/>
    </w:p>
    <w:p w14:paraId="7FFDE13C" w14:textId="77777777" w:rsidR="0032174A" w:rsidRDefault="0032174A" w:rsidP="0032174A">
      <w:pPr>
        <w:pStyle w:val="Heading2"/>
      </w:pPr>
      <w:bookmarkStart w:id="16" w:name="_Toc497306149"/>
      <w:bookmarkStart w:id="17" w:name="_Toc68603228"/>
      <w:r>
        <w:t>Mittel und Methoden inklusive Projektmethode</w:t>
      </w:r>
      <w:bookmarkEnd w:id="16"/>
      <w:bookmarkEnd w:id="17"/>
    </w:p>
    <w:p w14:paraId="49B6BF0C" w14:textId="77777777" w:rsidR="0032174A" w:rsidRDefault="0032174A" w:rsidP="0032174A">
      <w:pPr>
        <w:pStyle w:val="Heading2"/>
      </w:pPr>
      <w:bookmarkStart w:id="18" w:name="_Toc497306150"/>
      <w:bookmarkStart w:id="19" w:name="_Toc68603229"/>
      <w:r>
        <w:t>Vorkenntnisse</w:t>
      </w:r>
      <w:bookmarkEnd w:id="18"/>
      <w:bookmarkEnd w:id="19"/>
    </w:p>
    <w:p w14:paraId="02CBF9C4" w14:textId="77777777" w:rsidR="0032174A" w:rsidRDefault="0032174A" w:rsidP="0032174A">
      <w:pPr>
        <w:pStyle w:val="IPA-HinweistexteTextkanngelschtwerden"/>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663995D7" w14:textId="77777777" w:rsidR="0032174A" w:rsidRDefault="0032174A" w:rsidP="0032174A">
      <w:pPr>
        <w:pStyle w:val="IPA-HinweistexteTextkanngelschtwerden"/>
      </w:pPr>
    </w:p>
    <w:p w14:paraId="4A363771" w14:textId="77777777" w:rsidR="0032174A" w:rsidRDefault="0032174A" w:rsidP="0032174A">
      <w:pPr>
        <w:pStyle w:val="IPA-HinweistexteTextkanngelschtwerden"/>
      </w:pPr>
      <w:r>
        <w:t>Gemäss Eingabe Pkrog. Kann zusätzlich vom Lde ergänz werden! Da der Lernende während der Eingabe der Aufgabenstellung noch Fachwissen aneignen konnte.</w:t>
      </w:r>
    </w:p>
    <w:p w14:paraId="1CF9CED5" w14:textId="77777777" w:rsidR="0032174A" w:rsidRDefault="0032174A" w:rsidP="0032174A">
      <w:pPr>
        <w:pStyle w:val="Heading2"/>
      </w:pPr>
      <w:bookmarkStart w:id="20" w:name="_Toc497306151"/>
      <w:bookmarkStart w:id="21" w:name="_Toc68603230"/>
      <w:r>
        <w:t>Vorarbeiten</w:t>
      </w:r>
      <w:bookmarkEnd w:id="20"/>
      <w:bookmarkEnd w:id="21"/>
    </w:p>
    <w:p w14:paraId="3680809F" w14:textId="77777777" w:rsidR="0032174A" w:rsidRDefault="0032174A" w:rsidP="0032174A">
      <w:pPr>
        <w:pStyle w:val="IPA-HinweistexteTextkanngelschtwerden"/>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7AD312EC" w14:textId="77777777" w:rsidR="0032174A" w:rsidRDefault="0032174A" w:rsidP="0032174A">
      <w:pPr>
        <w:pStyle w:val="IPA-HinweistexteTextkanngelschtwerden"/>
      </w:pPr>
    </w:p>
    <w:p w14:paraId="0E89ECA9" w14:textId="77777777" w:rsidR="0032174A" w:rsidRDefault="0032174A" w:rsidP="0032174A">
      <w:pPr>
        <w:pStyle w:val="IPA-HinweistexteTextkanngelschtwerden"/>
      </w:pPr>
      <w:r>
        <w:t>Gemäss Eingabe Pkrog.</w:t>
      </w:r>
    </w:p>
    <w:p w14:paraId="5C48CBDC" w14:textId="77777777" w:rsidR="0032174A" w:rsidRPr="000B569E" w:rsidRDefault="0032174A" w:rsidP="0032174A">
      <w:pPr>
        <w:pStyle w:val="Heading2"/>
        <w:rPr>
          <w:i/>
          <w:vanish/>
        </w:rPr>
      </w:pPr>
      <w:bookmarkStart w:id="22" w:name="_Toc68603231"/>
      <w:r>
        <w:t>Neue Lerninhalte</w:t>
      </w:r>
      <w:bookmarkEnd w:id="22"/>
    </w:p>
    <w:p w14:paraId="6FC1A729" w14:textId="1741CCCB" w:rsidR="0032174A" w:rsidRPr="005B0F6D" w:rsidRDefault="00405A61" w:rsidP="0032174A">
      <w:pPr>
        <w:pStyle w:val="Heading2"/>
      </w:pPr>
      <w:bookmarkStart w:id="23" w:name="_Toc497306152"/>
      <w:r>
        <w:t xml:space="preserve"> </w:t>
      </w:r>
      <w:bookmarkStart w:id="24" w:name="_Toc68603232"/>
      <w:r>
        <w:t xml:space="preserve">/ </w:t>
      </w:r>
      <w:r w:rsidR="0032174A">
        <w:t xml:space="preserve">Arbeiten </w:t>
      </w:r>
      <w:bookmarkEnd w:id="23"/>
      <w:r w:rsidR="0032174A">
        <w:t>in den letzten 6 Monaten</w:t>
      </w:r>
      <w:bookmarkEnd w:id="24"/>
    </w:p>
    <w:p w14:paraId="7336D3D7" w14:textId="77777777" w:rsidR="005434E7" w:rsidRPr="005434E7" w:rsidRDefault="005B0F6D">
      <w:pPr>
        <w:spacing w:after="200"/>
        <w:rPr>
          <w:rFonts w:eastAsia="Times New Roman" w:cs="Times New Roman"/>
          <w:szCs w:val="24"/>
          <w:lang w:eastAsia="de-DE"/>
        </w:rPr>
      </w:pPr>
      <w:r>
        <w:br w:type="page"/>
      </w:r>
    </w:p>
    <w:p w14:paraId="1969DA5D" w14:textId="77777777" w:rsidR="005434E7" w:rsidRDefault="005434E7" w:rsidP="005434E7">
      <w:pPr>
        <w:pStyle w:val="Heading1"/>
      </w:pPr>
      <w:bookmarkStart w:id="25" w:name="_Toc68603233"/>
      <w:r>
        <w:lastRenderedPageBreak/>
        <w:t>Detaillierte</w:t>
      </w:r>
      <w:r w:rsidR="0048539A">
        <w:t>s Projektvorgehen</w:t>
      </w:r>
      <w:bookmarkEnd w:id="25"/>
    </w:p>
    <w:p w14:paraId="0CEAF3FC" w14:textId="77777777" w:rsidR="005434E7" w:rsidRDefault="005434E7" w:rsidP="005434E7">
      <w:pPr>
        <w:pStyle w:val="IPA-HinweistexteTextkanngelschtwerden"/>
      </w:pPr>
      <w:r w:rsidRPr="0066659B">
        <w:t>WICHTIG: Es muss die im „Detailbeschrieb“ beschriebene Projektmethode</w:t>
      </w:r>
      <w:r w:rsidR="00A1539F">
        <w:t>/vorgehen</w:t>
      </w:r>
      <w:r w:rsidRPr="0066659B">
        <w:t xml:space="preserve"> angewandt werden!</w:t>
      </w:r>
      <w:r w:rsidR="0048539A">
        <w:t xml:space="preserve"> Sie können frei wählen, welche Methode Sie benutzen</w:t>
      </w:r>
      <w:r w:rsidR="00A1539F">
        <w:t>,</w:t>
      </w:r>
      <w:r w:rsidR="0048539A">
        <w:t xml:space="preserve"> idealerweise ist die Methodik ihres Unternehmens z</w:t>
      </w:r>
      <w:r w:rsidR="00A1539F">
        <w:t>u wählen. Grundsätzlich muss die</w:t>
      </w:r>
      <w:r w:rsidR="0048539A">
        <w:t xml:space="preserve"> angewandte Projektvorgehen</w:t>
      </w:r>
      <w:r w:rsidR="00A1539F">
        <w:t>sm</w:t>
      </w:r>
      <w:r w:rsidR="0048539A">
        <w:t>ethode den Richtlinien bzw. den Konventionen entsprechen</w:t>
      </w:r>
      <w:r w:rsidR="00A1539F">
        <w:t xml:space="preserve"> (Projektmethode selber oder Firmenrichtlinien). Abweichungen müssen beschrieben bzw. Dokumentiert </w:t>
      </w:r>
      <w:r w:rsidR="0048539A">
        <w:t xml:space="preserve">werden. </w:t>
      </w:r>
      <w:r w:rsidR="00A1539F">
        <w:t>Dies weil</w:t>
      </w:r>
      <w:r w:rsidR="0048539A">
        <w:t xml:space="preserve"> der Experte immer auf die Konventionen achtet.</w:t>
      </w:r>
    </w:p>
    <w:p w14:paraId="2C9EC7FD" w14:textId="77777777" w:rsidR="005434E7" w:rsidRDefault="005434E7" w:rsidP="005434E7">
      <w:pPr>
        <w:pStyle w:val="IPA-HinweistexteTextkanngelschtwerden"/>
        <w:keepNext/>
      </w:pPr>
      <w:r>
        <w:rPr>
          <w:noProof/>
          <w:lang w:eastAsia="de-CH"/>
        </w:rPr>
        <w:drawing>
          <wp:inline distT="0" distB="0" distL="0" distR="0" wp14:anchorId="27139C62" wp14:editId="366331C5">
            <wp:extent cx="3048000" cy="1363888"/>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228" cy="1389943"/>
                    </a:xfrm>
                    <a:prstGeom prst="rect">
                      <a:avLst/>
                    </a:prstGeom>
                  </pic:spPr>
                </pic:pic>
              </a:graphicData>
            </a:graphic>
          </wp:inline>
        </w:drawing>
      </w:r>
    </w:p>
    <w:p w14:paraId="626B0CA6" w14:textId="77777777" w:rsidR="005434E7" w:rsidRDefault="005434E7" w:rsidP="005434E7">
      <w:pPr>
        <w:pStyle w:val="Caption"/>
      </w:pPr>
      <w:bookmarkStart w:id="26" w:name="_Toc498949070"/>
      <w:r>
        <w:t xml:space="preserve">Abbildung </w:t>
      </w:r>
      <w:fldSimple w:instr=" SEQ Abbildung \* ARABIC ">
        <w:r w:rsidR="0039767D">
          <w:rPr>
            <w:noProof/>
          </w:rPr>
          <w:t>1</w:t>
        </w:r>
      </w:fldSimple>
      <w:r>
        <w:t>, Demo Hermes 5.1 IPA</w:t>
      </w:r>
      <w:bookmarkEnd w:id="26"/>
    </w:p>
    <w:p w14:paraId="3FD1310B" w14:textId="77777777" w:rsidR="005434E7" w:rsidRPr="003E1A51" w:rsidRDefault="005434E7" w:rsidP="005434E7">
      <w:pPr>
        <w:pStyle w:val="IPA-HinweistexteTextkanngelschtwerden"/>
      </w:pPr>
      <w:r w:rsidRPr="003E1A51">
        <w:t>Die Abbildung 2 ist nur aus Demo zwecken dargestellt. Diese muss mit einer angepassten Variante ersetzt werden</w:t>
      </w:r>
    </w:p>
    <w:p w14:paraId="57534CAF" w14:textId="77777777" w:rsidR="005434E7" w:rsidRPr="003E1A51" w:rsidRDefault="005434E7" w:rsidP="005434E7">
      <w:pPr>
        <w:pStyle w:val="IPA-HinweistexteTextkanngelschtwerden"/>
      </w:pPr>
      <w:r w:rsidRPr="003E1A51">
        <w:t>Siehe</w:t>
      </w:r>
      <w:r w:rsidR="003E1A51" w:rsidRPr="003E1A51">
        <w:t xml:space="preserve"> auch</w:t>
      </w:r>
      <w:r w:rsidRPr="003E1A51">
        <w:t xml:space="preserve">: </w:t>
      </w:r>
      <w:hyperlink w:history="1">
        <w:r w:rsidR="003E1A51" w:rsidRPr="003E1A51">
          <w:rPr>
            <w:rStyle w:val="Hyperlink"/>
          </w:rPr>
          <w:t>http://www.hermes.admin.ch/</w:t>
        </w:r>
      </w:hyperlink>
      <w:r w:rsidR="003E1A51" w:rsidRPr="003E1A51">
        <w:t xml:space="preserve"> oder Hermes 5.1 IPA auf Pkorg.</w:t>
      </w:r>
    </w:p>
    <w:p w14:paraId="31B1BFAD" w14:textId="77777777" w:rsidR="005434E7" w:rsidRPr="00BB388C" w:rsidRDefault="005434E7" w:rsidP="005434E7">
      <w:pPr>
        <w:pStyle w:val="Heading3"/>
      </w:pPr>
      <w:bookmarkStart w:id="27" w:name="_Toc68603234"/>
      <w:r w:rsidRPr="00BB388C">
        <w:t>Projektmethode:</w:t>
      </w:r>
      <w:bookmarkEnd w:id="27"/>
    </w:p>
    <w:p w14:paraId="0B130B1F" w14:textId="77777777" w:rsidR="005434E7" w:rsidRPr="003E1A51" w:rsidRDefault="005434E7" w:rsidP="005434E7">
      <w:pPr>
        <w:pStyle w:val="IPA-HinweistexteTextkanngelschtwerden"/>
      </w:pPr>
      <w:r w:rsidRPr="003E1A51">
        <w:t>Hermes 5.1 IPA: Es handelt sich um eine vereinfachte Projektmethode von Hermes 5, die optimal angepasst wurde für die Durchführung von IPAs.</w:t>
      </w:r>
    </w:p>
    <w:p w14:paraId="749E4B5F" w14:textId="77777777" w:rsidR="005434E7" w:rsidRPr="00BB388C" w:rsidRDefault="005434E7" w:rsidP="005434E7">
      <w:pPr>
        <w:pStyle w:val="Heading3"/>
      </w:pPr>
      <w:bookmarkStart w:id="28" w:name="_Toc68603235"/>
      <w:r w:rsidRPr="00BB388C">
        <w:t>Szenario:</w:t>
      </w:r>
      <w:bookmarkEnd w:id="28"/>
    </w:p>
    <w:p w14:paraId="77BE74AB" w14:textId="77777777" w:rsidR="005434E7" w:rsidRPr="00BB388C" w:rsidRDefault="005434E7" w:rsidP="005434E7">
      <w:pPr>
        <w:pStyle w:val="IPA-HinweistexteTextkanngelschtwerden"/>
        <w:rPr>
          <w:b/>
        </w:rPr>
      </w:pPr>
      <w:r w:rsidRPr="00BB388C">
        <w:rPr>
          <w:b/>
        </w:rPr>
        <w:t>Szenario Wahl, Individuelles Szenario (z. B IT-Applikationserweiterung, JSF)</w:t>
      </w:r>
    </w:p>
    <w:p w14:paraId="608EB962" w14:textId="77777777" w:rsidR="005434E7" w:rsidRPr="00BB388C" w:rsidRDefault="005434E7" w:rsidP="005434E7">
      <w:pPr>
        <w:pStyle w:val="IPA-HinweistexteTextkanngelschtwerden"/>
      </w:pPr>
    </w:p>
    <w:p w14:paraId="5E6AC8C7" w14:textId="77777777" w:rsidR="005434E7" w:rsidRPr="005434E7" w:rsidRDefault="005434E7" w:rsidP="005434E7">
      <w:pPr>
        <w:pStyle w:val="IPA-HinweistexteTextkanngelschtwerden"/>
        <w:rPr>
          <w:lang w:val="de-DE"/>
        </w:rPr>
      </w:pPr>
      <w:r w:rsidRPr="00BB388C">
        <w:rPr>
          <w:lang w:val="de-DE"/>
        </w:rPr>
        <w:t>In einer Organisation werden verschiedenartige Projekte durchgeführt. Die Projekte können sich bezüglich ihres Inhalts und der Komplexität stark unterscheiden. Um der Vielfalt der Projekte gerecht zu werden, bietet HERMES Szenarien an. Ein Szenario ist auf die Durchführung von Projekten mit einer spezifischen Charakteristik ausgerichtet. Das Szenario beinhaltet genau diejenigen Methodenelemente von HERMES, welche für das Projekt von Bedeutung sind. Dadurch ist HERMES rasch und einfach anwendbar.</w:t>
      </w:r>
    </w:p>
    <w:p w14:paraId="41A574E0" w14:textId="77777777" w:rsidR="005434E7" w:rsidRPr="003E1A51" w:rsidRDefault="005434E7" w:rsidP="005434E7">
      <w:pPr>
        <w:pStyle w:val="Heading3"/>
      </w:pPr>
      <w:bookmarkStart w:id="29" w:name="_Toc68603236"/>
      <w:r w:rsidRPr="00BB388C">
        <w:t>Phasen:</w:t>
      </w:r>
      <w:bookmarkEnd w:id="29"/>
    </w:p>
    <w:p w14:paraId="03819583" w14:textId="77777777" w:rsidR="005434E7" w:rsidRPr="003E1A51" w:rsidRDefault="005434E7" w:rsidP="005434E7">
      <w:pPr>
        <w:pStyle w:val="IPA-HinweistexteTextkanngelschtwerden"/>
        <w:rPr>
          <w:i w:val="0"/>
        </w:rPr>
      </w:pPr>
      <w:r w:rsidRPr="003E1A51">
        <w:rPr>
          <w:i w:val="0"/>
        </w:rPr>
        <w:t>Achtung nur Phasen zeigen welcher während der IPA durchlaufen werden!</w:t>
      </w:r>
    </w:p>
    <w:p w14:paraId="1D5177CB" w14:textId="77777777" w:rsidR="003E1A51" w:rsidRPr="003E1A51" w:rsidRDefault="003E1A51" w:rsidP="005434E7">
      <w:pPr>
        <w:pStyle w:val="IPA-HinweistexteTextkanngelschtwerden"/>
        <w:rPr>
          <w:i w:val="0"/>
        </w:rPr>
      </w:pPr>
      <w:r w:rsidRPr="003E1A51">
        <w:rPr>
          <w:i w:val="0"/>
        </w:rPr>
        <w:t>z. B wenn die Phase Einführung nicht durchlaufen wird z. b grau markieren und kurz begründen warum.</w:t>
      </w:r>
    </w:p>
    <w:p w14:paraId="596D58DF" w14:textId="77777777" w:rsidR="005434E7" w:rsidRPr="00BB388C" w:rsidRDefault="005434E7" w:rsidP="005434E7">
      <w:pPr>
        <w:pStyle w:val="Heading3"/>
      </w:pPr>
      <w:bookmarkStart w:id="30" w:name="_Toc68603237"/>
      <w:r w:rsidRPr="00BB388C">
        <w:t>Module:</w:t>
      </w:r>
      <w:bookmarkEnd w:id="30"/>
    </w:p>
    <w:p w14:paraId="52F750B5" w14:textId="77777777" w:rsidR="005434E7" w:rsidRDefault="005434E7" w:rsidP="005434E7">
      <w:pPr>
        <w:pStyle w:val="IPA-HinweistexteTextkanngelschtwerden"/>
      </w:pPr>
      <w:r>
        <w:t>Welche Module werden durchlaufen, Liste auf PKorg Factsheet Hermes 5.1 IPA</w:t>
      </w:r>
    </w:p>
    <w:p w14:paraId="74E00698" w14:textId="77777777" w:rsidR="005434E7" w:rsidRDefault="005434E7" w:rsidP="005434E7">
      <w:pPr>
        <w:pStyle w:val="IPA-HinweistexteTextkanngelschtwerden"/>
      </w:pPr>
      <w:r w:rsidRPr="009868E1">
        <w:t>Bitte schaut euch das Fact Sheet</w:t>
      </w:r>
      <w:r>
        <w:t xml:space="preserve"> an, da es noch mehr Informationen als nur diese Module enthält (</w:t>
      </w:r>
      <w:hyperlink r:id="rId12" w:history="1">
        <w:r w:rsidRPr="0097103A">
          <w:rPr>
            <w:rStyle w:val="Hyperlink"/>
          </w:rPr>
          <w:t>www.pkrog.ch</w:t>
        </w:r>
      </w:hyperlink>
      <w:r>
        <w:t>). Module können auch individuell gestaltet werden</w:t>
      </w:r>
      <w:r w:rsidR="00314F25">
        <w:t>.</w:t>
      </w:r>
    </w:p>
    <w:p w14:paraId="5169E310" w14:textId="77777777" w:rsidR="005434E7" w:rsidRPr="00A1539F" w:rsidRDefault="005434E7" w:rsidP="00A1539F">
      <w:pPr>
        <w:pStyle w:val="IPA-HinweistexteTextkanngelschtwerden"/>
      </w:pPr>
      <w:r>
        <w:t>Am besten mit einer Grafik siehe oben und mit einer Tabelle erstellen, somit man sieht wo welches Modul startet und endet etc.</w:t>
      </w:r>
      <w:r>
        <w:rPr>
          <w:sz w:val="20"/>
        </w:rPr>
        <w:br w:type="page"/>
      </w:r>
    </w:p>
    <w:p w14:paraId="6638C1BD" w14:textId="77777777" w:rsidR="00FA6FCA" w:rsidRDefault="005434E7" w:rsidP="005434E7">
      <w:pPr>
        <w:pStyle w:val="Heading2"/>
      </w:pPr>
      <w:bookmarkStart w:id="31" w:name="_Toc68603238"/>
      <w:r>
        <w:t>Projektorganisation</w:t>
      </w:r>
      <w:bookmarkEnd w:id="31"/>
    </w:p>
    <w:p w14:paraId="2A6D6334" w14:textId="77777777" w:rsidR="004327E8" w:rsidRPr="004327E8" w:rsidRDefault="004327E8" w:rsidP="004327E8">
      <w:pPr>
        <w:pStyle w:val="IPA-HinweistexteTextkanngelschtwerden"/>
      </w:pPr>
      <w:r>
        <w:t>Die Projektorganisation kann Abweichen vom diesem Muster. Ggf. anpassen.</w:t>
      </w:r>
      <w:r w:rsidR="005B0F6D">
        <w:t xml:space="preserve"> Muss gemäss der Projektmethode </w:t>
      </w:r>
      <w:r w:rsidR="006103ED">
        <w:t xml:space="preserve">und Angaben Titelblatt </w:t>
      </w:r>
      <w:r w:rsidR="005B0F6D">
        <w:t>übereinstimmen. (Projektmethode wird in Teil II beschrieben)</w:t>
      </w:r>
    </w:p>
    <w:p w14:paraId="418378D0" w14:textId="77777777" w:rsidR="00FA6FCA" w:rsidRPr="00FA6FCA" w:rsidRDefault="004327E8" w:rsidP="00FA6FCA">
      <w:pPr>
        <w:pStyle w:val="IPA-TextkrperStandart"/>
      </w:pPr>
      <w:r>
        <w:rPr>
          <w:noProof/>
          <w:szCs w:val="22"/>
          <w:lang w:eastAsia="de-CH"/>
        </w:rPr>
        <mc:AlternateContent>
          <mc:Choice Requires="wps">
            <w:drawing>
              <wp:anchor distT="0" distB="0" distL="114300" distR="114300" simplePos="0" relativeHeight="251662336" behindDoc="0" locked="0" layoutInCell="1" allowOverlap="1" wp14:anchorId="16792810" wp14:editId="4102AAF4">
                <wp:simplePos x="0" y="0"/>
                <wp:positionH relativeFrom="column">
                  <wp:posOffset>4222115</wp:posOffset>
                </wp:positionH>
                <wp:positionV relativeFrom="paragraph">
                  <wp:posOffset>104775</wp:posOffset>
                </wp:positionV>
                <wp:extent cx="1609090" cy="766445"/>
                <wp:effectExtent l="57150" t="19050" r="67310" b="90805"/>
                <wp:wrapNone/>
                <wp:docPr id="28" name="Abgerundetes Rechteck 28"/>
                <wp:cNvGraphicFramePr/>
                <a:graphic xmlns:a="http://schemas.openxmlformats.org/drawingml/2006/main">
                  <a:graphicData uri="http://schemas.microsoft.com/office/word/2010/wordprocessingShape">
                    <wps:wsp>
                      <wps:cNvSpPr/>
                      <wps:spPr>
                        <a:xfrm>
                          <a:off x="0" y="0"/>
                          <a:ext cx="1609090" cy="766445"/>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722BB4" w14:textId="77777777" w:rsidR="00483C1C" w:rsidRDefault="00483C1C" w:rsidP="003C5A8B">
                            <w:pPr>
                              <w:jc w:val="center"/>
                            </w:pPr>
                            <w:r>
                              <w:t>Projektausschuss</w:t>
                            </w:r>
                          </w:p>
                          <w:p w14:paraId="600360FF" w14:textId="77777777" w:rsidR="00483C1C" w:rsidRPr="003C5A8B" w:rsidRDefault="00483C1C" w:rsidP="004327E8">
                            <w:pPr>
                              <w:jc w:val="center"/>
                              <w:rPr>
                                <w:color w:val="FFFFFF" w:themeColor="background1"/>
                              </w:rPr>
                            </w:pPr>
                            <w:r>
                              <w:t>VP:</w:t>
                            </w:r>
                            <w:r w:rsidRPr="004327E8">
                              <w:rPr>
                                <w:color w:val="FFFFFF" w:themeColor="background1"/>
                              </w:rPr>
                              <w:t xml:space="preserve"> </w:t>
                            </w:r>
                            <w:r w:rsidRPr="003C5A8B">
                              <w:rPr>
                                <w:color w:val="FFFFFF" w:themeColor="background1"/>
                              </w:rPr>
                              <w:t>Vor-/Nachname</w:t>
                            </w:r>
                          </w:p>
                          <w:p w14:paraId="7CACF0D9" w14:textId="77777777" w:rsidR="00483C1C" w:rsidRDefault="00483C1C" w:rsidP="003C5A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792810" id="Abgerundetes Rechteck 28" o:spid="_x0000_s1031" style="position:absolute;margin-left:332.45pt;margin-top:8.25pt;width:126.7pt;height:6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3D722BB4" w14:textId="77777777" w:rsidR="00483C1C" w:rsidRDefault="00483C1C" w:rsidP="003C5A8B">
                      <w:pPr>
                        <w:jc w:val="center"/>
                      </w:pPr>
                      <w:r>
                        <w:t>Projektausschuss</w:t>
                      </w:r>
                    </w:p>
                    <w:p w14:paraId="600360FF" w14:textId="77777777" w:rsidR="00483C1C" w:rsidRPr="003C5A8B" w:rsidRDefault="00483C1C" w:rsidP="004327E8">
                      <w:pPr>
                        <w:jc w:val="center"/>
                        <w:rPr>
                          <w:color w:val="FFFFFF" w:themeColor="background1"/>
                        </w:rPr>
                      </w:pPr>
                      <w:r>
                        <w:t>VP:</w:t>
                      </w:r>
                      <w:r w:rsidRPr="004327E8">
                        <w:rPr>
                          <w:color w:val="FFFFFF" w:themeColor="background1"/>
                        </w:rPr>
                        <w:t xml:space="preserve"> </w:t>
                      </w:r>
                      <w:r w:rsidRPr="003C5A8B">
                        <w:rPr>
                          <w:color w:val="FFFFFF" w:themeColor="background1"/>
                        </w:rPr>
                        <w:t>Vor-/Nachname</w:t>
                      </w:r>
                    </w:p>
                    <w:p w14:paraId="7CACF0D9" w14:textId="77777777" w:rsidR="00483C1C" w:rsidRDefault="00483C1C" w:rsidP="003C5A8B">
                      <w:pPr>
                        <w:jc w:val="center"/>
                      </w:pPr>
                    </w:p>
                  </w:txbxContent>
                </v:textbox>
              </v:roundrect>
            </w:pict>
          </mc:Fallback>
        </mc:AlternateContent>
      </w:r>
      <w:r w:rsidR="004225EA">
        <w:rPr>
          <w:noProof/>
          <w:szCs w:val="22"/>
          <w:lang w:eastAsia="de-CH"/>
        </w:rPr>
        <mc:AlternateContent>
          <mc:Choice Requires="wpg">
            <w:drawing>
              <wp:anchor distT="0" distB="0" distL="114300" distR="114300" simplePos="0" relativeHeight="251652096" behindDoc="0" locked="0" layoutInCell="1" allowOverlap="1" wp14:anchorId="1E6534E0" wp14:editId="2BAA2DDF">
                <wp:simplePos x="0" y="0"/>
                <wp:positionH relativeFrom="column">
                  <wp:posOffset>-11356</wp:posOffset>
                </wp:positionH>
                <wp:positionV relativeFrom="paragraph">
                  <wp:posOffset>105303</wp:posOffset>
                </wp:positionV>
                <wp:extent cx="5292090" cy="4535170"/>
                <wp:effectExtent l="57150" t="19050" r="80010" b="9398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090" cy="4535170"/>
                          <a:chOff x="2100" y="8365"/>
                          <a:chExt cx="8334" cy="6921"/>
                        </a:xfrm>
                      </wpg:grpSpPr>
                      <wps:wsp>
                        <wps:cNvPr id="4" name="AutoShape 99"/>
                        <wps:cNvSpPr>
                          <a:spLocks noChangeArrowheads="1"/>
                        </wps:cNvSpPr>
                        <wps:spPr bwMode="auto">
                          <a:xfrm>
                            <a:off x="2324" y="9939"/>
                            <a:ext cx="3498" cy="169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5B8D8031" w14:textId="77777777" w:rsidR="00483C1C" w:rsidRPr="00FD7F2A" w:rsidRDefault="00483C1C" w:rsidP="00FA6FCA">
                              <w:pPr>
                                <w:rPr>
                                  <w:b/>
                                </w:rPr>
                              </w:pPr>
                              <w:r>
                                <w:rPr>
                                  <w:b/>
                                </w:rPr>
                                <w:t>Qualität- &amp; Sicherheitsmanager</w:t>
                              </w:r>
                            </w:p>
                            <w:p w14:paraId="5E7BAEDE" w14:textId="77777777" w:rsidR="00483C1C" w:rsidRDefault="00483C1C" w:rsidP="00FA6FCA">
                              <w:pPr>
                                <w:tabs>
                                  <w:tab w:val="left" w:pos="1418"/>
                                </w:tabs>
                              </w:pPr>
                              <w:r w:rsidRPr="00944D4C">
                                <w:rPr>
                                  <w:color w:val="FFFFFF" w:themeColor="background1"/>
                                </w:rPr>
                                <w:t>Valid-Experte:</w:t>
                              </w:r>
                              <w:r>
                                <w:tab/>
                              </w:r>
                              <w:r>
                                <w:br/>
                                <w:t>Hauptexperte:</w:t>
                              </w:r>
                              <w:r>
                                <w:tab/>
                              </w:r>
                              <w:r>
                                <w:br/>
                                <w:t>Zweit Experte:</w:t>
                              </w:r>
                              <w:r>
                                <w:tab/>
                              </w: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2447CCB0" w14:textId="77777777" w:rsidR="00483C1C" w:rsidRPr="00FD7F2A" w:rsidRDefault="00483C1C" w:rsidP="004C5F99">
                                <w:pPr>
                                  <w:jc w:val="center"/>
                                  <w:rPr>
                                    <w:b/>
                                  </w:rPr>
                                </w:pPr>
                                <w:r w:rsidRPr="00FD7F2A">
                                  <w:rPr>
                                    <w:b/>
                                  </w:rPr>
                                  <w:t>Auftraggeber:</w:t>
                                </w:r>
                              </w:p>
                              <w:p w14:paraId="71843C4C" w14:textId="77777777" w:rsidR="00483C1C" w:rsidRPr="004327E8" w:rsidRDefault="00483C1C" w:rsidP="004327E8">
                                <w:pPr>
                                  <w:jc w:val="center"/>
                                  <w:rPr>
                                    <w:color w:val="FFFFFF" w:themeColor="background1"/>
                                  </w:rPr>
                                </w:pPr>
                                <w:r>
                                  <w:rPr>
                                    <w:color w:val="FFFFFF" w:themeColor="background1"/>
                                  </w:rPr>
                                  <w:t>Vor-/Nachname</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17042E72" w14:textId="77777777" w:rsidR="00483C1C" w:rsidRPr="003C5A8B" w:rsidRDefault="00483C1C" w:rsidP="004C5F99">
                              <w:pPr>
                                <w:jc w:val="center"/>
                                <w:rPr>
                                  <w:b/>
                                  <w:color w:val="FFFFFF" w:themeColor="background1"/>
                                </w:rPr>
                              </w:pPr>
                              <w:r>
                                <w:rPr>
                                  <w:b/>
                                  <w:color w:val="FFFFFF" w:themeColor="background1"/>
                                </w:rPr>
                                <w:t>Projektleiter</w:t>
                              </w:r>
                              <w:r w:rsidRPr="003C5A8B">
                                <w:rPr>
                                  <w:b/>
                                  <w:color w:val="FFFFFF" w:themeColor="background1"/>
                                </w:rPr>
                                <w:t>:</w:t>
                              </w:r>
                            </w:p>
                            <w:p w14:paraId="16769B5E" w14:textId="77777777" w:rsidR="00483C1C" w:rsidRPr="003C5A8B" w:rsidRDefault="00483C1C"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g:grpSp>
                        <wpg:cNvPr id="12" name="Group 111"/>
                        <wpg:cNvGrpSpPr>
                          <a:grpSpLocks/>
                        </wpg:cNvGrpSpPr>
                        <wpg:grpSpPr bwMode="auto">
                          <a:xfrm>
                            <a:off x="2100" y="13828"/>
                            <a:ext cx="8334" cy="1458"/>
                            <a:chOff x="2100" y="13828"/>
                            <a:chExt cx="8334" cy="1458"/>
                          </a:xfrm>
                        </wpg:grpSpPr>
                        <wps:wsp>
                          <wps:cNvPr id="13" name="AutoShape 101"/>
                          <wps:cNvSpPr>
                            <a:spLocks noChangeArrowheads="1"/>
                          </wps:cNvSpPr>
                          <wps:spPr bwMode="auto">
                            <a:xfrm>
                              <a:off x="2100" y="14085"/>
                              <a:ext cx="2592" cy="1170"/>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52DB057" w14:textId="77777777" w:rsidR="00483C1C" w:rsidRPr="003C5A8B" w:rsidRDefault="00483C1C" w:rsidP="004C5F99">
                                <w:pPr>
                                  <w:jc w:val="center"/>
                                  <w:rPr>
                                    <w:b/>
                                    <w:color w:val="FFFFFF" w:themeColor="background1"/>
                                  </w:rPr>
                                </w:pPr>
                                <w:r w:rsidRPr="003C5A8B">
                                  <w:rPr>
                                    <w:b/>
                                    <w:color w:val="FFFFFF" w:themeColor="background1"/>
                                  </w:rPr>
                                  <w:t>Fachspezialist</w:t>
                                </w:r>
                              </w:p>
                              <w:p w14:paraId="04D2E31C" w14:textId="77777777" w:rsidR="00483C1C" w:rsidRPr="003C5A8B" w:rsidRDefault="00483C1C"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4926" y="14085"/>
                              <a:ext cx="2580" cy="1182"/>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49022E88" w14:textId="77777777" w:rsidR="00483C1C" w:rsidRPr="003C5A8B" w:rsidRDefault="00483C1C" w:rsidP="00FA6FCA">
                                <w:pPr>
                                  <w:jc w:val="center"/>
                                  <w:rPr>
                                    <w:b/>
                                    <w:color w:val="FFFFFF" w:themeColor="background1"/>
                                  </w:rPr>
                                </w:pPr>
                                <w:r w:rsidRPr="003C5A8B">
                                  <w:rPr>
                                    <w:b/>
                                    <w:color w:val="FFFFFF" w:themeColor="background1"/>
                                  </w:rPr>
                                  <w:t>Fachspezialist</w:t>
                                </w:r>
                              </w:p>
                              <w:p w14:paraId="73BFE734" w14:textId="77777777" w:rsidR="00483C1C" w:rsidRPr="003C5A8B" w:rsidRDefault="00483C1C"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5" name="AutoShape 103"/>
                          <wps:cNvSpPr>
                            <a:spLocks noChangeArrowheads="1"/>
                          </wps:cNvSpPr>
                          <wps:spPr bwMode="auto">
                            <a:xfrm>
                              <a:off x="7833" y="14085"/>
                              <a:ext cx="2601" cy="1201"/>
                            </a:xfrm>
                            <a:prstGeom prst="roundRect">
                              <a:avLst>
                                <a:gd name="adj" fmla="val 16667"/>
                              </a:avLst>
                            </a:prstGeom>
                            <a:ln>
                              <a:headEnd/>
                              <a:tailEnd/>
                            </a:ln>
                          </wps:spPr>
                          <wps:style>
                            <a:lnRef idx="1">
                              <a:schemeClr val="accent5"/>
                            </a:lnRef>
                            <a:fillRef idx="3">
                              <a:schemeClr val="accent5"/>
                            </a:fillRef>
                            <a:effectRef idx="2">
                              <a:schemeClr val="accent5"/>
                            </a:effectRef>
                            <a:fontRef idx="minor">
                              <a:schemeClr val="lt1"/>
                            </a:fontRef>
                          </wps:style>
                          <wps:txbx>
                            <w:txbxContent>
                              <w:p w14:paraId="6CCA0CFD" w14:textId="77777777" w:rsidR="00483C1C" w:rsidRPr="003C5A8B" w:rsidRDefault="00483C1C" w:rsidP="00FA6FCA">
                                <w:pPr>
                                  <w:jc w:val="center"/>
                                  <w:rPr>
                                    <w:b/>
                                    <w:color w:val="FFFFFF" w:themeColor="background1"/>
                                  </w:rPr>
                                </w:pPr>
                                <w:r w:rsidRPr="003C5A8B">
                                  <w:rPr>
                                    <w:b/>
                                    <w:color w:val="FFFFFF" w:themeColor="background1"/>
                                  </w:rPr>
                                  <w:t>Fachspezialist</w:t>
                                </w:r>
                              </w:p>
                              <w:p w14:paraId="1E612EAA" w14:textId="77777777" w:rsidR="00483C1C" w:rsidRPr="003C5A8B" w:rsidRDefault="00483C1C"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3368" y="13828"/>
                              <a:ext cx="5745" cy="5"/>
                            </a:xfrm>
                            <a:prstGeom prst="straightConnector1">
                              <a:avLst/>
                            </a:prstGeom>
                            <a:ln>
                              <a:headEnd/>
                              <a:tailEnd/>
                            </a:ln>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3396" y="13830"/>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6216" y="13830"/>
                              <a:ext cx="0" cy="255"/>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1E6534E0" id="Group 115" o:spid="_x0000_s1032" style="position:absolute;margin-left:-.9pt;margin-top:8.3pt;width:416.7pt;height:357.1pt;z-index:251652096" coordorigin="2100,8365" coordsize="8334,6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">
                <v:roundrect id="AutoShape 99" o:spid="_x0000_s1033" style="position:absolute;left:2324;top:9939;width:3498;height:169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5B8D8031" w14:textId="77777777" w:rsidR="00483C1C" w:rsidRPr="00FD7F2A" w:rsidRDefault="00483C1C" w:rsidP="00FA6FCA">
                        <w:pPr>
                          <w:rPr>
                            <w:b/>
                          </w:rPr>
                        </w:pPr>
                        <w:r>
                          <w:rPr>
                            <w:b/>
                          </w:rPr>
                          <w:t>Qualität- &amp; Sicherheitsmanager</w:t>
                        </w:r>
                      </w:p>
                      <w:p w14:paraId="5E7BAEDE" w14:textId="77777777" w:rsidR="00483C1C" w:rsidRDefault="00483C1C" w:rsidP="00FA6FCA">
                        <w:pPr>
                          <w:tabs>
                            <w:tab w:val="left" w:pos="1418"/>
                          </w:tabs>
                        </w:pPr>
                        <w:r w:rsidRPr="00944D4C">
                          <w:rPr>
                            <w:color w:val="FFFFFF" w:themeColor="background1"/>
                          </w:rPr>
                          <w:t>Valid-Experte:</w:t>
                        </w:r>
                        <w:r>
                          <w:tab/>
                        </w:r>
                        <w:r>
                          <w:br/>
                          <w:t>Hauptexperte:</w:t>
                        </w:r>
                        <w:r>
                          <w:tab/>
                        </w:r>
                        <w:r>
                          <w:br/>
                          <w:t>Zweit Experte:</w:t>
                        </w:r>
                        <w:r>
                          <w:tab/>
                        </w:r>
                        <w:r>
                          <w:br/>
                        </w:r>
                      </w:p>
                    </w:txbxContent>
                  </v:textbox>
                </v:roundrect>
                <v:group id="Group 113" o:spid="_x0000_s1034" style="position:absolute;left:3924;top:8365;width:4530;height:3752" coordorigin="3924,8365" coordsize="4530,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AutoShape 98" o:spid="_x0000_s1035" style="position:absolute;left:3924;top:8365;width:4530;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2447CCB0" w14:textId="77777777" w:rsidR="00483C1C" w:rsidRPr="00FD7F2A" w:rsidRDefault="00483C1C" w:rsidP="004C5F99">
                          <w:pPr>
                            <w:jc w:val="center"/>
                            <w:rPr>
                              <w:b/>
                            </w:rPr>
                          </w:pPr>
                          <w:r w:rsidRPr="00FD7F2A">
                            <w:rPr>
                              <w:b/>
                            </w:rPr>
                            <w:t>Auftraggeber:</w:t>
                          </w:r>
                        </w:p>
                        <w:p w14:paraId="71843C4C" w14:textId="77777777" w:rsidR="00483C1C" w:rsidRPr="004327E8" w:rsidRDefault="00483C1C" w:rsidP="004327E8">
                          <w:pPr>
                            <w:jc w:val="center"/>
                            <w:rPr>
                              <w:color w:val="FFFFFF" w:themeColor="background1"/>
                            </w:rPr>
                          </w:pPr>
                          <w:r>
                            <w:rPr>
                              <w:color w:val="FFFFFF" w:themeColor="background1"/>
                            </w:rPr>
                            <w:t>Vor-/Nachname</w:t>
                          </w:r>
                        </w:p>
                      </w:txbxContent>
                    </v:textbox>
                  </v:roundrect>
                  <v:shapetype id="_x0000_t32" coordsize="21600,21600" o:spt="32" o:oned="t" path="m,l21600,21600e" filled="f">
                    <v:path arrowok="t" fillok="f" o:connecttype="none"/>
                    <o:lock v:ext="edit" shapetype="t"/>
                  </v:shapetype>
                  <v:shape id="AutoShape 106" o:spid="_x0000_s1036" type="#_x0000_t32" style="position:absolute;left:6180;top:9535;width:9;height:2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" strokecolor="black [3200]" strokeweight="2pt">
                    <v:shadow on="t" color="black" opacity="24903f" origin=",.5" offset="0,.55556mm"/>
                  </v:shape>
                </v:group>
                <v:roundrect id="AutoShape 100" o:spid="_x0000_s1037" style="position:absolute;left:3060;top:12117;width:6240;height:89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17042E72" w14:textId="77777777" w:rsidR="00483C1C" w:rsidRPr="003C5A8B" w:rsidRDefault="00483C1C" w:rsidP="004C5F99">
                        <w:pPr>
                          <w:jc w:val="center"/>
                          <w:rPr>
                            <w:b/>
                            <w:color w:val="FFFFFF" w:themeColor="background1"/>
                          </w:rPr>
                        </w:pPr>
                        <w:r>
                          <w:rPr>
                            <w:b/>
                            <w:color w:val="FFFFFF" w:themeColor="background1"/>
                          </w:rPr>
                          <w:t>Projektleiter</w:t>
                        </w:r>
                        <w:r w:rsidRPr="003C5A8B">
                          <w:rPr>
                            <w:b/>
                            <w:color w:val="FFFFFF" w:themeColor="background1"/>
                          </w:rPr>
                          <w:t>:</w:t>
                        </w:r>
                      </w:p>
                      <w:p w14:paraId="16769B5E" w14:textId="77777777" w:rsidR="00483C1C" w:rsidRPr="003C5A8B" w:rsidRDefault="00483C1C" w:rsidP="004C5F99">
                        <w:pPr>
                          <w:jc w:val="center"/>
                          <w:rPr>
                            <w:color w:val="FFFFFF" w:themeColor="background1"/>
                          </w:rPr>
                        </w:pPr>
                        <w:r w:rsidRPr="003C5A8B">
                          <w:rPr>
                            <w:color w:val="FFFFFF" w:themeColor="background1"/>
                          </w:rPr>
                          <w:t>Vor-/Nachname</w:t>
                        </w:r>
                      </w:p>
                    </w:txbxContent>
                  </v:textbox>
                </v:roundrect>
                <v:group id="Group 111" o:spid="_x0000_s1038" style="position:absolute;left:2100;top:13828;width:8334;height:1458" coordorigin="2100,13828" coordsize="8334,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AutoShape 101" o:spid="_x0000_s1039" style="position:absolute;left:2100;top:14085;width:2592;height:117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52DB057" w14:textId="77777777" w:rsidR="00483C1C" w:rsidRPr="003C5A8B" w:rsidRDefault="00483C1C" w:rsidP="004C5F99">
                          <w:pPr>
                            <w:jc w:val="center"/>
                            <w:rPr>
                              <w:b/>
                              <w:color w:val="FFFFFF" w:themeColor="background1"/>
                            </w:rPr>
                          </w:pPr>
                          <w:r w:rsidRPr="003C5A8B">
                            <w:rPr>
                              <w:b/>
                              <w:color w:val="FFFFFF" w:themeColor="background1"/>
                            </w:rPr>
                            <w:t>Fachspezialist</w:t>
                          </w:r>
                        </w:p>
                        <w:p w14:paraId="04D2E31C" w14:textId="77777777" w:rsidR="00483C1C" w:rsidRPr="003C5A8B" w:rsidRDefault="00483C1C" w:rsidP="004C5F99">
                          <w:pPr>
                            <w:jc w:val="center"/>
                            <w:rPr>
                              <w:color w:val="FFFFFF" w:themeColor="background1"/>
                            </w:rPr>
                          </w:pPr>
                          <w:r w:rsidRPr="003C5A8B">
                            <w:rPr>
                              <w:color w:val="FFFFFF" w:themeColor="background1"/>
                            </w:rPr>
                            <w:t>Vor-/Nachname</w:t>
                          </w:r>
                        </w:p>
                      </w:txbxContent>
                    </v:textbox>
                  </v:roundrect>
                  <v:roundrect id="AutoShape 102" o:spid="_x0000_s1040" style="position:absolute;left:4926;top:14085;width:2580;height:118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49022E88" w14:textId="77777777" w:rsidR="00483C1C" w:rsidRPr="003C5A8B" w:rsidRDefault="00483C1C" w:rsidP="00FA6FCA">
                          <w:pPr>
                            <w:jc w:val="center"/>
                            <w:rPr>
                              <w:b/>
                              <w:color w:val="FFFFFF" w:themeColor="background1"/>
                            </w:rPr>
                          </w:pPr>
                          <w:r w:rsidRPr="003C5A8B">
                            <w:rPr>
                              <w:b/>
                              <w:color w:val="FFFFFF" w:themeColor="background1"/>
                            </w:rPr>
                            <w:t>Fachspezialist</w:t>
                          </w:r>
                        </w:p>
                        <w:p w14:paraId="73BFE734" w14:textId="77777777" w:rsidR="00483C1C" w:rsidRPr="003C5A8B" w:rsidRDefault="00483C1C" w:rsidP="004C5F99">
                          <w:pPr>
                            <w:jc w:val="center"/>
                            <w:rPr>
                              <w:color w:val="FFFFFF" w:themeColor="background1"/>
                            </w:rPr>
                          </w:pPr>
                          <w:r w:rsidRPr="003C5A8B">
                            <w:rPr>
                              <w:color w:val="FFFFFF" w:themeColor="background1"/>
                            </w:rPr>
                            <w:t>Vor-/Nachname</w:t>
                          </w:r>
                        </w:p>
                      </w:txbxContent>
                    </v:textbox>
                  </v:roundrect>
                  <v:roundrect id="AutoShape 103" o:spid="_x0000_s1041" style="position:absolute;left:7833;top:14085;width:2601;height:120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" fillcolor="#215a69 [1640]" strokecolor="#40a7c2 [3048]">
                    <v:fill color2="#3da5c1 [3016]" rotate="t" angle="180" colors="0 #2787a0;52429f #36b1d2;1 #34b3d6" focus="100%" type="gradient">
                      <o:fill v:ext="view" type="gradientUnscaled"/>
                    </v:fill>
                    <v:shadow on="t" color="black" opacity="22937f" origin=",.5" offset="0,.63889mm"/>
                    <v:textbox>
                      <w:txbxContent>
                        <w:p w14:paraId="6CCA0CFD" w14:textId="77777777" w:rsidR="00483C1C" w:rsidRPr="003C5A8B" w:rsidRDefault="00483C1C" w:rsidP="00FA6FCA">
                          <w:pPr>
                            <w:jc w:val="center"/>
                            <w:rPr>
                              <w:b/>
                              <w:color w:val="FFFFFF" w:themeColor="background1"/>
                            </w:rPr>
                          </w:pPr>
                          <w:r w:rsidRPr="003C5A8B">
                            <w:rPr>
                              <w:b/>
                              <w:color w:val="FFFFFF" w:themeColor="background1"/>
                            </w:rPr>
                            <w:t>Fachspezialist</w:t>
                          </w:r>
                        </w:p>
                        <w:p w14:paraId="1E612EAA" w14:textId="77777777" w:rsidR="00483C1C" w:rsidRPr="003C5A8B" w:rsidRDefault="00483C1C" w:rsidP="004C5F99">
                          <w:pPr>
                            <w:jc w:val="center"/>
                            <w:rPr>
                              <w:color w:val="FFFFFF" w:themeColor="background1"/>
                            </w:rPr>
                          </w:pPr>
                          <w:r w:rsidRPr="003C5A8B">
                            <w:rPr>
                              <w:color w:val="FFFFFF" w:themeColor="background1"/>
                            </w:rPr>
                            <w:t>Vor-/Nachname</w:t>
                          </w:r>
                        </w:p>
                      </w:txbxContent>
                    </v:textbox>
                  </v:roundrect>
                  <v:shape id="AutoShape 104" o:spid="_x0000_s1042" type="#_x0000_t32" style="position:absolute;left:3368;top:13828;width:5745;height: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" strokecolor="black [3200]" strokeweight="2pt">
                    <v:shadow on="t" color="black" opacity="24903f" origin=",.5" offset="0,.55556mm"/>
                  </v:shape>
                  <v:shape id="AutoShape 108" o:spid="_x0000_s1043" type="#_x0000_t32" style="position:absolute;left:3396;top:13830;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" strokecolor="black [3200]" strokeweight="2pt">
                    <v:stroke startarrow="oval"/>
                    <v:shadow on="t" color="black" opacity="24903f" origin=",.5" offset="0,.55556mm"/>
                  </v:shape>
                  <v:shape id="AutoShape 110" o:spid="_x0000_s1044" type="#_x0000_t32" style="position:absolute;left:6216;top:13830;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" strokecolor="black [3200]" strokeweight="2pt">
                    <v:stroke startarrow="oval"/>
                    <v:shadow on="t" color="black" opacity="24903f" origin=",.5" offset="0,.55556mm"/>
                  </v:shape>
                </v:group>
              </v:group>
            </w:pict>
          </mc:Fallback>
        </mc:AlternateContent>
      </w:r>
    </w:p>
    <w:p w14:paraId="6BBEA2DE"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64384" behindDoc="0" locked="0" layoutInCell="1" allowOverlap="1" wp14:anchorId="3AAE9C34" wp14:editId="57AB48B6">
                <wp:simplePos x="0" y="0"/>
                <wp:positionH relativeFrom="column">
                  <wp:posOffset>4025619</wp:posOffset>
                </wp:positionH>
                <wp:positionV relativeFrom="paragraph">
                  <wp:posOffset>173924</wp:posOffset>
                </wp:positionV>
                <wp:extent cx="198783" cy="0"/>
                <wp:effectExtent l="38100" t="38100" r="67945" b="95250"/>
                <wp:wrapNone/>
                <wp:docPr id="29" name="Gerade Verbindung 29"/>
                <wp:cNvGraphicFramePr/>
                <a:graphic xmlns:a="http://schemas.openxmlformats.org/drawingml/2006/main">
                  <a:graphicData uri="http://schemas.microsoft.com/office/word/2010/wordprocessingShape">
                    <wps:wsp>
                      <wps:cNvCnPr/>
                      <wps:spPr>
                        <a:xfrm flipH="1">
                          <a:off x="0" y="0"/>
                          <a:ext cx="1987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4DF17A" id="Gerade Verbindung 29" o:spid="_x0000_s1026" style="position:absolute;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pt,13.7pt" to="332.6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" strokecolor="black [3200]" strokeweight="2pt">
                <v:shadow on="t" color="black" opacity="24903f" origin=",.5" offset="0,.55556mm"/>
              </v:line>
            </w:pict>
          </mc:Fallback>
        </mc:AlternateContent>
      </w:r>
    </w:p>
    <w:p w14:paraId="0B7B20A7" w14:textId="77777777" w:rsidR="004C5F99" w:rsidRPr="00CB4EF6" w:rsidRDefault="004C5F99" w:rsidP="004C5F99">
      <w:pPr>
        <w:pStyle w:val="IPA-TextkrperStandart"/>
        <w:rPr>
          <w:szCs w:val="22"/>
        </w:rPr>
      </w:pPr>
    </w:p>
    <w:p w14:paraId="0DA05FD7" w14:textId="77777777" w:rsidR="004C5F99" w:rsidRPr="00CB4EF6" w:rsidRDefault="004C5F99" w:rsidP="004C5F99">
      <w:pPr>
        <w:pStyle w:val="IPA-TextkrperStandart"/>
        <w:rPr>
          <w:szCs w:val="22"/>
        </w:rPr>
      </w:pPr>
    </w:p>
    <w:p w14:paraId="5C898548" w14:textId="77777777" w:rsidR="004C5F99" w:rsidRPr="00CB4EF6" w:rsidRDefault="004C5F99" w:rsidP="004C5F99">
      <w:pPr>
        <w:pStyle w:val="IPA-TextkrperStandart"/>
        <w:rPr>
          <w:szCs w:val="22"/>
        </w:rPr>
      </w:pPr>
    </w:p>
    <w:p w14:paraId="22CB149E" w14:textId="77777777" w:rsidR="004C5F99" w:rsidRPr="00CB4EF6" w:rsidRDefault="00944D4C" w:rsidP="004C5F99">
      <w:pPr>
        <w:pStyle w:val="IPA-TextkrperStandart"/>
        <w:rPr>
          <w:szCs w:val="22"/>
        </w:rPr>
      </w:pPr>
      <w:r>
        <w:rPr>
          <w:noProof/>
          <w:szCs w:val="22"/>
          <w:lang w:eastAsia="de-CH"/>
        </w:rPr>
        <mc:AlternateContent>
          <mc:Choice Requires="wps">
            <w:drawing>
              <wp:anchor distT="0" distB="0" distL="114300" distR="114300" simplePos="0" relativeHeight="251656192" behindDoc="0" locked="0" layoutInCell="1" allowOverlap="1" wp14:anchorId="61115571" wp14:editId="7107BC65">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C7F0311" id="Gerade Verbindung 26"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" strokecolor="black [3200]" strokeweight="2pt">
                <v:shadow on="t" color="black" opacity="24903f" origin=",.5" offset="0,.55556mm"/>
              </v:line>
            </w:pict>
          </mc:Fallback>
        </mc:AlternateContent>
      </w:r>
    </w:p>
    <w:p w14:paraId="63E2B5BB" w14:textId="77777777" w:rsidR="004C5F99" w:rsidRPr="00CB4EF6" w:rsidRDefault="004C5F99" w:rsidP="004C5F99">
      <w:pPr>
        <w:pStyle w:val="IPA-TextkrperStandart"/>
        <w:rPr>
          <w:szCs w:val="22"/>
        </w:rPr>
      </w:pPr>
    </w:p>
    <w:p w14:paraId="0B62B9F4" w14:textId="77777777" w:rsidR="004C5F99" w:rsidRPr="00CB4EF6" w:rsidRDefault="004C5F99" w:rsidP="004C5F99">
      <w:pPr>
        <w:pStyle w:val="IPA-TextkrperStandart"/>
        <w:rPr>
          <w:szCs w:val="22"/>
        </w:rPr>
      </w:pPr>
    </w:p>
    <w:p w14:paraId="65847225" w14:textId="77777777" w:rsidR="004C5F99" w:rsidRPr="00CB4EF6" w:rsidRDefault="004C5F99" w:rsidP="004C5F99">
      <w:pPr>
        <w:pStyle w:val="IPA-TextkrperStandart"/>
        <w:rPr>
          <w:szCs w:val="22"/>
        </w:rPr>
      </w:pPr>
    </w:p>
    <w:p w14:paraId="251BF199" w14:textId="77777777" w:rsidR="004C5F99" w:rsidRPr="00CB4EF6" w:rsidRDefault="003C5A8B" w:rsidP="004C5F99">
      <w:pPr>
        <w:pStyle w:val="IPA-TextkrperStandart"/>
        <w:rPr>
          <w:szCs w:val="22"/>
        </w:rPr>
      </w:pPr>
      <w:r>
        <w:rPr>
          <w:noProof/>
          <w:szCs w:val="22"/>
          <w:lang w:eastAsia="de-CH"/>
        </w:rPr>
        <mc:AlternateContent>
          <mc:Choice Requires="wps">
            <w:drawing>
              <wp:anchor distT="0" distB="0" distL="114300" distR="114300" simplePos="0" relativeHeight="251658240" behindDoc="0" locked="0" layoutInCell="1" allowOverlap="1" wp14:anchorId="50D3618E" wp14:editId="58526FF5">
                <wp:simplePos x="0" y="0"/>
                <wp:positionH relativeFrom="column">
                  <wp:posOffset>2600275</wp:posOffset>
                </wp:positionH>
                <wp:positionV relativeFrom="paragraph">
                  <wp:posOffset>221582</wp:posOffset>
                </wp:positionV>
                <wp:extent cx="1905" cy="534035"/>
                <wp:effectExtent l="57150" t="19050" r="74295" b="75565"/>
                <wp:wrapNone/>
                <wp:docPr id="27" name="Gerade Verbindung 27"/>
                <wp:cNvGraphicFramePr/>
                <a:graphic xmlns:a="http://schemas.openxmlformats.org/drawingml/2006/main">
                  <a:graphicData uri="http://schemas.microsoft.com/office/word/2010/wordprocessingShape">
                    <wps:wsp>
                      <wps:cNvCnPr/>
                      <wps:spPr>
                        <a:xfrm flipH="1" flipV="1">
                          <a:off x="0" y="0"/>
                          <a:ext cx="1905" cy="534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3884A" id="Gerade Verbindung 27"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7.45pt" to="204.9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" strokecolor="black [3200]" strokeweight="2pt">
                <v:shadow on="t" color="black" opacity="24903f" origin=",.5" offset="0,.55556mm"/>
              </v:line>
            </w:pict>
          </mc:Fallback>
        </mc:AlternateContent>
      </w:r>
    </w:p>
    <w:p w14:paraId="3C105399" w14:textId="77777777" w:rsidR="004C5F99" w:rsidRPr="00CB4EF6" w:rsidRDefault="004C5F99" w:rsidP="004C5F99">
      <w:pPr>
        <w:pStyle w:val="IPA-TextkrperStandart"/>
        <w:rPr>
          <w:szCs w:val="22"/>
        </w:rPr>
      </w:pPr>
    </w:p>
    <w:p w14:paraId="5963E654" w14:textId="77777777" w:rsidR="004C5F99" w:rsidRPr="00CB4EF6" w:rsidRDefault="00944D4C" w:rsidP="004C5F99">
      <w:pPr>
        <w:pStyle w:val="IPA-TextkrperStandart"/>
        <w:rPr>
          <w:szCs w:val="22"/>
        </w:rPr>
      </w:pPr>
      <w:r>
        <w:rPr>
          <w:noProof/>
          <w:lang w:eastAsia="de-CH"/>
        </w:rPr>
        <mc:AlternateContent>
          <mc:Choice Requires="wps">
            <w:drawing>
              <wp:anchor distT="0" distB="0" distL="114300" distR="114300" simplePos="0" relativeHeight="251654144" behindDoc="0" locked="0" layoutInCell="1" allowOverlap="1" wp14:anchorId="6D9DEF01" wp14:editId="5EE6F3DF">
                <wp:simplePos x="0" y="0"/>
                <wp:positionH relativeFrom="column">
                  <wp:posOffset>4441776</wp:posOffset>
                </wp:positionH>
                <wp:positionV relativeFrom="paragraph">
                  <wp:posOffset>101602</wp:posOffset>
                </wp:positionV>
                <wp:extent cx="0" cy="167773"/>
                <wp:effectExtent l="76200" t="57150" r="76200" b="80010"/>
                <wp:wrapNone/>
                <wp:docPr id="2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73"/>
                        </a:xfrm>
                        <a:prstGeom prst="straightConnector1">
                          <a:avLst/>
                        </a:prstGeom>
                        <a:ln>
                          <a:headEnd type="oval" w="med" len="med"/>
                          <a:tailEnd/>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w14:anchorId="349BEB99" id="AutoShape 110" o:spid="_x0000_s1026" type="#_x0000_t32" style="position:absolute;margin-left:349.75pt;margin-top:8pt;width:0;height:13.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" strokecolor="black [3200]" strokeweight="2pt">
                <v:stroke startarrow="oval"/>
                <v:shadow on="t" color="black" opacity="24903f" origin=",.5" offset="0,.55556mm"/>
              </v:shape>
            </w:pict>
          </mc:Fallback>
        </mc:AlternateContent>
      </w:r>
    </w:p>
    <w:p w14:paraId="688804DF" w14:textId="77777777" w:rsidR="004C5F99" w:rsidRPr="00CB4EF6" w:rsidRDefault="004C5F99" w:rsidP="004C5F99">
      <w:pPr>
        <w:pStyle w:val="IPA-TextkrperStandart"/>
        <w:rPr>
          <w:szCs w:val="22"/>
        </w:rPr>
      </w:pPr>
    </w:p>
    <w:p w14:paraId="452FCF7B" w14:textId="77777777" w:rsidR="004C5F99" w:rsidRDefault="004C5F99" w:rsidP="004C5F99">
      <w:pPr>
        <w:pStyle w:val="IPA-TextkrperStandart"/>
        <w:rPr>
          <w:szCs w:val="22"/>
        </w:rPr>
      </w:pPr>
    </w:p>
    <w:p w14:paraId="3861C076" w14:textId="77777777" w:rsidR="0039767D" w:rsidRPr="00CB4EF6" w:rsidRDefault="0039767D" w:rsidP="004C5F99">
      <w:pPr>
        <w:pStyle w:val="IPA-TextkrperStandart"/>
        <w:rPr>
          <w:szCs w:val="22"/>
        </w:rPr>
      </w:pPr>
    </w:p>
    <w:p w14:paraId="277C8D05" w14:textId="77777777" w:rsidR="000B569E" w:rsidRDefault="004C5F99" w:rsidP="004327E8">
      <w:pPr>
        <w:pStyle w:val="FormatvorlageBeschriftung8Pt"/>
      </w:pPr>
      <w:bookmarkStart w:id="32" w:name="_Toc249335787"/>
      <w:bookmarkStart w:id="33" w:name="_Toc498949071"/>
      <w:r w:rsidRPr="00B10CD5">
        <w:t xml:space="preserve">Abbildung </w:t>
      </w:r>
      <w:fldSimple w:instr=" SEQ Abbildung \* ARABIC ">
        <w:r w:rsidR="0039767D">
          <w:rPr>
            <w:noProof/>
          </w:rPr>
          <w:t>2</w:t>
        </w:r>
      </w:fldSimple>
      <w:r w:rsidRPr="00B10CD5">
        <w:t>: Projektorganisation</w:t>
      </w:r>
      <w:bookmarkEnd w:id="32"/>
      <w:bookmarkEnd w:id="33"/>
    </w:p>
    <w:p w14:paraId="2C0923C6" w14:textId="77777777" w:rsidR="0039767D" w:rsidRDefault="0039767D">
      <w:pPr>
        <w:spacing w:after="200"/>
        <w:rPr>
          <w:rFonts w:eastAsia="Times New Roman" w:cs="Arial"/>
          <w:b/>
          <w:bCs/>
          <w:szCs w:val="24"/>
          <w:lang w:eastAsia="de-DE"/>
        </w:rPr>
      </w:pPr>
      <w:r>
        <w:br w:type="page"/>
      </w:r>
    </w:p>
    <w:p w14:paraId="703AC517" w14:textId="192142B7" w:rsidR="000B569E" w:rsidRDefault="000B569E" w:rsidP="00261CBF">
      <w:pPr>
        <w:pStyle w:val="Heading3"/>
      </w:pPr>
      <w:bookmarkStart w:id="34" w:name="_Toc68603239"/>
      <w:r>
        <w:lastRenderedPageBreak/>
        <w:t>Projektrollen</w:t>
      </w:r>
      <w:bookmarkEnd w:id="34"/>
    </w:p>
    <w:p w14:paraId="19A8001D" w14:textId="77777777" w:rsidR="00BB388C" w:rsidRPr="00BB388C" w:rsidRDefault="00BB388C" w:rsidP="00BB388C">
      <w:pPr>
        <w:pStyle w:val="FormatvorlageBeschriftung8Pt"/>
      </w:pPr>
      <w:bookmarkStart w:id="35" w:name="_Toc249335796"/>
      <w:bookmarkStart w:id="36" w:name="_Toc249350705"/>
      <w:bookmarkStart w:id="37" w:name="_Toc499228397"/>
      <w:r w:rsidRPr="00B10CD5">
        <w:t xml:space="preserve">Tabelle </w:t>
      </w:r>
      <w:fldSimple w:instr=" SEQ Tabelle \* ARABIC ">
        <w:r w:rsidR="0039767D">
          <w:rPr>
            <w:noProof/>
          </w:rPr>
          <w:t>1</w:t>
        </w:r>
      </w:fldSimple>
      <w:r w:rsidRPr="00B10CD5">
        <w:t>: Projektrollen</w:t>
      </w:r>
      <w:bookmarkEnd w:id="35"/>
      <w:bookmarkEnd w:id="36"/>
      <w:bookmarkEnd w:id="37"/>
    </w:p>
    <w:tbl>
      <w:tblPr>
        <w:tblStyle w:val="ListTable4-Accent5"/>
        <w:tblW w:w="0" w:type="auto"/>
        <w:tblLook w:val="01E0" w:firstRow="1" w:lastRow="1" w:firstColumn="1" w:lastColumn="1" w:noHBand="0" w:noVBand="0"/>
      </w:tblPr>
      <w:tblGrid>
        <w:gridCol w:w="3473"/>
        <w:gridCol w:w="5588"/>
      </w:tblGrid>
      <w:tr w:rsidR="00026D80" w14:paraId="12AA05F6" w14:textId="77777777" w:rsidTr="00026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D191CA5" w14:textId="77777777" w:rsidR="00026D80" w:rsidRPr="00C8029E" w:rsidRDefault="00026D80" w:rsidP="00C8029E">
            <w:pPr>
              <w:rPr>
                <w:rFonts w:eastAsia="Times New Roman" w:cs="Times New Roman"/>
                <w:sz w:val="20"/>
                <w:szCs w:val="24"/>
              </w:rPr>
            </w:pPr>
            <w:r>
              <w:rPr>
                <w:rFonts w:eastAsia="Times New Roman" w:cs="Times New Roman"/>
                <w:sz w:val="20"/>
                <w:szCs w:val="24"/>
              </w:rPr>
              <w:t xml:space="preserve">Rollenbeschreibung </w:t>
            </w:r>
            <w:r w:rsidR="005434E7">
              <w:rPr>
                <w:rFonts w:eastAsia="Times New Roman" w:cs="Times New Roman"/>
                <w:sz w:val="20"/>
                <w:szCs w:val="24"/>
              </w:rPr>
              <w:t xml:space="preserve">der </w:t>
            </w:r>
            <w:r>
              <w:rPr>
                <w:rFonts w:eastAsia="Times New Roman" w:cs="Times New Roman"/>
                <w:sz w:val="20"/>
                <w:szCs w:val="24"/>
              </w:rPr>
              <w:t>IPA</w:t>
            </w:r>
          </w:p>
        </w:tc>
        <w:tc>
          <w:tcPr>
            <w:cnfStyle w:val="000100000000" w:firstRow="0" w:lastRow="0" w:firstColumn="0" w:lastColumn="1" w:oddVBand="0" w:evenVBand="0" w:oddHBand="0" w:evenHBand="0" w:firstRowFirstColumn="0" w:firstRowLastColumn="0" w:lastRowFirstColumn="0" w:lastRowLastColumn="0"/>
            <w:tcW w:w="5701" w:type="dxa"/>
          </w:tcPr>
          <w:p w14:paraId="276CC40E" w14:textId="77777777" w:rsidR="00026D80" w:rsidRPr="00C8029E" w:rsidRDefault="00026D80" w:rsidP="000B569E">
            <w:pPr>
              <w:pStyle w:val="IPA-Tabelle"/>
            </w:pPr>
          </w:p>
        </w:tc>
      </w:tr>
      <w:tr w:rsidR="000B569E" w14:paraId="28164D03" w14:textId="77777777" w:rsidTr="00026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FB35CAD" w14:textId="77777777" w:rsidR="000B569E" w:rsidRPr="00C8029E" w:rsidRDefault="00C8029E" w:rsidP="00C8029E">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701" w:type="dxa"/>
          </w:tcPr>
          <w:p w14:paraId="3EF71611" w14:textId="77777777" w:rsidR="000B569E" w:rsidRPr="00C8029E" w:rsidRDefault="00C8029E" w:rsidP="000B569E">
            <w:pPr>
              <w:pStyle w:val="IPA-Tabelle"/>
            </w:pPr>
            <w:r w:rsidRPr="00C8029E">
              <w:t>Beschreibung</w:t>
            </w:r>
          </w:p>
        </w:tc>
      </w:tr>
      <w:tr w:rsidR="000B569E" w14:paraId="47882194" w14:textId="77777777" w:rsidTr="00026D80">
        <w:tc>
          <w:tcPr>
            <w:cnfStyle w:val="001000000000" w:firstRow="0" w:lastRow="0" w:firstColumn="1" w:lastColumn="0" w:oddVBand="0" w:evenVBand="0" w:oddHBand="0" w:evenHBand="0" w:firstRowFirstColumn="0" w:firstRowLastColumn="0" w:lastRowFirstColumn="0" w:lastRowLastColumn="0"/>
            <w:tcW w:w="3510" w:type="dxa"/>
          </w:tcPr>
          <w:p w14:paraId="7A9546D3" w14:textId="77777777" w:rsidR="000B569E" w:rsidRPr="00C8029E" w:rsidRDefault="00C8029E" w:rsidP="00C8029E">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701" w:type="dxa"/>
          </w:tcPr>
          <w:p w14:paraId="4BCB0B95" w14:textId="77777777" w:rsidR="000B569E" w:rsidRPr="00C8029E" w:rsidRDefault="00C8029E" w:rsidP="000B569E">
            <w:pPr>
              <w:pStyle w:val="IPA-Tabelle"/>
            </w:pPr>
            <w:r w:rsidRPr="00C8029E">
              <w:t>Beschreibung</w:t>
            </w:r>
          </w:p>
        </w:tc>
      </w:tr>
      <w:tr w:rsidR="000B569E" w14:paraId="5A103D9F" w14:textId="77777777" w:rsidTr="00026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C7D0B6C" w14:textId="77777777" w:rsidR="000B569E" w:rsidRPr="00C8029E" w:rsidRDefault="00C8029E" w:rsidP="00C8029E">
            <w:pPr>
              <w:rPr>
                <w:rFonts w:eastAsia="Times New Roman" w:cs="Times New Roman"/>
                <w:sz w:val="20"/>
                <w:szCs w:val="24"/>
              </w:rPr>
            </w:pPr>
            <w:r w:rsidRPr="00C8029E">
              <w:rPr>
                <w:rFonts w:eastAsia="Times New Roman" w:cs="Times New Roman"/>
                <w:sz w:val="20"/>
                <w:szCs w:val="24"/>
              </w:rPr>
              <w:t>Qualität- &amp; Sicherheitsmanager</w:t>
            </w:r>
          </w:p>
        </w:tc>
        <w:tc>
          <w:tcPr>
            <w:cnfStyle w:val="000100000000" w:firstRow="0" w:lastRow="0" w:firstColumn="0" w:lastColumn="1" w:oddVBand="0" w:evenVBand="0" w:oddHBand="0" w:evenHBand="0" w:firstRowFirstColumn="0" w:firstRowLastColumn="0" w:lastRowFirstColumn="0" w:lastRowLastColumn="0"/>
            <w:tcW w:w="5701" w:type="dxa"/>
          </w:tcPr>
          <w:p w14:paraId="742C1435" w14:textId="77777777" w:rsidR="000B569E" w:rsidRPr="00C8029E" w:rsidRDefault="00C8029E" w:rsidP="000B569E">
            <w:pPr>
              <w:pStyle w:val="IPA-Tabelle"/>
            </w:pPr>
            <w:r w:rsidRPr="00C8029E">
              <w:t>Beschreibung</w:t>
            </w:r>
          </w:p>
        </w:tc>
      </w:tr>
      <w:tr w:rsidR="000B569E" w14:paraId="352ED4FD" w14:textId="77777777" w:rsidTr="00026D80">
        <w:tc>
          <w:tcPr>
            <w:cnfStyle w:val="001000000000" w:firstRow="0" w:lastRow="0" w:firstColumn="1" w:lastColumn="0" w:oddVBand="0" w:evenVBand="0" w:oddHBand="0" w:evenHBand="0" w:firstRowFirstColumn="0" w:firstRowLastColumn="0" w:lastRowFirstColumn="0" w:lastRowLastColumn="0"/>
            <w:tcW w:w="3510" w:type="dxa"/>
          </w:tcPr>
          <w:p w14:paraId="3C18ED14" w14:textId="77777777" w:rsidR="000B569E" w:rsidRPr="00C8029E" w:rsidRDefault="00C8029E" w:rsidP="00C8029E">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701" w:type="dxa"/>
          </w:tcPr>
          <w:p w14:paraId="234BFCD2" w14:textId="77777777" w:rsidR="000B569E" w:rsidRPr="00C8029E" w:rsidRDefault="00C8029E" w:rsidP="000B569E">
            <w:pPr>
              <w:pStyle w:val="IPA-Tabelle"/>
            </w:pPr>
            <w:r w:rsidRPr="00C8029E">
              <w:t>Beschreibung</w:t>
            </w:r>
          </w:p>
        </w:tc>
      </w:tr>
      <w:tr w:rsidR="00C8029E" w14:paraId="0C762183" w14:textId="77777777" w:rsidTr="00026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0ADB970" w14:textId="77777777" w:rsidR="00C8029E" w:rsidRPr="00C8029E" w:rsidRDefault="00C8029E" w:rsidP="00C8029E">
            <w:pPr>
              <w:rPr>
                <w:rFonts w:eastAsia="Times New Roman" w:cs="Times New Roman"/>
                <w:sz w:val="20"/>
                <w:szCs w:val="24"/>
              </w:rPr>
            </w:pPr>
            <w:r w:rsidRPr="00C8029E">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Pr>
          <w:p w14:paraId="03AFDB21" w14:textId="77777777" w:rsidR="00C8029E" w:rsidRPr="00C8029E" w:rsidRDefault="00C8029E" w:rsidP="000B569E">
            <w:pPr>
              <w:pStyle w:val="IPA-Tabelle"/>
            </w:pPr>
            <w:r w:rsidRPr="00C8029E">
              <w:t>Beschreibung</w:t>
            </w:r>
          </w:p>
        </w:tc>
      </w:tr>
      <w:tr w:rsidR="00C8029E" w14:paraId="7D22F69F" w14:textId="77777777" w:rsidTr="00026D80">
        <w:tc>
          <w:tcPr>
            <w:cnfStyle w:val="001000000000" w:firstRow="0" w:lastRow="0" w:firstColumn="1" w:lastColumn="0" w:oddVBand="0" w:evenVBand="0" w:oddHBand="0" w:evenHBand="0" w:firstRowFirstColumn="0" w:firstRowLastColumn="0" w:lastRowFirstColumn="0" w:lastRowLastColumn="0"/>
            <w:tcW w:w="3510" w:type="dxa"/>
          </w:tcPr>
          <w:p w14:paraId="2AF04BA0" w14:textId="77777777" w:rsidR="00C8029E" w:rsidRPr="00C8029E" w:rsidRDefault="00C8029E" w:rsidP="00C8029E">
            <w:pPr>
              <w:rPr>
                <w:rFonts w:eastAsia="Times New Roman" w:cs="Times New Roman"/>
                <w:sz w:val="20"/>
                <w:szCs w:val="24"/>
              </w:rPr>
            </w:pPr>
            <w:r w:rsidRPr="00C8029E">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Pr>
          <w:p w14:paraId="5F91F2F8" w14:textId="77777777" w:rsidR="00C8029E" w:rsidRPr="00C8029E" w:rsidRDefault="00C8029E" w:rsidP="000B569E">
            <w:pPr>
              <w:pStyle w:val="IPA-Tabelle"/>
            </w:pPr>
            <w:r w:rsidRPr="00C8029E">
              <w:t>Beschreibung</w:t>
            </w:r>
          </w:p>
        </w:tc>
      </w:tr>
      <w:tr w:rsidR="00C8029E" w14:paraId="6055B087" w14:textId="77777777" w:rsidTr="00026D8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15C2C7F" w14:textId="77777777" w:rsidR="00C8029E" w:rsidRPr="00C8029E" w:rsidRDefault="00C8029E" w:rsidP="00C8029E">
            <w:pPr>
              <w:rPr>
                <w:rFonts w:eastAsia="Times New Roman" w:cs="Times New Roman"/>
                <w:sz w:val="20"/>
                <w:szCs w:val="24"/>
              </w:rPr>
            </w:pPr>
            <w:r w:rsidRPr="00C8029E">
              <w:rPr>
                <w:rFonts w:eastAsia="Times New Roman" w:cs="Times New Roman"/>
                <w:sz w:val="20"/>
                <w:szCs w:val="24"/>
              </w:rPr>
              <w:t>Projektausschuss</w:t>
            </w:r>
          </w:p>
        </w:tc>
        <w:tc>
          <w:tcPr>
            <w:cnfStyle w:val="000100000000" w:firstRow="0" w:lastRow="0" w:firstColumn="0" w:lastColumn="1" w:oddVBand="0" w:evenVBand="0" w:oddHBand="0" w:evenHBand="0" w:firstRowFirstColumn="0" w:firstRowLastColumn="0" w:lastRowFirstColumn="0" w:lastRowLastColumn="0"/>
            <w:tcW w:w="5701" w:type="dxa"/>
          </w:tcPr>
          <w:p w14:paraId="0823CBFF" w14:textId="77777777" w:rsidR="00C8029E" w:rsidRPr="00C8029E" w:rsidRDefault="00C8029E" w:rsidP="000B569E">
            <w:pPr>
              <w:pStyle w:val="IPA-Tabelle"/>
            </w:pPr>
            <w:r w:rsidRPr="00C8029E">
              <w:t>Beschreibung</w:t>
            </w:r>
          </w:p>
        </w:tc>
      </w:tr>
    </w:tbl>
    <w:p w14:paraId="19CEB0D2" w14:textId="77777777" w:rsidR="0037781D" w:rsidRDefault="0037781D" w:rsidP="0037781D"/>
    <w:p w14:paraId="2962353E" w14:textId="77777777" w:rsidR="0037781D" w:rsidRDefault="0037781D" w:rsidP="0037781D"/>
    <w:p w14:paraId="7DDD3E73" w14:textId="77777777" w:rsidR="00D8445D" w:rsidRDefault="00D8445D" w:rsidP="00D8445D">
      <w:r>
        <w:t>Rollen:</w:t>
      </w:r>
    </w:p>
    <w:p w14:paraId="2BB1B6D1" w14:textId="77777777" w:rsidR="00D8445D" w:rsidRDefault="00D8445D" w:rsidP="00D8445D">
      <w:pPr>
        <w:pStyle w:val="ListParagraph"/>
        <w:numPr>
          <w:ilvl w:val="0"/>
          <w:numId w:val="38"/>
        </w:numPr>
        <w:spacing w:after="160" w:line="259" w:lineRule="auto"/>
      </w:pPr>
      <w:r>
        <w:t>Auftraggeber</w:t>
      </w:r>
    </w:p>
    <w:p w14:paraId="5BBF3F46" w14:textId="77777777" w:rsidR="00D8445D" w:rsidRDefault="00D8445D" w:rsidP="00D8445D">
      <w:pPr>
        <w:pStyle w:val="ListParagraph"/>
        <w:numPr>
          <w:ilvl w:val="0"/>
          <w:numId w:val="38"/>
        </w:numPr>
        <w:spacing w:after="160" w:line="259" w:lineRule="auto"/>
      </w:pPr>
      <w:r>
        <w:t>Projektleiter</w:t>
      </w:r>
    </w:p>
    <w:p w14:paraId="52EB47FB" w14:textId="77777777" w:rsidR="00D8445D" w:rsidRPr="00C0157B" w:rsidRDefault="00D8445D" w:rsidP="00D8445D">
      <w:pPr>
        <w:pStyle w:val="ListParagraph"/>
        <w:numPr>
          <w:ilvl w:val="0"/>
          <w:numId w:val="38"/>
        </w:numPr>
        <w:spacing w:after="160" w:line="259" w:lineRule="auto"/>
      </w:pPr>
      <w:r>
        <w:t>Anwendervertreter (</w:t>
      </w:r>
      <w:proofErr w:type="spellStart"/>
      <w:r>
        <w:t>Product</w:t>
      </w:r>
      <w:proofErr w:type="spellEnd"/>
      <w:r>
        <w:t xml:space="preserve"> </w:t>
      </w:r>
      <w:proofErr w:type="spellStart"/>
      <w:r>
        <w:t>Owner</w:t>
      </w:r>
      <w:proofErr w:type="spellEnd"/>
      <w:r>
        <w:t>)</w:t>
      </w:r>
    </w:p>
    <w:p w14:paraId="37A153E8" w14:textId="77777777" w:rsidR="000B569E" w:rsidRDefault="000B569E" w:rsidP="000B569E">
      <w:pPr>
        <w:tabs>
          <w:tab w:val="left" w:pos="5573"/>
        </w:tabs>
        <w:sectPr w:rsidR="000B569E" w:rsidSect="004E74C9">
          <w:headerReference w:type="default" r:id="rId13"/>
          <w:footerReference w:type="default" r:id="rId14"/>
          <w:headerReference w:type="first" r:id="rId15"/>
          <w:footerReference w:type="first" r:id="rId16"/>
          <w:pgSz w:w="11906" w:h="16838" w:code="9"/>
          <w:pgMar w:top="1061" w:right="1134" w:bottom="851" w:left="1701" w:header="709" w:footer="709" w:gutter="0"/>
          <w:cols w:space="708"/>
          <w:titlePg/>
          <w:docGrid w:linePitch="360"/>
        </w:sectPr>
      </w:pPr>
    </w:p>
    <w:p w14:paraId="431CB097" w14:textId="554A8D65" w:rsidR="00A81307" w:rsidRDefault="00A81307" w:rsidP="00A81307">
      <w:pPr>
        <w:pStyle w:val="Heading1"/>
      </w:pPr>
      <w:bookmarkStart w:id="38" w:name="_Toc68603240"/>
      <w:r>
        <w:lastRenderedPageBreak/>
        <w:t>Zeitplan</w:t>
      </w:r>
      <w:r w:rsidR="00405A61">
        <w:t xml:space="preserve"> (s. Excel)</w:t>
      </w:r>
      <w:bookmarkEnd w:id="38"/>
    </w:p>
    <w:p w14:paraId="3EAF6B5F" w14:textId="77777777" w:rsidR="00A81307" w:rsidRPr="00A81307" w:rsidRDefault="00A81307" w:rsidP="00A81307">
      <w:pPr>
        <w:pStyle w:val="IPA-HinweistexteTextkanngelschtwerden"/>
        <w:rPr>
          <w:i w:val="0"/>
          <w:vanish w:val="0"/>
        </w:rPr>
      </w:pPr>
      <w:r w:rsidRPr="00A81307">
        <w:t>Planung und Umsetzung in Form von A3 Querseiten (entsprechend falten)</w:t>
      </w:r>
    </w:p>
    <w:p w14:paraId="6AB6DF2B" w14:textId="77777777" w:rsidR="00F21020" w:rsidRPr="00F21020" w:rsidRDefault="00A81307" w:rsidP="00A81307">
      <w:pPr>
        <w:pStyle w:val="IPA-HinweistexteTextkanngelschtwerden"/>
      </w:pPr>
      <w:r w:rsidRPr="00A81307">
        <w:t>Individueller Zeitplan (nach Projektmethode).</w:t>
      </w:r>
      <w:r w:rsidR="00F21020">
        <w:t xml:space="preserve"> Gestaltung der Blöcke Gemäss Kriterium im Kriterienkatalog und Input Experte</w:t>
      </w:r>
    </w:p>
    <w:p w14:paraId="7AB0CDF3" w14:textId="77777777" w:rsidR="00195DBF" w:rsidRDefault="00A81307" w:rsidP="00A81307">
      <w:pPr>
        <w:spacing w:after="200"/>
      </w:pPr>
      <w:r>
        <w:br w:type="page"/>
      </w:r>
    </w:p>
    <w:p w14:paraId="6BD9E0A1" w14:textId="77777777" w:rsidR="00A81307" w:rsidRDefault="00A81307" w:rsidP="00A81307">
      <w:pPr>
        <w:spacing w:after="200"/>
        <w:sectPr w:rsidR="00A81307" w:rsidSect="004B0023">
          <w:headerReference w:type="first" r:id="rId17"/>
          <w:pgSz w:w="23814" w:h="16840" w:orient="landscape" w:code="8"/>
          <w:pgMar w:top="1134" w:right="1134" w:bottom="1134" w:left="1701" w:header="709" w:footer="709" w:gutter="0"/>
          <w:cols w:space="708"/>
          <w:titlePg/>
          <w:docGrid w:linePitch="360"/>
        </w:sectPr>
      </w:pPr>
    </w:p>
    <w:p w14:paraId="208B7C59" w14:textId="77777777" w:rsidR="006B0FE2" w:rsidRDefault="006B0FE2" w:rsidP="006B0FE2">
      <w:pPr>
        <w:pStyle w:val="Heading1"/>
      </w:pPr>
      <w:bookmarkStart w:id="39" w:name="_Toc68603241"/>
      <w:r>
        <w:lastRenderedPageBreak/>
        <w:t>Organisation der IPA</w:t>
      </w:r>
      <w:bookmarkEnd w:id="39"/>
    </w:p>
    <w:p w14:paraId="222E1F8D" w14:textId="77777777" w:rsidR="006B0FE2" w:rsidRDefault="006B0FE2" w:rsidP="006B0FE2">
      <w:pPr>
        <w:pStyle w:val="IPA-HinweistexteTextkanngelschtwerden"/>
      </w:pPr>
      <w:r>
        <w:t>Wie wird die Dokumentablage gemacht? Ein Printscreen oder ein Schema.</w:t>
      </w:r>
    </w:p>
    <w:p w14:paraId="5E7D270F" w14:textId="77777777" w:rsidR="006B0FE2" w:rsidRDefault="006B0FE2" w:rsidP="006B0FE2">
      <w:pPr>
        <w:pStyle w:val="IPA-HinweistexteTextkanngelschtwerden"/>
      </w:pPr>
      <w:r>
        <w:t>Arbeitsplatz wo? wie eingerichtet? Fehlte etwas? (Ev. ein Bild vom Arbeitsplatz machen)</w:t>
      </w:r>
    </w:p>
    <w:p w14:paraId="02504531" w14:textId="77777777" w:rsidR="006B0FE2" w:rsidRPr="00314F25" w:rsidRDefault="006B0FE2" w:rsidP="006B0FE2">
      <w:pPr>
        <w:pStyle w:val="IPA-HinweistexteTextkanngelschtwerden"/>
      </w:pPr>
      <w:r>
        <w:t>Strukturablage Ordner und Versionisierung wichtig! Wird ein Tool wie beispielsweise SVN oder GiT verwendet muss ein Printscreen gemäss Kriterium erstellt werden.</w:t>
      </w:r>
    </w:p>
    <w:p w14:paraId="5C7B1B00" w14:textId="77777777" w:rsidR="006B0FE2" w:rsidRPr="00314F25" w:rsidRDefault="00314F25" w:rsidP="006B0FE2">
      <w:pPr>
        <w:rPr>
          <w:rFonts w:eastAsia="Times New Roman" w:cs="Times New Roman"/>
          <w:i/>
          <w:vanish/>
          <w:color w:val="E36C0A" w:themeColor="accent6" w:themeShade="BF"/>
        </w:rPr>
      </w:pPr>
      <w:r w:rsidRPr="00314F25">
        <w:rPr>
          <w:rFonts w:eastAsia="Times New Roman" w:cs="Times New Roman"/>
          <w:i/>
          <w:vanish/>
          <w:color w:val="E36C0A" w:themeColor="accent6" w:themeShade="BF"/>
        </w:rPr>
        <w:t xml:space="preserve">Siehe im Kriterienkatalog Teil A </w:t>
      </w:r>
      <w:r w:rsidRPr="00314F25">
        <w:rPr>
          <w:rFonts w:eastAsia="Times New Roman" w:cs="Times New Roman"/>
          <w:i/>
          <w:vanish/>
          <w:color w:val="E36C0A" w:themeColor="accent6" w:themeShade="BF"/>
        </w:rPr>
        <w:sym w:font="Wingdings" w:char="F04A"/>
      </w:r>
    </w:p>
    <w:p w14:paraId="79C7C3AA" w14:textId="58B79C0E" w:rsidR="006B0FE2" w:rsidRDefault="006B0FE2" w:rsidP="006B0FE2">
      <w:pPr>
        <w:pStyle w:val="Heading2"/>
      </w:pPr>
      <w:bookmarkStart w:id="40" w:name="_Toc68603242"/>
      <w:r>
        <w:t>Datensicherung der IPA</w:t>
      </w:r>
      <w:bookmarkEnd w:id="40"/>
    </w:p>
    <w:p w14:paraId="16EA988F" w14:textId="6995BA02" w:rsidR="00D8445D" w:rsidRPr="00D8445D" w:rsidRDefault="00D8445D" w:rsidP="00D8445D">
      <w:pPr>
        <w:pStyle w:val="IPA-TextkrperStandart"/>
      </w:pPr>
      <w:proofErr w:type="spellStart"/>
      <w:r>
        <w:t>Github</w:t>
      </w:r>
      <w:proofErr w:type="spellEnd"/>
      <w:r>
        <w:t xml:space="preserve"> / Tajo</w:t>
      </w:r>
    </w:p>
    <w:p w14:paraId="7FAA3A7A" w14:textId="77777777" w:rsidR="006B0FE2" w:rsidRDefault="006B0FE2" w:rsidP="006B0FE2">
      <w:pPr>
        <w:pStyle w:val="IPA-HinweistexteTextkanngelschtwerden"/>
        <w:rPr>
          <w:lang w:val="de-DE"/>
        </w:rPr>
      </w:pPr>
      <w:r>
        <w:rPr>
          <w:lang w:val="de-DE"/>
        </w:rPr>
        <w:t xml:space="preserve">Wie/Wen/Wo werden die Daten gesichert? </w:t>
      </w:r>
    </w:p>
    <w:p w14:paraId="409265E9" w14:textId="77777777" w:rsidR="006B0FE2" w:rsidRDefault="006B0FE2" w:rsidP="006B0FE2">
      <w:pPr>
        <w:pStyle w:val="IPA-HinweistexteTextkanngelschtwerden"/>
        <w:rPr>
          <w:lang w:val="de-DE"/>
        </w:rPr>
      </w:pPr>
      <w:r>
        <w:rPr>
          <w:lang w:val="de-DE"/>
        </w:rPr>
        <w:t>Achtung DROPBOX und andere Cloudsysteme, welche nicht in der Schweiz beheimaten sind, sollten aus Informations- und Datenschutzgründen keine Daten gesichert werden!</w:t>
      </w:r>
    </w:p>
    <w:p w14:paraId="4B5C84C5" w14:textId="77777777" w:rsidR="006B0FE2" w:rsidRDefault="006B0FE2" w:rsidP="006B0FE2">
      <w:pPr>
        <w:pStyle w:val="IPA-HinweistexteTextkanngelschtwerden"/>
        <w:rPr>
          <w:lang w:val="de-DE"/>
        </w:rPr>
      </w:pPr>
      <w:r>
        <w:rPr>
          <w:lang w:val="de-DE"/>
        </w:rPr>
        <w:t>ISDS-Konzept!!!</w:t>
      </w:r>
    </w:p>
    <w:p w14:paraId="375E4D56" w14:textId="77777777" w:rsidR="006B0FE2" w:rsidRDefault="006B0FE2" w:rsidP="006B0FE2">
      <w:pPr>
        <w:pStyle w:val="IPA-HinweistexteTextkanngelschtwerden"/>
        <w:rPr>
          <w:lang w:val="de-DE"/>
        </w:rPr>
      </w:pPr>
      <w:r>
        <w:rPr>
          <w:lang w:val="de-DE"/>
        </w:rPr>
        <w:t>Beschreiben, wie der Kandidat die IPA und deren erarbeitete Dokumente sichert.</w:t>
      </w:r>
    </w:p>
    <w:p w14:paraId="37C9B8EE" w14:textId="77777777" w:rsidR="006B0FE2" w:rsidRPr="00956B85" w:rsidRDefault="006B0FE2" w:rsidP="006B0FE2">
      <w:pPr>
        <w:pStyle w:val="IPA-HinweistexteTextkanngelschtwerden"/>
        <w:rPr>
          <w:lang w:val="de-DE"/>
        </w:rPr>
      </w:pPr>
      <w:r>
        <w:rPr>
          <w:lang w:val="de-DE"/>
        </w:rPr>
        <w:t>Auch USB-Stick ist eine Sicherung!</w:t>
      </w:r>
    </w:p>
    <w:p w14:paraId="50C85063" w14:textId="77777777" w:rsidR="006B0FE2" w:rsidRDefault="006B0FE2" w:rsidP="006B0FE2"/>
    <w:p w14:paraId="2FC0BC35" w14:textId="77777777" w:rsidR="006B0FE2" w:rsidRDefault="006B0FE2" w:rsidP="006B0FE2">
      <w:pPr>
        <w:pStyle w:val="Heading1"/>
      </w:pPr>
      <w:bookmarkStart w:id="41" w:name="_Toc68603243"/>
      <w:r>
        <w:lastRenderedPageBreak/>
        <w:t>Firmenstandards</w:t>
      </w:r>
      <w:bookmarkEnd w:id="41"/>
    </w:p>
    <w:p w14:paraId="154460DE" w14:textId="148D7AD8" w:rsidR="006B0FE2" w:rsidRPr="000B569E" w:rsidRDefault="006B0FE2" w:rsidP="00A13EDC">
      <w:pPr>
        <w:pStyle w:val="IPA-HinweistexteTextkanngelschtwerden"/>
        <w:rPr>
          <w:i w:val="0"/>
          <w:vanish w:val="0"/>
        </w:rPr>
      </w:pPr>
      <w:r w:rsidRPr="000B569E">
        <w:t>Deklaration der benutzen Firmenstandards: z.B. verwendete Konfigurationsblätter, Dokumentations-Vorlagen, Arbeitsmethoden, CASE-Tools usw.</w:t>
      </w:r>
    </w:p>
    <w:p w14:paraId="38D5DA83" w14:textId="77777777" w:rsidR="00A13EDC" w:rsidRDefault="00A13EDC" w:rsidP="00A13EDC">
      <w:pPr>
        <w:pStyle w:val="Heading2"/>
      </w:pPr>
      <w:bookmarkStart w:id="42" w:name="_Toc68603244"/>
      <w:proofErr w:type="spellStart"/>
      <w:r>
        <w:t>Extbase</w:t>
      </w:r>
      <w:bookmarkEnd w:id="42"/>
      <w:proofErr w:type="spellEnd"/>
    </w:p>
    <w:p w14:paraId="7F2CAC00" w14:textId="77777777" w:rsidR="00A13EDC" w:rsidRDefault="00A13EDC" w:rsidP="00A13EDC">
      <w:pPr>
        <w:pStyle w:val="ListParagraph"/>
        <w:numPr>
          <w:ilvl w:val="0"/>
          <w:numId w:val="37"/>
        </w:numPr>
        <w:spacing w:after="160" w:line="259" w:lineRule="auto"/>
        <w:rPr>
          <w:lang w:val="en-GB"/>
        </w:rPr>
      </w:pPr>
      <w:r w:rsidRPr="00A71A3D">
        <w:rPr>
          <w:lang w:val="en-GB"/>
        </w:rPr>
        <w:t xml:space="preserve">Coding conventions </w:t>
      </w:r>
      <w:r>
        <w:rPr>
          <w:lang w:val="en-GB"/>
        </w:rPr>
        <w:t xml:space="preserve">=&gt; </w:t>
      </w:r>
      <w:hyperlink r:id="rId18" w:history="1">
        <w:r w:rsidRPr="00AC0FE4">
          <w:rPr>
            <w:rStyle w:val="Hyperlink"/>
            <w:lang w:val="en-GB"/>
          </w:rPr>
          <w:t>https://docs.typo3.org/m/typo3/book-extbasefluid/master/en-us/a-CodingGuidelines/Index.html</w:t>
        </w:r>
      </w:hyperlink>
    </w:p>
    <w:p w14:paraId="7B44E0E3" w14:textId="77777777" w:rsidR="006B0FE2" w:rsidRPr="00034F9E" w:rsidRDefault="006B0FE2" w:rsidP="006B0FE2">
      <w:pPr>
        <w:pStyle w:val="IPA-HinweistexteTextkanngelschtwerden"/>
        <w:rPr>
          <w:lang w:val="en-GB"/>
        </w:rPr>
      </w:pPr>
      <w:r w:rsidRPr="00034F9E">
        <w:rPr>
          <w:lang w:val="en-GB"/>
        </w:rPr>
        <w:t>Falls ein Dokument der Firmenstandards vorhanden ist, dieses unverändert in dem Anhang. des IPA Dokuments hinzufügen!</w:t>
      </w:r>
    </w:p>
    <w:p w14:paraId="1C74662B" w14:textId="77777777" w:rsidR="006B0FE2" w:rsidRPr="00034F9E" w:rsidRDefault="006B0FE2" w:rsidP="006B0FE2">
      <w:pPr>
        <w:pStyle w:val="IPA-HinweistexteTextkanngelschtwerden"/>
        <w:rPr>
          <w:lang w:val="en-GB"/>
        </w:rPr>
      </w:pPr>
    </w:p>
    <w:p w14:paraId="38804348" w14:textId="77777777" w:rsidR="006B0FE2" w:rsidRPr="00034F9E" w:rsidRDefault="006B0FE2" w:rsidP="006B0FE2">
      <w:pPr>
        <w:pStyle w:val="IPA-HinweistexteTextkanngelschtwerden"/>
        <w:rPr>
          <w:lang w:val="en-GB"/>
        </w:rPr>
      </w:pPr>
      <w:r w:rsidRPr="00034F9E">
        <w:rPr>
          <w:lang w:val="en-GB"/>
        </w:rPr>
        <w:t>Diese ist vor allem für die Experten wichtig. Damit die IPA korrekt bewertet werden kann und es ggf. nicht zu Abzügen kommt.</w:t>
      </w:r>
    </w:p>
    <w:p w14:paraId="2BA1FBD2" w14:textId="0482CE90" w:rsidR="006B0FE2" w:rsidRPr="00034F9E" w:rsidRDefault="006B0FE2" w:rsidP="006B0FE2">
      <w:pPr>
        <w:rPr>
          <w:rFonts w:eastAsia="Times New Roman" w:cs="Times New Roman"/>
          <w:i/>
          <w:color w:val="E36C0A" w:themeColor="accent6" w:themeShade="BF"/>
          <w:lang w:val="en-GB"/>
        </w:rPr>
      </w:pPr>
    </w:p>
    <w:p w14:paraId="293B177F" w14:textId="5B012AEB" w:rsidR="00A13EDC" w:rsidRPr="00034F9E" w:rsidRDefault="00A13EDC" w:rsidP="00A13EDC">
      <w:pPr>
        <w:rPr>
          <w:lang w:val="en-GB"/>
        </w:rPr>
      </w:pPr>
    </w:p>
    <w:p w14:paraId="56D853A9" w14:textId="440E4F83" w:rsidR="00A13EDC" w:rsidRPr="00034F9E" w:rsidRDefault="00A13EDC" w:rsidP="00A13EDC">
      <w:pPr>
        <w:rPr>
          <w:lang w:val="en-GB"/>
        </w:rPr>
      </w:pPr>
    </w:p>
    <w:p w14:paraId="740D3B9D" w14:textId="3AB4ECDF" w:rsidR="00A13EDC" w:rsidRPr="00034F9E" w:rsidRDefault="00A13EDC" w:rsidP="00A13EDC">
      <w:pPr>
        <w:rPr>
          <w:lang w:val="en-GB"/>
        </w:rPr>
      </w:pPr>
    </w:p>
    <w:p w14:paraId="49F00426" w14:textId="17DBF72E" w:rsidR="00A13EDC" w:rsidRPr="00034F9E" w:rsidRDefault="00A13EDC" w:rsidP="00A13EDC">
      <w:pPr>
        <w:rPr>
          <w:lang w:val="en-GB"/>
        </w:rPr>
      </w:pPr>
    </w:p>
    <w:p w14:paraId="6CA65D3A" w14:textId="455358C8" w:rsidR="00A13EDC" w:rsidRPr="00034F9E" w:rsidRDefault="00A13EDC" w:rsidP="00A13EDC">
      <w:pPr>
        <w:rPr>
          <w:lang w:val="en-GB"/>
        </w:rPr>
      </w:pPr>
    </w:p>
    <w:p w14:paraId="2981BAE9" w14:textId="70EC56B5" w:rsidR="00A13EDC" w:rsidRPr="00034F9E" w:rsidRDefault="00A13EDC" w:rsidP="00A13EDC">
      <w:pPr>
        <w:rPr>
          <w:lang w:val="en-GB"/>
        </w:rPr>
      </w:pPr>
    </w:p>
    <w:p w14:paraId="35C74455" w14:textId="38953DFB" w:rsidR="00A13EDC" w:rsidRPr="00034F9E" w:rsidRDefault="00A13EDC" w:rsidP="00A13EDC">
      <w:pPr>
        <w:rPr>
          <w:lang w:val="en-GB"/>
        </w:rPr>
      </w:pPr>
    </w:p>
    <w:p w14:paraId="50779C80" w14:textId="17BBBDEF" w:rsidR="00A13EDC" w:rsidRPr="00034F9E" w:rsidRDefault="00A13EDC" w:rsidP="00A13EDC">
      <w:pPr>
        <w:rPr>
          <w:lang w:val="en-GB"/>
        </w:rPr>
      </w:pPr>
    </w:p>
    <w:p w14:paraId="18722EBA" w14:textId="6F77522F" w:rsidR="00A13EDC" w:rsidRPr="00034F9E" w:rsidRDefault="00A13EDC" w:rsidP="00A13EDC">
      <w:pPr>
        <w:rPr>
          <w:lang w:val="en-GB"/>
        </w:rPr>
      </w:pPr>
    </w:p>
    <w:p w14:paraId="4F98D341" w14:textId="34ED39F5" w:rsidR="00A13EDC" w:rsidRPr="00034F9E" w:rsidRDefault="00A13EDC" w:rsidP="00A13EDC">
      <w:pPr>
        <w:rPr>
          <w:lang w:val="en-GB"/>
        </w:rPr>
      </w:pPr>
    </w:p>
    <w:p w14:paraId="0BD54193" w14:textId="0F416884" w:rsidR="00A13EDC" w:rsidRPr="00034F9E" w:rsidRDefault="00A13EDC" w:rsidP="00A13EDC">
      <w:pPr>
        <w:rPr>
          <w:lang w:val="en-GB"/>
        </w:rPr>
      </w:pPr>
    </w:p>
    <w:p w14:paraId="5B5347B3" w14:textId="24F27D43" w:rsidR="00A13EDC" w:rsidRPr="00034F9E" w:rsidRDefault="00A13EDC" w:rsidP="00A13EDC">
      <w:pPr>
        <w:rPr>
          <w:lang w:val="en-GB"/>
        </w:rPr>
      </w:pPr>
    </w:p>
    <w:p w14:paraId="05BC4803" w14:textId="2323584F" w:rsidR="00A13EDC" w:rsidRPr="00034F9E" w:rsidRDefault="00A13EDC" w:rsidP="00A13EDC">
      <w:pPr>
        <w:rPr>
          <w:lang w:val="en-GB"/>
        </w:rPr>
      </w:pPr>
    </w:p>
    <w:p w14:paraId="1DFF918A" w14:textId="707F0F81" w:rsidR="00A13EDC" w:rsidRPr="00034F9E" w:rsidRDefault="00A13EDC" w:rsidP="00A13EDC">
      <w:pPr>
        <w:rPr>
          <w:rFonts w:eastAsia="Times New Roman" w:cs="Times New Roman"/>
          <w:i/>
          <w:color w:val="E36C0A" w:themeColor="accent6" w:themeShade="BF"/>
          <w:lang w:val="en-GB"/>
        </w:rPr>
      </w:pPr>
    </w:p>
    <w:p w14:paraId="5582C6CA" w14:textId="0486EC45" w:rsidR="00A13EDC" w:rsidRPr="00034F9E" w:rsidRDefault="00A13EDC" w:rsidP="00A13EDC">
      <w:pPr>
        <w:tabs>
          <w:tab w:val="left" w:pos="3550"/>
        </w:tabs>
        <w:rPr>
          <w:lang w:val="en-GB"/>
        </w:rPr>
      </w:pPr>
      <w:r w:rsidRPr="00034F9E">
        <w:rPr>
          <w:lang w:val="en-GB"/>
        </w:rPr>
        <w:tab/>
      </w:r>
    </w:p>
    <w:p w14:paraId="004678E4" w14:textId="77777777" w:rsidR="008F6D25" w:rsidRDefault="008F6D25" w:rsidP="00733060">
      <w:pPr>
        <w:pStyle w:val="Heading1"/>
      </w:pPr>
      <w:bookmarkStart w:id="43" w:name="_Toc68603245"/>
      <w:r>
        <w:lastRenderedPageBreak/>
        <w:t>Arbeitsjournal</w:t>
      </w:r>
      <w:bookmarkEnd w:id="43"/>
    </w:p>
    <w:p w14:paraId="2A986EE3" w14:textId="77777777" w:rsidR="008F6D25" w:rsidRPr="00E10423" w:rsidRDefault="008F6D25" w:rsidP="008F6D25">
      <w:pPr>
        <w:pStyle w:val="IPA-TextkrperStandart"/>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34E2CCD0" w14:textId="77777777" w:rsidR="008F6D25" w:rsidRPr="00E10423" w:rsidRDefault="008F6D25" w:rsidP="008F6D25">
      <w:pPr>
        <w:pStyle w:val="IPA-TextkrperStandart"/>
        <w:rPr>
          <w:szCs w:val="22"/>
        </w:rPr>
      </w:pPr>
      <w:r w:rsidRPr="00E10423">
        <w:rPr>
          <w:szCs w:val="22"/>
        </w:rPr>
        <w:t>Gemäss Art. 5 Absatz 2 der Wegleitung über die individuelle praktische Arbeit (IPA) an Lehrabschlussprüfungen des BBT vom 27. August 2001 gilt:</w:t>
      </w:r>
    </w:p>
    <w:p w14:paraId="7BD82153" w14:textId="77777777" w:rsidR="008F6D25" w:rsidRPr="00E10423" w:rsidRDefault="008F6D25" w:rsidP="008F6D25">
      <w:pPr>
        <w:pStyle w:val="IPA-TextkrperStandart"/>
        <w:rPr>
          <w:i/>
          <w:iCs/>
          <w:szCs w:val="22"/>
          <w:lang w:val="de-DE" w:eastAsia="en-US"/>
        </w:rPr>
      </w:pPr>
      <w:r w:rsidRPr="00E10423">
        <w:rPr>
          <w:i/>
          <w:iCs/>
          <w:szCs w:val="22"/>
          <w:lang w:val="de-DE" w:eastAsia="en-US"/>
        </w:rPr>
        <w:t xml:space="preserve">„Die zu prüfende Person führt ein Arbeitsjournal. Sie dokumentiert darin täglich das Vorgehen, den Stand der Prüfungsarbeit, sämtliche fremde Hilfestellungen </w:t>
      </w:r>
      <w:r w:rsidR="00F21020">
        <w:rPr>
          <w:i/>
          <w:iCs/>
          <w:szCs w:val="22"/>
          <w:lang w:val="de-DE" w:eastAsia="en-US"/>
        </w:rPr>
        <w:t xml:space="preserve">(auch das Internet ist eine Hilfestellung) </w:t>
      </w:r>
      <w:r w:rsidRPr="00E10423">
        <w:rPr>
          <w:i/>
          <w:iCs/>
          <w:szCs w:val="22"/>
          <w:lang w:val="de-DE" w:eastAsia="en-US"/>
        </w:rPr>
        <w:t>und besondere Vorkommnisse wie z.B. Änderungen der Aufgabenstellung, Arbeitsunterbrüche, organisatorische Probleme, Abweichungen von der Soll-Planung.“</w:t>
      </w:r>
    </w:p>
    <w:p w14:paraId="2D835E38" w14:textId="77777777" w:rsidR="008F6D25" w:rsidRPr="00E10423" w:rsidRDefault="008F6D25" w:rsidP="008F6D25">
      <w:pPr>
        <w:pStyle w:val="IPA-TextkrperStandart"/>
        <w:rPr>
          <w:szCs w:val="22"/>
        </w:rPr>
      </w:pPr>
      <w:r w:rsidRPr="00E10423">
        <w:rPr>
          <w:szCs w:val="22"/>
        </w:rPr>
        <w:t>Das Arbeitsjournal zur IPA ist zwingend zu führen und den Experten und Fachvorgesetzten vorzulegen. Das Arbeitsjournal ist täglich sinngemäss und korrekt auszufüllen.</w:t>
      </w:r>
    </w:p>
    <w:p w14:paraId="23C267EE" w14:textId="77777777" w:rsidR="008F6D25" w:rsidRPr="00E10423" w:rsidRDefault="008F6D25" w:rsidP="008F6D25">
      <w:pPr>
        <w:pStyle w:val="IPA-TextkrperStandart"/>
        <w:rPr>
          <w:szCs w:val="22"/>
        </w:rPr>
      </w:pPr>
      <w:r w:rsidRPr="00E10423">
        <w:rPr>
          <w:szCs w:val="22"/>
        </w:rPr>
        <w:t>Das Arbeitsjournal dient der Nachvollziehbarkeit der von den Lernenden ausgeführten Arbeiten und wird als Teil der IPA i</w:t>
      </w:r>
      <w:r w:rsidR="00F21020">
        <w:rPr>
          <w:szCs w:val="22"/>
        </w:rPr>
        <w:t>n die Bewertung mit einbezogen.</w:t>
      </w:r>
    </w:p>
    <w:p w14:paraId="7419EA47" w14:textId="77777777" w:rsidR="006325CE" w:rsidRDefault="008F6D25" w:rsidP="00185A90">
      <w:pPr>
        <w:pStyle w:val="IPA-HinweistexteTextkanngelschtwerden"/>
      </w:pPr>
      <w:r w:rsidRPr="008F6D25">
        <w:t xml:space="preserve">Das Arbeitsjournal ist den Experten beim Besuch vorzulegen. </w:t>
      </w:r>
      <w:r w:rsidR="006325CE">
        <w:rPr>
          <w:rFonts w:cs="Arial"/>
          <w:color w:val="E36C0A"/>
        </w:rPr>
        <w:t>Es ist sinnvoll, korrekt (mit den echten Zeitangaben</w:t>
      </w:r>
      <w:r w:rsidR="00F21020">
        <w:rPr>
          <w:rFonts w:cs="Arial"/>
          <w:color w:val="E36C0A"/>
        </w:rPr>
        <w:t xml:space="preserve"> gemäss Zeitplan (Soll)</w:t>
      </w:r>
      <w:r w:rsidR="006325CE">
        <w:rPr>
          <w:rFonts w:cs="Arial"/>
          <w:color w:val="E36C0A"/>
        </w:rPr>
        <w:t>) jeden Tag im Stundenraster zu führen.</w:t>
      </w:r>
      <w:r w:rsidR="006325CE" w:rsidRPr="008F6D25">
        <w:t xml:space="preserve"> </w:t>
      </w:r>
    </w:p>
    <w:p w14:paraId="213D9750" w14:textId="77777777" w:rsidR="008F6D25" w:rsidRPr="00185A90" w:rsidRDefault="008F6D25" w:rsidP="00185A90">
      <w:pPr>
        <w:pStyle w:val="IPA-HinweistexteTextkanngelschtwerden"/>
      </w:pPr>
      <w:r w:rsidRPr="008F6D25">
        <w:t>Arbeitsprotokoll (Journal)</w:t>
      </w:r>
    </w:p>
    <w:p w14:paraId="52E292BB" w14:textId="77777777" w:rsidR="008F6D25" w:rsidRDefault="008F6D25" w:rsidP="00185A90">
      <w:pPr>
        <w:pStyle w:val="IPA-HinweistexteTextkanngelschtwerden"/>
      </w:pPr>
      <w:r w:rsidRPr="00185A90">
        <w:t>Nachvollziehbare tägliche Notizen (mit Datum) zu den ausgeführten Arbeiten</w:t>
      </w:r>
    </w:p>
    <w:p w14:paraId="5923F263" w14:textId="77777777" w:rsidR="00185A90" w:rsidRPr="00185A90" w:rsidRDefault="00185A90" w:rsidP="00185A90">
      <w:pPr>
        <w:pStyle w:val="IPA-HinweistexteTextkanngelschtwerden"/>
      </w:pPr>
    </w:p>
    <w:p w14:paraId="5316B3BA" w14:textId="77777777" w:rsidR="008F6D25" w:rsidRPr="00185A90" w:rsidRDefault="008F6D25" w:rsidP="00185A90">
      <w:pPr>
        <w:pStyle w:val="IPA-HinweistexteTextkanngelschtwerden"/>
      </w:pPr>
      <w:r w:rsidRPr="00185A90">
        <w:t>Erreichte Ziele</w:t>
      </w:r>
      <w:r w:rsidR="001D56BC">
        <w:t xml:space="preserve"> / Anforderungen</w:t>
      </w:r>
    </w:p>
    <w:p w14:paraId="28F9D8C3" w14:textId="77777777" w:rsidR="008F6D25" w:rsidRPr="00185A90" w:rsidRDefault="008F6D25" w:rsidP="00185A90">
      <w:pPr>
        <w:pStyle w:val="IPA-HinweistexteTextkanngelschtwerden"/>
      </w:pPr>
      <w:r w:rsidRPr="00185A90">
        <w:t>Aufgetretene Probleme</w:t>
      </w:r>
    </w:p>
    <w:p w14:paraId="13FD83CA" w14:textId="77777777" w:rsidR="008F6D25" w:rsidRPr="00185A90" w:rsidRDefault="008F6D25" w:rsidP="00185A90">
      <w:pPr>
        <w:pStyle w:val="IPA-HinweistexteTextkanngelschtwerden"/>
      </w:pPr>
      <w:r w:rsidRPr="00185A90">
        <w:t>Erfolgreiche oder erfolglose Tests</w:t>
      </w:r>
    </w:p>
    <w:p w14:paraId="7FB592C7" w14:textId="77777777" w:rsidR="008F6D25" w:rsidRPr="00185A90" w:rsidRDefault="008F6D25" w:rsidP="00185A90">
      <w:pPr>
        <w:pStyle w:val="IPA-HinweistexteTextkanngelschtwerden"/>
      </w:pPr>
      <w:r w:rsidRPr="00185A90">
        <w:t>Beanspruchte Hilfestellung (wer, was)</w:t>
      </w:r>
    </w:p>
    <w:p w14:paraId="73CCD78C" w14:textId="77777777" w:rsidR="008F6D25" w:rsidRPr="00185A90" w:rsidRDefault="008F6D25" w:rsidP="00185A90">
      <w:pPr>
        <w:pStyle w:val="IPA-HinweistexteTextkanngelschtwerden"/>
      </w:pPr>
      <w:r w:rsidRPr="00185A90">
        <w:t>Nacht- und Wochenendarbeit</w:t>
      </w:r>
    </w:p>
    <w:p w14:paraId="14760E6C" w14:textId="77777777" w:rsidR="008F6D25" w:rsidRPr="00185A90" w:rsidRDefault="008F6D25" w:rsidP="00185A90">
      <w:pPr>
        <w:pStyle w:val="IPA-HinweistexteTextkanngelschtwerden"/>
      </w:pPr>
      <w:r w:rsidRPr="00185A90">
        <w:t>Vergleich mit Zeitplan</w:t>
      </w:r>
    </w:p>
    <w:p w14:paraId="101402C1" w14:textId="77777777" w:rsidR="008F6D25" w:rsidRDefault="008F6D25" w:rsidP="00185A90">
      <w:pPr>
        <w:pStyle w:val="IPA-HinweistexteTextkanngelschtwerden"/>
      </w:pPr>
      <w:r w:rsidRPr="00185A90">
        <w:t>Kritische Hinterfragung des Tages</w:t>
      </w:r>
    </w:p>
    <w:p w14:paraId="6ABA5E75" w14:textId="77777777" w:rsidR="0032174A" w:rsidRDefault="001D56BC" w:rsidP="0032174A">
      <w:pPr>
        <w:pStyle w:val="IPA-HinweistexteTextkanngelschtwerden"/>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r w:rsidR="0032174A" w:rsidRPr="008F6D25">
        <w:t xml:space="preserve"> </w:t>
      </w:r>
      <w:r w:rsidR="008F6D25" w:rsidRPr="008F6D25">
        <w:t>Erster Tag</w:t>
      </w:r>
      <w:r w:rsidR="00F21020">
        <w:t xml:space="preserve"> (oder halber Tag)</w:t>
      </w:r>
      <w:r w:rsidR="008F6D25" w:rsidRPr="008F6D25">
        <w:t xml:space="preserve">: </w:t>
      </w:r>
      <w:r w:rsidR="00854DFA">
        <w:t>Wochentag</w:t>
      </w:r>
      <w:r w:rsidR="008F6D25" w:rsidRPr="008F6D25">
        <w:t>, xx.yy.20xx</w:t>
      </w:r>
    </w:p>
    <w:p w14:paraId="0AC69F20" w14:textId="77777777" w:rsidR="008F6D25" w:rsidRPr="0032174A" w:rsidRDefault="0032174A" w:rsidP="0032174A">
      <w:pPr>
        <w:spacing w:after="200"/>
        <w:rPr>
          <w:rFonts w:eastAsia="Times New Roman" w:cs="Times New Roman"/>
          <w:i/>
          <w:vanish/>
          <w:color w:val="E36C0A" w:themeColor="accent6" w:themeShade="BF"/>
        </w:rPr>
      </w:pPr>
      <w:r>
        <w:br w:type="page"/>
      </w:r>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149"/>
        <w:gridCol w:w="1143"/>
        <w:gridCol w:w="1069"/>
        <w:gridCol w:w="1069"/>
      </w:tblGrid>
      <w:tr w:rsidR="00985B08" w:rsidRPr="008F6D25" w14:paraId="2AFA5DC4" w14:textId="77777777" w:rsidTr="00314F25">
        <w:tc>
          <w:tcPr>
            <w:tcW w:w="6388" w:type="dxa"/>
            <w:tcBorders>
              <w:bottom w:val="dotted" w:sz="4" w:space="0" w:color="auto"/>
            </w:tcBorders>
            <w:shd w:val="clear" w:color="auto" w:fill="92CDDC" w:themeFill="accent5" w:themeFillTint="99"/>
            <w:tcMar>
              <w:top w:w="85" w:type="dxa"/>
              <w:bottom w:w="85" w:type="dxa"/>
            </w:tcMar>
          </w:tcPr>
          <w:p w14:paraId="00D34254" w14:textId="77777777"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92CDDC" w:themeFill="accent5" w:themeFillTint="99"/>
            <w:tcMar>
              <w:top w:w="85" w:type="dxa"/>
              <w:bottom w:w="85" w:type="dxa"/>
            </w:tcMar>
          </w:tcPr>
          <w:p w14:paraId="43A450BB" w14:textId="77777777" w:rsidR="00F21020" w:rsidRDefault="00F21020" w:rsidP="005B0F6D">
            <w:pPr>
              <w:pStyle w:val="IPA-Tabellentitel"/>
              <w:jc w:val="center"/>
              <w:rPr>
                <w:color w:val="000000" w:themeColor="text1"/>
                <w:sz w:val="22"/>
                <w:szCs w:val="22"/>
                <w:lang w:val="de-DE"/>
              </w:rPr>
            </w:pPr>
            <w:r>
              <w:rPr>
                <w:color w:val="000000" w:themeColor="text1"/>
                <w:sz w:val="22"/>
                <w:szCs w:val="22"/>
                <w:lang w:val="de-DE"/>
              </w:rPr>
              <w:t>Beteiligte</w:t>
            </w:r>
          </w:p>
          <w:p w14:paraId="11B9E2F7" w14:textId="77777777"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Person</w:t>
            </w:r>
            <w:r w:rsidR="00F21020">
              <w:rPr>
                <w:color w:val="000000" w:themeColor="text1"/>
                <w:sz w:val="22"/>
                <w:szCs w:val="22"/>
                <w:lang w:val="de-DE"/>
              </w:rPr>
              <w:t>en</w:t>
            </w:r>
          </w:p>
        </w:tc>
        <w:tc>
          <w:tcPr>
            <w:tcW w:w="985" w:type="dxa"/>
            <w:tcBorders>
              <w:bottom w:val="dotted" w:sz="4" w:space="0" w:color="auto"/>
            </w:tcBorders>
            <w:shd w:val="clear" w:color="auto" w:fill="92CDDC" w:themeFill="accent5" w:themeFillTint="99"/>
            <w:tcMar>
              <w:top w:w="85" w:type="dxa"/>
              <w:bottom w:w="85" w:type="dxa"/>
            </w:tcMar>
          </w:tcPr>
          <w:p w14:paraId="2344D22F" w14:textId="77777777"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Aufwand</w:t>
            </w:r>
          </w:p>
          <w:p w14:paraId="22400E3F" w14:textId="77777777"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92CDDC" w:themeFill="accent5" w:themeFillTint="99"/>
            <w:tcMar>
              <w:top w:w="85" w:type="dxa"/>
              <w:bottom w:w="85" w:type="dxa"/>
            </w:tcMar>
          </w:tcPr>
          <w:p w14:paraId="0E6F5112" w14:textId="77777777"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Aufwand</w:t>
            </w:r>
          </w:p>
          <w:p w14:paraId="5F85CC45" w14:textId="77777777" w:rsidR="00985B08" w:rsidRPr="008F6D25" w:rsidRDefault="00985B08" w:rsidP="005B0F6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985B08" w:rsidRPr="008F6D25" w14:paraId="3E85EDA8" w14:textId="77777777" w:rsidTr="005B0F6D">
        <w:tc>
          <w:tcPr>
            <w:tcW w:w="6388" w:type="dxa"/>
            <w:tcBorders>
              <w:bottom w:val="dotted" w:sz="4" w:space="0" w:color="auto"/>
            </w:tcBorders>
            <w:tcMar>
              <w:top w:w="85" w:type="dxa"/>
              <w:bottom w:w="85" w:type="dxa"/>
            </w:tcMar>
          </w:tcPr>
          <w:p w14:paraId="61EBF4DA" w14:textId="77777777" w:rsidR="00985B08" w:rsidRPr="008F6D25" w:rsidRDefault="00985B08" w:rsidP="005B0F6D">
            <w:pPr>
              <w:pStyle w:val="IPA-Tabelle"/>
              <w:rPr>
                <w:i/>
                <w:iCs/>
                <w:color w:val="000000" w:themeColor="text1"/>
                <w:sz w:val="22"/>
                <w:szCs w:val="22"/>
              </w:rPr>
            </w:pPr>
            <w:r w:rsidRPr="008F6D25">
              <w:rPr>
                <w:i/>
                <w:iCs/>
                <w:color w:val="000000" w:themeColor="text1"/>
                <w:sz w:val="22"/>
                <w:szCs w:val="22"/>
              </w:rPr>
              <w:t>Überschrift</w:t>
            </w:r>
          </w:p>
          <w:p w14:paraId="341D486E" w14:textId="77777777" w:rsidR="00985B08" w:rsidRPr="008F6D25" w:rsidRDefault="00F21020" w:rsidP="005B0F6D">
            <w:pPr>
              <w:pStyle w:val="IPA-Tabelle"/>
              <w:rPr>
                <w:color w:val="000000" w:themeColor="text1"/>
                <w:sz w:val="22"/>
                <w:szCs w:val="22"/>
              </w:rPr>
            </w:pPr>
            <w:r>
              <w:rPr>
                <w:color w:val="000000" w:themeColor="text1"/>
                <w:sz w:val="22"/>
                <w:szCs w:val="22"/>
              </w:rPr>
              <w:t>…..</w:t>
            </w:r>
          </w:p>
        </w:tc>
        <w:tc>
          <w:tcPr>
            <w:tcW w:w="1072" w:type="dxa"/>
            <w:tcBorders>
              <w:bottom w:val="dotted" w:sz="4" w:space="0" w:color="auto"/>
            </w:tcBorders>
            <w:tcMar>
              <w:top w:w="85" w:type="dxa"/>
              <w:bottom w:w="85" w:type="dxa"/>
            </w:tcMar>
          </w:tcPr>
          <w:p w14:paraId="627079C1" w14:textId="77777777"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0FFBBA22" w14:textId="77777777"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472055BC" w14:textId="77777777" w:rsidR="00985B08" w:rsidRPr="008F6D25" w:rsidRDefault="00985B08" w:rsidP="005B0F6D">
            <w:pPr>
              <w:pStyle w:val="IPA-Tabelle"/>
              <w:jc w:val="center"/>
              <w:rPr>
                <w:color w:val="000000" w:themeColor="text1"/>
                <w:sz w:val="22"/>
                <w:szCs w:val="22"/>
              </w:rPr>
            </w:pPr>
          </w:p>
        </w:tc>
      </w:tr>
      <w:tr w:rsidR="00985B08" w:rsidRPr="008F6D25" w14:paraId="5FF517D7" w14:textId="77777777" w:rsidTr="005B0F6D">
        <w:tc>
          <w:tcPr>
            <w:tcW w:w="6388" w:type="dxa"/>
            <w:tcBorders>
              <w:bottom w:val="dotted" w:sz="4" w:space="0" w:color="auto"/>
            </w:tcBorders>
            <w:tcMar>
              <w:top w:w="85" w:type="dxa"/>
              <w:bottom w:w="85" w:type="dxa"/>
            </w:tcMar>
          </w:tcPr>
          <w:p w14:paraId="32FB1023" w14:textId="77777777" w:rsidR="00985B08" w:rsidRPr="008F6D25" w:rsidRDefault="00985B08" w:rsidP="005B0F6D">
            <w:pPr>
              <w:pStyle w:val="IPA-Tabelle"/>
              <w:rPr>
                <w:i/>
                <w:iCs/>
                <w:color w:val="000000" w:themeColor="text1"/>
                <w:sz w:val="22"/>
                <w:szCs w:val="22"/>
              </w:rPr>
            </w:pPr>
            <w:r w:rsidRPr="008F6D25">
              <w:rPr>
                <w:i/>
                <w:iCs/>
                <w:color w:val="000000" w:themeColor="text1"/>
                <w:sz w:val="22"/>
                <w:szCs w:val="22"/>
              </w:rPr>
              <w:t>Überschrift</w:t>
            </w:r>
          </w:p>
          <w:p w14:paraId="64A6DAD7" w14:textId="77777777" w:rsidR="00985B08" w:rsidRPr="008F6D25" w:rsidRDefault="00F21020" w:rsidP="005B0F6D">
            <w:pPr>
              <w:pStyle w:val="IPA-Tabelle"/>
              <w:rPr>
                <w:color w:val="000000" w:themeColor="text1"/>
                <w:sz w:val="22"/>
                <w:szCs w:val="22"/>
              </w:rPr>
            </w:pPr>
            <w:r>
              <w:rPr>
                <w:color w:val="000000" w:themeColor="text1"/>
                <w:sz w:val="22"/>
                <w:szCs w:val="22"/>
              </w:rPr>
              <w:t>…..</w:t>
            </w:r>
          </w:p>
        </w:tc>
        <w:tc>
          <w:tcPr>
            <w:tcW w:w="1072" w:type="dxa"/>
            <w:tcBorders>
              <w:bottom w:val="dotted" w:sz="4" w:space="0" w:color="auto"/>
            </w:tcBorders>
            <w:tcMar>
              <w:top w:w="85" w:type="dxa"/>
              <w:bottom w:w="85" w:type="dxa"/>
            </w:tcMar>
          </w:tcPr>
          <w:p w14:paraId="702658EC" w14:textId="77777777"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0A2E4861" w14:textId="77777777" w:rsidR="00985B08" w:rsidRPr="008F6D25" w:rsidRDefault="00985B08" w:rsidP="005B0F6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C9B616B" w14:textId="77777777" w:rsidR="00985B08" w:rsidRPr="008F6D25" w:rsidRDefault="00985B08" w:rsidP="005B0F6D">
            <w:pPr>
              <w:pStyle w:val="IPA-Tabelle"/>
              <w:jc w:val="center"/>
              <w:rPr>
                <w:color w:val="000000" w:themeColor="text1"/>
                <w:sz w:val="22"/>
                <w:szCs w:val="22"/>
              </w:rPr>
            </w:pPr>
          </w:p>
        </w:tc>
      </w:tr>
      <w:tr w:rsidR="00985B08" w:rsidRPr="008F6D25" w14:paraId="48568752" w14:textId="77777777" w:rsidTr="005B0F6D">
        <w:tc>
          <w:tcPr>
            <w:tcW w:w="6388" w:type="dxa"/>
            <w:tcBorders>
              <w:bottom w:val="dotted" w:sz="4" w:space="0" w:color="auto"/>
            </w:tcBorders>
            <w:tcMar>
              <w:top w:w="85" w:type="dxa"/>
              <w:bottom w:w="85" w:type="dxa"/>
            </w:tcMar>
          </w:tcPr>
          <w:p w14:paraId="58A0885E" w14:textId="77777777" w:rsidR="00985B08" w:rsidRPr="008F6D25" w:rsidRDefault="00985B08" w:rsidP="005B0F6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219C6241" w14:textId="77777777" w:rsidR="00985B08" w:rsidRPr="008F6D25" w:rsidRDefault="00985B08" w:rsidP="005B0F6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077224DE" w14:textId="77777777" w:rsidR="00985B08" w:rsidRPr="008F6D25" w:rsidRDefault="00985B08" w:rsidP="005B0F6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40FD168A" w14:textId="77777777" w:rsidR="00985B08" w:rsidRPr="008F6D25" w:rsidRDefault="00985B08" w:rsidP="005B0F6D">
            <w:pPr>
              <w:pStyle w:val="IPA-Tabellentitel"/>
              <w:jc w:val="center"/>
              <w:rPr>
                <w:b w:val="0"/>
                <w:bCs w:val="0"/>
                <w:color w:val="000000" w:themeColor="text1"/>
                <w:sz w:val="22"/>
                <w:szCs w:val="22"/>
              </w:rPr>
            </w:pPr>
          </w:p>
        </w:tc>
      </w:tr>
      <w:tr w:rsidR="00985B08" w:rsidRPr="008F6D25" w14:paraId="3F478CD7" w14:textId="77777777" w:rsidTr="00314F25">
        <w:tc>
          <w:tcPr>
            <w:tcW w:w="6388" w:type="dxa"/>
            <w:tcBorders>
              <w:bottom w:val="dotted" w:sz="4" w:space="0" w:color="auto"/>
              <w:right w:val="nil"/>
            </w:tcBorders>
            <w:shd w:val="clear" w:color="auto" w:fill="92CDDC" w:themeFill="accent5" w:themeFillTint="99"/>
          </w:tcPr>
          <w:p w14:paraId="3A9230CD" w14:textId="77777777"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92CDDC" w:themeFill="accent5" w:themeFillTint="99"/>
          </w:tcPr>
          <w:p w14:paraId="1567046A" w14:textId="77777777"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92CDDC" w:themeFill="accent5" w:themeFillTint="99"/>
          </w:tcPr>
          <w:p w14:paraId="2C21051D" w14:textId="77777777"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92CDDC" w:themeFill="accent5" w:themeFillTint="99"/>
          </w:tcPr>
          <w:p w14:paraId="09CE02A1" w14:textId="77777777" w:rsidR="00985B08" w:rsidRPr="008F6D25" w:rsidRDefault="00985B08" w:rsidP="005B0F6D">
            <w:pPr>
              <w:pStyle w:val="IPA-Tabellentitel"/>
              <w:jc w:val="center"/>
              <w:rPr>
                <w:color w:val="000000" w:themeColor="text1"/>
                <w:sz w:val="22"/>
                <w:szCs w:val="22"/>
                <w:lang w:val="de-DE"/>
              </w:rPr>
            </w:pPr>
          </w:p>
        </w:tc>
      </w:tr>
      <w:tr w:rsidR="00985B08" w:rsidRPr="008F6D25" w14:paraId="20FB2A73" w14:textId="77777777" w:rsidTr="005B0F6D">
        <w:trPr>
          <w:hidden/>
        </w:trPr>
        <w:tc>
          <w:tcPr>
            <w:tcW w:w="9430" w:type="dxa"/>
            <w:gridSpan w:val="4"/>
            <w:tcBorders>
              <w:bottom w:val="dotted" w:sz="4" w:space="0" w:color="auto"/>
            </w:tcBorders>
            <w:tcMar>
              <w:top w:w="85" w:type="dxa"/>
              <w:bottom w:w="85" w:type="dxa"/>
            </w:tcMar>
          </w:tcPr>
          <w:p w14:paraId="36F2F058" w14:textId="77777777" w:rsidR="00985B08" w:rsidRPr="008F6D25" w:rsidRDefault="00985B08" w:rsidP="007806AA">
            <w:pPr>
              <w:pStyle w:val="IPA-HinweistexteTextkanngelschtwerden"/>
            </w:pPr>
            <w:r w:rsidRPr="008F6D25">
              <w:t xml:space="preserve">Beschreibung </w:t>
            </w:r>
            <w:r w:rsidR="007806AA">
              <w:t xml:space="preserve"> was gemacht wurde, </w:t>
            </w:r>
            <w:r w:rsidRPr="008F6D25">
              <w:t>Erfolgen und Misserfolgen (Problemen)</w:t>
            </w:r>
            <w:r w:rsidR="006A2C91">
              <w:t xml:space="preserve"> was ist alles passiert, wie war das Vorankommen?</w:t>
            </w:r>
          </w:p>
        </w:tc>
      </w:tr>
      <w:tr w:rsidR="00985B08" w:rsidRPr="008F6D25" w14:paraId="4432E9F9" w14:textId="77777777" w:rsidTr="00314F25">
        <w:tc>
          <w:tcPr>
            <w:tcW w:w="6388" w:type="dxa"/>
            <w:tcBorders>
              <w:bottom w:val="dotted" w:sz="4" w:space="0" w:color="auto"/>
              <w:right w:val="nil"/>
            </w:tcBorders>
            <w:shd w:val="clear" w:color="auto" w:fill="92CDDC" w:themeFill="accent5" w:themeFillTint="99"/>
          </w:tcPr>
          <w:p w14:paraId="5E984662" w14:textId="77777777"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92CDDC" w:themeFill="accent5" w:themeFillTint="99"/>
          </w:tcPr>
          <w:p w14:paraId="12D0F7D1" w14:textId="77777777"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92CDDC" w:themeFill="accent5" w:themeFillTint="99"/>
          </w:tcPr>
          <w:p w14:paraId="75BFDB13" w14:textId="77777777"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92CDDC" w:themeFill="accent5" w:themeFillTint="99"/>
          </w:tcPr>
          <w:p w14:paraId="5C44530C" w14:textId="77777777" w:rsidR="00985B08" w:rsidRPr="008F6D25" w:rsidRDefault="00985B08" w:rsidP="005B0F6D">
            <w:pPr>
              <w:pStyle w:val="IPA-Tabellentitel"/>
              <w:jc w:val="center"/>
              <w:rPr>
                <w:color w:val="000000" w:themeColor="text1"/>
                <w:sz w:val="22"/>
                <w:szCs w:val="22"/>
                <w:lang w:val="de-DE"/>
              </w:rPr>
            </w:pPr>
          </w:p>
        </w:tc>
      </w:tr>
      <w:tr w:rsidR="00985B08" w:rsidRPr="008F6D25" w14:paraId="52FC6388" w14:textId="77777777" w:rsidTr="005B0F6D">
        <w:trPr>
          <w:hidden/>
        </w:trPr>
        <w:tc>
          <w:tcPr>
            <w:tcW w:w="9430" w:type="dxa"/>
            <w:gridSpan w:val="4"/>
            <w:tcBorders>
              <w:bottom w:val="dotted" w:sz="4" w:space="0" w:color="auto"/>
            </w:tcBorders>
            <w:tcMar>
              <w:top w:w="85" w:type="dxa"/>
              <w:bottom w:w="85" w:type="dxa"/>
            </w:tcMar>
          </w:tcPr>
          <w:p w14:paraId="7046BD89" w14:textId="77777777" w:rsidR="00985B08" w:rsidRDefault="00985B08" w:rsidP="00F21020">
            <w:pPr>
              <w:pStyle w:val="IPA-HinweistexteTextkanngelschtwerden"/>
            </w:pPr>
            <w:r w:rsidRPr="008F6D25">
              <w:t>Wer hat in welcher Form Hilfestellung erbracht</w:t>
            </w:r>
            <w:r>
              <w:t xml:space="preserve"> (auch Internet gehört dazu.</w:t>
            </w:r>
          </w:p>
          <w:p w14:paraId="64E226EE" w14:textId="77777777" w:rsidR="00985B08" w:rsidRPr="008F6D25" w:rsidRDefault="00985B08" w:rsidP="00F21020">
            <w:pPr>
              <w:pStyle w:val="IPA-HinweistexteTextkanngelschtwerden"/>
            </w:pPr>
            <w:r>
              <w:t>Z.B Msdn für Hilfestellung zu c#)?</w:t>
            </w:r>
          </w:p>
        </w:tc>
      </w:tr>
      <w:tr w:rsidR="00985B08" w:rsidRPr="008F6D25" w14:paraId="426A272F" w14:textId="77777777" w:rsidTr="005B0F6D">
        <w:tc>
          <w:tcPr>
            <w:tcW w:w="9430" w:type="dxa"/>
            <w:gridSpan w:val="4"/>
            <w:tcBorders>
              <w:bottom w:val="dotted" w:sz="4" w:space="0" w:color="auto"/>
            </w:tcBorders>
            <w:tcMar>
              <w:top w:w="85" w:type="dxa"/>
              <w:bottom w:w="85" w:type="dxa"/>
            </w:tcMar>
          </w:tcPr>
          <w:p w14:paraId="378347E6" w14:textId="77777777" w:rsidR="00985B08" w:rsidRPr="008F6D25" w:rsidRDefault="00985B08" w:rsidP="005B0F6D">
            <w:pPr>
              <w:pStyle w:val="IPA-Tabelle"/>
              <w:rPr>
                <w:color w:val="000000" w:themeColor="text1"/>
                <w:sz w:val="22"/>
                <w:szCs w:val="22"/>
                <w:lang w:val="de-DE"/>
              </w:rPr>
            </w:pPr>
          </w:p>
        </w:tc>
      </w:tr>
      <w:tr w:rsidR="00985B08" w:rsidRPr="008F6D25" w14:paraId="5FE48DEB" w14:textId="77777777" w:rsidTr="00314F25">
        <w:tc>
          <w:tcPr>
            <w:tcW w:w="6388" w:type="dxa"/>
            <w:tcBorders>
              <w:bottom w:val="dotted" w:sz="4" w:space="0" w:color="auto"/>
              <w:right w:val="nil"/>
            </w:tcBorders>
            <w:shd w:val="clear" w:color="auto" w:fill="92CDDC" w:themeFill="accent5" w:themeFillTint="99"/>
          </w:tcPr>
          <w:p w14:paraId="7D6E0DBD" w14:textId="77777777" w:rsidR="00985B08" w:rsidRPr="008F6D25" w:rsidRDefault="00985B08" w:rsidP="005B0F6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92CDDC" w:themeFill="accent5" w:themeFillTint="99"/>
          </w:tcPr>
          <w:p w14:paraId="0211F96F" w14:textId="77777777"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92CDDC" w:themeFill="accent5" w:themeFillTint="99"/>
          </w:tcPr>
          <w:p w14:paraId="069ACEDA" w14:textId="77777777" w:rsidR="00985B08" w:rsidRPr="008F6D25" w:rsidRDefault="00985B08" w:rsidP="005B0F6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92CDDC" w:themeFill="accent5" w:themeFillTint="99"/>
          </w:tcPr>
          <w:p w14:paraId="7BFE2529" w14:textId="77777777" w:rsidR="00985B08" w:rsidRPr="008F6D25" w:rsidRDefault="00985B08" w:rsidP="005B0F6D">
            <w:pPr>
              <w:pStyle w:val="IPA-Tabellentitel"/>
              <w:jc w:val="center"/>
              <w:rPr>
                <w:color w:val="000000" w:themeColor="text1"/>
                <w:sz w:val="22"/>
                <w:szCs w:val="22"/>
                <w:lang w:val="de-DE"/>
              </w:rPr>
            </w:pPr>
          </w:p>
        </w:tc>
      </w:tr>
      <w:tr w:rsidR="00985B08" w:rsidRPr="008F6D25" w14:paraId="5ECFF1C2" w14:textId="77777777" w:rsidTr="005B0F6D">
        <w:trPr>
          <w:hidden/>
        </w:trPr>
        <w:tc>
          <w:tcPr>
            <w:tcW w:w="9430" w:type="dxa"/>
            <w:gridSpan w:val="4"/>
            <w:tcBorders>
              <w:bottom w:val="dotted" w:sz="4" w:space="0" w:color="auto"/>
            </w:tcBorders>
            <w:tcMar>
              <w:top w:w="85" w:type="dxa"/>
              <w:bottom w:w="85" w:type="dxa"/>
            </w:tcMar>
          </w:tcPr>
          <w:p w14:paraId="5E2560FD" w14:textId="77777777" w:rsidR="00F21020" w:rsidRPr="008F6D25" w:rsidRDefault="00F21020" w:rsidP="00F21020">
            <w:pPr>
              <w:pStyle w:val="IPA-HinweistexteTextkanngelschtwerden"/>
            </w:pPr>
            <w:r w:rsidRPr="008F6D25">
              <w:t>Gedanken über das Vorgehen</w:t>
            </w:r>
          </w:p>
          <w:p w14:paraId="5B06A3F9" w14:textId="77777777" w:rsidR="00F21020" w:rsidRDefault="00F21020" w:rsidP="00F21020">
            <w:pPr>
              <w:pStyle w:val="IPA-HinweistexteTextkanngelschtwerden"/>
            </w:pPr>
            <w:r w:rsidRPr="008F6D25">
              <w:t>Was ist gut was würde ich besser machen</w:t>
            </w:r>
          </w:p>
          <w:p w14:paraId="28CD6E09" w14:textId="77777777" w:rsidR="00F21020" w:rsidRDefault="00F21020" w:rsidP="005B0F6D">
            <w:pPr>
              <w:pStyle w:val="IPA-Tabelle"/>
              <w:rPr>
                <w:color w:val="000000" w:themeColor="text1"/>
                <w:sz w:val="22"/>
                <w:szCs w:val="22"/>
              </w:rPr>
            </w:pPr>
          </w:p>
          <w:p w14:paraId="6C031C4B" w14:textId="77777777" w:rsidR="00314F25" w:rsidRPr="007806AA" w:rsidRDefault="00314F25" w:rsidP="005B0F6D">
            <w:pPr>
              <w:pStyle w:val="IPA-Tabelle"/>
              <w:rPr>
                <w:color w:val="000000" w:themeColor="text1"/>
                <w:sz w:val="22"/>
                <w:szCs w:val="22"/>
                <w:u w:val="single"/>
              </w:rPr>
            </w:pPr>
            <w:r w:rsidRPr="007806AA">
              <w:rPr>
                <w:color w:val="000000" w:themeColor="text1"/>
                <w:sz w:val="22"/>
                <w:szCs w:val="22"/>
                <w:u w:val="single"/>
              </w:rPr>
              <w:t>Was lief gut</w:t>
            </w:r>
          </w:p>
          <w:p w14:paraId="4E615EF5" w14:textId="77777777" w:rsidR="00F21020" w:rsidRDefault="00F21020" w:rsidP="005B0F6D">
            <w:pPr>
              <w:pStyle w:val="IPA-Tabelle"/>
              <w:rPr>
                <w:color w:val="000000" w:themeColor="text1"/>
                <w:sz w:val="22"/>
                <w:szCs w:val="22"/>
              </w:rPr>
            </w:pPr>
            <w:r>
              <w:rPr>
                <w:color w:val="000000" w:themeColor="text1"/>
                <w:sz w:val="22"/>
                <w:szCs w:val="22"/>
              </w:rPr>
              <w:t>…..</w:t>
            </w:r>
          </w:p>
          <w:p w14:paraId="0884C4A2" w14:textId="77777777" w:rsidR="00F21020" w:rsidRPr="007806AA" w:rsidRDefault="00314F25" w:rsidP="00F21020">
            <w:pPr>
              <w:pStyle w:val="IPA-Tabelle"/>
              <w:rPr>
                <w:color w:val="000000" w:themeColor="text1"/>
                <w:sz w:val="22"/>
                <w:szCs w:val="22"/>
                <w:u w:val="single"/>
              </w:rPr>
            </w:pPr>
            <w:r w:rsidRPr="007806AA">
              <w:rPr>
                <w:color w:val="000000" w:themeColor="text1"/>
                <w:sz w:val="22"/>
                <w:szCs w:val="22"/>
                <w:u w:val="single"/>
              </w:rPr>
              <w:t>Was lief weniger gut</w:t>
            </w:r>
          </w:p>
          <w:p w14:paraId="68783658" w14:textId="77777777" w:rsidR="00F21020" w:rsidRDefault="00F21020" w:rsidP="00F21020">
            <w:pPr>
              <w:pStyle w:val="IPA-Tabelle"/>
              <w:rPr>
                <w:color w:val="000000" w:themeColor="text1"/>
                <w:sz w:val="22"/>
                <w:szCs w:val="22"/>
              </w:rPr>
            </w:pPr>
            <w:r>
              <w:rPr>
                <w:color w:val="000000" w:themeColor="text1"/>
                <w:sz w:val="22"/>
                <w:szCs w:val="22"/>
              </w:rPr>
              <w:t>……</w:t>
            </w:r>
          </w:p>
          <w:p w14:paraId="66C9B059" w14:textId="77777777" w:rsidR="00F21020" w:rsidRPr="007806AA" w:rsidRDefault="00314F25" w:rsidP="00F21020">
            <w:pPr>
              <w:pStyle w:val="IPA-Tabelle"/>
              <w:rPr>
                <w:color w:val="000000" w:themeColor="text1"/>
                <w:sz w:val="22"/>
                <w:szCs w:val="22"/>
                <w:u w:val="single"/>
              </w:rPr>
            </w:pPr>
            <w:r w:rsidRPr="007806AA">
              <w:rPr>
                <w:color w:val="000000" w:themeColor="text1"/>
                <w:sz w:val="22"/>
                <w:szCs w:val="22"/>
                <w:u w:val="single"/>
              </w:rPr>
              <w:t>Deine Erkenntnisse von heute</w:t>
            </w:r>
          </w:p>
          <w:p w14:paraId="627F3320" w14:textId="77777777" w:rsidR="00F21020" w:rsidRDefault="00F21020" w:rsidP="00F21020">
            <w:pPr>
              <w:pStyle w:val="IPA-Tabelle"/>
              <w:rPr>
                <w:color w:val="000000" w:themeColor="text1"/>
                <w:sz w:val="22"/>
                <w:szCs w:val="22"/>
              </w:rPr>
            </w:pPr>
            <w:r>
              <w:rPr>
                <w:color w:val="000000" w:themeColor="text1"/>
                <w:sz w:val="22"/>
                <w:szCs w:val="22"/>
              </w:rPr>
              <w:t>…..</w:t>
            </w:r>
          </w:p>
          <w:p w14:paraId="44D948F0" w14:textId="77777777" w:rsidR="00F21020" w:rsidRPr="008F6D25" w:rsidRDefault="00F21020" w:rsidP="00F21020">
            <w:pPr>
              <w:pStyle w:val="IPA-HinweistexteTextkanngelschtwerden"/>
            </w:pPr>
            <w:r>
              <w:t>Was nehme ich mit bzw. was würde ich nächstem Mal besser machen.</w:t>
            </w:r>
          </w:p>
        </w:tc>
      </w:tr>
      <w:tr w:rsidR="00985B08" w:rsidRPr="008F6D25" w14:paraId="79CC2A81" w14:textId="77777777" w:rsidTr="00314F25">
        <w:tc>
          <w:tcPr>
            <w:tcW w:w="6388" w:type="dxa"/>
            <w:tcBorders>
              <w:bottom w:val="dotted" w:sz="4" w:space="0" w:color="auto"/>
              <w:right w:val="nil"/>
            </w:tcBorders>
            <w:shd w:val="clear" w:color="auto" w:fill="92CDDC" w:themeFill="accent5" w:themeFillTint="99"/>
          </w:tcPr>
          <w:p w14:paraId="6A7A7FC2" w14:textId="77777777" w:rsidR="00985B08" w:rsidRPr="008F6D25" w:rsidRDefault="00985B08" w:rsidP="009C1F0E">
            <w:r w:rsidRPr="008F6D25">
              <w:rPr>
                <w:lang w:val="de-DE"/>
              </w:rPr>
              <w:t>Nächste Schritte</w:t>
            </w:r>
          </w:p>
        </w:tc>
        <w:tc>
          <w:tcPr>
            <w:tcW w:w="1072" w:type="dxa"/>
            <w:tcBorders>
              <w:left w:val="nil"/>
              <w:bottom w:val="dotted" w:sz="4" w:space="0" w:color="auto"/>
              <w:right w:val="nil"/>
            </w:tcBorders>
            <w:shd w:val="clear" w:color="auto" w:fill="92CDDC" w:themeFill="accent5" w:themeFillTint="99"/>
          </w:tcPr>
          <w:p w14:paraId="78841EF9" w14:textId="77777777" w:rsidR="00985B08" w:rsidRPr="008F6D25" w:rsidRDefault="00985B08" w:rsidP="005B0F6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92CDDC" w:themeFill="accent5" w:themeFillTint="99"/>
          </w:tcPr>
          <w:p w14:paraId="7FA52D11" w14:textId="77777777" w:rsidR="00985B08" w:rsidRPr="008F6D25" w:rsidRDefault="00985B08" w:rsidP="005B0F6D">
            <w:pPr>
              <w:pStyle w:val="IPA-Tabellentitel"/>
              <w:jc w:val="center"/>
              <w:rPr>
                <w:color w:val="000000" w:themeColor="text1"/>
                <w:sz w:val="22"/>
                <w:szCs w:val="22"/>
              </w:rPr>
            </w:pPr>
          </w:p>
        </w:tc>
        <w:tc>
          <w:tcPr>
            <w:tcW w:w="985" w:type="dxa"/>
            <w:tcBorders>
              <w:left w:val="nil"/>
              <w:bottom w:val="dotted" w:sz="4" w:space="0" w:color="auto"/>
            </w:tcBorders>
            <w:shd w:val="clear" w:color="auto" w:fill="92CDDC" w:themeFill="accent5" w:themeFillTint="99"/>
          </w:tcPr>
          <w:p w14:paraId="7EBED3B1" w14:textId="77777777" w:rsidR="00985B08" w:rsidRPr="008F6D25" w:rsidRDefault="00985B08" w:rsidP="005B0F6D">
            <w:pPr>
              <w:pStyle w:val="IPA-Tabellentitel"/>
              <w:jc w:val="center"/>
              <w:rPr>
                <w:color w:val="000000" w:themeColor="text1"/>
                <w:sz w:val="22"/>
                <w:szCs w:val="22"/>
              </w:rPr>
            </w:pPr>
          </w:p>
        </w:tc>
      </w:tr>
      <w:tr w:rsidR="00985B08" w:rsidRPr="008F6D25" w14:paraId="71FDD87A" w14:textId="77777777" w:rsidTr="005B0F6D">
        <w:tc>
          <w:tcPr>
            <w:tcW w:w="9430" w:type="dxa"/>
            <w:gridSpan w:val="4"/>
            <w:tcBorders>
              <w:bottom w:val="dotted" w:sz="4" w:space="0" w:color="auto"/>
            </w:tcBorders>
            <w:tcMar>
              <w:top w:w="85" w:type="dxa"/>
              <w:bottom w:w="85" w:type="dxa"/>
            </w:tcMar>
          </w:tcPr>
          <w:p w14:paraId="288784C9" w14:textId="77777777" w:rsidR="00985B08" w:rsidRPr="008F6D25" w:rsidRDefault="00985B08" w:rsidP="009C1F0E">
            <w:r w:rsidRPr="008F6D25">
              <w:t>Wie weiter, nächste Schritte...</w:t>
            </w:r>
          </w:p>
        </w:tc>
      </w:tr>
    </w:tbl>
    <w:p w14:paraId="3266A8C6" w14:textId="77777777" w:rsidR="00682D4C" w:rsidRDefault="00682D4C" w:rsidP="00A81307">
      <w:pPr>
        <w:spacing w:after="200"/>
      </w:pPr>
    </w:p>
    <w:p w14:paraId="27656F80" w14:textId="77777777" w:rsidR="0066659B" w:rsidRDefault="00682D4C" w:rsidP="00682D4C">
      <w:pPr>
        <w:pStyle w:val="IPA-HinweistexteTextkanngelschtwerden"/>
      </w:pPr>
      <w:r>
        <w:t xml:space="preserve">Diese Tabelle für jeden </w:t>
      </w:r>
      <w:r w:rsidR="006A2C91">
        <w:t>(halb-)</w:t>
      </w:r>
      <w:r>
        <w:t>Tag benutzen.</w:t>
      </w:r>
      <w:r w:rsidR="00A22741">
        <w:t xml:space="preserve"> (Tabelle Arbeitsjournal muss nicht in Tabellenverzeichnis, da dies bereits im IVZ gelistet ist)</w:t>
      </w:r>
    </w:p>
    <w:p w14:paraId="7973447C" w14:textId="77777777" w:rsidR="00682D4C" w:rsidRDefault="00682D4C" w:rsidP="00682D4C">
      <w:pPr>
        <w:pStyle w:val="IPA-HinweistexteTextkanngelschtwerden"/>
      </w:pPr>
      <w:r>
        <w:t>Inhalt muss dem Tabelleninhalt entsprechen, designe darf frei gewählt werden.</w:t>
      </w:r>
    </w:p>
    <w:p w14:paraId="561731B8" w14:textId="77777777" w:rsidR="00682D4C" w:rsidRPr="00E10423" w:rsidRDefault="00682D4C" w:rsidP="00682D4C">
      <w:pPr>
        <w:pStyle w:val="IPA-HinweistexteTextkanngelschtwerden"/>
      </w:pPr>
      <w:r>
        <w:t>Achtung auch Firmenstandart beachten!</w:t>
      </w:r>
    </w:p>
    <w:p w14:paraId="52DB569B" w14:textId="77777777" w:rsidR="006A2C91" w:rsidRDefault="0066659B" w:rsidP="006A2C91">
      <w:pPr>
        <w:pStyle w:val="IPA-HinweistexteTextkanngelschtwerden"/>
      </w:pPr>
      <w:r w:rsidRPr="0066659B">
        <w:t>Weitere Arbeitstage wie Wochenendarbeit hier auch vermerken.</w:t>
      </w:r>
    </w:p>
    <w:p w14:paraId="43964E54" w14:textId="77777777" w:rsidR="006A2C91" w:rsidRDefault="006A2C91" w:rsidP="006A2C91">
      <w:r>
        <w:br w:type="page"/>
      </w:r>
      <w:bookmarkStart w:id="44" w:name="_Toc85623859"/>
    </w:p>
    <w:p w14:paraId="7847B412" w14:textId="77777777" w:rsidR="0066659B" w:rsidRPr="006A2C91" w:rsidRDefault="0066659B" w:rsidP="006A2C91">
      <w:pPr>
        <w:pStyle w:val="Heading1"/>
      </w:pPr>
      <w:bookmarkStart w:id="45" w:name="_Toc68603246"/>
      <w:r w:rsidRPr="006A2C91">
        <w:lastRenderedPageBreak/>
        <w:t>Abschlussbericht</w:t>
      </w:r>
      <w:bookmarkEnd w:id="44"/>
      <w:bookmarkEnd w:id="45"/>
    </w:p>
    <w:p w14:paraId="71D40249" w14:textId="77777777" w:rsidR="0066659B" w:rsidRPr="0066659B" w:rsidRDefault="0066659B" w:rsidP="0066659B">
      <w:pPr>
        <w:pStyle w:val="IPA-HinweistexteTextkanngelschtwerden"/>
      </w:pPr>
      <w:r w:rsidRPr="0066659B">
        <w:t>Wurden die geforderten Ziele erreicht?</w:t>
      </w:r>
    </w:p>
    <w:p w14:paraId="6D688C26" w14:textId="77777777" w:rsidR="0066659B" w:rsidRPr="0066659B" w:rsidRDefault="0066659B" w:rsidP="0066659B">
      <w:pPr>
        <w:pStyle w:val="Heading2"/>
        <w:rPr>
          <w:color w:val="000000" w:themeColor="text1"/>
        </w:rPr>
      </w:pPr>
      <w:bookmarkStart w:id="46" w:name="_Toc114965609"/>
      <w:bookmarkStart w:id="47" w:name="_Toc68603247"/>
      <w:r w:rsidRPr="0066659B">
        <w:rPr>
          <w:color w:val="000000" w:themeColor="text1"/>
        </w:rPr>
        <w:t>Vergleich Ist/Soll</w:t>
      </w:r>
      <w:bookmarkEnd w:id="46"/>
      <w:bookmarkEnd w:id="47"/>
    </w:p>
    <w:p w14:paraId="5ED581B8" w14:textId="77777777" w:rsidR="006A2C91" w:rsidRDefault="0066659B" w:rsidP="0066659B">
      <w:pPr>
        <w:pStyle w:val="IPA-HinweistexteTextkanngelschtwerden"/>
      </w:pPr>
      <w:r w:rsidRPr="0066659B">
        <w:t>Ist die Umsetzung wie geplant oder gab es Differenzen?</w:t>
      </w:r>
    </w:p>
    <w:p w14:paraId="3FDE49AF" w14:textId="77777777" w:rsidR="006A2C91" w:rsidRPr="006A2C91" w:rsidRDefault="006A2C91" w:rsidP="0066659B">
      <w:pPr>
        <w:pStyle w:val="IPA-HinweistexteTextkanngelschtwerden"/>
      </w:pPr>
    </w:p>
    <w:p w14:paraId="4DBD903F" w14:textId="77777777" w:rsidR="0066659B" w:rsidRDefault="0066659B" w:rsidP="00260B13">
      <w:pPr>
        <w:pStyle w:val="Heading2"/>
        <w:spacing w:before="0"/>
        <w:rPr>
          <w:color w:val="000000" w:themeColor="text1"/>
        </w:rPr>
      </w:pPr>
      <w:bookmarkStart w:id="48" w:name="_Toc68603248"/>
      <w:r w:rsidRPr="0066659B">
        <w:rPr>
          <w:color w:val="000000" w:themeColor="text1"/>
        </w:rPr>
        <w:t>Mittelbedarf</w:t>
      </w:r>
      <w:bookmarkEnd w:id="48"/>
    </w:p>
    <w:p w14:paraId="7C539A46" w14:textId="77777777" w:rsidR="004327E8" w:rsidRPr="004327E8" w:rsidRDefault="004327E8" w:rsidP="004327E8">
      <w:pPr>
        <w:pStyle w:val="IPA-HinweistexteTextkanngelschtwerden"/>
      </w:pPr>
      <w:r>
        <w:t xml:space="preserve">Welche Mittel wurden gebraucht oder mussten noch </w:t>
      </w:r>
      <w:r w:rsidR="000F0775">
        <w:t>beschafft</w:t>
      </w:r>
      <w:r>
        <w:t xml:space="preserve"> werden</w:t>
      </w:r>
      <w:r w:rsidR="000F0775">
        <w:t>?</w:t>
      </w:r>
    </w:p>
    <w:p w14:paraId="2E526405" w14:textId="77777777" w:rsidR="0066659B" w:rsidRPr="0066659B" w:rsidRDefault="0066659B" w:rsidP="0066659B">
      <w:pPr>
        <w:pStyle w:val="Heading2"/>
        <w:rPr>
          <w:color w:val="000000" w:themeColor="text1"/>
        </w:rPr>
      </w:pPr>
      <w:bookmarkStart w:id="49" w:name="_Toc68603249"/>
      <w:r w:rsidRPr="0066659B">
        <w:rPr>
          <w:color w:val="000000" w:themeColor="text1"/>
        </w:rPr>
        <w:t>Realisierungsbericht</w:t>
      </w:r>
      <w:bookmarkEnd w:id="49"/>
    </w:p>
    <w:p w14:paraId="29D3DF92" w14:textId="77777777" w:rsidR="0066659B" w:rsidRDefault="0066659B" w:rsidP="0066659B">
      <w:pPr>
        <w:pStyle w:val="IPA-HinweistexteTextkanngelschtwerden"/>
      </w:pPr>
      <w:r w:rsidRPr="0066659B">
        <w:t>Gab es Probleme während der Realisation? Ungeplante Sachen zum Vorschein oder Ergänzungen?</w:t>
      </w:r>
    </w:p>
    <w:p w14:paraId="4034B004" w14:textId="77777777" w:rsidR="006A2C91" w:rsidRPr="0066659B" w:rsidRDefault="006A2C91" w:rsidP="0066659B">
      <w:pPr>
        <w:pStyle w:val="IPA-HinweistexteTextkanngelschtwerden"/>
        <w:rPr>
          <w:i w:val="0"/>
          <w:vanish w:val="0"/>
        </w:rPr>
      </w:pPr>
    </w:p>
    <w:p w14:paraId="40516A56" w14:textId="77777777" w:rsidR="0066659B" w:rsidRDefault="0066659B" w:rsidP="00260B13">
      <w:pPr>
        <w:pStyle w:val="Heading2"/>
        <w:spacing w:before="0"/>
        <w:rPr>
          <w:color w:val="000000" w:themeColor="text1"/>
        </w:rPr>
      </w:pPr>
      <w:bookmarkStart w:id="50" w:name="_Toc68603250"/>
      <w:r w:rsidRPr="0066659B">
        <w:rPr>
          <w:color w:val="000000" w:themeColor="text1"/>
        </w:rPr>
        <w:t>Testbericht</w:t>
      </w:r>
      <w:bookmarkEnd w:id="50"/>
    </w:p>
    <w:p w14:paraId="0E6939C4" w14:textId="77777777" w:rsidR="0066659B" w:rsidRPr="0066659B" w:rsidRDefault="0066659B" w:rsidP="0066659B">
      <w:pPr>
        <w:pStyle w:val="IPA-HinweistexteTextkanngelschtwerden"/>
      </w:pPr>
      <w:r>
        <w:t>Wie verliefen die Tests (Erfolgreich / weniger Erfolgreich)? Gibt es Fehler, die schwerwiegend sind oder solche die später korrigiert werden können</w:t>
      </w:r>
      <w:r w:rsidR="004327E8">
        <w:t>/müssen</w:t>
      </w:r>
      <w:r>
        <w:t>?</w:t>
      </w:r>
    </w:p>
    <w:p w14:paraId="75D9C37B" w14:textId="77777777" w:rsidR="0066659B" w:rsidRDefault="0066659B" w:rsidP="0066659B">
      <w:pPr>
        <w:pStyle w:val="Heading2"/>
        <w:rPr>
          <w:color w:val="000000" w:themeColor="text1"/>
        </w:rPr>
      </w:pPr>
      <w:bookmarkStart w:id="51" w:name="_Toc68603251"/>
      <w:r w:rsidRPr="0066659B">
        <w:rPr>
          <w:color w:val="000000" w:themeColor="text1"/>
        </w:rPr>
        <w:t xml:space="preserve">Fazit zum </w:t>
      </w:r>
      <w:r w:rsidR="00C035CF">
        <w:rPr>
          <w:color w:val="000000" w:themeColor="text1"/>
        </w:rPr>
        <w:t>IPA (</w:t>
      </w:r>
      <w:r w:rsidRPr="0066659B">
        <w:rPr>
          <w:color w:val="000000" w:themeColor="text1"/>
        </w:rPr>
        <w:t>Projekt</w:t>
      </w:r>
      <w:r w:rsidR="00C035CF">
        <w:rPr>
          <w:color w:val="000000" w:themeColor="text1"/>
        </w:rPr>
        <w:t>)</w:t>
      </w:r>
      <w:bookmarkEnd w:id="51"/>
    </w:p>
    <w:p w14:paraId="3E2D3720" w14:textId="77777777" w:rsidR="004327E8" w:rsidRDefault="004327E8" w:rsidP="004327E8">
      <w:pPr>
        <w:pStyle w:val="IPA-HinweistexteTextkanngelschtwerden"/>
      </w:pPr>
      <w:r>
        <w:t>Wie ist das Projekt verlaufen (Objektive) Meinung</w:t>
      </w:r>
    </w:p>
    <w:p w14:paraId="67A8A0C3" w14:textId="77777777" w:rsidR="004327E8" w:rsidRPr="004327E8" w:rsidRDefault="004327E8" w:rsidP="004327E8">
      <w:pPr>
        <w:pStyle w:val="IPA-HinweistexteTextkanngelschtwerden"/>
      </w:pPr>
      <w:r>
        <w:t>Hatte das Projekt Stolpersteine, welche etc…</w:t>
      </w:r>
    </w:p>
    <w:p w14:paraId="4B2C4662" w14:textId="77777777" w:rsidR="0066659B" w:rsidRPr="0066659B" w:rsidRDefault="0066659B" w:rsidP="00956B85">
      <w:pPr>
        <w:pStyle w:val="Heading2"/>
      </w:pPr>
      <w:bookmarkStart w:id="52" w:name="_Toc114965610"/>
      <w:bookmarkStart w:id="53" w:name="_Toc68603252"/>
      <w:r w:rsidRPr="00956B85">
        <w:t>Persönliches</w:t>
      </w:r>
      <w:r w:rsidRPr="0066659B">
        <w:t xml:space="preserve"> Fazit</w:t>
      </w:r>
      <w:bookmarkEnd w:id="52"/>
      <w:bookmarkEnd w:id="53"/>
    </w:p>
    <w:p w14:paraId="7C950CDE" w14:textId="77777777" w:rsidR="0066659B" w:rsidRPr="0066659B" w:rsidRDefault="00751C47" w:rsidP="0066659B">
      <w:pPr>
        <w:pStyle w:val="IPA-HinweistexteTextkanngelschtwerden"/>
      </w:pPr>
      <w:r>
        <w:t>Feedback und Reflexion des</w:t>
      </w:r>
      <w:r w:rsidR="0066659B" w:rsidRPr="0066659B">
        <w:t xml:space="preserve"> Lernenden rund um die IPA.</w:t>
      </w:r>
    </w:p>
    <w:p w14:paraId="7D1B96BB" w14:textId="77777777" w:rsidR="0066659B" w:rsidRDefault="0066659B" w:rsidP="0066659B">
      <w:pPr>
        <w:pStyle w:val="IPA-HinweistexteTextkanngelschtwerden"/>
      </w:pPr>
      <w:r w:rsidRPr="0066659B">
        <w:t>Was war gut, was weniger? Was habe ich gelernt und was würde ich ev. das nächste Mal anders machen? Ausführlich formulieren.</w:t>
      </w:r>
    </w:p>
    <w:p w14:paraId="26728E54" w14:textId="77777777" w:rsidR="006A2C91" w:rsidRDefault="006A2C91" w:rsidP="0066659B">
      <w:pPr>
        <w:pStyle w:val="IPA-HinweistexteTextkanngelschtwerden"/>
      </w:pPr>
    </w:p>
    <w:p w14:paraId="13CAF2E0" w14:textId="77777777" w:rsidR="006A2C91" w:rsidRDefault="006A2C91" w:rsidP="006A2C91">
      <w:pPr>
        <w:pStyle w:val="Heading2"/>
      </w:pPr>
      <w:bookmarkStart w:id="54" w:name="_Toc68603253"/>
      <w:r>
        <w:t>Schlussreflexion</w:t>
      </w:r>
      <w:bookmarkEnd w:id="54"/>
    </w:p>
    <w:p w14:paraId="6BD4445A" w14:textId="77777777" w:rsidR="006A2C91" w:rsidRPr="006A2C91" w:rsidRDefault="006A2C91" w:rsidP="006A2C91">
      <w:pPr>
        <w:pStyle w:val="IPA-HinweistexteTextkanngelschtwerden"/>
      </w:pPr>
      <w:r>
        <w:t>Wie empfande</w:t>
      </w:r>
      <w:r w:rsidR="003C41B8">
        <w:t>st</w:t>
      </w:r>
      <w:r>
        <w:t xml:space="preserve"> du die Arbeit, welche Erkenntnisse würdest du bei der nächsten Arbeit einfliessen lassen etc. (kritische Würdigung der Arbeit)</w:t>
      </w:r>
    </w:p>
    <w:p w14:paraId="494F2DC0" w14:textId="77777777" w:rsidR="0066659B" w:rsidRDefault="0066659B" w:rsidP="0066659B"/>
    <w:p w14:paraId="7D9AFEBB" w14:textId="77777777" w:rsidR="0066659B" w:rsidRDefault="0066659B">
      <w:pPr>
        <w:spacing w:after="200"/>
      </w:pPr>
      <w:r>
        <w:br w:type="page"/>
      </w:r>
    </w:p>
    <w:p w14:paraId="3E2B3FEC" w14:textId="77777777" w:rsidR="0066659B" w:rsidRPr="0066659B" w:rsidRDefault="0066659B" w:rsidP="00733060">
      <w:pPr>
        <w:pStyle w:val="Heading1"/>
        <w:rPr>
          <w:color w:val="000000" w:themeColor="text1"/>
        </w:rPr>
      </w:pPr>
      <w:bookmarkStart w:id="55" w:name="_Toc59932917"/>
      <w:bookmarkStart w:id="56" w:name="_Toc59938033"/>
      <w:bookmarkStart w:id="57" w:name="_Toc85623860"/>
      <w:bookmarkStart w:id="58" w:name="_Toc68603254"/>
      <w:r w:rsidRPr="0066659B">
        <w:rPr>
          <w:color w:val="000000" w:themeColor="text1"/>
        </w:rPr>
        <w:lastRenderedPageBreak/>
        <w:t>Unterschriften</w:t>
      </w:r>
      <w:bookmarkEnd w:id="55"/>
      <w:bookmarkEnd w:id="56"/>
      <w:bookmarkEnd w:id="57"/>
      <w:r w:rsidR="00B91690">
        <w:rPr>
          <w:color w:val="000000" w:themeColor="text1"/>
        </w:rPr>
        <w:t xml:space="preserve"> und Abnahmeprotokoll</w:t>
      </w:r>
      <w:bookmarkEnd w:id="58"/>
      <w:r w:rsidRPr="0066659B">
        <w:rPr>
          <w:color w:val="000000" w:themeColor="text1"/>
        </w:rPr>
        <w:t xml:space="preserve"> </w:t>
      </w:r>
    </w:p>
    <w:p w14:paraId="1C402178" w14:textId="77777777" w:rsidR="0066659B" w:rsidRDefault="0066659B" w:rsidP="0066659B">
      <w:pPr>
        <w:pStyle w:val="IPA-TextkrperStandart"/>
        <w:jc w:val="both"/>
        <w:rPr>
          <w:color w:val="000000" w:themeColor="text1"/>
          <w:szCs w:val="22"/>
          <w:lang w:val="de-DE"/>
        </w:rPr>
      </w:pPr>
      <w:r w:rsidRPr="0066659B">
        <w:rPr>
          <w:color w:val="000000" w:themeColor="text1"/>
          <w:szCs w:val="22"/>
          <w:lang w:val="de-DE"/>
        </w:rPr>
        <w:t xml:space="preserve">Die lernende Person bestätigt mit ihrer Unterschrift diese IPA aus Eigenleistung erbracht und nach den Vorgaben der Prüfungskommission Informatik Kanton Bern erstellt zu haben. Die Angaben im Arbeitsjournal entsprechen </w:t>
      </w:r>
      <w:r w:rsidR="006A2C91">
        <w:rPr>
          <w:color w:val="000000" w:themeColor="text1"/>
          <w:szCs w:val="22"/>
          <w:lang w:val="de-DE"/>
        </w:rPr>
        <w:t>dem geleisteten Arbeitsaufwand.</w:t>
      </w:r>
    </w:p>
    <w:p w14:paraId="6350BF2D" w14:textId="77777777" w:rsidR="003F0A34" w:rsidRDefault="003F0A34" w:rsidP="003F0A34">
      <w:pPr>
        <w:pStyle w:val="IPA-HinweistexteTextkanngelschtwerden"/>
      </w:pPr>
      <w:r w:rsidRPr="0066659B">
        <w:t xml:space="preserve">Lernende und Fachvorgesetzte haben das </w:t>
      </w:r>
      <w:r w:rsidRPr="00B91690">
        <w:t>Abnahmeprotokoll</w:t>
      </w:r>
      <w:r w:rsidRPr="0066659B">
        <w:t xml:space="preserve"> </w:t>
      </w:r>
      <w:r w:rsidRPr="00B91690">
        <w:rPr>
          <w:b/>
          <w:i w:val="0"/>
          <w:u w:val="single"/>
        </w:rPr>
        <w:t>vor der Abgabe zu unterzeichnen</w:t>
      </w:r>
      <w:r>
        <w:rPr>
          <w:b/>
          <w:i w:val="0"/>
          <w:u w:val="single"/>
        </w:rPr>
        <w:t>!!</w:t>
      </w:r>
      <w:r w:rsidRPr="0066659B">
        <w:t xml:space="preserve"> und somit </w:t>
      </w:r>
      <w:r w:rsidRPr="00751C47">
        <w:t>dessen Authentizität zu bezeugen</w:t>
      </w:r>
      <w:r w:rsidRPr="0066659B">
        <w:t>.</w:t>
      </w:r>
      <w:r>
        <w:t xml:space="preserve"> Diese Tabelle kann erweitert werden oder angepasst werden, es gilt nach jedem „Durchlau</w:t>
      </w:r>
      <w:r w:rsidR="008E0DAD">
        <w:t>f</w:t>
      </w:r>
      <w:r>
        <w:t>/Phase“ muss eine Unterschrift gegeben werden. De</w:t>
      </w:r>
      <w:r w:rsidRPr="00FD43F4">
        <w:rPr>
          <w:b/>
        </w:rPr>
        <w:t>r Teil 1 ist zwingend und darf nicht gelöscht oder geändert werden!</w:t>
      </w:r>
    </w:p>
    <w:p w14:paraId="2BC2FF3C" w14:textId="77777777" w:rsidR="006A2C91" w:rsidRDefault="006A2C91" w:rsidP="0066659B">
      <w:pPr>
        <w:pStyle w:val="IPA-HinweistexteTextkanngelschtwerden"/>
        <w:rPr>
          <w:i w:val="0"/>
          <w:vanish w:val="0"/>
        </w:rPr>
      </w:pPr>
    </w:p>
    <w:p w14:paraId="72C66B1F" w14:textId="77777777" w:rsidR="00BB388C" w:rsidRPr="0066659B" w:rsidRDefault="00BB388C" w:rsidP="00BB388C">
      <w:pPr>
        <w:pStyle w:val="Caption"/>
        <w:rPr>
          <w:i/>
          <w:vanish/>
        </w:rPr>
      </w:pPr>
      <w:bookmarkStart w:id="59" w:name="_Toc499228398"/>
      <w:r>
        <w:t xml:space="preserve">Tabelle </w:t>
      </w:r>
      <w:fldSimple w:instr=" SEQ Tabelle \* ARABIC ">
        <w:r w:rsidR="0039767D">
          <w:rPr>
            <w:noProof/>
          </w:rPr>
          <w:t>2</w:t>
        </w:r>
      </w:fldSimple>
      <w:r>
        <w:t xml:space="preserve">, </w:t>
      </w:r>
      <w:proofErr w:type="spellStart"/>
      <w:r>
        <w:t>Unterschriften</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560"/>
        <w:gridCol w:w="2199"/>
        <w:gridCol w:w="3606"/>
      </w:tblGrid>
      <w:tr w:rsidR="00B91690" w:rsidRPr="00E10423" w14:paraId="17972838" w14:textId="77777777" w:rsidTr="00B91690">
        <w:tc>
          <w:tcPr>
            <w:tcW w:w="1696" w:type="dxa"/>
            <w:shd w:val="clear" w:color="auto" w:fill="92CDDC" w:themeFill="accent5" w:themeFillTint="99"/>
          </w:tcPr>
          <w:p w14:paraId="41088BA8" w14:textId="77777777" w:rsidR="00B91690" w:rsidRPr="00E10423" w:rsidRDefault="00B91690" w:rsidP="00F61FAD">
            <w:pPr>
              <w:pStyle w:val="IPA-Tabellentitel"/>
              <w:rPr>
                <w:sz w:val="22"/>
                <w:szCs w:val="22"/>
              </w:rPr>
            </w:pPr>
            <w:r>
              <w:rPr>
                <w:sz w:val="22"/>
                <w:szCs w:val="22"/>
              </w:rPr>
              <w:t>Phase</w:t>
            </w:r>
            <w:proofErr w:type="spellEnd"/>
          </w:p>
        </w:tc>
        <w:tc>
          <w:tcPr>
            <w:tcW w:w="1560" w:type="dxa"/>
            <w:shd w:val="clear" w:color="auto" w:fill="92CDDC" w:themeFill="accent5" w:themeFillTint="99"/>
          </w:tcPr>
          <w:p w14:paraId="7FE28E8F" w14:textId="77777777" w:rsidR="00B91690" w:rsidRPr="00E10423" w:rsidRDefault="00B91690" w:rsidP="00F61FAD">
            <w:pPr>
              <w:pStyle w:val="IPA-Tabellentitel"/>
              <w:rPr>
                <w:sz w:val="22"/>
                <w:szCs w:val="22"/>
              </w:rPr>
            </w:pPr>
            <w:r w:rsidRPr="00E10423">
              <w:rPr>
                <w:sz w:val="22"/>
                <w:szCs w:val="22"/>
              </w:rPr>
              <w:t>Datum</w:t>
            </w:r>
          </w:p>
        </w:tc>
        <w:tc>
          <w:tcPr>
            <w:tcW w:w="2199" w:type="dxa"/>
            <w:shd w:val="clear" w:color="auto" w:fill="92CDDC" w:themeFill="accent5" w:themeFillTint="99"/>
          </w:tcPr>
          <w:p w14:paraId="3183FEAF" w14:textId="77777777" w:rsidR="00B91690" w:rsidRPr="00E10423" w:rsidRDefault="00B91690" w:rsidP="00F61FAD">
            <w:pPr>
              <w:pStyle w:val="IPA-Tabellentitel"/>
              <w:rPr>
                <w:sz w:val="22"/>
                <w:szCs w:val="22"/>
              </w:rPr>
            </w:pPr>
            <w:r w:rsidRPr="00E10423">
              <w:rPr>
                <w:sz w:val="22"/>
                <w:szCs w:val="22"/>
              </w:rPr>
              <w:t>Name / OE</w:t>
            </w:r>
          </w:p>
        </w:tc>
        <w:tc>
          <w:tcPr>
            <w:tcW w:w="3606" w:type="dxa"/>
            <w:shd w:val="clear" w:color="auto" w:fill="92CDDC" w:themeFill="accent5" w:themeFillTint="99"/>
          </w:tcPr>
          <w:p w14:paraId="2FCE476F" w14:textId="77777777" w:rsidR="00B91690" w:rsidRPr="00E10423" w:rsidRDefault="00B91690" w:rsidP="00F61FAD">
            <w:pPr>
              <w:pStyle w:val="IPA-Tabellentitel"/>
              <w:rPr>
                <w:sz w:val="22"/>
                <w:szCs w:val="22"/>
              </w:rPr>
            </w:pPr>
            <w:r w:rsidRPr="00E10423">
              <w:rPr>
                <w:sz w:val="22"/>
                <w:szCs w:val="22"/>
              </w:rPr>
              <w:t>Unterschrift</w:t>
            </w:r>
          </w:p>
        </w:tc>
      </w:tr>
      <w:tr w:rsidR="00B91690" w:rsidRPr="00E10423" w14:paraId="083DBE88" w14:textId="77777777" w:rsidTr="000F250B">
        <w:trPr>
          <w:trHeight w:val="680"/>
        </w:trPr>
        <w:tc>
          <w:tcPr>
            <w:tcW w:w="1696" w:type="dxa"/>
            <w:vAlign w:val="center"/>
          </w:tcPr>
          <w:p w14:paraId="1CEEBD58" w14:textId="77777777" w:rsidR="00B91690" w:rsidRPr="00E10423" w:rsidRDefault="00B91690" w:rsidP="000F250B">
            <w:pPr>
              <w:keepNext/>
            </w:pPr>
            <w:r>
              <w:t xml:space="preserve">Teil1 </w:t>
            </w:r>
          </w:p>
        </w:tc>
        <w:tc>
          <w:tcPr>
            <w:tcW w:w="1560" w:type="dxa"/>
            <w:vAlign w:val="center"/>
          </w:tcPr>
          <w:p w14:paraId="0DE29A03" w14:textId="77777777" w:rsidR="00B91690" w:rsidRPr="00E10423" w:rsidRDefault="00B91690" w:rsidP="000F250B">
            <w:pPr>
              <w:keepNext/>
            </w:pPr>
          </w:p>
        </w:tc>
        <w:tc>
          <w:tcPr>
            <w:tcW w:w="2199" w:type="dxa"/>
            <w:vAlign w:val="center"/>
          </w:tcPr>
          <w:p w14:paraId="493B0BAD" w14:textId="77777777" w:rsidR="00B91690" w:rsidRPr="00E10423" w:rsidRDefault="00B91690" w:rsidP="000F250B">
            <w:pPr>
              <w:keepNext/>
            </w:pPr>
            <w:r w:rsidRPr="00E10423">
              <w:t>Lernende</w:t>
            </w:r>
          </w:p>
        </w:tc>
        <w:tc>
          <w:tcPr>
            <w:tcW w:w="3606" w:type="dxa"/>
            <w:vAlign w:val="center"/>
          </w:tcPr>
          <w:p w14:paraId="793BDA97" w14:textId="77777777" w:rsidR="00B91690" w:rsidRPr="00E10423" w:rsidRDefault="00B91690" w:rsidP="000F250B">
            <w:pPr>
              <w:keepNext/>
            </w:pPr>
          </w:p>
        </w:tc>
      </w:tr>
      <w:tr w:rsidR="00B91690" w:rsidRPr="00E10423" w14:paraId="31F698E6" w14:textId="77777777" w:rsidTr="000F250B">
        <w:trPr>
          <w:trHeight w:val="680"/>
        </w:trPr>
        <w:tc>
          <w:tcPr>
            <w:tcW w:w="1696" w:type="dxa"/>
            <w:vAlign w:val="center"/>
          </w:tcPr>
          <w:p w14:paraId="43C31BA2" w14:textId="77777777" w:rsidR="00B91690" w:rsidRPr="00E10423" w:rsidRDefault="00B91690" w:rsidP="000F250B">
            <w:pPr>
              <w:keepNext/>
            </w:pPr>
            <w:r>
              <w:t>Teil 1</w:t>
            </w:r>
          </w:p>
        </w:tc>
        <w:tc>
          <w:tcPr>
            <w:tcW w:w="1560" w:type="dxa"/>
            <w:vAlign w:val="center"/>
          </w:tcPr>
          <w:p w14:paraId="2F07E07B" w14:textId="77777777" w:rsidR="00B91690" w:rsidRPr="00E10423" w:rsidRDefault="00B91690" w:rsidP="000F250B">
            <w:pPr>
              <w:keepNext/>
            </w:pPr>
          </w:p>
        </w:tc>
        <w:tc>
          <w:tcPr>
            <w:tcW w:w="2199" w:type="dxa"/>
            <w:vAlign w:val="center"/>
          </w:tcPr>
          <w:p w14:paraId="5C3BA539" w14:textId="77777777" w:rsidR="00B91690" w:rsidRPr="00E10423" w:rsidRDefault="003F6F99" w:rsidP="000F250B">
            <w:pPr>
              <w:keepNext/>
            </w:pPr>
            <w:r>
              <w:t>Verantwortliche Fachkraft</w:t>
            </w:r>
          </w:p>
        </w:tc>
        <w:tc>
          <w:tcPr>
            <w:tcW w:w="3606" w:type="dxa"/>
            <w:vAlign w:val="center"/>
          </w:tcPr>
          <w:p w14:paraId="773E740A" w14:textId="77777777" w:rsidR="00B91690" w:rsidRPr="00E10423" w:rsidRDefault="00B91690" w:rsidP="000F250B">
            <w:pPr>
              <w:keepNext/>
            </w:pPr>
          </w:p>
        </w:tc>
      </w:tr>
      <w:tr w:rsidR="00B91690" w:rsidRPr="00E10423" w14:paraId="2CC57927" w14:textId="77777777" w:rsidTr="000F250B">
        <w:trPr>
          <w:trHeight w:val="680"/>
        </w:trPr>
        <w:tc>
          <w:tcPr>
            <w:tcW w:w="1696" w:type="dxa"/>
            <w:vAlign w:val="center"/>
          </w:tcPr>
          <w:p w14:paraId="5C546D5E" w14:textId="77777777" w:rsidR="00B91690" w:rsidRPr="00E10423" w:rsidRDefault="00B91690" w:rsidP="000F250B">
            <w:pPr>
              <w:keepNext/>
            </w:pPr>
            <w:r>
              <w:t>Initialisierung</w:t>
            </w:r>
          </w:p>
        </w:tc>
        <w:tc>
          <w:tcPr>
            <w:tcW w:w="1560" w:type="dxa"/>
            <w:vAlign w:val="center"/>
          </w:tcPr>
          <w:p w14:paraId="2DF4A9BC" w14:textId="77777777" w:rsidR="00B91690" w:rsidRPr="00E10423" w:rsidRDefault="00B91690" w:rsidP="000F250B">
            <w:pPr>
              <w:keepNext/>
            </w:pPr>
          </w:p>
        </w:tc>
        <w:tc>
          <w:tcPr>
            <w:tcW w:w="2199" w:type="dxa"/>
            <w:vAlign w:val="center"/>
          </w:tcPr>
          <w:p w14:paraId="1E204B12" w14:textId="77777777" w:rsidR="00B91690" w:rsidRPr="00E10423" w:rsidRDefault="00B91690" w:rsidP="000F250B">
            <w:pPr>
              <w:keepNext/>
            </w:pPr>
            <w:r w:rsidRPr="00E10423">
              <w:t>Lernende</w:t>
            </w:r>
          </w:p>
        </w:tc>
        <w:tc>
          <w:tcPr>
            <w:tcW w:w="3606" w:type="dxa"/>
            <w:vAlign w:val="center"/>
          </w:tcPr>
          <w:p w14:paraId="57ECA6BD" w14:textId="77777777" w:rsidR="00B91690" w:rsidRPr="00E10423" w:rsidRDefault="00B91690" w:rsidP="000F250B">
            <w:pPr>
              <w:keepNext/>
            </w:pPr>
          </w:p>
        </w:tc>
      </w:tr>
      <w:tr w:rsidR="00B91690" w:rsidRPr="00E10423" w14:paraId="01F968EF" w14:textId="77777777" w:rsidTr="000F250B">
        <w:trPr>
          <w:trHeight w:val="680"/>
        </w:trPr>
        <w:tc>
          <w:tcPr>
            <w:tcW w:w="1696" w:type="dxa"/>
            <w:vAlign w:val="center"/>
          </w:tcPr>
          <w:p w14:paraId="2EC59480" w14:textId="77777777" w:rsidR="00B91690" w:rsidRPr="00E10423" w:rsidRDefault="00B91690" w:rsidP="000F250B">
            <w:pPr>
              <w:keepNext/>
            </w:pPr>
            <w:r>
              <w:t>Initialisierung</w:t>
            </w:r>
          </w:p>
        </w:tc>
        <w:tc>
          <w:tcPr>
            <w:tcW w:w="1560" w:type="dxa"/>
            <w:vAlign w:val="center"/>
          </w:tcPr>
          <w:p w14:paraId="6CDEC957" w14:textId="77777777" w:rsidR="00B91690" w:rsidRPr="00E10423" w:rsidRDefault="00B91690" w:rsidP="000F250B">
            <w:pPr>
              <w:keepNext/>
            </w:pPr>
          </w:p>
        </w:tc>
        <w:tc>
          <w:tcPr>
            <w:tcW w:w="2199" w:type="dxa"/>
            <w:vAlign w:val="center"/>
          </w:tcPr>
          <w:p w14:paraId="39DEFC73" w14:textId="77777777" w:rsidR="00B91690" w:rsidRPr="00E10423" w:rsidRDefault="003F6F99" w:rsidP="000F250B">
            <w:pPr>
              <w:keepNext/>
            </w:pPr>
            <w:r>
              <w:t>Verantwortliche Fachkraft</w:t>
            </w:r>
          </w:p>
        </w:tc>
        <w:tc>
          <w:tcPr>
            <w:tcW w:w="3606" w:type="dxa"/>
            <w:vAlign w:val="center"/>
          </w:tcPr>
          <w:p w14:paraId="3A87ACB5" w14:textId="77777777" w:rsidR="00B91690" w:rsidRPr="00E10423" w:rsidRDefault="00B91690" w:rsidP="000F250B">
            <w:pPr>
              <w:keepNext/>
            </w:pPr>
          </w:p>
        </w:tc>
      </w:tr>
      <w:tr w:rsidR="00B91690" w:rsidRPr="00E10423" w14:paraId="5BEE03B5" w14:textId="77777777" w:rsidTr="000F250B">
        <w:trPr>
          <w:trHeight w:val="680"/>
        </w:trPr>
        <w:tc>
          <w:tcPr>
            <w:tcW w:w="1696" w:type="dxa"/>
            <w:vAlign w:val="center"/>
          </w:tcPr>
          <w:p w14:paraId="583B4FBF" w14:textId="77777777" w:rsidR="00B91690" w:rsidRPr="00E10423" w:rsidRDefault="00B91690" w:rsidP="000F250B">
            <w:pPr>
              <w:keepNext/>
            </w:pPr>
            <w:r>
              <w:t>Konzept</w:t>
            </w:r>
          </w:p>
        </w:tc>
        <w:tc>
          <w:tcPr>
            <w:tcW w:w="1560" w:type="dxa"/>
            <w:vAlign w:val="center"/>
          </w:tcPr>
          <w:p w14:paraId="766F31B2" w14:textId="77777777" w:rsidR="00B91690" w:rsidRPr="00E10423" w:rsidRDefault="00B91690" w:rsidP="000F250B">
            <w:pPr>
              <w:keepNext/>
            </w:pPr>
          </w:p>
        </w:tc>
        <w:tc>
          <w:tcPr>
            <w:tcW w:w="2199" w:type="dxa"/>
            <w:vAlign w:val="center"/>
          </w:tcPr>
          <w:p w14:paraId="22D26C4E" w14:textId="77777777" w:rsidR="00B91690" w:rsidRPr="00E10423" w:rsidRDefault="00B91690" w:rsidP="000F250B">
            <w:pPr>
              <w:keepNext/>
            </w:pPr>
            <w:r w:rsidRPr="00E10423">
              <w:t>Lernende</w:t>
            </w:r>
          </w:p>
        </w:tc>
        <w:tc>
          <w:tcPr>
            <w:tcW w:w="3606" w:type="dxa"/>
            <w:vAlign w:val="center"/>
          </w:tcPr>
          <w:p w14:paraId="7D91C2E0" w14:textId="77777777" w:rsidR="00B91690" w:rsidRPr="00E10423" w:rsidRDefault="00B91690" w:rsidP="000F250B">
            <w:pPr>
              <w:keepNext/>
            </w:pPr>
          </w:p>
        </w:tc>
      </w:tr>
      <w:tr w:rsidR="00B91690" w:rsidRPr="00E10423" w14:paraId="17259A96" w14:textId="77777777" w:rsidTr="000F250B">
        <w:trPr>
          <w:trHeight w:val="680"/>
        </w:trPr>
        <w:tc>
          <w:tcPr>
            <w:tcW w:w="1696" w:type="dxa"/>
            <w:vAlign w:val="center"/>
          </w:tcPr>
          <w:p w14:paraId="55112C2A" w14:textId="77777777" w:rsidR="00B91690" w:rsidRDefault="00B91690" w:rsidP="000F250B">
            <w:pPr>
              <w:keepNext/>
            </w:pPr>
            <w:r>
              <w:t>Konzept</w:t>
            </w:r>
          </w:p>
        </w:tc>
        <w:tc>
          <w:tcPr>
            <w:tcW w:w="1560" w:type="dxa"/>
            <w:vAlign w:val="center"/>
          </w:tcPr>
          <w:p w14:paraId="0ED8394D" w14:textId="77777777" w:rsidR="00B91690" w:rsidRPr="00E10423" w:rsidRDefault="00B91690" w:rsidP="000F250B">
            <w:pPr>
              <w:keepNext/>
            </w:pPr>
          </w:p>
        </w:tc>
        <w:tc>
          <w:tcPr>
            <w:tcW w:w="2199" w:type="dxa"/>
            <w:vAlign w:val="center"/>
          </w:tcPr>
          <w:p w14:paraId="181B03FC" w14:textId="77777777" w:rsidR="00B91690" w:rsidRPr="00E10423" w:rsidRDefault="003F6F99" w:rsidP="000F250B">
            <w:pPr>
              <w:keepNext/>
            </w:pPr>
            <w:r>
              <w:t>Verantwortliche Fachkraft</w:t>
            </w:r>
          </w:p>
        </w:tc>
        <w:tc>
          <w:tcPr>
            <w:tcW w:w="3606" w:type="dxa"/>
            <w:vAlign w:val="center"/>
          </w:tcPr>
          <w:p w14:paraId="5F74992F" w14:textId="77777777" w:rsidR="00B91690" w:rsidRPr="00E10423" w:rsidRDefault="00B91690" w:rsidP="000F250B">
            <w:pPr>
              <w:keepNext/>
            </w:pPr>
          </w:p>
        </w:tc>
      </w:tr>
      <w:tr w:rsidR="00B91690" w:rsidRPr="00E10423" w14:paraId="65CB9DD8" w14:textId="77777777" w:rsidTr="000F250B">
        <w:trPr>
          <w:trHeight w:val="680"/>
        </w:trPr>
        <w:tc>
          <w:tcPr>
            <w:tcW w:w="1696" w:type="dxa"/>
            <w:vAlign w:val="center"/>
          </w:tcPr>
          <w:p w14:paraId="18A81F4C" w14:textId="77777777" w:rsidR="00B91690" w:rsidRDefault="00B91690" w:rsidP="000F250B">
            <w:pPr>
              <w:keepNext/>
            </w:pPr>
            <w:r>
              <w:t>Realisation</w:t>
            </w:r>
          </w:p>
        </w:tc>
        <w:tc>
          <w:tcPr>
            <w:tcW w:w="1560" w:type="dxa"/>
            <w:vAlign w:val="center"/>
          </w:tcPr>
          <w:p w14:paraId="04C55FEF" w14:textId="77777777" w:rsidR="00B91690" w:rsidRPr="00E10423" w:rsidRDefault="00B91690" w:rsidP="000F250B">
            <w:pPr>
              <w:keepNext/>
            </w:pPr>
          </w:p>
        </w:tc>
        <w:tc>
          <w:tcPr>
            <w:tcW w:w="2199" w:type="dxa"/>
            <w:vAlign w:val="center"/>
          </w:tcPr>
          <w:p w14:paraId="22FE0594" w14:textId="77777777" w:rsidR="00B91690" w:rsidRPr="00E10423" w:rsidRDefault="00B91690" w:rsidP="000F250B">
            <w:pPr>
              <w:keepNext/>
            </w:pPr>
            <w:r w:rsidRPr="00E10423">
              <w:t>Lernende</w:t>
            </w:r>
          </w:p>
        </w:tc>
        <w:tc>
          <w:tcPr>
            <w:tcW w:w="3606" w:type="dxa"/>
            <w:vAlign w:val="center"/>
          </w:tcPr>
          <w:p w14:paraId="0628C99F" w14:textId="77777777" w:rsidR="00B91690" w:rsidRPr="00E10423" w:rsidRDefault="00B91690" w:rsidP="000F250B">
            <w:pPr>
              <w:keepNext/>
            </w:pPr>
          </w:p>
        </w:tc>
      </w:tr>
      <w:tr w:rsidR="00B91690" w:rsidRPr="00E10423" w14:paraId="5A1F007D" w14:textId="77777777" w:rsidTr="000F250B">
        <w:trPr>
          <w:trHeight w:val="680"/>
        </w:trPr>
        <w:tc>
          <w:tcPr>
            <w:tcW w:w="1696" w:type="dxa"/>
            <w:vAlign w:val="center"/>
          </w:tcPr>
          <w:p w14:paraId="4F735371" w14:textId="77777777" w:rsidR="00B91690" w:rsidRDefault="00B91690" w:rsidP="000F250B">
            <w:pPr>
              <w:keepNext/>
            </w:pPr>
            <w:r>
              <w:t>Realisation</w:t>
            </w:r>
          </w:p>
        </w:tc>
        <w:tc>
          <w:tcPr>
            <w:tcW w:w="1560" w:type="dxa"/>
            <w:vAlign w:val="center"/>
          </w:tcPr>
          <w:p w14:paraId="1654E614" w14:textId="77777777" w:rsidR="00B91690" w:rsidRPr="00E10423" w:rsidRDefault="00B91690" w:rsidP="000F250B">
            <w:pPr>
              <w:keepNext/>
            </w:pPr>
          </w:p>
        </w:tc>
        <w:tc>
          <w:tcPr>
            <w:tcW w:w="2199" w:type="dxa"/>
            <w:vAlign w:val="center"/>
          </w:tcPr>
          <w:p w14:paraId="520B4071" w14:textId="77777777" w:rsidR="00B91690" w:rsidRPr="00E10423" w:rsidRDefault="003F6F99" w:rsidP="000F250B">
            <w:pPr>
              <w:keepNext/>
            </w:pPr>
            <w:r>
              <w:t>Verantwortliche Fachkraft</w:t>
            </w:r>
          </w:p>
        </w:tc>
        <w:tc>
          <w:tcPr>
            <w:tcW w:w="3606" w:type="dxa"/>
            <w:vAlign w:val="center"/>
          </w:tcPr>
          <w:p w14:paraId="14B40B37" w14:textId="77777777" w:rsidR="00B91690" w:rsidRPr="00E10423" w:rsidRDefault="00B91690" w:rsidP="000F250B">
            <w:pPr>
              <w:keepNext/>
            </w:pPr>
          </w:p>
        </w:tc>
      </w:tr>
      <w:tr w:rsidR="00B91690" w:rsidRPr="00E10423" w14:paraId="1CDED531" w14:textId="77777777" w:rsidTr="000F250B">
        <w:trPr>
          <w:trHeight w:val="680"/>
        </w:trPr>
        <w:tc>
          <w:tcPr>
            <w:tcW w:w="1696" w:type="dxa"/>
            <w:vAlign w:val="center"/>
          </w:tcPr>
          <w:p w14:paraId="7262AE7F" w14:textId="77777777" w:rsidR="00B91690" w:rsidRDefault="00B91690" w:rsidP="000F250B">
            <w:pPr>
              <w:keepNext/>
            </w:pPr>
            <w:r>
              <w:t>Abschluss</w:t>
            </w:r>
          </w:p>
        </w:tc>
        <w:tc>
          <w:tcPr>
            <w:tcW w:w="1560" w:type="dxa"/>
            <w:vAlign w:val="center"/>
          </w:tcPr>
          <w:p w14:paraId="4ECD3E57" w14:textId="77777777" w:rsidR="00B91690" w:rsidRPr="00E10423" w:rsidRDefault="00B91690" w:rsidP="000F250B">
            <w:pPr>
              <w:keepNext/>
            </w:pPr>
          </w:p>
        </w:tc>
        <w:tc>
          <w:tcPr>
            <w:tcW w:w="2199" w:type="dxa"/>
            <w:vAlign w:val="center"/>
          </w:tcPr>
          <w:p w14:paraId="32DD615A" w14:textId="77777777" w:rsidR="00B91690" w:rsidRPr="00E10423" w:rsidRDefault="00B91690" w:rsidP="000F250B">
            <w:pPr>
              <w:keepNext/>
            </w:pPr>
            <w:r w:rsidRPr="00E10423">
              <w:t>Lernende</w:t>
            </w:r>
          </w:p>
        </w:tc>
        <w:tc>
          <w:tcPr>
            <w:tcW w:w="3606" w:type="dxa"/>
            <w:vAlign w:val="center"/>
          </w:tcPr>
          <w:p w14:paraId="71EC9A0D" w14:textId="77777777" w:rsidR="00B91690" w:rsidRPr="00E10423" w:rsidRDefault="00B91690" w:rsidP="000F250B">
            <w:pPr>
              <w:keepNext/>
            </w:pPr>
          </w:p>
        </w:tc>
      </w:tr>
      <w:tr w:rsidR="00B91690" w:rsidRPr="00E10423" w14:paraId="30A7E56F" w14:textId="77777777" w:rsidTr="000F250B">
        <w:trPr>
          <w:trHeight w:val="680"/>
        </w:trPr>
        <w:tc>
          <w:tcPr>
            <w:tcW w:w="1696" w:type="dxa"/>
            <w:vAlign w:val="center"/>
          </w:tcPr>
          <w:p w14:paraId="2BA58501" w14:textId="77777777" w:rsidR="00B91690" w:rsidRDefault="00B91690" w:rsidP="000F250B">
            <w:pPr>
              <w:keepNext/>
            </w:pPr>
            <w:r>
              <w:t>Abschluss</w:t>
            </w:r>
          </w:p>
        </w:tc>
        <w:tc>
          <w:tcPr>
            <w:tcW w:w="1560" w:type="dxa"/>
            <w:vAlign w:val="center"/>
          </w:tcPr>
          <w:p w14:paraId="07EC46CB" w14:textId="77777777" w:rsidR="00B91690" w:rsidRPr="00E10423" w:rsidRDefault="00B91690" w:rsidP="000F250B">
            <w:pPr>
              <w:keepNext/>
            </w:pPr>
          </w:p>
        </w:tc>
        <w:tc>
          <w:tcPr>
            <w:tcW w:w="2199" w:type="dxa"/>
            <w:vAlign w:val="center"/>
          </w:tcPr>
          <w:p w14:paraId="0E647B8B" w14:textId="77777777" w:rsidR="00B91690" w:rsidRPr="00E10423" w:rsidRDefault="003F6F99" w:rsidP="000F250B">
            <w:pPr>
              <w:keepNext/>
            </w:pPr>
            <w:r>
              <w:t>Verantwortliche Fachkraft</w:t>
            </w:r>
          </w:p>
        </w:tc>
        <w:tc>
          <w:tcPr>
            <w:tcW w:w="3606" w:type="dxa"/>
            <w:vAlign w:val="center"/>
          </w:tcPr>
          <w:p w14:paraId="3FE433E6" w14:textId="77777777" w:rsidR="00B91690" w:rsidRPr="00E10423" w:rsidRDefault="00B91690" w:rsidP="000F250B">
            <w:pPr>
              <w:keepNext/>
            </w:pPr>
          </w:p>
        </w:tc>
      </w:tr>
    </w:tbl>
    <w:p w14:paraId="341995DD" w14:textId="77777777" w:rsidR="0066659B" w:rsidRPr="00E10423" w:rsidRDefault="0066659B" w:rsidP="0066659B"/>
    <w:p w14:paraId="5496FE26" w14:textId="77777777" w:rsidR="00A81307" w:rsidRPr="0066659B" w:rsidRDefault="00A81307" w:rsidP="0066659B">
      <w:pPr>
        <w:tabs>
          <w:tab w:val="left" w:pos="2085"/>
        </w:tabs>
      </w:pPr>
    </w:p>
    <w:p w14:paraId="3FA0E0DB" w14:textId="77777777" w:rsidR="0066659B" w:rsidRDefault="0066659B">
      <w:pPr>
        <w:spacing w:after="200"/>
      </w:pPr>
      <w:r>
        <w:br w:type="page"/>
      </w:r>
    </w:p>
    <w:p w14:paraId="19DEFE5D" w14:textId="77777777" w:rsidR="0066659B" w:rsidRDefault="0066659B" w:rsidP="0066659B">
      <w:pPr>
        <w:pStyle w:val="Title"/>
        <w:pageBreakBefore/>
      </w:pPr>
      <w:bookmarkStart w:id="60" w:name="_Toc68603255"/>
      <w:r>
        <w:lastRenderedPageBreak/>
        <w:t>Teil 2: Projektdokumentation</w:t>
      </w:r>
      <w:bookmarkEnd w:id="60"/>
    </w:p>
    <w:p w14:paraId="1AD0F03B" w14:textId="77777777" w:rsidR="0062506D" w:rsidRDefault="0062506D" w:rsidP="0062506D">
      <w:pPr>
        <w:rPr>
          <w:lang w:eastAsia="de-DE"/>
        </w:rPr>
      </w:pPr>
    </w:p>
    <w:p w14:paraId="5C9CD4FC" w14:textId="77777777" w:rsidR="0062506D" w:rsidRDefault="00E40BE5" w:rsidP="0062506D">
      <w:pPr>
        <w:rPr>
          <w:lang w:eastAsia="de-DE"/>
        </w:rPr>
      </w:pPr>
      <w:r>
        <w:rPr>
          <w:lang w:eastAsia="de-DE"/>
        </w:rPr>
        <w:t>Achtung: Aufbau nach Hermes 5.1 IPA!</w:t>
      </w:r>
    </w:p>
    <w:p w14:paraId="07A3A151" w14:textId="77777777" w:rsidR="0062506D" w:rsidRDefault="0062506D" w:rsidP="0062506D">
      <w:pPr>
        <w:rPr>
          <w:lang w:eastAsia="de-DE"/>
        </w:rPr>
      </w:pPr>
    </w:p>
    <w:p w14:paraId="2B7044C5" w14:textId="77777777" w:rsidR="0062506D" w:rsidRPr="0062506D" w:rsidRDefault="0062506D" w:rsidP="0062506D">
      <w:pPr>
        <w:rPr>
          <w:lang w:eastAsia="de-DE"/>
        </w:rPr>
      </w:pPr>
    </w:p>
    <w:p w14:paraId="0D0AF0B8" w14:textId="77777777" w:rsidR="0066659B" w:rsidRDefault="00974CD5" w:rsidP="00974CD5">
      <w:pPr>
        <w:pStyle w:val="IPA-HinweistexteTextkanngelschtwerden"/>
      </w:pPr>
      <w:r w:rsidRPr="0066659B">
        <w:t>WICHTIG: Es muss die im „</w:t>
      </w:r>
      <w:r w:rsidR="003E1A51">
        <w:t>Teil</w:t>
      </w:r>
      <w:r w:rsidR="005434E7">
        <w:t xml:space="preserve"> I im </w:t>
      </w:r>
      <w:r w:rsidRPr="0066659B">
        <w:t>Detailbeschrieb“ beschriebene Projektmethode angewandt werden!</w:t>
      </w:r>
    </w:p>
    <w:p w14:paraId="77C16A54" w14:textId="77777777" w:rsidR="00974CD5" w:rsidRDefault="00974CD5" w:rsidP="00967C98">
      <w:pPr>
        <w:pStyle w:val="IPA-HinweistexteTextkanngelschtwerden"/>
      </w:pPr>
    </w:p>
    <w:p w14:paraId="52190E27" w14:textId="77777777" w:rsidR="00967C98" w:rsidRPr="00BB388C" w:rsidRDefault="00967C98" w:rsidP="00967C98">
      <w:pPr>
        <w:pStyle w:val="IPA-HinweistexteTextkanngelschtwerden"/>
        <w:rPr>
          <w:b/>
        </w:rPr>
      </w:pPr>
      <w:r w:rsidRPr="00BB388C">
        <w:rPr>
          <w:b/>
        </w:rPr>
        <w:t>Es gibt im Teil 2 keine verbindlichen Vorgaben der Prüfungskommission!</w:t>
      </w:r>
    </w:p>
    <w:p w14:paraId="2640CEE7" w14:textId="77777777" w:rsidR="00967C98" w:rsidRPr="00BB388C" w:rsidRDefault="00967C98" w:rsidP="00967C98">
      <w:pPr>
        <w:pStyle w:val="IPA-HinweistexteTextkanngelschtwerden"/>
        <w:rPr>
          <w:b/>
        </w:rPr>
      </w:pPr>
      <w:r w:rsidRPr="00BB388C">
        <w:rPr>
          <w:b/>
        </w:rPr>
        <w:t>Es handelt sich um einen reinen Vorschlag, der zur Unterstützung der Durchformung der IPA helfen soll</w:t>
      </w:r>
      <w:r w:rsidR="00974CD5" w:rsidRPr="00BB388C">
        <w:rPr>
          <w:b/>
        </w:rPr>
        <w:t>! Der Experte darf aber gerne Tipps geben. Am besten fragt man die Experten am ersten Besuchstag, ob diese ev. Wünsche haben. Das Beispiel dieser Dokumentation ist nur für Demozwecke gedacht und muss angepasst werden!!!</w:t>
      </w:r>
    </w:p>
    <w:p w14:paraId="1F4E3A81" w14:textId="77777777" w:rsidR="00F61FAD" w:rsidRDefault="00F61FAD">
      <w:pPr>
        <w:spacing w:after="200"/>
        <w:rPr>
          <w:sz w:val="20"/>
        </w:rPr>
      </w:pPr>
      <w:r>
        <w:rPr>
          <w:sz w:val="20"/>
        </w:rPr>
        <w:br w:type="page"/>
      </w:r>
    </w:p>
    <w:p w14:paraId="17271E63" w14:textId="77777777" w:rsidR="00F61FAD" w:rsidRPr="00416CDC" w:rsidRDefault="000F0775" w:rsidP="00733060">
      <w:pPr>
        <w:pStyle w:val="Heading1"/>
      </w:pPr>
      <w:bookmarkStart w:id="61" w:name="_Toc68603256"/>
      <w:r>
        <w:lastRenderedPageBreak/>
        <w:t>Initialisierung</w:t>
      </w:r>
      <w:bookmarkEnd w:id="61"/>
    </w:p>
    <w:p w14:paraId="52C5864B" w14:textId="77777777" w:rsidR="00C728D7" w:rsidRDefault="00C728D7" w:rsidP="00F61FAD">
      <w:pPr>
        <w:pStyle w:val="IPA-HinweistexteTextkanngelschtwerden"/>
        <w:rPr>
          <w:rFonts w:eastAsia="Calibri"/>
        </w:rPr>
      </w:pPr>
      <w:r>
        <w:rPr>
          <w:rFonts w:eastAsia="Calibri"/>
        </w:rPr>
        <w:t xml:space="preserve">Ein Teil der Initialisierung wurde bereits in Teil eins gemacht. </w:t>
      </w:r>
      <w:r w:rsidRPr="00C728D7">
        <w:rPr>
          <w:rFonts w:eastAsia="Calibri"/>
        </w:rPr>
        <w:sym w:font="Wingdings" w:char="F0E0"/>
      </w:r>
      <w:r>
        <w:rPr>
          <w:rFonts w:eastAsia="Calibri"/>
        </w:rPr>
        <w:t xml:space="preserve"> Der Projekt oder IPA Antrag!</w:t>
      </w:r>
    </w:p>
    <w:p w14:paraId="7EBDCC46" w14:textId="77777777" w:rsidR="00C728D7" w:rsidRDefault="00C728D7" w:rsidP="00F61FAD">
      <w:pPr>
        <w:pStyle w:val="IPA-HinweistexteTextkanngelschtwerden"/>
        <w:rPr>
          <w:rFonts w:eastAsia="Calibri"/>
        </w:rPr>
      </w:pPr>
    </w:p>
    <w:p w14:paraId="5252A23F" w14:textId="77777777" w:rsidR="00C728D7" w:rsidRDefault="00C728D7" w:rsidP="00F61FAD">
      <w:pPr>
        <w:pStyle w:val="IPA-HinweistexteTextkanngelschtwerden"/>
        <w:rPr>
          <w:rFonts w:eastAsia="Calibri"/>
        </w:rPr>
      </w:pPr>
      <w:r>
        <w:rPr>
          <w:rFonts w:eastAsia="Calibri"/>
        </w:rPr>
        <w:t>Schwerpunkt:</w:t>
      </w:r>
    </w:p>
    <w:p w14:paraId="47273ECD" w14:textId="77777777" w:rsidR="00F61FAD" w:rsidRDefault="00F61FAD" w:rsidP="00F61FAD">
      <w:pPr>
        <w:pStyle w:val="IPA-HinweistexteTextkanngelschtwerden"/>
        <w:rPr>
          <w:rFonts w:eastAsia="Calibri"/>
        </w:rPr>
      </w:pPr>
      <w:r w:rsidRPr="00F61FAD">
        <w:rPr>
          <w:rFonts w:eastAsia="Calibri"/>
        </w:rPr>
        <w:t>Die Voranalyse ist ein Klärungsprozess, der mit vertretbarem Aufwand eine Entscheidung über die grundsätzliche Art der Systemrealisierung herbeiführt.</w:t>
      </w:r>
    </w:p>
    <w:p w14:paraId="47A1183D" w14:textId="77777777" w:rsidR="00FE2335" w:rsidRPr="00F61FAD" w:rsidRDefault="00FE2335" w:rsidP="00F61FAD">
      <w:pPr>
        <w:pStyle w:val="IPA-HinweistexteTextkanngelschtwerden"/>
        <w:rPr>
          <w:rFonts w:eastAsia="Calibri"/>
        </w:rPr>
      </w:pPr>
    </w:p>
    <w:p w14:paraId="0A2BA6DE" w14:textId="77777777" w:rsidR="00F61FAD" w:rsidRDefault="00F61FAD" w:rsidP="00F61FAD">
      <w:pPr>
        <w:pStyle w:val="IPA-HinweistexteTextkanngelschtwerden"/>
        <w:rPr>
          <w:rFonts w:eastAsia="Calibri"/>
        </w:rPr>
      </w:pPr>
      <w:r w:rsidRPr="00F61FAD">
        <w:rPr>
          <w:rFonts w:eastAsia="Calibri"/>
        </w:rPr>
        <w:t xml:space="preserve">Erstellung und Beurteilung der Situationsanalyse sowie Überprüfung der Zielesetzungen, der Problemstellung und des Untersuchungsbereichs. </w:t>
      </w:r>
    </w:p>
    <w:p w14:paraId="47AD49CC" w14:textId="77777777" w:rsidR="00FE2335" w:rsidRPr="00F61FAD" w:rsidRDefault="00FE2335" w:rsidP="00F61FAD">
      <w:pPr>
        <w:pStyle w:val="IPA-HinweistexteTextkanngelschtwerden"/>
        <w:rPr>
          <w:rFonts w:eastAsia="Calibri"/>
        </w:rPr>
      </w:pPr>
    </w:p>
    <w:p w14:paraId="5DF4E4F5" w14:textId="77777777" w:rsidR="00F61FAD" w:rsidRPr="00F61FAD" w:rsidRDefault="00F61FAD" w:rsidP="00F61FAD">
      <w:pPr>
        <w:pStyle w:val="IPA-HinweistexteTextkanngelschtwerden"/>
        <w:rPr>
          <w:rFonts w:eastAsia="Calibri"/>
        </w:rPr>
      </w:pPr>
      <w:r w:rsidRPr="00F61FAD">
        <w:rPr>
          <w:rFonts w:eastAsia="Calibri"/>
        </w:rPr>
        <w:t>Erarbeitung von Lösu</w:t>
      </w:r>
      <w:r w:rsidR="004B15A5">
        <w:rPr>
          <w:rFonts w:eastAsia="Calibri"/>
        </w:rPr>
        <w:t>ngsvorschlägen (Varianten) und Abschätzung der</w:t>
      </w:r>
      <w:r w:rsidRPr="00F61FAD">
        <w:rPr>
          <w:rFonts w:eastAsia="Calibri"/>
        </w:rPr>
        <w:t xml:space="preserve"> Realisierbarkeit. Eine sinnvolle Risikoanalyse für das Projekt, welche Risiken eintreten könnten während -und nach dem Projekt </w:t>
      </w:r>
    </w:p>
    <w:p w14:paraId="170080A5" w14:textId="77777777" w:rsidR="00F61FAD" w:rsidRPr="00F043B9" w:rsidRDefault="00F61FAD" w:rsidP="00F61FAD"/>
    <w:p w14:paraId="0953F42A" w14:textId="77777777" w:rsidR="00F61FAD" w:rsidRPr="0030738A" w:rsidRDefault="000F0775" w:rsidP="00260B13">
      <w:pPr>
        <w:pStyle w:val="Heading2"/>
        <w:tabs>
          <w:tab w:val="clear" w:pos="851"/>
        </w:tabs>
        <w:spacing w:before="120"/>
      </w:pPr>
      <w:bookmarkStart w:id="62" w:name="_Toc114965594"/>
      <w:bookmarkStart w:id="63" w:name="_Toc68603257"/>
      <w:r>
        <w:t>Studie</w:t>
      </w:r>
      <w:r w:rsidR="004D55D9">
        <w:t>;</w:t>
      </w:r>
      <w:r>
        <w:t xml:space="preserve"> </w:t>
      </w:r>
      <w:r w:rsidR="004D55D9">
        <w:t>Ist-</w:t>
      </w:r>
      <w:r w:rsidR="00F61FAD">
        <w:t>Zustand</w:t>
      </w:r>
      <w:bookmarkEnd w:id="62"/>
      <w:bookmarkEnd w:id="63"/>
    </w:p>
    <w:p w14:paraId="74CAA7E7" w14:textId="77777777" w:rsidR="00F61FAD" w:rsidRDefault="00F61FAD" w:rsidP="00F61FAD">
      <w:pPr>
        <w:pStyle w:val="IPA-HinweistexteTextkanngelschtwerden"/>
      </w:pPr>
      <w:r w:rsidRPr="00F61FAD">
        <w:t>Wie sieht der heutige Zustand aus? Ev. den Prozess abbilden.</w:t>
      </w:r>
    </w:p>
    <w:p w14:paraId="1D982F0C" w14:textId="77777777" w:rsidR="004D55D9" w:rsidRPr="00F61FAD" w:rsidRDefault="004D55D9" w:rsidP="00F61FAD">
      <w:pPr>
        <w:pStyle w:val="IPA-HinweistexteTextkanngelschtwerden"/>
        <w:rPr>
          <w:i w:val="0"/>
          <w:vanish w:val="0"/>
        </w:rPr>
      </w:pPr>
    </w:p>
    <w:p w14:paraId="7251A903" w14:textId="77777777" w:rsidR="00F61FAD" w:rsidRPr="00F61FAD" w:rsidRDefault="00C728D7" w:rsidP="00260B13">
      <w:pPr>
        <w:pStyle w:val="Heading2"/>
        <w:spacing w:before="120"/>
        <w:rPr>
          <w:color w:val="000000" w:themeColor="text1"/>
        </w:rPr>
      </w:pPr>
      <w:bookmarkStart w:id="64" w:name="_Toc68603258"/>
      <w:r>
        <w:rPr>
          <w:color w:val="000000" w:themeColor="text1"/>
        </w:rPr>
        <w:t xml:space="preserve">Persönliche </w:t>
      </w:r>
      <w:r w:rsidR="00F61FAD" w:rsidRPr="00F61FAD">
        <w:rPr>
          <w:color w:val="000000" w:themeColor="text1"/>
        </w:rPr>
        <w:t>Vorgehensziele</w:t>
      </w:r>
      <w:bookmarkEnd w:id="64"/>
    </w:p>
    <w:p w14:paraId="41CDC722" w14:textId="77777777" w:rsidR="00F61FAD" w:rsidRDefault="00F61FAD" w:rsidP="00F61FAD">
      <w:pPr>
        <w:pStyle w:val="IPA-HinweistexteTextkanngelschtwerden"/>
      </w:pPr>
      <w:r w:rsidRPr="00F61FAD">
        <w:t>Welches sind wichtige Bearbeitungsschritte</w:t>
      </w:r>
    </w:p>
    <w:p w14:paraId="0E5D44B0" w14:textId="77777777" w:rsidR="00C728D7" w:rsidRDefault="00C728D7" w:rsidP="00F61FAD">
      <w:pPr>
        <w:pStyle w:val="IPA-HinweistexteTextkanngelschtwerden"/>
      </w:pPr>
      <w:r>
        <w:t>Persö</w:t>
      </w:r>
      <w:r w:rsidR="00B678B6">
        <w:t>nliche Z</w:t>
      </w:r>
      <w:r>
        <w:t>iel</w:t>
      </w:r>
      <w:r w:rsidR="00B678B6">
        <w:t>e</w:t>
      </w:r>
      <w:r>
        <w:t xml:space="preserve"> sind gemeint, was für Ziele du dir stellst während der Arbeit</w:t>
      </w:r>
    </w:p>
    <w:p w14:paraId="2B20C58B" w14:textId="77777777" w:rsidR="00C728D7" w:rsidRPr="00F61FAD" w:rsidRDefault="00C728D7" w:rsidP="00F61FAD">
      <w:pPr>
        <w:pStyle w:val="IPA-HinweistexteTextkanngelschtwerden"/>
        <w:rPr>
          <w:i w:val="0"/>
          <w:vanish w:val="0"/>
        </w:rPr>
      </w:pPr>
    </w:p>
    <w:p w14:paraId="7B0009D5" w14:textId="5A1C18A3" w:rsidR="00F61FAD" w:rsidRPr="00F61FAD" w:rsidRDefault="00F61FAD" w:rsidP="00592DCA">
      <w:pPr>
        <w:pStyle w:val="IPA-HinweistexteTextkanngelschtwerden"/>
        <w:rPr>
          <w:i w:val="0"/>
          <w:vanish w:val="0"/>
        </w:rPr>
      </w:pPr>
      <w:r w:rsidRPr="00F61FAD">
        <w:t xml:space="preserve">BSP: Ziel bis zum 31.5.2013 </w:t>
      </w:r>
      <w:r w:rsidR="00B678B6">
        <w:t xml:space="preserve">ist das Projekt abgeschlossen </w:t>
      </w:r>
      <w:r w:rsidR="00B678B6">
        <w:sym w:font="Wingdings" w:char="F0E0"/>
      </w:r>
      <w:r w:rsidR="00B678B6">
        <w:t xml:space="preserve"> Meilenstein </w:t>
      </w:r>
      <w:r w:rsidRPr="00F61FAD">
        <w:t>Projektabschluss</w:t>
      </w:r>
      <w:r w:rsidR="00B678B6">
        <w:t xml:space="preserve"> erreicht</w:t>
      </w:r>
    </w:p>
    <w:p w14:paraId="4B861B9A" w14:textId="77777777" w:rsidR="00F61FAD" w:rsidRDefault="00F61FAD" w:rsidP="00F61FAD">
      <w:pPr>
        <w:pStyle w:val="IPA-HinweistexteTextkanngelschtwerden"/>
      </w:pPr>
      <w:r w:rsidRPr="00F61FAD">
        <w:t>Ziele definieren (SMART)</w:t>
      </w:r>
    </w:p>
    <w:p w14:paraId="72DDBA16" w14:textId="77777777" w:rsidR="00C728D7" w:rsidRDefault="00C728D7" w:rsidP="00F61FAD">
      <w:pPr>
        <w:pStyle w:val="IPA-HinweistexteTextkanngelschtwerden"/>
      </w:pPr>
    </w:p>
    <w:p w14:paraId="3F38C159" w14:textId="77777777" w:rsidR="000F0775" w:rsidRDefault="000F0775" w:rsidP="00F61FAD">
      <w:pPr>
        <w:pStyle w:val="IPA-HinweistexteTextkanngelschtwerden"/>
      </w:pPr>
      <w:r>
        <w:t>Achtung ZIELE müssen Lösungsneutral sein!</w:t>
      </w:r>
    </w:p>
    <w:p w14:paraId="7F5E47C6" w14:textId="77777777" w:rsidR="00C728D7" w:rsidRDefault="00C728D7" w:rsidP="00F61FAD">
      <w:pPr>
        <w:pStyle w:val="IPA-HinweistexteTextkanngelschtwerden"/>
      </w:pPr>
    </w:p>
    <w:p w14:paraId="5EF46BF7" w14:textId="77777777" w:rsidR="00C728D7" w:rsidRDefault="00C728D7" w:rsidP="00C728D7">
      <w:pPr>
        <w:pStyle w:val="Heading2"/>
      </w:pPr>
      <w:bookmarkStart w:id="65" w:name="_Toc68603259"/>
      <w:r>
        <w:t>Projektziele</w:t>
      </w:r>
      <w:bookmarkEnd w:id="65"/>
    </w:p>
    <w:p w14:paraId="61DED871" w14:textId="77777777" w:rsidR="00C728D7" w:rsidRDefault="00C728D7" w:rsidP="00C728D7">
      <w:pPr>
        <w:pStyle w:val="IPA-HinweistexteTextkanngelschtwerden"/>
      </w:pPr>
      <w:r>
        <w:t>Projektziele und Anforderungen</w:t>
      </w:r>
      <w:r w:rsidR="00BB388C">
        <w:t xml:space="preserve"> </w:t>
      </w:r>
      <w:hyperlink w:anchor="_Anforderungen" w:history="1">
        <w:r w:rsidR="00BB388C" w:rsidRPr="00BB388C">
          <w:rPr>
            <w:rStyle w:val="Hyperlink"/>
          </w:rPr>
          <w:t>(Punkt: 9.4)</w:t>
        </w:r>
      </w:hyperlink>
      <w:r>
        <w:t xml:space="preserve"> sollt</w:t>
      </w:r>
      <w:r w:rsidR="009569DC">
        <w:t>en bereits grob im Detailbeschr</w:t>
      </w:r>
      <w:r>
        <w:t>i</w:t>
      </w:r>
      <w:r w:rsidR="009569DC">
        <w:t>e</w:t>
      </w:r>
      <w:r>
        <w:t xml:space="preserve">b </w:t>
      </w:r>
      <w:r w:rsidR="009569DC">
        <w:t>auf Pkorg (deine Aufgabenstellung)</w:t>
      </w:r>
      <w:r>
        <w:t xml:space="preserve"> beschreiben sein. Diese sollte man überprüfen und nochmals genauer spezifizieren bzw. beschreiben, was damit erreicht werden soll.</w:t>
      </w:r>
    </w:p>
    <w:p w14:paraId="3D224E9A" w14:textId="77777777" w:rsidR="00C728D7" w:rsidRDefault="00C728D7" w:rsidP="00C728D7">
      <w:pPr>
        <w:pStyle w:val="IPA-HinweistexteTextkanngelschtwerden"/>
      </w:pPr>
    </w:p>
    <w:p w14:paraId="682E44D5" w14:textId="77777777" w:rsidR="00C728D7" w:rsidRDefault="00C728D7" w:rsidP="00C728D7">
      <w:pPr>
        <w:pStyle w:val="IPA-HinweistexteTextkanngelschtwerden"/>
      </w:pPr>
      <w:r w:rsidRPr="00F61FAD">
        <w:t>Ziele definieren (SMART)</w:t>
      </w:r>
    </w:p>
    <w:p w14:paraId="521385E1" w14:textId="77777777" w:rsidR="00C728D7" w:rsidRDefault="00C728D7" w:rsidP="00C728D7">
      <w:pPr>
        <w:pStyle w:val="IPA-HinweistexteTextkanngelschtwerden"/>
      </w:pPr>
    </w:p>
    <w:p w14:paraId="5203F529" w14:textId="77777777" w:rsidR="00C728D7" w:rsidRDefault="00C728D7" w:rsidP="00C728D7">
      <w:pPr>
        <w:pStyle w:val="IPA-HinweistexteTextkanngelschtwerden"/>
      </w:pPr>
      <w:r>
        <w:t>Achtung ZIELE müssen Lösungsneutral sein!</w:t>
      </w:r>
    </w:p>
    <w:p w14:paraId="7CE0F95C" w14:textId="77777777" w:rsidR="00C728D7" w:rsidRPr="00F61FAD" w:rsidRDefault="00C728D7" w:rsidP="00C728D7">
      <w:pPr>
        <w:pStyle w:val="IPA-HinweistexteTextkanngelschtwerden"/>
      </w:pPr>
    </w:p>
    <w:p w14:paraId="5DCB4BF6" w14:textId="77777777" w:rsidR="000F0775" w:rsidRDefault="000F0775">
      <w:pPr>
        <w:spacing w:after="200"/>
      </w:pPr>
      <w:bookmarkStart w:id="66" w:name="_Toc114965598"/>
      <w:r>
        <w:br w:type="page"/>
      </w:r>
    </w:p>
    <w:p w14:paraId="5B2DFADA" w14:textId="77777777" w:rsidR="000F0775" w:rsidRDefault="000F0775" w:rsidP="000F0775">
      <w:pPr>
        <w:pStyle w:val="Heading2"/>
      </w:pPr>
      <w:bookmarkStart w:id="67" w:name="_Anforderungen"/>
      <w:bookmarkStart w:id="68" w:name="_Toc68603260"/>
      <w:bookmarkEnd w:id="67"/>
      <w:r>
        <w:lastRenderedPageBreak/>
        <w:t>Anforderungen</w:t>
      </w:r>
      <w:bookmarkEnd w:id="68"/>
    </w:p>
    <w:p w14:paraId="0DFD58E9" w14:textId="77777777" w:rsidR="00BB388C" w:rsidRDefault="00BB388C" w:rsidP="004D55D9">
      <w:pPr>
        <w:pStyle w:val="IPA-HinweistexteTextkanngelschtwerden"/>
      </w:pPr>
      <w:r>
        <w:t xml:space="preserve">Siehe </w:t>
      </w:r>
      <w:r w:rsidR="00E03D36">
        <w:t>Projektziele.</w:t>
      </w:r>
    </w:p>
    <w:p w14:paraId="4B48A2B5" w14:textId="77777777" w:rsidR="00E03D36" w:rsidRPr="00BB388C" w:rsidRDefault="00E03D36" w:rsidP="00E03D36">
      <w:pPr>
        <w:pStyle w:val="IPA-HinweistexteTextkanngelschtwerden"/>
      </w:pPr>
      <w:r>
        <w:t>Die Anforderungen können auch anders gelistet werden als funktional nicht funktional.</w:t>
      </w:r>
    </w:p>
    <w:p w14:paraId="3C96DF35" w14:textId="77777777" w:rsidR="000F0775" w:rsidRDefault="000F0775" w:rsidP="000F0775">
      <w:pPr>
        <w:pStyle w:val="Heading3"/>
      </w:pPr>
      <w:bookmarkStart w:id="69" w:name="_Toc68603261"/>
      <w:r>
        <w:t>Funktionale Anforderungen</w:t>
      </w:r>
      <w:bookmarkEnd w:id="69"/>
    </w:p>
    <w:p w14:paraId="02FDCBD9" w14:textId="77777777" w:rsidR="00AC5D2B" w:rsidRPr="00AC5D2B" w:rsidRDefault="00AC5D2B" w:rsidP="00AC5D2B">
      <w:pPr>
        <w:pStyle w:val="IPA-HinweistexteTextkanngelschtwerden"/>
      </w:pPr>
      <w:r>
        <w:t>Funktionale Anforderungen beschreiben gewünschte Funktionalitäten (was soll das System tun/können) eines Systems bzw. Produkts, dessen Daten oder Verhalten.</w:t>
      </w:r>
    </w:p>
    <w:p w14:paraId="5D820445" w14:textId="77777777" w:rsidR="00AC5D2B" w:rsidRPr="00AC5D2B" w:rsidRDefault="000F0775" w:rsidP="000F0775">
      <w:pPr>
        <w:pStyle w:val="Heading3"/>
        <w:rPr>
          <w:rFonts w:cs="Times New Roman"/>
        </w:rPr>
      </w:pPr>
      <w:bookmarkStart w:id="70" w:name="_Toc68603262"/>
      <w:r>
        <w:t>Nicht funktionale Anforderungen</w:t>
      </w:r>
      <w:bookmarkEnd w:id="70"/>
    </w:p>
    <w:p w14:paraId="5FEAAD00" w14:textId="77777777" w:rsidR="00AC5D2B" w:rsidRDefault="00AC5D2B" w:rsidP="00AC5D2B">
      <w:pPr>
        <w:pStyle w:val="IPA-HinweistexteTextkanngelschtwerden"/>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48FBB2FD" w14:textId="77777777" w:rsidR="00AC5D2B" w:rsidRDefault="00AC5D2B" w:rsidP="00AC5D2B">
      <w:pPr>
        <w:pStyle w:val="IPA-HinweistexteTextkanngelschtwerden"/>
      </w:pPr>
      <w:r>
        <w:t>wie die Funktionalität ausgeführt werden soll (z.B. Reaktionszeit)</w:t>
      </w:r>
    </w:p>
    <w:p w14:paraId="7B0E7384" w14:textId="77777777" w:rsidR="00AC5D2B" w:rsidRDefault="00AC5D2B" w:rsidP="00AC5D2B">
      <w:pPr>
        <w:pStyle w:val="IPA-HinweistexteTextkanngelschtwerden"/>
      </w:pPr>
      <w:r>
        <w:t>Bedingungen unter denen die Funktionalität ausgeführt wird (z.B. 7x24 Std.)</w:t>
      </w:r>
    </w:p>
    <w:p w14:paraId="74728676" w14:textId="77777777" w:rsidR="00373ABC" w:rsidRDefault="00373ABC" w:rsidP="00AC5D2B">
      <w:pPr>
        <w:pStyle w:val="IPA-HinweistexteTextkanngelschtwerden"/>
      </w:pPr>
      <w:r>
        <w:t>Oder einen schnell zu bedienen GUIs (z. B Software Ergonomie)</w:t>
      </w:r>
    </w:p>
    <w:p w14:paraId="689D5247" w14:textId="77777777" w:rsidR="00F61FAD" w:rsidRPr="00F61FAD" w:rsidRDefault="00F61FAD" w:rsidP="000F0775">
      <w:pPr>
        <w:pStyle w:val="Heading3"/>
        <w:rPr>
          <w:rFonts w:cs="Times New Roman"/>
        </w:rPr>
      </w:pPr>
      <w:r>
        <w:br w:type="page"/>
      </w:r>
    </w:p>
    <w:bookmarkEnd w:id="66"/>
    <w:p w14:paraId="766A5FE8" w14:textId="77777777" w:rsidR="00F61FAD" w:rsidRDefault="00F61FAD">
      <w:pPr>
        <w:tabs>
          <w:tab w:val="left" w:pos="2085"/>
        </w:tabs>
        <w:rPr>
          <w:sz w:val="20"/>
        </w:rPr>
        <w:sectPr w:rsidR="00F61FAD" w:rsidSect="00733060">
          <w:pgSz w:w="11906" w:h="16838" w:code="9"/>
          <w:pgMar w:top="1382" w:right="1134" w:bottom="851" w:left="1701" w:header="709" w:footer="709" w:gutter="0"/>
          <w:cols w:space="708"/>
          <w:titlePg/>
          <w:docGrid w:linePitch="360"/>
        </w:sectPr>
      </w:pPr>
    </w:p>
    <w:p w14:paraId="69EE399F" w14:textId="77777777" w:rsidR="007D1396" w:rsidRDefault="00F61FAD" w:rsidP="00F61FAD">
      <w:pPr>
        <w:pStyle w:val="Heading2"/>
        <w:spacing w:before="120" w:after="240"/>
      </w:pPr>
      <w:bookmarkStart w:id="71" w:name="_Toc114965601"/>
      <w:bookmarkStart w:id="72" w:name="_Toc68603263"/>
      <w:r w:rsidRPr="00E10423">
        <w:lastRenderedPageBreak/>
        <w:t>Risikoanalyse</w:t>
      </w:r>
      <w:bookmarkEnd w:id="71"/>
      <w:bookmarkEnd w:id="72"/>
    </w:p>
    <w:p w14:paraId="732569CB" w14:textId="77777777" w:rsidR="007D1396" w:rsidRDefault="007D1396" w:rsidP="007D1396">
      <w:pPr>
        <w:pStyle w:val="IPA-HinweistexteTextkanngelschtwerden"/>
      </w:pPr>
      <w:r w:rsidRPr="007D1396">
        <w:t>Welche Risiken ergeben sich, wenn das Projekt nicht realisiert wird? Was ist, wenn das Projekt scheitert? Welches sind die grössten Risiken bei diesem Projekt.</w:t>
      </w:r>
      <w:r w:rsidR="00E03D36">
        <w:t xml:space="preserve"> (kann auch in den Anhang)</w:t>
      </w:r>
    </w:p>
    <w:p w14:paraId="7D587333" w14:textId="77777777" w:rsidR="00E03D36" w:rsidRPr="007D1396" w:rsidRDefault="00E03D36" w:rsidP="00E03D36">
      <w:pPr>
        <w:pStyle w:val="Caption"/>
      </w:pPr>
      <w:bookmarkStart w:id="73" w:name="_Toc499228399"/>
      <w:r>
        <w:t xml:space="preserve">Tabelle </w:t>
      </w:r>
      <w:fldSimple w:instr=" SEQ Tabelle \* ARABIC ">
        <w:r w:rsidR="0039767D">
          <w:rPr>
            <w:noProof/>
          </w:rPr>
          <w:t>3</w:t>
        </w:r>
      </w:fldSimple>
      <w:r>
        <w:t>, Risikoanalyse</w:t>
      </w:r>
      <w:bookmarkEnd w:id="73"/>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9BCFFD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45485F71" w14:textId="77777777" w:rsidR="009808B2" w:rsidRPr="008E2F6C" w:rsidRDefault="009808B2" w:rsidP="003A49D0">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04824BE5" w14:textId="77777777" w:rsidR="009808B2" w:rsidRPr="008E2F6C" w:rsidRDefault="009808B2" w:rsidP="003A49D0">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15A63B81" w14:textId="77777777" w:rsidR="009808B2" w:rsidRPr="008E2F6C" w:rsidRDefault="009808B2" w:rsidP="003A49D0">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254576E4" w14:textId="77777777" w:rsidR="009808B2" w:rsidRPr="008E2F6C" w:rsidRDefault="009808B2" w:rsidP="003A49D0">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74EED70D" w14:textId="77777777" w:rsidR="009808B2" w:rsidRPr="008E2F6C" w:rsidRDefault="009808B2" w:rsidP="003A49D0">
            <w:pPr>
              <w:jc w:val="center"/>
              <w:rPr>
                <w:rFonts w:cs="Arial"/>
                <w:b/>
              </w:rPr>
            </w:pPr>
            <w:r w:rsidRPr="008E2F6C">
              <w:rPr>
                <w:rFonts w:cs="Arial"/>
                <w:b/>
              </w:rPr>
              <w:t>Nach Massnahme</w:t>
            </w:r>
          </w:p>
        </w:tc>
      </w:tr>
      <w:tr w:rsidR="009808B2" w14:paraId="6274D63F"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2AFA729" w14:textId="77777777" w:rsidR="009808B2" w:rsidRPr="008E2F6C" w:rsidRDefault="009808B2" w:rsidP="003A49D0">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17AC9162"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52522D00"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35952F05" w14:textId="77777777" w:rsidR="009808B2" w:rsidRPr="008E2F6C" w:rsidRDefault="00C0498D" w:rsidP="003A49D0">
            <w:pPr>
              <w:jc w:val="center"/>
              <w:rPr>
                <w:rFonts w:cs="Arial"/>
                <w:b/>
              </w:rPr>
            </w:pPr>
            <w:r>
              <w:rPr>
                <w:rFonts w:cs="Arial"/>
                <w:b/>
              </w:rPr>
              <w:t>S</w:t>
            </w:r>
          </w:p>
        </w:tc>
        <w:tc>
          <w:tcPr>
            <w:tcW w:w="1340" w:type="dxa"/>
            <w:tcBorders>
              <w:bottom w:val="single" w:sz="12" w:space="0" w:color="auto"/>
            </w:tcBorders>
            <w:shd w:val="clear" w:color="auto" w:fill="548DD4" w:themeFill="text2" w:themeFillTint="99"/>
          </w:tcPr>
          <w:p w14:paraId="37399A60" w14:textId="77777777" w:rsidR="009808B2" w:rsidRPr="008E2F6C" w:rsidRDefault="009808B2" w:rsidP="003A49D0">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37E41A42" w14:textId="77777777" w:rsidR="009808B2" w:rsidRPr="008E2F6C" w:rsidRDefault="009808B2" w:rsidP="003A49D0">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44D03775" w14:textId="77777777" w:rsidR="009808B2" w:rsidRPr="008E2F6C" w:rsidRDefault="009808B2" w:rsidP="003A49D0">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02EC6969" w14:textId="77777777" w:rsidR="009808B2" w:rsidRPr="008E2F6C" w:rsidRDefault="009808B2" w:rsidP="003A49D0">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429495D2" w14:textId="77777777" w:rsidR="009808B2" w:rsidRPr="008E2F6C" w:rsidRDefault="009808B2" w:rsidP="003A49D0">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5944675E" w14:textId="77777777" w:rsidR="009808B2" w:rsidRPr="008E2F6C" w:rsidRDefault="009808B2" w:rsidP="003A49D0">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303E55F8" w14:textId="77777777" w:rsidR="009808B2" w:rsidRPr="008E2F6C" w:rsidRDefault="009808B2" w:rsidP="003A49D0">
            <w:pPr>
              <w:jc w:val="center"/>
              <w:rPr>
                <w:rFonts w:cs="Arial"/>
                <w:b/>
              </w:rPr>
            </w:pPr>
            <w:r w:rsidRPr="008E2F6C">
              <w:rPr>
                <w:rFonts w:cs="Arial"/>
                <w:b/>
              </w:rPr>
              <w:t>Handlungsweise</w:t>
            </w:r>
          </w:p>
        </w:tc>
      </w:tr>
      <w:tr w:rsidR="009808B2" w14:paraId="58882D0F" w14:textId="77777777" w:rsidTr="009808B2">
        <w:trPr>
          <w:trHeight w:val="267"/>
        </w:trPr>
        <w:tc>
          <w:tcPr>
            <w:tcW w:w="3590" w:type="dxa"/>
            <w:tcBorders>
              <w:top w:val="single" w:sz="12" w:space="0" w:color="auto"/>
              <w:left w:val="single" w:sz="12" w:space="0" w:color="auto"/>
            </w:tcBorders>
          </w:tcPr>
          <w:p w14:paraId="374C0FD8" w14:textId="77777777" w:rsidR="009808B2" w:rsidRPr="00D52963" w:rsidRDefault="009808B2" w:rsidP="003A49D0">
            <w:pPr>
              <w:rPr>
                <w:rFonts w:cs="Arial"/>
                <w:sz w:val="16"/>
                <w:szCs w:val="16"/>
              </w:rPr>
            </w:pPr>
          </w:p>
        </w:tc>
        <w:tc>
          <w:tcPr>
            <w:tcW w:w="2296" w:type="dxa"/>
            <w:tcBorders>
              <w:top w:val="single" w:sz="12" w:space="0" w:color="auto"/>
              <w:right w:val="single" w:sz="12" w:space="0" w:color="auto"/>
            </w:tcBorders>
          </w:tcPr>
          <w:p w14:paraId="7C08ACF4"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73E00486" w14:textId="77777777" w:rsidR="009808B2" w:rsidRPr="00D52963" w:rsidRDefault="009808B2" w:rsidP="003A49D0">
            <w:pPr>
              <w:rPr>
                <w:rFonts w:cs="Arial"/>
                <w:sz w:val="16"/>
                <w:szCs w:val="16"/>
              </w:rPr>
            </w:pPr>
          </w:p>
        </w:tc>
        <w:tc>
          <w:tcPr>
            <w:tcW w:w="574" w:type="dxa"/>
            <w:tcBorders>
              <w:top w:val="single" w:sz="12" w:space="0" w:color="auto"/>
            </w:tcBorders>
          </w:tcPr>
          <w:p w14:paraId="741A7A7E" w14:textId="77777777" w:rsidR="009808B2" w:rsidRPr="00D52963" w:rsidRDefault="009808B2" w:rsidP="003A49D0">
            <w:pPr>
              <w:rPr>
                <w:rFonts w:cs="Arial"/>
                <w:sz w:val="16"/>
                <w:szCs w:val="16"/>
              </w:rPr>
            </w:pPr>
          </w:p>
        </w:tc>
        <w:tc>
          <w:tcPr>
            <w:tcW w:w="1340" w:type="dxa"/>
            <w:tcBorders>
              <w:top w:val="single" w:sz="12" w:space="0" w:color="auto"/>
            </w:tcBorders>
          </w:tcPr>
          <w:p w14:paraId="36DA30AE" w14:textId="77777777" w:rsidR="009808B2" w:rsidRPr="00D52963" w:rsidRDefault="009808B2" w:rsidP="003A49D0">
            <w:pPr>
              <w:rPr>
                <w:rFonts w:cs="Arial"/>
                <w:sz w:val="16"/>
                <w:szCs w:val="16"/>
              </w:rPr>
            </w:pPr>
          </w:p>
        </w:tc>
        <w:tc>
          <w:tcPr>
            <w:tcW w:w="2870" w:type="dxa"/>
            <w:tcBorders>
              <w:top w:val="single" w:sz="12" w:space="0" w:color="auto"/>
              <w:right w:val="single" w:sz="12" w:space="0" w:color="auto"/>
            </w:tcBorders>
          </w:tcPr>
          <w:p w14:paraId="6B8A5541" w14:textId="77777777" w:rsidR="009808B2" w:rsidRPr="00D52963" w:rsidRDefault="009808B2" w:rsidP="003A49D0">
            <w:pPr>
              <w:rPr>
                <w:rFonts w:cs="Arial"/>
                <w:sz w:val="16"/>
                <w:szCs w:val="16"/>
              </w:rPr>
            </w:pPr>
          </w:p>
        </w:tc>
        <w:tc>
          <w:tcPr>
            <w:tcW w:w="4018" w:type="dxa"/>
            <w:tcBorders>
              <w:top w:val="single" w:sz="12" w:space="0" w:color="auto"/>
              <w:left w:val="single" w:sz="12" w:space="0" w:color="auto"/>
              <w:right w:val="single" w:sz="12" w:space="0" w:color="auto"/>
            </w:tcBorders>
          </w:tcPr>
          <w:p w14:paraId="34F59AD8" w14:textId="77777777" w:rsidR="009808B2" w:rsidRPr="00D52963" w:rsidRDefault="009808B2" w:rsidP="003A49D0">
            <w:pPr>
              <w:rPr>
                <w:rFonts w:cs="Arial"/>
                <w:sz w:val="16"/>
                <w:szCs w:val="16"/>
              </w:rPr>
            </w:pPr>
          </w:p>
        </w:tc>
        <w:tc>
          <w:tcPr>
            <w:tcW w:w="574" w:type="dxa"/>
            <w:tcBorders>
              <w:top w:val="single" w:sz="12" w:space="0" w:color="auto"/>
              <w:left w:val="single" w:sz="12" w:space="0" w:color="auto"/>
            </w:tcBorders>
          </w:tcPr>
          <w:p w14:paraId="4D42309A" w14:textId="77777777" w:rsidR="009808B2" w:rsidRPr="00D52963" w:rsidRDefault="009808B2" w:rsidP="003A49D0">
            <w:pPr>
              <w:rPr>
                <w:rFonts w:cs="Arial"/>
                <w:sz w:val="16"/>
                <w:szCs w:val="16"/>
              </w:rPr>
            </w:pPr>
          </w:p>
        </w:tc>
        <w:tc>
          <w:tcPr>
            <w:tcW w:w="574" w:type="dxa"/>
            <w:tcBorders>
              <w:top w:val="single" w:sz="12" w:space="0" w:color="auto"/>
            </w:tcBorders>
          </w:tcPr>
          <w:p w14:paraId="7F4F5F81" w14:textId="77777777" w:rsidR="009808B2" w:rsidRPr="00D52963" w:rsidRDefault="009808B2" w:rsidP="003A49D0">
            <w:pPr>
              <w:rPr>
                <w:rFonts w:cs="Arial"/>
                <w:sz w:val="16"/>
                <w:szCs w:val="16"/>
              </w:rPr>
            </w:pPr>
          </w:p>
        </w:tc>
        <w:tc>
          <w:tcPr>
            <w:tcW w:w="1339" w:type="dxa"/>
            <w:tcBorders>
              <w:top w:val="single" w:sz="12" w:space="0" w:color="auto"/>
              <w:right w:val="single" w:sz="12" w:space="0" w:color="auto"/>
            </w:tcBorders>
          </w:tcPr>
          <w:p w14:paraId="230FD6B8" w14:textId="77777777" w:rsidR="009808B2" w:rsidRPr="00D52963" w:rsidRDefault="009808B2" w:rsidP="003A49D0">
            <w:pPr>
              <w:rPr>
                <w:rFonts w:cs="Arial"/>
                <w:sz w:val="16"/>
                <w:szCs w:val="16"/>
              </w:rPr>
            </w:pPr>
          </w:p>
        </w:tc>
        <w:tc>
          <w:tcPr>
            <w:tcW w:w="2871" w:type="dxa"/>
            <w:tcBorders>
              <w:top w:val="single" w:sz="12" w:space="0" w:color="auto"/>
              <w:left w:val="single" w:sz="12" w:space="0" w:color="auto"/>
              <w:right w:val="single" w:sz="12" w:space="0" w:color="auto"/>
            </w:tcBorders>
          </w:tcPr>
          <w:p w14:paraId="31AD1840" w14:textId="77777777" w:rsidR="009808B2" w:rsidRPr="00D52963" w:rsidRDefault="009808B2" w:rsidP="003A49D0">
            <w:pPr>
              <w:rPr>
                <w:rFonts w:cs="Arial"/>
                <w:sz w:val="16"/>
                <w:szCs w:val="16"/>
              </w:rPr>
            </w:pPr>
          </w:p>
        </w:tc>
      </w:tr>
      <w:tr w:rsidR="009808B2" w14:paraId="17CBC6BE" w14:textId="77777777" w:rsidTr="009808B2">
        <w:trPr>
          <w:trHeight w:val="276"/>
        </w:trPr>
        <w:tc>
          <w:tcPr>
            <w:tcW w:w="3590" w:type="dxa"/>
            <w:tcBorders>
              <w:left w:val="single" w:sz="12" w:space="0" w:color="auto"/>
            </w:tcBorders>
          </w:tcPr>
          <w:p w14:paraId="7B35822B" w14:textId="77777777" w:rsidR="009808B2" w:rsidRPr="00D52963" w:rsidRDefault="009808B2" w:rsidP="003A49D0">
            <w:pPr>
              <w:rPr>
                <w:rFonts w:cs="Arial"/>
                <w:sz w:val="16"/>
                <w:szCs w:val="16"/>
              </w:rPr>
            </w:pPr>
          </w:p>
        </w:tc>
        <w:tc>
          <w:tcPr>
            <w:tcW w:w="2296" w:type="dxa"/>
            <w:tcBorders>
              <w:right w:val="single" w:sz="12" w:space="0" w:color="auto"/>
            </w:tcBorders>
          </w:tcPr>
          <w:p w14:paraId="4ECFB723" w14:textId="77777777" w:rsidR="009808B2" w:rsidRPr="00D52963" w:rsidRDefault="009808B2" w:rsidP="003A49D0">
            <w:pPr>
              <w:rPr>
                <w:rFonts w:cs="Arial"/>
                <w:sz w:val="16"/>
                <w:szCs w:val="16"/>
              </w:rPr>
            </w:pPr>
          </w:p>
        </w:tc>
        <w:tc>
          <w:tcPr>
            <w:tcW w:w="574" w:type="dxa"/>
            <w:tcBorders>
              <w:left w:val="single" w:sz="12" w:space="0" w:color="auto"/>
            </w:tcBorders>
          </w:tcPr>
          <w:p w14:paraId="11B19BF3" w14:textId="77777777" w:rsidR="009808B2" w:rsidRPr="00D52963" w:rsidRDefault="009808B2" w:rsidP="003A49D0">
            <w:pPr>
              <w:rPr>
                <w:rFonts w:cs="Arial"/>
                <w:sz w:val="16"/>
                <w:szCs w:val="16"/>
              </w:rPr>
            </w:pPr>
          </w:p>
        </w:tc>
        <w:tc>
          <w:tcPr>
            <w:tcW w:w="574" w:type="dxa"/>
          </w:tcPr>
          <w:p w14:paraId="65B871C5" w14:textId="77777777" w:rsidR="009808B2" w:rsidRPr="00D52963" w:rsidRDefault="009808B2" w:rsidP="003A49D0">
            <w:pPr>
              <w:rPr>
                <w:rFonts w:cs="Arial"/>
                <w:sz w:val="16"/>
                <w:szCs w:val="16"/>
              </w:rPr>
            </w:pPr>
          </w:p>
        </w:tc>
        <w:tc>
          <w:tcPr>
            <w:tcW w:w="1340" w:type="dxa"/>
          </w:tcPr>
          <w:p w14:paraId="6FF1911E" w14:textId="77777777" w:rsidR="009808B2" w:rsidRPr="00D52963" w:rsidRDefault="009808B2" w:rsidP="003A49D0">
            <w:pPr>
              <w:rPr>
                <w:rFonts w:cs="Arial"/>
                <w:sz w:val="16"/>
                <w:szCs w:val="16"/>
              </w:rPr>
            </w:pPr>
          </w:p>
        </w:tc>
        <w:tc>
          <w:tcPr>
            <w:tcW w:w="2870" w:type="dxa"/>
            <w:tcBorders>
              <w:right w:val="single" w:sz="12" w:space="0" w:color="auto"/>
            </w:tcBorders>
          </w:tcPr>
          <w:p w14:paraId="21592416"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73CA20F4" w14:textId="77777777" w:rsidR="009808B2" w:rsidRPr="00D52963" w:rsidRDefault="009808B2" w:rsidP="003A49D0">
            <w:pPr>
              <w:rPr>
                <w:rFonts w:cs="Arial"/>
                <w:sz w:val="16"/>
                <w:szCs w:val="16"/>
              </w:rPr>
            </w:pPr>
          </w:p>
        </w:tc>
        <w:tc>
          <w:tcPr>
            <w:tcW w:w="574" w:type="dxa"/>
            <w:tcBorders>
              <w:left w:val="single" w:sz="12" w:space="0" w:color="auto"/>
            </w:tcBorders>
          </w:tcPr>
          <w:p w14:paraId="2C5F1CFD" w14:textId="77777777" w:rsidR="009808B2" w:rsidRPr="00D52963" w:rsidRDefault="009808B2" w:rsidP="003A49D0">
            <w:pPr>
              <w:rPr>
                <w:rFonts w:cs="Arial"/>
                <w:sz w:val="16"/>
                <w:szCs w:val="16"/>
              </w:rPr>
            </w:pPr>
          </w:p>
        </w:tc>
        <w:tc>
          <w:tcPr>
            <w:tcW w:w="574" w:type="dxa"/>
          </w:tcPr>
          <w:p w14:paraId="57E7E290" w14:textId="77777777" w:rsidR="009808B2" w:rsidRPr="00D52963" w:rsidRDefault="009808B2" w:rsidP="003A49D0">
            <w:pPr>
              <w:rPr>
                <w:rFonts w:cs="Arial"/>
                <w:sz w:val="16"/>
                <w:szCs w:val="16"/>
              </w:rPr>
            </w:pPr>
          </w:p>
        </w:tc>
        <w:tc>
          <w:tcPr>
            <w:tcW w:w="1339" w:type="dxa"/>
            <w:tcBorders>
              <w:right w:val="single" w:sz="12" w:space="0" w:color="auto"/>
            </w:tcBorders>
          </w:tcPr>
          <w:p w14:paraId="75EB812E"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66C7BDDD" w14:textId="77777777" w:rsidR="009808B2" w:rsidRPr="00D52963" w:rsidRDefault="009808B2" w:rsidP="003A49D0">
            <w:pPr>
              <w:rPr>
                <w:rFonts w:cs="Arial"/>
                <w:sz w:val="16"/>
                <w:szCs w:val="16"/>
              </w:rPr>
            </w:pPr>
          </w:p>
        </w:tc>
      </w:tr>
      <w:tr w:rsidR="009808B2" w14:paraId="337670A4" w14:textId="77777777" w:rsidTr="009808B2">
        <w:trPr>
          <w:trHeight w:val="267"/>
        </w:trPr>
        <w:tc>
          <w:tcPr>
            <w:tcW w:w="3590" w:type="dxa"/>
            <w:tcBorders>
              <w:left w:val="single" w:sz="12" w:space="0" w:color="auto"/>
            </w:tcBorders>
          </w:tcPr>
          <w:p w14:paraId="7F94195F" w14:textId="77777777" w:rsidR="009808B2" w:rsidRPr="00D52963" w:rsidRDefault="009808B2" w:rsidP="003A49D0">
            <w:pPr>
              <w:rPr>
                <w:rFonts w:cs="Arial"/>
                <w:sz w:val="16"/>
                <w:szCs w:val="16"/>
              </w:rPr>
            </w:pPr>
          </w:p>
        </w:tc>
        <w:tc>
          <w:tcPr>
            <w:tcW w:w="2296" w:type="dxa"/>
            <w:tcBorders>
              <w:right w:val="single" w:sz="12" w:space="0" w:color="auto"/>
            </w:tcBorders>
          </w:tcPr>
          <w:p w14:paraId="6F9E541C" w14:textId="77777777" w:rsidR="009808B2" w:rsidRPr="00D52963" w:rsidRDefault="009808B2" w:rsidP="003A49D0">
            <w:pPr>
              <w:rPr>
                <w:rFonts w:cs="Arial"/>
                <w:sz w:val="16"/>
                <w:szCs w:val="16"/>
              </w:rPr>
            </w:pPr>
          </w:p>
        </w:tc>
        <w:tc>
          <w:tcPr>
            <w:tcW w:w="574" w:type="dxa"/>
            <w:tcBorders>
              <w:left w:val="single" w:sz="12" w:space="0" w:color="auto"/>
            </w:tcBorders>
          </w:tcPr>
          <w:p w14:paraId="280DA717" w14:textId="77777777" w:rsidR="009808B2" w:rsidRPr="00D52963" w:rsidRDefault="009808B2" w:rsidP="003A49D0">
            <w:pPr>
              <w:rPr>
                <w:rFonts w:cs="Arial"/>
                <w:sz w:val="16"/>
                <w:szCs w:val="16"/>
              </w:rPr>
            </w:pPr>
          </w:p>
        </w:tc>
        <w:tc>
          <w:tcPr>
            <w:tcW w:w="574" w:type="dxa"/>
          </w:tcPr>
          <w:p w14:paraId="2ECFED01" w14:textId="77777777" w:rsidR="009808B2" w:rsidRPr="00D52963" w:rsidRDefault="009808B2" w:rsidP="003A49D0">
            <w:pPr>
              <w:rPr>
                <w:rFonts w:cs="Arial"/>
                <w:sz w:val="16"/>
                <w:szCs w:val="16"/>
              </w:rPr>
            </w:pPr>
          </w:p>
        </w:tc>
        <w:tc>
          <w:tcPr>
            <w:tcW w:w="1340" w:type="dxa"/>
          </w:tcPr>
          <w:p w14:paraId="79C41C6C" w14:textId="77777777" w:rsidR="009808B2" w:rsidRPr="00D52963" w:rsidRDefault="009808B2" w:rsidP="003A49D0">
            <w:pPr>
              <w:rPr>
                <w:rFonts w:cs="Arial"/>
                <w:sz w:val="16"/>
                <w:szCs w:val="16"/>
              </w:rPr>
            </w:pPr>
          </w:p>
        </w:tc>
        <w:tc>
          <w:tcPr>
            <w:tcW w:w="2870" w:type="dxa"/>
            <w:tcBorders>
              <w:right w:val="single" w:sz="12" w:space="0" w:color="auto"/>
            </w:tcBorders>
          </w:tcPr>
          <w:p w14:paraId="73834C0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F078414" w14:textId="77777777" w:rsidR="009808B2" w:rsidRPr="00D52963" w:rsidRDefault="009808B2" w:rsidP="003A49D0">
            <w:pPr>
              <w:rPr>
                <w:rFonts w:cs="Arial"/>
                <w:sz w:val="16"/>
                <w:szCs w:val="16"/>
              </w:rPr>
            </w:pPr>
          </w:p>
        </w:tc>
        <w:tc>
          <w:tcPr>
            <w:tcW w:w="574" w:type="dxa"/>
            <w:tcBorders>
              <w:left w:val="single" w:sz="12" w:space="0" w:color="auto"/>
            </w:tcBorders>
          </w:tcPr>
          <w:p w14:paraId="2E62B248" w14:textId="77777777" w:rsidR="009808B2" w:rsidRPr="00D52963" w:rsidRDefault="009808B2" w:rsidP="003A49D0">
            <w:pPr>
              <w:rPr>
                <w:rFonts w:cs="Arial"/>
                <w:sz w:val="16"/>
                <w:szCs w:val="16"/>
              </w:rPr>
            </w:pPr>
          </w:p>
        </w:tc>
        <w:tc>
          <w:tcPr>
            <w:tcW w:w="574" w:type="dxa"/>
          </w:tcPr>
          <w:p w14:paraId="1B5E44C8" w14:textId="77777777" w:rsidR="009808B2" w:rsidRPr="00D52963" w:rsidRDefault="009808B2" w:rsidP="003A49D0">
            <w:pPr>
              <w:rPr>
                <w:rFonts w:cs="Arial"/>
                <w:sz w:val="16"/>
                <w:szCs w:val="16"/>
              </w:rPr>
            </w:pPr>
          </w:p>
        </w:tc>
        <w:tc>
          <w:tcPr>
            <w:tcW w:w="1339" w:type="dxa"/>
            <w:tcBorders>
              <w:right w:val="single" w:sz="12" w:space="0" w:color="auto"/>
            </w:tcBorders>
          </w:tcPr>
          <w:p w14:paraId="0A817138"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22E12C8A" w14:textId="77777777" w:rsidR="009808B2" w:rsidRPr="00D52963" w:rsidRDefault="009808B2" w:rsidP="003A49D0">
            <w:pPr>
              <w:rPr>
                <w:rFonts w:cs="Arial"/>
                <w:sz w:val="16"/>
                <w:szCs w:val="16"/>
              </w:rPr>
            </w:pPr>
          </w:p>
        </w:tc>
      </w:tr>
      <w:tr w:rsidR="009808B2" w14:paraId="167D0432" w14:textId="77777777" w:rsidTr="009808B2">
        <w:trPr>
          <w:trHeight w:val="276"/>
        </w:trPr>
        <w:tc>
          <w:tcPr>
            <w:tcW w:w="3590" w:type="dxa"/>
            <w:tcBorders>
              <w:left w:val="single" w:sz="12" w:space="0" w:color="auto"/>
            </w:tcBorders>
          </w:tcPr>
          <w:p w14:paraId="61CC1A7E" w14:textId="77777777" w:rsidR="009808B2" w:rsidRPr="00D52963" w:rsidRDefault="009808B2" w:rsidP="003A49D0">
            <w:pPr>
              <w:rPr>
                <w:rFonts w:cs="Arial"/>
                <w:sz w:val="16"/>
                <w:szCs w:val="16"/>
              </w:rPr>
            </w:pPr>
          </w:p>
        </w:tc>
        <w:tc>
          <w:tcPr>
            <w:tcW w:w="2296" w:type="dxa"/>
            <w:tcBorders>
              <w:right w:val="single" w:sz="12" w:space="0" w:color="auto"/>
            </w:tcBorders>
          </w:tcPr>
          <w:p w14:paraId="6E214896" w14:textId="77777777" w:rsidR="009808B2" w:rsidRPr="00D52963" w:rsidRDefault="009808B2" w:rsidP="003A49D0">
            <w:pPr>
              <w:rPr>
                <w:rFonts w:cs="Arial"/>
                <w:sz w:val="16"/>
                <w:szCs w:val="16"/>
              </w:rPr>
            </w:pPr>
          </w:p>
        </w:tc>
        <w:tc>
          <w:tcPr>
            <w:tcW w:w="574" w:type="dxa"/>
            <w:tcBorders>
              <w:left w:val="single" w:sz="12" w:space="0" w:color="auto"/>
            </w:tcBorders>
          </w:tcPr>
          <w:p w14:paraId="0DEA8327" w14:textId="77777777" w:rsidR="009808B2" w:rsidRPr="00D52963" w:rsidRDefault="009808B2" w:rsidP="003A49D0">
            <w:pPr>
              <w:rPr>
                <w:rFonts w:cs="Arial"/>
                <w:sz w:val="16"/>
                <w:szCs w:val="16"/>
              </w:rPr>
            </w:pPr>
          </w:p>
        </w:tc>
        <w:tc>
          <w:tcPr>
            <w:tcW w:w="574" w:type="dxa"/>
          </w:tcPr>
          <w:p w14:paraId="78B62EEE" w14:textId="77777777" w:rsidR="009808B2" w:rsidRPr="00D52963" w:rsidRDefault="009808B2" w:rsidP="003A49D0">
            <w:pPr>
              <w:rPr>
                <w:rFonts w:cs="Arial"/>
                <w:sz w:val="16"/>
                <w:szCs w:val="16"/>
              </w:rPr>
            </w:pPr>
          </w:p>
        </w:tc>
        <w:tc>
          <w:tcPr>
            <w:tcW w:w="1340" w:type="dxa"/>
          </w:tcPr>
          <w:p w14:paraId="00335068" w14:textId="77777777" w:rsidR="009808B2" w:rsidRPr="00D52963" w:rsidRDefault="009808B2" w:rsidP="003A49D0">
            <w:pPr>
              <w:rPr>
                <w:rFonts w:cs="Arial"/>
                <w:sz w:val="16"/>
                <w:szCs w:val="16"/>
              </w:rPr>
            </w:pPr>
          </w:p>
        </w:tc>
        <w:tc>
          <w:tcPr>
            <w:tcW w:w="2870" w:type="dxa"/>
            <w:tcBorders>
              <w:right w:val="single" w:sz="12" w:space="0" w:color="auto"/>
            </w:tcBorders>
          </w:tcPr>
          <w:p w14:paraId="4BA067A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63B4F1D1" w14:textId="77777777" w:rsidR="009808B2" w:rsidRPr="00D52963" w:rsidRDefault="009808B2" w:rsidP="003A49D0">
            <w:pPr>
              <w:rPr>
                <w:rFonts w:cs="Arial"/>
                <w:sz w:val="16"/>
                <w:szCs w:val="16"/>
              </w:rPr>
            </w:pPr>
          </w:p>
        </w:tc>
        <w:tc>
          <w:tcPr>
            <w:tcW w:w="574" w:type="dxa"/>
            <w:tcBorders>
              <w:left w:val="single" w:sz="12" w:space="0" w:color="auto"/>
            </w:tcBorders>
          </w:tcPr>
          <w:p w14:paraId="2FADD517" w14:textId="77777777" w:rsidR="009808B2" w:rsidRPr="00D52963" w:rsidRDefault="009808B2" w:rsidP="003A49D0">
            <w:pPr>
              <w:rPr>
                <w:rFonts w:cs="Arial"/>
                <w:sz w:val="16"/>
                <w:szCs w:val="16"/>
              </w:rPr>
            </w:pPr>
          </w:p>
        </w:tc>
        <w:tc>
          <w:tcPr>
            <w:tcW w:w="574" w:type="dxa"/>
          </w:tcPr>
          <w:p w14:paraId="3AD497FE" w14:textId="77777777" w:rsidR="009808B2" w:rsidRPr="00D52963" w:rsidRDefault="009808B2" w:rsidP="003A49D0">
            <w:pPr>
              <w:rPr>
                <w:rFonts w:cs="Arial"/>
                <w:sz w:val="16"/>
                <w:szCs w:val="16"/>
              </w:rPr>
            </w:pPr>
          </w:p>
        </w:tc>
        <w:tc>
          <w:tcPr>
            <w:tcW w:w="1339" w:type="dxa"/>
            <w:tcBorders>
              <w:right w:val="single" w:sz="12" w:space="0" w:color="auto"/>
            </w:tcBorders>
          </w:tcPr>
          <w:p w14:paraId="08D7AD70"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55256413" w14:textId="77777777" w:rsidR="009808B2" w:rsidRPr="00D52963" w:rsidRDefault="009808B2" w:rsidP="003A49D0">
            <w:pPr>
              <w:rPr>
                <w:rFonts w:cs="Arial"/>
                <w:sz w:val="16"/>
                <w:szCs w:val="16"/>
              </w:rPr>
            </w:pPr>
          </w:p>
        </w:tc>
      </w:tr>
      <w:tr w:rsidR="009808B2" w14:paraId="64C4C96F" w14:textId="77777777" w:rsidTr="009808B2">
        <w:trPr>
          <w:trHeight w:val="276"/>
        </w:trPr>
        <w:tc>
          <w:tcPr>
            <w:tcW w:w="3590" w:type="dxa"/>
            <w:tcBorders>
              <w:left w:val="single" w:sz="12" w:space="0" w:color="auto"/>
            </w:tcBorders>
          </w:tcPr>
          <w:p w14:paraId="5516BD17" w14:textId="77777777" w:rsidR="009808B2" w:rsidRPr="00D52963" w:rsidRDefault="009808B2" w:rsidP="003A49D0">
            <w:pPr>
              <w:rPr>
                <w:rFonts w:cs="Arial"/>
                <w:sz w:val="16"/>
                <w:szCs w:val="16"/>
              </w:rPr>
            </w:pPr>
          </w:p>
        </w:tc>
        <w:tc>
          <w:tcPr>
            <w:tcW w:w="2296" w:type="dxa"/>
            <w:tcBorders>
              <w:right w:val="single" w:sz="12" w:space="0" w:color="auto"/>
            </w:tcBorders>
          </w:tcPr>
          <w:p w14:paraId="64610DC5" w14:textId="77777777" w:rsidR="009808B2" w:rsidRPr="00D52963" w:rsidRDefault="009808B2" w:rsidP="003A49D0">
            <w:pPr>
              <w:rPr>
                <w:rFonts w:cs="Arial"/>
                <w:sz w:val="16"/>
                <w:szCs w:val="16"/>
              </w:rPr>
            </w:pPr>
          </w:p>
        </w:tc>
        <w:tc>
          <w:tcPr>
            <w:tcW w:w="574" w:type="dxa"/>
            <w:tcBorders>
              <w:left w:val="single" w:sz="12" w:space="0" w:color="auto"/>
            </w:tcBorders>
          </w:tcPr>
          <w:p w14:paraId="7A5A266A" w14:textId="77777777" w:rsidR="009808B2" w:rsidRPr="00D52963" w:rsidRDefault="009808B2" w:rsidP="003A49D0">
            <w:pPr>
              <w:rPr>
                <w:rFonts w:cs="Arial"/>
                <w:sz w:val="16"/>
                <w:szCs w:val="16"/>
              </w:rPr>
            </w:pPr>
          </w:p>
        </w:tc>
        <w:tc>
          <w:tcPr>
            <w:tcW w:w="574" w:type="dxa"/>
          </w:tcPr>
          <w:p w14:paraId="6F80A744" w14:textId="77777777" w:rsidR="009808B2" w:rsidRPr="00D52963" w:rsidRDefault="009808B2" w:rsidP="003A49D0">
            <w:pPr>
              <w:rPr>
                <w:rFonts w:cs="Arial"/>
                <w:sz w:val="16"/>
                <w:szCs w:val="16"/>
              </w:rPr>
            </w:pPr>
          </w:p>
        </w:tc>
        <w:tc>
          <w:tcPr>
            <w:tcW w:w="1340" w:type="dxa"/>
          </w:tcPr>
          <w:p w14:paraId="359DD829" w14:textId="77777777" w:rsidR="009808B2" w:rsidRPr="00D52963" w:rsidRDefault="009808B2" w:rsidP="003A49D0">
            <w:pPr>
              <w:rPr>
                <w:rFonts w:cs="Arial"/>
                <w:sz w:val="16"/>
                <w:szCs w:val="16"/>
              </w:rPr>
            </w:pPr>
          </w:p>
        </w:tc>
        <w:tc>
          <w:tcPr>
            <w:tcW w:w="2870" w:type="dxa"/>
            <w:tcBorders>
              <w:right w:val="single" w:sz="12" w:space="0" w:color="auto"/>
            </w:tcBorders>
          </w:tcPr>
          <w:p w14:paraId="037A6B80"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0A7AAF5F" w14:textId="77777777" w:rsidR="009808B2" w:rsidRPr="00D52963" w:rsidRDefault="009808B2" w:rsidP="003A49D0">
            <w:pPr>
              <w:rPr>
                <w:rFonts w:cs="Arial"/>
                <w:sz w:val="16"/>
                <w:szCs w:val="16"/>
              </w:rPr>
            </w:pPr>
          </w:p>
        </w:tc>
        <w:tc>
          <w:tcPr>
            <w:tcW w:w="574" w:type="dxa"/>
            <w:tcBorders>
              <w:left w:val="single" w:sz="12" w:space="0" w:color="auto"/>
            </w:tcBorders>
          </w:tcPr>
          <w:p w14:paraId="1FA686E3" w14:textId="77777777" w:rsidR="009808B2" w:rsidRPr="00D52963" w:rsidRDefault="009808B2" w:rsidP="003A49D0">
            <w:pPr>
              <w:rPr>
                <w:rFonts w:cs="Arial"/>
                <w:sz w:val="16"/>
                <w:szCs w:val="16"/>
              </w:rPr>
            </w:pPr>
          </w:p>
        </w:tc>
        <w:tc>
          <w:tcPr>
            <w:tcW w:w="574" w:type="dxa"/>
          </w:tcPr>
          <w:p w14:paraId="52916EDB" w14:textId="77777777" w:rsidR="009808B2" w:rsidRPr="00D52963" w:rsidRDefault="009808B2" w:rsidP="003A49D0">
            <w:pPr>
              <w:rPr>
                <w:rFonts w:cs="Arial"/>
                <w:sz w:val="16"/>
                <w:szCs w:val="16"/>
              </w:rPr>
            </w:pPr>
          </w:p>
        </w:tc>
        <w:tc>
          <w:tcPr>
            <w:tcW w:w="1339" w:type="dxa"/>
            <w:tcBorders>
              <w:right w:val="single" w:sz="12" w:space="0" w:color="auto"/>
            </w:tcBorders>
          </w:tcPr>
          <w:p w14:paraId="3056B0D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8CABD17" w14:textId="77777777" w:rsidR="009808B2" w:rsidRPr="00D52963" w:rsidRDefault="009808B2" w:rsidP="003A49D0">
            <w:pPr>
              <w:rPr>
                <w:rFonts w:cs="Arial"/>
                <w:sz w:val="16"/>
                <w:szCs w:val="16"/>
              </w:rPr>
            </w:pPr>
          </w:p>
        </w:tc>
      </w:tr>
      <w:tr w:rsidR="009808B2" w14:paraId="3C74F022" w14:textId="77777777" w:rsidTr="009808B2">
        <w:trPr>
          <w:trHeight w:val="267"/>
        </w:trPr>
        <w:tc>
          <w:tcPr>
            <w:tcW w:w="3590" w:type="dxa"/>
            <w:tcBorders>
              <w:left w:val="single" w:sz="12" w:space="0" w:color="auto"/>
            </w:tcBorders>
          </w:tcPr>
          <w:p w14:paraId="6C709C5C" w14:textId="77777777" w:rsidR="009808B2" w:rsidRPr="00D52963" w:rsidRDefault="009808B2" w:rsidP="003A49D0">
            <w:pPr>
              <w:rPr>
                <w:rFonts w:cs="Arial"/>
                <w:sz w:val="16"/>
                <w:szCs w:val="16"/>
              </w:rPr>
            </w:pPr>
          </w:p>
        </w:tc>
        <w:tc>
          <w:tcPr>
            <w:tcW w:w="2296" w:type="dxa"/>
            <w:tcBorders>
              <w:right w:val="single" w:sz="12" w:space="0" w:color="auto"/>
            </w:tcBorders>
          </w:tcPr>
          <w:p w14:paraId="372B6AFC" w14:textId="77777777" w:rsidR="009808B2" w:rsidRPr="00D52963" w:rsidRDefault="009808B2" w:rsidP="003A49D0">
            <w:pPr>
              <w:rPr>
                <w:rFonts w:cs="Arial"/>
                <w:sz w:val="16"/>
                <w:szCs w:val="16"/>
              </w:rPr>
            </w:pPr>
          </w:p>
        </w:tc>
        <w:tc>
          <w:tcPr>
            <w:tcW w:w="574" w:type="dxa"/>
            <w:tcBorders>
              <w:left w:val="single" w:sz="12" w:space="0" w:color="auto"/>
            </w:tcBorders>
          </w:tcPr>
          <w:p w14:paraId="17B41F3D" w14:textId="77777777" w:rsidR="009808B2" w:rsidRPr="00D52963" w:rsidRDefault="009808B2" w:rsidP="003A49D0">
            <w:pPr>
              <w:rPr>
                <w:rFonts w:cs="Arial"/>
                <w:sz w:val="16"/>
                <w:szCs w:val="16"/>
              </w:rPr>
            </w:pPr>
          </w:p>
        </w:tc>
        <w:tc>
          <w:tcPr>
            <w:tcW w:w="574" w:type="dxa"/>
          </w:tcPr>
          <w:p w14:paraId="741F2AE4" w14:textId="77777777" w:rsidR="009808B2" w:rsidRPr="00D52963" w:rsidRDefault="009808B2" w:rsidP="003A49D0">
            <w:pPr>
              <w:rPr>
                <w:rFonts w:cs="Arial"/>
                <w:sz w:val="16"/>
                <w:szCs w:val="16"/>
              </w:rPr>
            </w:pPr>
          </w:p>
        </w:tc>
        <w:tc>
          <w:tcPr>
            <w:tcW w:w="1340" w:type="dxa"/>
          </w:tcPr>
          <w:p w14:paraId="6ABD74D2" w14:textId="77777777" w:rsidR="009808B2" w:rsidRPr="00D52963" w:rsidRDefault="009808B2" w:rsidP="003A49D0">
            <w:pPr>
              <w:rPr>
                <w:rFonts w:cs="Arial"/>
                <w:sz w:val="16"/>
                <w:szCs w:val="16"/>
              </w:rPr>
            </w:pPr>
          </w:p>
        </w:tc>
        <w:tc>
          <w:tcPr>
            <w:tcW w:w="2870" w:type="dxa"/>
            <w:tcBorders>
              <w:right w:val="single" w:sz="12" w:space="0" w:color="auto"/>
            </w:tcBorders>
          </w:tcPr>
          <w:p w14:paraId="01379035"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4BA3F4A8" w14:textId="77777777" w:rsidR="009808B2" w:rsidRPr="00D52963" w:rsidRDefault="009808B2" w:rsidP="003A49D0">
            <w:pPr>
              <w:rPr>
                <w:rFonts w:cs="Arial"/>
                <w:sz w:val="16"/>
                <w:szCs w:val="16"/>
              </w:rPr>
            </w:pPr>
          </w:p>
        </w:tc>
        <w:tc>
          <w:tcPr>
            <w:tcW w:w="574" w:type="dxa"/>
            <w:tcBorders>
              <w:left w:val="single" w:sz="12" w:space="0" w:color="auto"/>
            </w:tcBorders>
          </w:tcPr>
          <w:p w14:paraId="6BED9BBC" w14:textId="77777777" w:rsidR="009808B2" w:rsidRPr="00D52963" w:rsidRDefault="009808B2" w:rsidP="003A49D0">
            <w:pPr>
              <w:rPr>
                <w:rFonts w:cs="Arial"/>
                <w:sz w:val="16"/>
                <w:szCs w:val="16"/>
              </w:rPr>
            </w:pPr>
          </w:p>
        </w:tc>
        <w:tc>
          <w:tcPr>
            <w:tcW w:w="574" w:type="dxa"/>
          </w:tcPr>
          <w:p w14:paraId="157C6446" w14:textId="77777777" w:rsidR="009808B2" w:rsidRPr="00D52963" w:rsidRDefault="009808B2" w:rsidP="003A49D0">
            <w:pPr>
              <w:rPr>
                <w:rFonts w:cs="Arial"/>
                <w:sz w:val="16"/>
                <w:szCs w:val="16"/>
              </w:rPr>
            </w:pPr>
          </w:p>
        </w:tc>
        <w:tc>
          <w:tcPr>
            <w:tcW w:w="1339" w:type="dxa"/>
            <w:tcBorders>
              <w:right w:val="single" w:sz="12" w:space="0" w:color="auto"/>
            </w:tcBorders>
          </w:tcPr>
          <w:p w14:paraId="601F9756"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36FDAA24" w14:textId="77777777" w:rsidR="009808B2" w:rsidRPr="00D52963" w:rsidRDefault="009808B2" w:rsidP="003A49D0">
            <w:pPr>
              <w:rPr>
                <w:rFonts w:cs="Arial"/>
                <w:sz w:val="16"/>
                <w:szCs w:val="16"/>
              </w:rPr>
            </w:pPr>
          </w:p>
        </w:tc>
      </w:tr>
      <w:tr w:rsidR="009808B2" w14:paraId="56D5FCE3" w14:textId="77777777" w:rsidTr="009808B2">
        <w:trPr>
          <w:trHeight w:val="276"/>
        </w:trPr>
        <w:tc>
          <w:tcPr>
            <w:tcW w:w="3590" w:type="dxa"/>
            <w:tcBorders>
              <w:left w:val="single" w:sz="12" w:space="0" w:color="auto"/>
            </w:tcBorders>
          </w:tcPr>
          <w:p w14:paraId="6D2D2602" w14:textId="77777777" w:rsidR="009808B2" w:rsidRPr="00D52963" w:rsidRDefault="009808B2" w:rsidP="003A49D0">
            <w:pPr>
              <w:rPr>
                <w:rFonts w:cs="Arial"/>
                <w:sz w:val="16"/>
                <w:szCs w:val="16"/>
              </w:rPr>
            </w:pPr>
          </w:p>
        </w:tc>
        <w:tc>
          <w:tcPr>
            <w:tcW w:w="2296" w:type="dxa"/>
            <w:tcBorders>
              <w:right w:val="single" w:sz="12" w:space="0" w:color="auto"/>
            </w:tcBorders>
          </w:tcPr>
          <w:p w14:paraId="78181CE0" w14:textId="77777777" w:rsidR="009808B2" w:rsidRPr="00D52963" w:rsidRDefault="009808B2" w:rsidP="003A49D0">
            <w:pPr>
              <w:rPr>
                <w:rFonts w:cs="Arial"/>
                <w:sz w:val="16"/>
                <w:szCs w:val="16"/>
              </w:rPr>
            </w:pPr>
          </w:p>
        </w:tc>
        <w:tc>
          <w:tcPr>
            <w:tcW w:w="574" w:type="dxa"/>
            <w:tcBorders>
              <w:left w:val="single" w:sz="12" w:space="0" w:color="auto"/>
            </w:tcBorders>
          </w:tcPr>
          <w:p w14:paraId="5018AAD8" w14:textId="77777777" w:rsidR="009808B2" w:rsidRPr="00D52963" w:rsidRDefault="009808B2" w:rsidP="003A49D0">
            <w:pPr>
              <w:rPr>
                <w:rFonts w:cs="Arial"/>
                <w:sz w:val="16"/>
                <w:szCs w:val="16"/>
              </w:rPr>
            </w:pPr>
          </w:p>
        </w:tc>
        <w:tc>
          <w:tcPr>
            <w:tcW w:w="574" w:type="dxa"/>
          </w:tcPr>
          <w:p w14:paraId="5D5F08D8" w14:textId="77777777" w:rsidR="009808B2" w:rsidRPr="00D52963" w:rsidRDefault="009808B2" w:rsidP="003A49D0">
            <w:pPr>
              <w:rPr>
                <w:rFonts w:cs="Arial"/>
                <w:sz w:val="16"/>
                <w:szCs w:val="16"/>
              </w:rPr>
            </w:pPr>
          </w:p>
        </w:tc>
        <w:tc>
          <w:tcPr>
            <w:tcW w:w="1340" w:type="dxa"/>
          </w:tcPr>
          <w:p w14:paraId="21E32149" w14:textId="77777777" w:rsidR="009808B2" w:rsidRPr="00D52963" w:rsidRDefault="009808B2" w:rsidP="003A49D0">
            <w:pPr>
              <w:rPr>
                <w:rFonts w:cs="Arial"/>
                <w:sz w:val="16"/>
                <w:szCs w:val="16"/>
              </w:rPr>
            </w:pPr>
          </w:p>
        </w:tc>
        <w:tc>
          <w:tcPr>
            <w:tcW w:w="2870" w:type="dxa"/>
            <w:tcBorders>
              <w:right w:val="single" w:sz="12" w:space="0" w:color="auto"/>
            </w:tcBorders>
          </w:tcPr>
          <w:p w14:paraId="2180A6B1" w14:textId="77777777" w:rsidR="009808B2" w:rsidRPr="00D52963" w:rsidRDefault="009808B2" w:rsidP="003A49D0">
            <w:pPr>
              <w:rPr>
                <w:rFonts w:cs="Arial"/>
                <w:sz w:val="16"/>
                <w:szCs w:val="16"/>
              </w:rPr>
            </w:pPr>
          </w:p>
        </w:tc>
        <w:tc>
          <w:tcPr>
            <w:tcW w:w="4018" w:type="dxa"/>
            <w:tcBorders>
              <w:left w:val="single" w:sz="12" w:space="0" w:color="auto"/>
              <w:right w:val="single" w:sz="12" w:space="0" w:color="auto"/>
            </w:tcBorders>
          </w:tcPr>
          <w:p w14:paraId="5F879E7A" w14:textId="77777777" w:rsidR="009808B2" w:rsidRPr="00D52963" w:rsidRDefault="009808B2" w:rsidP="003A49D0">
            <w:pPr>
              <w:rPr>
                <w:rFonts w:cs="Arial"/>
                <w:sz w:val="16"/>
                <w:szCs w:val="16"/>
              </w:rPr>
            </w:pPr>
          </w:p>
        </w:tc>
        <w:tc>
          <w:tcPr>
            <w:tcW w:w="574" w:type="dxa"/>
            <w:tcBorders>
              <w:left w:val="single" w:sz="12" w:space="0" w:color="auto"/>
            </w:tcBorders>
          </w:tcPr>
          <w:p w14:paraId="70D7A7C7" w14:textId="77777777" w:rsidR="009808B2" w:rsidRPr="00D52963" w:rsidRDefault="009808B2" w:rsidP="003A49D0">
            <w:pPr>
              <w:rPr>
                <w:rFonts w:cs="Arial"/>
                <w:sz w:val="16"/>
                <w:szCs w:val="16"/>
              </w:rPr>
            </w:pPr>
          </w:p>
        </w:tc>
        <w:tc>
          <w:tcPr>
            <w:tcW w:w="574" w:type="dxa"/>
          </w:tcPr>
          <w:p w14:paraId="1C4C67FE" w14:textId="77777777" w:rsidR="009808B2" w:rsidRPr="00D52963" w:rsidRDefault="009808B2" w:rsidP="003A49D0">
            <w:pPr>
              <w:rPr>
                <w:rFonts w:cs="Arial"/>
                <w:sz w:val="16"/>
                <w:szCs w:val="16"/>
              </w:rPr>
            </w:pPr>
          </w:p>
        </w:tc>
        <w:tc>
          <w:tcPr>
            <w:tcW w:w="1339" w:type="dxa"/>
            <w:tcBorders>
              <w:right w:val="single" w:sz="12" w:space="0" w:color="auto"/>
            </w:tcBorders>
          </w:tcPr>
          <w:p w14:paraId="3A3E47ED" w14:textId="77777777" w:rsidR="009808B2" w:rsidRPr="00D52963" w:rsidRDefault="009808B2" w:rsidP="003A49D0">
            <w:pPr>
              <w:rPr>
                <w:rFonts w:cs="Arial"/>
                <w:sz w:val="16"/>
                <w:szCs w:val="16"/>
              </w:rPr>
            </w:pPr>
          </w:p>
        </w:tc>
        <w:tc>
          <w:tcPr>
            <w:tcW w:w="2871" w:type="dxa"/>
            <w:tcBorders>
              <w:left w:val="single" w:sz="12" w:space="0" w:color="auto"/>
              <w:right w:val="single" w:sz="12" w:space="0" w:color="auto"/>
            </w:tcBorders>
          </w:tcPr>
          <w:p w14:paraId="025A21F9" w14:textId="77777777" w:rsidR="009808B2" w:rsidRPr="00D52963" w:rsidRDefault="009808B2" w:rsidP="003A49D0">
            <w:pPr>
              <w:rPr>
                <w:rFonts w:cs="Arial"/>
                <w:sz w:val="16"/>
                <w:szCs w:val="16"/>
              </w:rPr>
            </w:pPr>
          </w:p>
        </w:tc>
      </w:tr>
      <w:tr w:rsidR="009808B2" w14:paraId="636907E9" w14:textId="77777777" w:rsidTr="009808B2">
        <w:trPr>
          <w:trHeight w:val="267"/>
        </w:trPr>
        <w:tc>
          <w:tcPr>
            <w:tcW w:w="3590" w:type="dxa"/>
            <w:tcBorders>
              <w:left w:val="single" w:sz="12" w:space="0" w:color="auto"/>
              <w:bottom w:val="single" w:sz="12" w:space="0" w:color="auto"/>
            </w:tcBorders>
          </w:tcPr>
          <w:p w14:paraId="6A53697B" w14:textId="77777777" w:rsidR="009808B2" w:rsidRPr="00D52963" w:rsidRDefault="009808B2" w:rsidP="003A49D0">
            <w:pPr>
              <w:rPr>
                <w:rFonts w:cs="Arial"/>
                <w:sz w:val="16"/>
                <w:szCs w:val="16"/>
              </w:rPr>
            </w:pPr>
          </w:p>
        </w:tc>
        <w:tc>
          <w:tcPr>
            <w:tcW w:w="2296" w:type="dxa"/>
            <w:tcBorders>
              <w:bottom w:val="single" w:sz="12" w:space="0" w:color="auto"/>
              <w:right w:val="single" w:sz="12" w:space="0" w:color="auto"/>
            </w:tcBorders>
          </w:tcPr>
          <w:p w14:paraId="1D027C7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036C859F" w14:textId="77777777" w:rsidR="009808B2" w:rsidRPr="00D52963" w:rsidRDefault="009808B2" w:rsidP="003A49D0">
            <w:pPr>
              <w:rPr>
                <w:rFonts w:cs="Arial"/>
                <w:sz w:val="16"/>
                <w:szCs w:val="16"/>
              </w:rPr>
            </w:pPr>
          </w:p>
        </w:tc>
        <w:tc>
          <w:tcPr>
            <w:tcW w:w="574" w:type="dxa"/>
            <w:tcBorders>
              <w:bottom w:val="single" w:sz="12" w:space="0" w:color="auto"/>
            </w:tcBorders>
          </w:tcPr>
          <w:p w14:paraId="754EC953" w14:textId="77777777" w:rsidR="009808B2" w:rsidRPr="00D52963" w:rsidRDefault="009808B2" w:rsidP="003A49D0">
            <w:pPr>
              <w:rPr>
                <w:rFonts w:cs="Arial"/>
                <w:sz w:val="16"/>
                <w:szCs w:val="16"/>
              </w:rPr>
            </w:pPr>
          </w:p>
        </w:tc>
        <w:tc>
          <w:tcPr>
            <w:tcW w:w="1340" w:type="dxa"/>
            <w:tcBorders>
              <w:bottom w:val="single" w:sz="12" w:space="0" w:color="auto"/>
            </w:tcBorders>
          </w:tcPr>
          <w:p w14:paraId="6A8E6791" w14:textId="77777777" w:rsidR="009808B2" w:rsidRPr="00D52963" w:rsidRDefault="009808B2" w:rsidP="003A49D0">
            <w:pPr>
              <w:rPr>
                <w:rFonts w:cs="Arial"/>
                <w:sz w:val="16"/>
                <w:szCs w:val="16"/>
              </w:rPr>
            </w:pPr>
          </w:p>
        </w:tc>
        <w:tc>
          <w:tcPr>
            <w:tcW w:w="2870" w:type="dxa"/>
            <w:tcBorders>
              <w:bottom w:val="single" w:sz="12" w:space="0" w:color="auto"/>
              <w:right w:val="single" w:sz="12" w:space="0" w:color="auto"/>
            </w:tcBorders>
          </w:tcPr>
          <w:p w14:paraId="74280D99" w14:textId="77777777" w:rsidR="009808B2" w:rsidRPr="00D52963" w:rsidRDefault="009808B2" w:rsidP="003A49D0">
            <w:pPr>
              <w:rPr>
                <w:rFonts w:cs="Arial"/>
                <w:sz w:val="16"/>
                <w:szCs w:val="16"/>
              </w:rPr>
            </w:pPr>
          </w:p>
        </w:tc>
        <w:tc>
          <w:tcPr>
            <w:tcW w:w="4018" w:type="dxa"/>
            <w:tcBorders>
              <w:left w:val="single" w:sz="12" w:space="0" w:color="auto"/>
              <w:bottom w:val="single" w:sz="12" w:space="0" w:color="auto"/>
              <w:right w:val="single" w:sz="12" w:space="0" w:color="auto"/>
            </w:tcBorders>
          </w:tcPr>
          <w:p w14:paraId="3F9EA450" w14:textId="77777777" w:rsidR="009808B2" w:rsidRPr="00D52963" w:rsidRDefault="009808B2" w:rsidP="003A49D0">
            <w:pPr>
              <w:rPr>
                <w:rFonts w:cs="Arial"/>
                <w:sz w:val="16"/>
                <w:szCs w:val="16"/>
              </w:rPr>
            </w:pPr>
          </w:p>
        </w:tc>
        <w:tc>
          <w:tcPr>
            <w:tcW w:w="574" w:type="dxa"/>
            <w:tcBorders>
              <w:left w:val="single" w:sz="12" w:space="0" w:color="auto"/>
              <w:bottom w:val="single" w:sz="12" w:space="0" w:color="auto"/>
            </w:tcBorders>
          </w:tcPr>
          <w:p w14:paraId="4412631C" w14:textId="77777777" w:rsidR="009808B2" w:rsidRPr="00D52963" w:rsidRDefault="009808B2" w:rsidP="003A49D0">
            <w:pPr>
              <w:rPr>
                <w:rFonts w:cs="Arial"/>
                <w:sz w:val="16"/>
                <w:szCs w:val="16"/>
              </w:rPr>
            </w:pPr>
          </w:p>
        </w:tc>
        <w:tc>
          <w:tcPr>
            <w:tcW w:w="574" w:type="dxa"/>
            <w:tcBorders>
              <w:bottom w:val="single" w:sz="12" w:space="0" w:color="auto"/>
            </w:tcBorders>
          </w:tcPr>
          <w:p w14:paraId="1070FF0B" w14:textId="77777777" w:rsidR="009808B2" w:rsidRPr="00D52963" w:rsidRDefault="009808B2" w:rsidP="003A49D0">
            <w:pPr>
              <w:rPr>
                <w:rFonts w:cs="Arial"/>
                <w:sz w:val="16"/>
                <w:szCs w:val="16"/>
              </w:rPr>
            </w:pPr>
          </w:p>
        </w:tc>
        <w:tc>
          <w:tcPr>
            <w:tcW w:w="1339" w:type="dxa"/>
            <w:tcBorders>
              <w:bottom w:val="single" w:sz="12" w:space="0" w:color="auto"/>
              <w:right w:val="single" w:sz="12" w:space="0" w:color="auto"/>
            </w:tcBorders>
          </w:tcPr>
          <w:p w14:paraId="59F5029D" w14:textId="77777777" w:rsidR="009808B2" w:rsidRPr="00D52963" w:rsidRDefault="009808B2" w:rsidP="003A49D0">
            <w:pPr>
              <w:rPr>
                <w:rFonts w:cs="Arial"/>
                <w:sz w:val="16"/>
                <w:szCs w:val="16"/>
              </w:rPr>
            </w:pPr>
          </w:p>
        </w:tc>
        <w:tc>
          <w:tcPr>
            <w:tcW w:w="2871" w:type="dxa"/>
            <w:tcBorders>
              <w:left w:val="single" w:sz="12" w:space="0" w:color="auto"/>
              <w:bottom w:val="single" w:sz="12" w:space="0" w:color="auto"/>
              <w:right w:val="single" w:sz="12" w:space="0" w:color="auto"/>
            </w:tcBorders>
          </w:tcPr>
          <w:p w14:paraId="27723507" w14:textId="77777777" w:rsidR="009808B2" w:rsidRPr="00D52963" w:rsidRDefault="009808B2" w:rsidP="003A49D0">
            <w:pPr>
              <w:rPr>
                <w:rFonts w:cs="Arial"/>
                <w:sz w:val="16"/>
                <w:szCs w:val="16"/>
              </w:rPr>
            </w:pPr>
          </w:p>
        </w:tc>
      </w:tr>
      <w:tr w:rsidR="009808B2" w14:paraId="1A57CC55"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4F616297" w14:textId="77777777" w:rsidR="009808B2" w:rsidRDefault="009808B2" w:rsidP="003A49D0"/>
          <w:p w14:paraId="661018BD" w14:textId="77777777" w:rsidR="009808B2" w:rsidRPr="00D52963" w:rsidRDefault="009808B2" w:rsidP="003A49D0">
            <w:pPr>
              <w:rPr>
                <w:b/>
                <w:sz w:val="16"/>
                <w:szCs w:val="16"/>
              </w:rPr>
            </w:pPr>
            <w:r w:rsidRPr="00D52963">
              <w:rPr>
                <w:b/>
                <w:sz w:val="16"/>
                <w:szCs w:val="16"/>
              </w:rPr>
              <w:t xml:space="preserve">Schadensausmaß: </w:t>
            </w:r>
          </w:p>
          <w:p w14:paraId="1291FB5B" w14:textId="77777777" w:rsidR="009808B2" w:rsidRPr="008E2F6C" w:rsidRDefault="009808B2" w:rsidP="003A49D0">
            <w:pPr>
              <w:rPr>
                <w:sz w:val="16"/>
                <w:szCs w:val="16"/>
              </w:rPr>
            </w:pPr>
            <w:r w:rsidRPr="008E2F6C">
              <w:rPr>
                <w:sz w:val="16"/>
                <w:szCs w:val="16"/>
              </w:rPr>
              <w:t xml:space="preserve">S1 = führt zu keiner Abwertung </w:t>
            </w:r>
          </w:p>
          <w:p w14:paraId="05648CBB" w14:textId="77777777" w:rsidR="009808B2" w:rsidRPr="008E2F6C" w:rsidRDefault="009808B2" w:rsidP="003A49D0">
            <w:pPr>
              <w:rPr>
                <w:sz w:val="16"/>
                <w:szCs w:val="16"/>
              </w:rPr>
            </w:pPr>
            <w:r w:rsidRPr="008E2F6C">
              <w:rPr>
                <w:sz w:val="16"/>
                <w:szCs w:val="16"/>
              </w:rPr>
              <w:t xml:space="preserve">S2 = geringe Abwertung bis 1.0 Notenpunkte </w:t>
            </w:r>
          </w:p>
          <w:p w14:paraId="7D779E06" w14:textId="77777777" w:rsidR="009808B2" w:rsidRPr="008E2F6C" w:rsidRDefault="009808B2" w:rsidP="003A49D0">
            <w:pPr>
              <w:rPr>
                <w:sz w:val="16"/>
                <w:szCs w:val="16"/>
              </w:rPr>
            </w:pPr>
            <w:r w:rsidRPr="008E2F6C">
              <w:rPr>
                <w:sz w:val="16"/>
                <w:szCs w:val="16"/>
              </w:rPr>
              <w:t xml:space="preserve">S3 = hohe Abwertung über 1,0 Notenpunkte </w:t>
            </w:r>
          </w:p>
          <w:p w14:paraId="70F63FF1" w14:textId="77777777" w:rsidR="009808B2" w:rsidRPr="008E2F6C" w:rsidRDefault="009808B2" w:rsidP="003A49D0">
            <w:pPr>
              <w:rPr>
                <w:sz w:val="16"/>
                <w:szCs w:val="16"/>
              </w:rPr>
            </w:pPr>
            <w:r w:rsidRPr="008E2F6C">
              <w:rPr>
                <w:sz w:val="16"/>
                <w:szCs w:val="16"/>
              </w:rPr>
              <w:t>S4 = führt zu Nichtbestehen</w:t>
            </w:r>
          </w:p>
          <w:p w14:paraId="31FFF2D1" w14:textId="77777777" w:rsidR="009808B2" w:rsidRPr="008E2F6C" w:rsidRDefault="009808B2" w:rsidP="003A49D0">
            <w:pPr>
              <w:rPr>
                <w:sz w:val="16"/>
                <w:szCs w:val="16"/>
              </w:rPr>
            </w:pPr>
            <w:r w:rsidRPr="008E2F6C">
              <w:rPr>
                <w:sz w:val="16"/>
                <w:szCs w:val="16"/>
              </w:rPr>
              <w:tab/>
              <w:t xml:space="preserve"> </w:t>
            </w:r>
          </w:p>
          <w:p w14:paraId="431315EA" w14:textId="77777777" w:rsidR="009808B2" w:rsidRPr="00D52963" w:rsidRDefault="009808B2" w:rsidP="003A49D0">
            <w:pPr>
              <w:rPr>
                <w:b/>
                <w:sz w:val="16"/>
                <w:szCs w:val="16"/>
              </w:rPr>
            </w:pPr>
            <w:r w:rsidRPr="00D52963">
              <w:rPr>
                <w:b/>
                <w:sz w:val="16"/>
                <w:szCs w:val="16"/>
              </w:rPr>
              <w:t xml:space="preserve">Eintrittswahrscheinlichkeit: </w:t>
            </w:r>
          </w:p>
          <w:p w14:paraId="4E3C919E" w14:textId="77777777" w:rsidR="009808B2" w:rsidRPr="008E2F6C" w:rsidRDefault="009808B2" w:rsidP="003A49D0">
            <w:pPr>
              <w:rPr>
                <w:sz w:val="16"/>
                <w:szCs w:val="16"/>
              </w:rPr>
            </w:pPr>
            <w:r w:rsidRPr="008E2F6C">
              <w:rPr>
                <w:sz w:val="16"/>
                <w:szCs w:val="16"/>
              </w:rPr>
              <w:t xml:space="preserve">W1 = unvorstellbar </w:t>
            </w:r>
          </w:p>
          <w:p w14:paraId="04AB2B8D" w14:textId="77777777" w:rsidR="009808B2" w:rsidRDefault="009808B2" w:rsidP="003A49D0">
            <w:pPr>
              <w:rPr>
                <w:sz w:val="16"/>
                <w:szCs w:val="16"/>
              </w:rPr>
            </w:pPr>
            <w:r w:rsidRPr="008E2F6C">
              <w:rPr>
                <w:sz w:val="16"/>
                <w:szCs w:val="16"/>
              </w:rPr>
              <w:t xml:space="preserve">W2 = unwahrscheinlich </w:t>
            </w:r>
          </w:p>
          <w:p w14:paraId="35B268D6" w14:textId="77777777" w:rsidR="00985B08" w:rsidRPr="008E2F6C" w:rsidRDefault="00985B08" w:rsidP="003A49D0">
            <w:pPr>
              <w:rPr>
                <w:sz w:val="16"/>
                <w:szCs w:val="16"/>
              </w:rPr>
            </w:pPr>
            <w:r>
              <w:rPr>
                <w:sz w:val="16"/>
                <w:szCs w:val="16"/>
              </w:rPr>
              <w:t>W3 = eher vorstellbar</w:t>
            </w:r>
          </w:p>
          <w:p w14:paraId="186C9E74" w14:textId="77777777" w:rsidR="009808B2" w:rsidRPr="008E2F6C" w:rsidRDefault="00985B08" w:rsidP="003A49D0">
            <w:pPr>
              <w:rPr>
                <w:sz w:val="16"/>
                <w:szCs w:val="16"/>
              </w:rPr>
            </w:pPr>
            <w:r>
              <w:rPr>
                <w:sz w:val="16"/>
                <w:szCs w:val="16"/>
              </w:rPr>
              <w:t xml:space="preserve">W4 = </w:t>
            </w:r>
            <w:r w:rsidR="009808B2" w:rsidRPr="008E2F6C">
              <w:rPr>
                <w:sz w:val="16"/>
                <w:szCs w:val="16"/>
              </w:rPr>
              <w:t>vorstellbar</w:t>
            </w:r>
          </w:p>
          <w:p w14:paraId="1A079146" w14:textId="77777777" w:rsidR="009808B2" w:rsidRDefault="00985B08" w:rsidP="003A49D0">
            <w:pPr>
              <w:rPr>
                <w:sz w:val="16"/>
                <w:szCs w:val="16"/>
              </w:rPr>
            </w:pPr>
            <w:r>
              <w:rPr>
                <w:sz w:val="16"/>
                <w:szCs w:val="16"/>
              </w:rPr>
              <w:t>W5= Eintreffen</w:t>
            </w:r>
            <w:r w:rsidR="009808B2" w:rsidRPr="008E2F6C">
              <w:rPr>
                <w:sz w:val="16"/>
                <w:szCs w:val="16"/>
              </w:rPr>
              <w:t xml:space="preserve"> hoch</w:t>
            </w:r>
          </w:p>
          <w:p w14:paraId="2F5CE8B2" w14:textId="77777777" w:rsidR="009808B2" w:rsidRDefault="009808B2" w:rsidP="003A49D0"/>
        </w:tc>
      </w:tr>
    </w:tbl>
    <w:p w14:paraId="3546A049" w14:textId="77777777" w:rsidR="009808B2" w:rsidRDefault="00F61FAD" w:rsidP="009808B2">
      <w:pPr>
        <w:rPr>
          <w:sz w:val="16"/>
          <w:szCs w:val="16"/>
        </w:rPr>
      </w:pPr>
      <w:bookmarkStart w:id="74" w:name="_Toc499228400"/>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39767D">
        <w:rPr>
          <w:noProof/>
          <w:sz w:val="16"/>
          <w:szCs w:val="16"/>
        </w:rPr>
        <w:t>4</w:t>
      </w:r>
      <w:r w:rsidR="00396D44" w:rsidRPr="009808B2">
        <w:rPr>
          <w:noProof/>
          <w:sz w:val="16"/>
          <w:szCs w:val="16"/>
        </w:rPr>
        <w:fldChar w:fldCharType="end"/>
      </w:r>
      <w:r w:rsidRPr="009808B2">
        <w:rPr>
          <w:sz w:val="16"/>
          <w:szCs w:val="16"/>
        </w:rPr>
        <w:t>: Risikoanalyse Tabelle</w:t>
      </w:r>
      <w:bookmarkEnd w:id="74"/>
    </w:p>
    <w:p w14:paraId="717FEE54" w14:textId="77777777" w:rsidR="009808B2" w:rsidRDefault="009808B2" w:rsidP="009808B2">
      <w:pPr>
        <w:rPr>
          <w:sz w:val="16"/>
          <w:szCs w:val="16"/>
        </w:rPr>
      </w:pPr>
    </w:p>
    <w:p w14:paraId="53E6F63D" w14:textId="77777777" w:rsidR="009808B2" w:rsidRDefault="009808B2" w:rsidP="009808B2">
      <w:pPr>
        <w:pStyle w:val="IPA-HinweistexteTextkanngelschtwerden"/>
      </w:pPr>
      <w:r>
        <w:t>Beispiel</w:t>
      </w:r>
    </w:p>
    <w:p w14:paraId="5E816763" w14:textId="77777777" w:rsidR="009808B2" w:rsidRPr="00E10423" w:rsidRDefault="00985B08" w:rsidP="009808B2">
      <w:pPr>
        <w:pStyle w:val="IPA-HinweistexteTextkanngelschtwerden"/>
      </w:pPr>
      <w:r>
        <w:rPr>
          <w:noProof/>
          <w:lang w:eastAsia="de-CH"/>
        </w:rPr>
        <w:drawing>
          <wp:inline distT="0" distB="0" distL="0" distR="0" wp14:anchorId="15CAFDEA" wp14:editId="277BC53D">
            <wp:extent cx="7785756" cy="2811780"/>
            <wp:effectExtent l="0" t="0" r="571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824541" cy="2825787"/>
                    </a:xfrm>
                    <a:prstGeom prst="rect">
                      <a:avLst/>
                    </a:prstGeom>
                  </pic:spPr>
                </pic:pic>
              </a:graphicData>
            </a:graphic>
          </wp:inline>
        </w:drawing>
      </w:r>
    </w:p>
    <w:p w14:paraId="25682A04" w14:textId="77777777" w:rsidR="009808B2" w:rsidRPr="009808B2" w:rsidRDefault="009808B2" w:rsidP="009808B2">
      <w:pPr>
        <w:rPr>
          <w:sz w:val="16"/>
          <w:szCs w:val="16"/>
        </w:rPr>
      </w:pPr>
    </w:p>
    <w:p w14:paraId="2820A842" w14:textId="77777777" w:rsidR="007D1396" w:rsidRDefault="007D1396" w:rsidP="007D1396">
      <w:pPr>
        <w:pStyle w:val="FormatvorlageBeschriftung8Pt"/>
        <w:sectPr w:rsidR="007D1396" w:rsidSect="00F61FAD">
          <w:headerReference w:type="first" r:id="rId20"/>
          <w:pgSz w:w="23814" w:h="16840" w:orient="landscape" w:code="8"/>
          <w:pgMar w:top="1701" w:right="1134" w:bottom="1134" w:left="851" w:header="709" w:footer="709" w:gutter="0"/>
          <w:cols w:space="708"/>
          <w:titlePg/>
          <w:docGrid w:linePitch="360"/>
        </w:sectPr>
      </w:pPr>
      <w:r>
        <w:br w:type="page"/>
      </w:r>
    </w:p>
    <w:p w14:paraId="07E3A66D" w14:textId="77777777" w:rsidR="00737221" w:rsidRDefault="00737221" w:rsidP="00737221">
      <w:pPr>
        <w:pStyle w:val="Heading2"/>
        <w:spacing w:before="360"/>
      </w:pPr>
      <w:bookmarkStart w:id="75" w:name="_Toc68603264"/>
      <w:r w:rsidRPr="00DB2285">
        <w:lastRenderedPageBreak/>
        <w:t>Risikogr</w:t>
      </w:r>
      <w:r>
        <w:t>a</w:t>
      </w:r>
      <w:r w:rsidRPr="00DB2285">
        <w:t>ph</w:t>
      </w:r>
      <w:bookmarkEnd w:id="75"/>
    </w:p>
    <w:p w14:paraId="43744AC9" w14:textId="77777777" w:rsidR="0066659B" w:rsidRDefault="00B423EF" w:rsidP="007D1396">
      <w:pPr>
        <w:spacing w:after="200"/>
        <w:rPr>
          <w:rFonts w:eastAsia="Times New Roman" w:cs="Times New Roman"/>
          <w:b/>
          <w:bCs/>
          <w:sz w:val="16"/>
          <w:szCs w:val="24"/>
          <w:lang w:eastAsia="de-DE"/>
        </w:rPr>
      </w:pPr>
      <w:r>
        <w:rPr>
          <w:noProof/>
        </w:rPr>
        <w:object w:dxaOrig="1440" w:dyaOrig="1440" w14:anchorId="524A7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2pt;margin-top:17.65pt;width:354.15pt;height:281.3pt;z-index:251660800;mso-position-horizontal-relative:text;mso-position-vertical-relative:text">
            <v:imagedata r:id="rId21" o:title=""/>
            <w10:wrap type="square" side="right"/>
          </v:shape>
          <o:OLEObject Type="Embed" ProgID="Excel.Sheet.12" ShapeID="_x0000_s1026" DrawAspect="Content" ObjectID="_1679215916" r:id="rId22"/>
        </w:object>
      </w:r>
    </w:p>
    <w:p w14:paraId="5F65DAC8" w14:textId="77777777" w:rsidR="007E5B72" w:rsidRDefault="007E5B72" w:rsidP="00E03D36">
      <w:pPr>
        <w:pStyle w:val="Caption"/>
      </w:pPr>
    </w:p>
    <w:p w14:paraId="61871BB9" w14:textId="77777777" w:rsidR="007E5B72" w:rsidRDefault="007E5B72" w:rsidP="00E03D36">
      <w:pPr>
        <w:pStyle w:val="Caption"/>
      </w:pPr>
    </w:p>
    <w:p w14:paraId="173F65B8" w14:textId="77777777" w:rsidR="007E5B72" w:rsidRDefault="007E5B72" w:rsidP="00E03D36">
      <w:pPr>
        <w:pStyle w:val="Caption"/>
      </w:pPr>
    </w:p>
    <w:p w14:paraId="762E11B1" w14:textId="77777777" w:rsidR="007E5B72" w:rsidRDefault="007E5B72" w:rsidP="00E03D36">
      <w:pPr>
        <w:pStyle w:val="Caption"/>
      </w:pPr>
    </w:p>
    <w:p w14:paraId="6069A8F0" w14:textId="77777777" w:rsidR="007E5B72" w:rsidRDefault="007E5B72" w:rsidP="00E03D36">
      <w:pPr>
        <w:pStyle w:val="Caption"/>
      </w:pPr>
    </w:p>
    <w:p w14:paraId="5082DFEB" w14:textId="77777777" w:rsidR="007E5B72" w:rsidRDefault="007E5B72" w:rsidP="00E03D36">
      <w:pPr>
        <w:pStyle w:val="Caption"/>
      </w:pPr>
    </w:p>
    <w:p w14:paraId="47D52751" w14:textId="77777777" w:rsidR="007E5B72" w:rsidRDefault="007E5B72" w:rsidP="00E03D36">
      <w:pPr>
        <w:pStyle w:val="Caption"/>
      </w:pPr>
    </w:p>
    <w:p w14:paraId="57522C4F" w14:textId="77777777" w:rsidR="007E5B72" w:rsidRDefault="007E5B72" w:rsidP="00E03D36">
      <w:pPr>
        <w:pStyle w:val="Caption"/>
      </w:pPr>
    </w:p>
    <w:p w14:paraId="067AC365" w14:textId="77777777" w:rsidR="007E5B72" w:rsidRDefault="007E5B72" w:rsidP="00E03D36">
      <w:pPr>
        <w:pStyle w:val="Caption"/>
      </w:pPr>
    </w:p>
    <w:p w14:paraId="2EA6B45D" w14:textId="77777777" w:rsidR="007E5B72" w:rsidRDefault="007E5B72" w:rsidP="00E03D36">
      <w:pPr>
        <w:pStyle w:val="Caption"/>
      </w:pPr>
    </w:p>
    <w:p w14:paraId="4C620FE1" w14:textId="77777777" w:rsidR="007E5B72" w:rsidRDefault="007E5B72" w:rsidP="00E03D36">
      <w:pPr>
        <w:pStyle w:val="Caption"/>
      </w:pPr>
    </w:p>
    <w:p w14:paraId="6907F823" w14:textId="77777777" w:rsidR="007E5B72" w:rsidRDefault="007E5B72" w:rsidP="00E03D36">
      <w:pPr>
        <w:pStyle w:val="Caption"/>
      </w:pPr>
    </w:p>
    <w:p w14:paraId="71C748E7" w14:textId="77777777" w:rsidR="007E5B72" w:rsidRDefault="007E5B72" w:rsidP="00E03D36">
      <w:pPr>
        <w:pStyle w:val="Caption"/>
      </w:pPr>
    </w:p>
    <w:p w14:paraId="0544BF3B" w14:textId="77777777" w:rsidR="007E5B72" w:rsidRDefault="007E5B72" w:rsidP="00E03D36">
      <w:pPr>
        <w:pStyle w:val="Caption"/>
      </w:pPr>
    </w:p>
    <w:p w14:paraId="3968F0E8" w14:textId="77777777" w:rsidR="00737221" w:rsidRDefault="00E03D36" w:rsidP="00E03D36">
      <w:pPr>
        <w:pStyle w:val="Caption"/>
        <w:rPr>
          <w:rFonts w:eastAsia="Times New Roman" w:cs="Times New Roman"/>
          <w:b w:val="0"/>
          <w:bCs w:val="0"/>
          <w:sz w:val="16"/>
          <w:szCs w:val="24"/>
          <w:lang w:eastAsia="de-DE"/>
        </w:rPr>
      </w:pPr>
      <w:bookmarkStart w:id="76" w:name="_Toc498949072"/>
      <w:r>
        <w:t xml:space="preserve">Abbildung </w:t>
      </w:r>
      <w:fldSimple w:instr=" SEQ Abbildung \* ARABIC ">
        <w:r w:rsidR="0039767D">
          <w:rPr>
            <w:noProof/>
          </w:rPr>
          <w:t>3</w:t>
        </w:r>
      </w:fldSimple>
      <w:r>
        <w:t>, Risikoportfolio</w:t>
      </w:r>
      <w:bookmarkEnd w:id="76"/>
    </w:p>
    <w:p w14:paraId="09EED026" w14:textId="77777777" w:rsidR="004D55D9" w:rsidRDefault="007E5B72" w:rsidP="007E5B72">
      <w:pPr>
        <w:pStyle w:val="Heading3"/>
      </w:pPr>
      <w:bookmarkStart w:id="77" w:name="_Toc68603265"/>
      <w:r>
        <w:t>Kurze Stellungnahmen zu den Risiken</w:t>
      </w:r>
      <w:bookmarkEnd w:id="77"/>
    </w:p>
    <w:p w14:paraId="29B3E972" w14:textId="77777777" w:rsidR="00EC7D43" w:rsidRPr="00EC7D43" w:rsidRDefault="00EC7D43" w:rsidP="00EC7D43">
      <w:pPr>
        <w:pStyle w:val="IPA-TextkrperStandart"/>
        <w:rPr>
          <w:i/>
          <w:vanish/>
          <w:color w:val="E36C0A" w:themeColor="accent6" w:themeShade="BF"/>
          <w:szCs w:val="22"/>
          <w:lang w:eastAsia="en-US"/>
        </w:rPr>
      </w:pPr>
      <w:r w:rsidRPr="00EC7D43">
        <w:rPr>
          <w:i/>
          <w:vanish/>
          <w:color w:val="E36C0A" w:themeColor="accent6" w:themeShade="BF"/>
          <w:szCs w:val="22"/>
          <w:lang w:eastAsia="en-US"/>
        </w:rPr>
        <w:t>Risiken Ist/Soll in den Graf eintragen damit man die Verschiebung sieht.</w:t>
      </w:r>
    </w:p>
    <w:p w14:paraId="760F7142" w14:textId="77777777" w:rsidR="004D55D9" w:rsidRDefault="004D55D9" w:rsidP="004D55D9">
      <w:pPr>
        <w:pStyle w:val="Heading2"/>
      </w:pPr>
      <w:bookmarkStart w:id="78" w:name="_Toc68603266"/>
      <w:r>
        <w:t>Lösungen suchen</w:t>
      </w:r>
      <w:bookmarkEnd w:id="78"/>
      <w:r>
        <w:t xml:space="preserve"> </w:t>
      </w:r>
    </w:p>
    <w:p w14:paraId="4978EFAE" w14:textId="77777777" w:rsidR="004D55D9" w:rsidRPr="00737221" w:rsidRDefault="004D55D9" w:rsidP="004D55D9">
      <w:pPr>
        <w:pStyle w:val="IPA-HinweistexteTextkanngelschtwerden"/>
        <w:rPr>
          <w:i w:val="0"/>
          <w:vanish w:val="0"/>
        </w:rPr>
      </w:pPr>
      <w:r w:rsidRPr="00737221">
        <w:t>Die Lösungssuche ist ein strukturierter und kreativer Prozess, in welchem nach möglichen Ansätzen gesucht wird, welche die Umsetzung der Systemziele unterstützen.</w:t>
      </w:r>
    </w:p>
    <w:p w14:paraId="3F8FC60B" w14:textId="77777777" w:rsidR="004D55D9" w:rsidRDefault="004D55D9" w:rsidP="004D55D9">
      <w:pPr>
        <w:pStyle w:val="IPA-HinweistexteTextkanngelschtwerden"/>
      </w:pPr>
      <w:r w:rsidRPr="00737221">
        <w:t>Der Entscheid über den Lösungsvorschlag</w:t>
      </w:r>
      <w:r>
        <w:t xml:space="preserve"> (Variantenentscheid)</w:t>
      </w:r>
      <w:r w:rsidRPr="00737221">
        <w:t xml:space="preserve"> schliesst die Lösungssuche ab.</w:t>
      </w:r>
    </w:p>
    <w:p w14:paraId="09AD7A0D" w14:textId="46DDFCAA" w:rsidR="004D55D9" w:rsidRDefault="001D761C" w:rsidP="004D55D9">
      <w:pPr>
        <w:pStyle w:val="Heading2"/>
        <w:spacing w:before="480"/>
      </w:pPr>
      <w:bookmarkStart w:id="79" w:name="_Toc68603267"/>
      <w:r>
        <w:t>Schutzbedarfsanalyse</w:t>
      </w:r>
      <w:bookmarkEnd w:id="79"/>
    </w:p>
    <w:p w14:paraId="4D32E8BD" w14:textId="49D7C108" w:rsidR="001D761C" w:rsidRPr="001D761C" w:rsidRDefault="001D761C" w:rsidP="001D761C">
      <w:pPr>
        <w:pStyle w:val="IPA-TextkrperStandart"/>
      </w:pPr>
      <w:r>
        <w:t>Keine.</w:t>
      </w:r>
    </w:p>
    <w:p w14:paraId="5F300755" w14:textId="77777777" w:rsidR="004D55D9" w:rsidRPr="00737221" w:rsidRDefault="004D55D9" w:rsidP="004D55D9">
      <w:pPr>
        <w:pStyle w:val="IPA-HinweistexteTextkanngelschtwerden"/>
        <w:rPr>
          <w:i w:val="0"/>
          <w:vanish w:val="0"/>
        </w:rPr>
      </w:pPr>
      <w:r w:rsidRPr="00737221">
        <w:t>Welche Gefährdung von Daten und Systemen sind gegebenenfalls vorhanden und wie können diese Gefährdungen bekämpft werden? Unterliegen die Daten dem Datenschutz?</w:t>
      </w:r>
    </w:p>
    <w:p w14:paraId="50963413" w14:textId="77777777" w:rsidR="004D55D9" w:rsidRPr="001D56BC" w:rsidRDefault="004D55D9" w:rsidP="004D55D9">
      <w:pPr>
        <w:pStyle w:val="IPA-HinweistexteTextkanngelschtwerden"/>
        <w:rPr>
          <w:i w:val="0"/>
          <w:vanish w:val="0"/>
        </w:rPr>
      </w:pPr>
      <w:r w:rsidRPr="00737221">
        <w:t>(Dropbox, iCloud, MyCloud etc.). IPA Daten sollten nur „in house Server “ oder auf externe Festplatten gespeichert werden.</w:t>
      </w:r>
      <w:r>
        <w:t xml:space="preserve"> (kann auch eine Anforderung in qualitativer und „Muss“ Anforderung sein).</w:t>
      </w:r>
    </w:p>
    <w:p w14:paraId="2D58A1D5" w14:textId="77777777" w:rsidR="004D55D9" w:rsidRDefault="00737221" w:rsidP="004D55D9">
      <w:pPr>
        <w:rPr>
          <w:b/>
          <w:bCs/>
          <w:sz w:val="16"/>
        </w:rPr>
      </w:pPr>
      <w:r>
        <w:rPr>
          <w:b/>
          <w:bCs/>
          <w:sz w:val="16"/>
        </w:rPr>
        <w:br w:type="page"/>
      </w:r>
    </w:p>
    <w:p w14:paraId="3C45358E" w14:textId="07F6E196" w:rsidR="00E1026D" w:rsidRDefault="00E1026D" w:rsidP="004D55D9">
      <w:pPr>
        <w:pStyle w:val="Heading2"/>
      </w:pPr>
      <w:bookmarkStart w:id="80" w:name="_Toc68603268"/>
      <w:r>
        <w:lastRenderedPageBreak/>
        <w:t>Varianten</w:t>
      </w:r>
      <w:bookmarkEnd w:id="80"/>
    </w:p>
    <w:p w14:paraId="6B368498" w14:textId="77777777" w:rsidR="00E1026D" w:rsidRDefault="00E1026D" w:rsidP="00E1026D">
      <w:pPr>
        <w:pStyle w:val="Heading2"/>
        <w:spacing w:before="120"/>
        <w:rPr>
          <w:color w:val="000000" w:themeColor="text1"/>
        </w:rPr>
      </w:pPr>
      <w:bookmarkStart w:id="81" w:name="_Toc114965599"/>
      <w:bookmarkStart w:id="82" w:name="_Toc68603269"/>
      <w:r w:rsidRPr="00F61FAD">
        <w:rPr>
          <w:color w:val="000000" w:themeColor="text1"/>
        </w:rPr>
        <w:t>Variantenentscheid</w:t>
      </w:r>
      <w:bookmarkEnd w:id="81"/>
      <w:bookmarkEnd w:id="82"/>
    </w:p>
    <w:p w14:paraId="25899F2D" w14:textId="77777777" w:rsidR="00E1026D" w:rsidRDefault="00E1026D" w:rsidP="00E03D36">
      <w:pPr>
        <w:pStyle w:val="IPA-HinweistexteTextkanngelschtwerden"/>
      </w:pPr>
      <w:r>
        <w:t>Eine Präferenz Matrix</w:t>
      </w:r>
      <w:r w:rsidR="00E03D36">
        <w:t xml:space="preserve"> mit anschliessender Nutzwertanalyse</w:t>
      </w:r>
      <w:r>
        <w:t xml:space="preserve"> ist auch möglich. </w:t>
      </w:r>
    </w:p>
    <w:p w14:paraId="2BAC40D0" w14:textId="77777777" w:rsidR="00E40BE5" w:rsidRDefault="00E40BE5" w:rsidP="00E03D36">
      <w:pPr>
        <w:pStyle w:val="IPA-HinweistexteTextkanngelschtwerden"/>
      </w:pPr>
      <w:r>
        <w:t>Die Gewichtung in der NWA gibt idealerweise der Auftraggeber an, da sonst eine Präferenzmatrix erstellt werden müsste. Gibt der Auftraggeber die Gewichtung vor, ist diese messbar und nachvollziehbar.</w:t>
      </w:r>
    </w:p>
    <w:p w14:paraId="0A3F3FA3" w14:textId="77777777" w:rsidR="00E40BE5" w:rsidRDefault="00E40BE5" w:rsidP="00E03D36">
      <w:pPr>
        <w:pStyle w:val="IPA-HinweistexteTextkanngelschtwerden"/>
      </w:pPr>
    </w:p>
    <w:p w14:paraId="3778FC0C" w14:textId="77777777" w:rsidR="00E03D36" w:rsidRPr="00373ABC" w:rsidRDefault="00E03D36" w:rsidP="00E03D36">
      <w:pPr>
        <w:pStyle w:val="IPA-HinweistexteTextkanngelschtwerden"/>
      </w:pPr>
      <w:r>
        <w:t>Siehe Beispiel NWA:</w:t>
      </w:r>
    </w:p>
    <w:p w14:paraId="376A3C2A" w14:textId="77777777" w:rsidR="00E1026D" w:rsidRDefault="00E03D36" w:rsidP="00E1026D">
      <w:pPr>
        <w:pStyle w:val="IPA-TextkrperStandart"/>
      </w:pPr>
      <w:r>
        <w:rPr>
          <w:noProof/>
          <w:lang w:eastAsia="de-CH"/>
        </w:rPr>
        <w:drawing>
          <wp:inline distT="0" distB="0" distL="0" distR="0" wp14:anchorId="61C484E7" wp14:editId="4B2B7A25">
            <wp:extent cx="4594860" cy="3102513"/>
            <wp:effectExtent l="0" t="0" r="0" b="3175"/>
            <wp:docPr id="20" name="Grafik 20" descr="http://www.irman.de/wp-content/uploads/2013/01/Nutzwertanalyse_Tabelle_Beisp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irman.de/wp-content/uploads/2013/01/Nutzwertanalyse_Tabelle_Beispiel.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1243" cy="3106823"/>
                    </a:xfrm>
                    <a:prstGeom prst="rect">
                      <a:avLst/>
                    </a:prstGeom>
                    <a:noFill/>
                    <a:ln>
                      <a:noFill/>
                    </a:ln>
                  </pic:spPr>
                </pic:pic>
              </a:graphicData>
            </a:graphic>
          </wp:inline>
        </w:drawing>
      </w:r>
    </w:p>
    <w:p w14:paraId="0192EF01" w14:textId="77777777" w:rsidR="00E1026D" w:rsidRDefault="00E1026D" w:rsidP="00E1026D">
      <w:pPr>
        <w:pStyle w:val="IPA-TextkrperStandart"/>
        <w:rPr>
          <w:sz w:val="16"/>
          <w:szCs w:val="16"/>
        </w:rPr>
      </w:pPr>
      <w:bookmarkStart w:id="83" w:name="_Toc499228401"/>
      <w:r w:rsidRPr="00733060">
        <w:rPr>
          <w:sz w:val="16"/>
          <w:szCs w:val="16"/>
        </w:rPr>
        <w:t xml:space="preserve">Tabelle </w:t>
      </w:r>
      <w:r w:rsidRPr="00733060">
        <w:rPr>
          <w:sz w:val="16"/>
          <w:szCs w:val="16"/>
        </w:rPr>
        <w:fldChar w:fldCharType="begin"/>
      </w:r>
      <w:r w:rsidRPr="00733060">
        <w:rPr>
          <w:sz w:val="16"/>
          <w:szCs w:val="16"/>
        </w:rPr>
        <w:instrText xml:space="preserve"> SEQ Tabelle \* ARABIC </w:instrText>
      </w:r>
      <w:r w:rsidRPr="00733060">
        <w:rPr>
          <w:sz w:val="16"/>
          <w:szCs w:val="16"/>
        </w:rPr>
        <w:fldChar w:fldCharType="separate"/>
      </w:r>
      <w:r w:rsidR="0039767D">
        <w:rPr>
          <w:noProof/>
          <w:sz w:val="16"/>
          <w:szCs w:val="16"/>
        </w:rPr>
        <w:t>5</w:t>
      </w:r>
      <w:r w:rsidRPr="00733060">
        <w:rPr>
          <w:noProof/>
          <w:sz w:val="16"/>
          <w:szCs w:val="16"/>
        </w:rPr>
        <w:fldChar w:fldCharType="end"/>
      </w:r>
      <w:r w:rsidRPr="00733060">
        <w:rPr>
          <w:sz w:val="16"/>
          <w:szCs w:val="16"/>
        </w:rPr>
        <w:t xml:space="preserve">: </w:t>
      </w:r>
      <w:r w:rsidR="00E03D36">
        <w:rPr>
          <w:sz w:val="16"/>
          <w:szCs w:val="16"/>
        </w:rPr>
        <w:t>NWA, Nutzwertanalyse</w:t>
      </w:r>
      <w:bookmarkEnd w:id="83"/>
    </w:p>
    <w:p w14:paraId="7CE7A15F" w14:textId="77777777" w:rsidR="007E039B" w:rsidRDefault="007E039B" w:rsidP="007E039B">
      <w:pPr>
        <w:pStyle w:val="IPA-HinweistexteTextkanngelschtwerden"/>
      </w:pPr>
      <w:r>
        <w:t>Ggf. muss der Preis mit einberechnet werden!</w:t>
      </w:r>
    </w:p>
    <w:p w14:paraId="5D26B990" w14:textId="77777777" w:rsidR="007E039B" w:rsidRPr="00733060" w:rsidRDefault="007E039B" w:rsidP="007E039B">
      <w:pPr>
        <w:pStyle w:val="IPA-HinweistexteTextkanngelschtwerden"/>
      </w:pPr>
      <w:r>
        <w:t xml:space="preserve">Resultat der </w:t>
      </w:r>
      <w:r w:rsidR="003A55C1">
        <w:t>Gewichtung</w:t>
      </w:r>
      <w:r w:rsidR="009C1F0E">
        <w:t xml:space="preserve"> / durch Kosten + (ev. wiederkehrende Kosten z. B auf 5 Jahre gerechnet)</w:t>
      </w:r>
    </w:p>
    <w:p w14:paraId="31A9BF07" w14:textId="77777777" w:rsidR="00E1026D" w:rsidRDefault="00E1026D" w:rsidP="00E1026D">
      <w:pPr>
        <w:pStyle w:val="Heading3"/>
        <w:rPr>
          <w:color w:val="000000" w:themeColor="text1"/>
        </w:rPr>
      </w:pPr>
      <w:bookmarkStart w:id="84" w:name="_Toc68603270"/>
      <w:r w:rsidRPr="00F61FAD">
        <w:rPr>
          <w:color w:val="000000" w:themeColor="text1"/>
        </w:rPr>
        <w:t>Begründung</w:t>
      </w:r>
      <w:bookmarkEnd w:id="84"/>
    </w:p>
    <w:p w14:paraId="581230BB" w14:textId="77777777" w:rsidR="00E1026D" w:rsidRPr="00D122B9" w:rsidRDefault="00E1026D" w:rsidP="00E1026D">
      <w:pPr>
        <w:pStyle w:val="IPA-HinweistexteTextkanngelschtwerden"/>
      </w:pPr>
      <w:r w:rsidRPr="00F61FAD">
        <w:t>Weshalb wurde die Variante gewählt? Entscheidungsmatrix mit Bewertung und Begründung.</w:t>
      </w:r>
    </w:p>
    <w:p w14:paraId="4CE450D2" w14:textId="77777777" w:rsidR="00E1026D" w:rsidRPr="00733060" w:rsidRDefault="00E1026D" w:rsidP="00E1026D">
      <w:pPr>
        <w:pStyle w:val="IPA-TextkrperStandart"/>
      </w:pPr>
    </w:p>
    <w:p w14:paraId="6DFD6ECA" w14:textId="77777777" w:rsidR="00E1026D" w:rsidRPr="00733060" w:rsidRDefault="00E1026D" w:rsidP="00E1026D">
      <w:pPr>
        <w:pStyle w:val="IPA-TextkrperStandart"/>
      </w:pPr>
    </w:p>
    <w:p w14:paraId="2E9027CE" w14:textId="77777777" w:rsidR="00737221" w:rsidRPr="003A55C1" w:rsidRDefault="00737221" w:rsidP="003A55C1">
      <w:pPr>
        <w:spacing w:after="200"/>
        <w:rPr>
          <w:sz w:val="20"/>
        </w:rPr>
      </w:pPr>
    </w:p>
    <w:p w14:paraId="6B53DD61"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0B60C063" w14:textId="77777777" w:rsidR="00737221" w:rsidRDefault="00737221" w:rsidP="00737221">
      <w:pPr>
        <w:pStyle w:val="Heading1"/>
      </w:pPr>
      <w:bookmarkStart w:id="85" w:name="_Toc68603271"/>
      <w:r>
        <w:lastRenderedPageBreak/>
        <w:t>Konzept</w:t>
      </w:r>
      <w:bookmarkEnd w:id="85"/>
    </w:p>
    <w:p w14:paraId="19C14A0B" w14:textId="77777777" w:rsidR="00737221" w:rsidRPr="00F043B9" w:rsidRDefault="00737221" w:rsidP="00737221">
      <w:pPr>
        <w:pStyle w:val="IPA-HinweistexteTextkanngelschtwerden"/>
        <w:rPr>
          <w:rFonts w:eastAsia="Calibri"/>
        </w:rPr>
      </w:pPr>
      <w:r w:rsidRPr="00F043B9">
        <w:rPr>
          <w:rFonts w:eastAsia="Calibri"/>
        </w:rPr>
        <w:t>In der Konzepterarbeitung werden die Grundlagen für die Realisierung und Einführung eines Informatiksystems entwickelt.</w:t>
      </w:r>
    </w:p>
    <w:p w14:paraId="274244B1" w14:textId="77777777" w:rsidR="00737221" w:rsidRPr="00F043B9" w:rsidRDefault="00737221" w:rsidP="00737221">
      <w:pPr>
        <w:pStyle w:val="IPA-HinweistexteTextkanngelschtwerden"/>
        <w:rPr>
          <w:rFonts w:eastAsia="Calibri"/>
        </w:rPr>
      </w:pPr>
      <w:r w:rsidRPr="00F043B9">
        <w:rPr>
          <w:rFonts w:eastAsia="Calibri"/>
        </w:rPr>
        <w:t>Das Konzept wird schrittweise mit folgenden Schritten entwickelt.</w:t>
      </w:r>
    </w:p>
    <w:p w14:paraId="3451F2B9" w14:textId="77777777" w:rsidR="00373ABC" w:rsidRDefault="00737221" w:rsidP="00737221">
      <w:pPr>
        <w:pStyle w:val="IPA-HinweistexteTextkanngelschtwerden"/>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46D9746E" w14:textId="77777777" w:rsidR="00737221" w:rsidRPr="00F043B9" w:rsidRDefault="00737221" w:rsidP="00737221">
      <w:pPr>
        <w:spacing w:line="260" w:lineRule="atLeast"/>
        <w:rPr>
          <w:rFonts w:eastAsia="Calibri"/>
          <w:color w:val="0000FF"/>
        </w:rPr>
      </w:pPr>
    </w:p>
    <w:p w14:paraId="1F5475E8" w14:textId="77777777" w:rsidR="00737221" w:rsidRDefault="00737221" w:rsidP="001D56BC">
      <w:pPr>
        <w:pStyle w:val="Heading2"/>
        <w:spacing w:before="120"/>
      </w:pPr>
      <w:bookmarkStart w:id="86" w:name="_Toc68603272"/>
      <w:r>
        <w:t>Konzept entwickeln</w:t>
      </w:r>
      <w:bookmarkEnd w:id="86"/>
    </w:p>
    <w:p w14:paraId="063C05E0" w14:textId="77777777" w:rsidR="00737221" w:rsidRPr="00737221" w:rsidRDefault="00737221" w:rsidP="00956B85">
      <w:pPr>
        <w:pStyle w:val="IPA-HinweistexteTextkanngelschtwerden"/>
        <w:numPr>
          <w:ilvl w:val="0"/>
          <w:numId w:val="26"/>
        </w:numPr>
        <w:rPr>
          <w:rFonts w:eastAsia="Calibri"/>
        </w:rPr>
      </w:pPr>
      <w:r w:rsidRPr="00737221">
        <w:rPr>
          <w:rFonts w:eastAsia="Calibri"/>
        </w:rPr>
        <w:t>Systemanforderungen</w:t>
      </w:r>
    </w:p>
    <w:p w14:paraId="47BA0584" w14:textId="77777777" w:rsidR="00737221" w:rsidRPr="00737221" w:rsidRDefault="00737221" w:rsidP="00956B85">
      <w:pPr>
        <w:pStyle w:val="IPA-HinweistexteTextkanngelschtwerden"/>
        <w:numPr>
          <w:ilvl w:val="0"/>
          <w:numId w:val="26"/>
        </w:numPr>
        <w:rPr>
          <w:rFonts w:eastAsia="Calibri"/>
        </w:rPr>
      </w:pPr>
      <w:r w:rsidRPr="00737221">
        <w:rPr>
          <w:rFonts w:eastAsia="Calibri"/>
        </w:rPr>
        <w:t>Systemarchitektur</w:t>
      </w:r>
    </w:p>
    <w:p w14:paraId="46727A0F" w14:textId="77777777" w:rsidR="00737221" w:rsidRPr="00737221" w:rsidRDefault="00737221" w:rsidP="00956B85">
      <w:pPr>
        <w:pStyle w:val="IPA-HinweistexteTextkanngelschtwerden"/>
        <w:numPr>
          <w:ilvl w:val="0"/>
          <w:numId w:val="26"/>
        </w:numPr>
        <w:rPr>
          <w:rFonts w:eastAsia="Calibri"/>
        </w:rPr>
      </w:pPr>
      <w:r w:rsidRPr="00737221">
        <w:rPr>
          <w:rFonts w:eastAsia="Calibri"/>
        </w:rPr>
        <w:t>Materialbeschaffung</w:t>
      </w:r>
    </w:p>
    <w:p w14:paraId="30C17AE0" w14:textId="77777777" w:rsidR="00737221" w:rsidRPr="00737221" w:rsidRDefault="00373ABC" w:rsidP="00956B85">
      <w:pPr>
        <w:pStyle w:val="IPA-HinweistexteTextkanngelschtwerden"/>
        <w:numPr>
          <w:ilvl w:val="0"/>
          <w:numId w:val="26"/>
        </w:numPr>
        <w:rPr>
          <w:rFonts w:eastAsia="Calibri"/>
        </w:rPr>
      </w:pPr>
      <w:r>
        <w:rPr>
          <w:rFonts w:eastAsia="Calibri"/>
        </w:rPr>
        <w:t>(</w:t>
      </w:r>
      <w:r w:rsidR="00737221" w:rsidRPr="00737221">
        <w:rPr>
          <w:rFonts w:eastAsia="Calibri"/>
        </w:rPr>
        <w:t>Systemintegrationsplan</w:t>
      </w:r>
      <w:r>
        <w:rPr>
          <w:rFonts w:eastAsia="Calibri"/>
        </w:rPr>
        <w:t>)</w:t>
      </w:r>
    </w:p>
    <w:p w14:paraId="0993ACA9" w14:textId="77777777" w:rsidR="00737221" w:rsidRPr="00737221" w:rsidRDefault="00737221" w:rsidP="00956B85">
      <w:pPr>
        <w:pStyle w:val="IPA-HinweistexteTextkanngelschtwerden"/>
        <w:numPr>
          <w:ilvl w:val="0"/>
          <w:numId w:val="26"/>
        </w:numPr>
        <w:rPr>
          <w:rFonts w:eastAsia="Calibri"/>
        </w:rPr>
      </w:pPr>
      <w:r w:rsidRPr="00737221">
        <w:rPr>
          <w:rFonts w:eastAsia="Calibri"/>
        </w:rPr>
        <w:t>Einführungskonzept</w:t>
      </w:r>
    </w:p>
    <w:p w14:paraId="0153753D" w14:textId="77777777" w:rsidR="00737221" w:rsidRPr="00737221" w:rsidRDefault="00373ABC" w:rsidP="00956B85">
      <w:pPr>
        <w:pStyle w:val="IPA-HinweistexteTextkanngelschtwerden"/>
        <w:numPr>
          <w:ilvl w:val="0"/>
          <w:numId w:val="26"/>
        </w:numPr>
        <w:rPr>
          <w:rFonts w:eastAsia="Calibri"/>
        </w:rPr>
      </w:pPr>
      <w:r>
        <w:rPr>
          <w:rFonts w:eastAsia="Calibri"/>
        </w:rPr>
        <w:t>(</w:t>
      </w:r>
      <w:r w:rsidR="00737221" w:rsidRPr="00737221">
        <w:rPr>
          <w:rFonts w:eastAsia="Calibri"/>
        </w:rPr>
        <w:t>Datenmigration</w:t>
      </w:r>
      <w:r>
        <w:rPr>
          <w:rFonts w:eastAsia="Calibri"/>
        </w:rPr>
        <w:t>)</w:t>
      </w:r>
    </w:p>
    <w:p w14:paraId="79C54E38" w14:textId="77777777" w:rsidR="00737221" w:rsidRPr="00737221" w:rsidRDefault="00737221" w:rsidP="00956B85">
      <w:pPr>
        <w:pStyle w:val="IPA-HinweistexteTextkanngelschtwerden"/>
        <w:numPr>
          <w:ilvl w:val="0"/>
          <w:numId w:val="26"/>
        </w:numPr>
        <w:rPr>
          <w:rFonts w:eastAsia="Calibri"/>
        </w:rPr>
      </w:pPr>
      <w:r w:rsidRPr="00737221">
        <w:rPr>
          <w:rFonts w:eastAsia="Calibri"/>
        </w:rPr>
        <w:t>Ausbildungskonzept</w:t>
      </w:r>
    </w:p>
    <w:p w14:paraId="2156A8DE" w14:textId="77777777" w:rsidR="00737221" w:rsidRDefault="00737221" w:rsidP="00956B85">
      <w:pPr>
        <w:pStyle w:val="IPA-HinweistexteTextkanngelschtwerden"/>
        <w:numPr>
          <w:ilvl w:val="0"/>
          <w:numId w:val="26"/>
        </w:numPr>
        <w:rPr>
          <w:rFonts w:eastAsia="Calibri"/>
        </w:rPr>
      </w:pPr>
      <w:r w:rsidRPr="00737221">
        <w:rPr>
          <w:rFonts w:eastAsia="Calibri"/>
        </w:rPr>
        <w:t>(Wirtschaftlichkeit)</w:t>
      </w:r>
    </w:p>
    <w:p w14:paraId="149908AB" w14:textId="77777777" w:rsidR="00373ABC" w:rsidRPr="00F043B9" w:rsidRDefault="00373ABC" w:rsidP="00956B85">
      <w:pPr>
        <w:pStyle w:val="IPA-HinweistexteTextkanngelschtwerden"/>
        <w:numPr>
          <w:ilvl w:val="0"/>
          <w:numId w:val="26"/>
        </w:numPr>
        <w:rPr>
          <w:rFonts w:eastAsia="Calibri"/>
        </w:rPr>
      </w:pPr>
      <w:r w:rsidRPr="00F043B9">
        <w:rPr>
          <w:rFonts w:eastAsia="Calibri"/>
        </w:rPr>
        <w:t>ISDS-Konzept</w:t>
      </w:r>
    </w:p>
    <w:p w14:paraId="4DEE4E8E" w14:textId="77777777" w:rsidR="00373ABC" w:rsidRDefault="00373ABC" w:rsidP="00956B85">
      <w:pPr>
        <w:pStyle w:val="IPA-HinweistexteTextkanngelschtwerden"/>
        <w:numPr>
          <w:ilvl w:val="0"/>
          <w:numId w:val="26"/>
        </w:numPr>
        <w:rPr>
          <w:rFonts w:eastAsia="Calibri"/>
        </w:rPr>
      </w:pPr>
      <w:r>
        <w:rPr>
          <w:rFonts w:eastAsia="Calibri"/>
        </w:rPr>
        <w:t>Backup-Konzept</w:t>
      </w:r>
    </w:p>
    <w:p w14:paraId="4A486D89" w14:textId="77777777" w:rsidR="00373ABC" w:rsidRDefault="00373ABC" w:rsidP="00956B85">
      <w:pPr>
        <w:pStyle w:val="IPA-HinweistexteTextkanngelschtwerden"/>
        <w:numPr>
          <w:ilvl w:val="0"/>
          <w:numId w:val="26"/>
        </w:numPr>
        <w:rPr>
          <w:rFonts w:eastAsia="Calibri"/>
        </w:rPr>
      </w:pPr>
      <w:r>
        <w:rPr>
          <w:rFonts w:eastAsia="Calibri"/>
        </w:rPr>
        <w:t>Test-Konzept</w:t>
      </w:r>
    </w:p>
    <w:p w14:paraId="579EF357" w14:textId="77777777" w:rsidR="003A55C1" w:rsidRPr="000A53CD" w:rsidRDefault="003A55C1" w:rsidP="003A55C1">
      <w:pPr>
        <w:pStyle w:val="IPA-HinweistexteTextkanngelschtwerden"/>
        <w:numPr>
          <w:ilvl w:val="0"/>
          <w:numId w:val="26"/>
        </w:numPr>
        <w:rPr>
          <w:rFonts w:eastAsia="Calibri"/>
        </w:rPr>
      </w:pPr>
      <w:r w:rsidRPr="000A53CD">
        <w:rPr>
          <w:rFonts w:eastAsia="Calibri"/>
        </w:rPr>
        <w:t>Systemintegrationsplan</w:t>
      </w:r>
    </w:p>
    <w:p w14:paraId="07EA30E4" w14:textId="77777777" w:rsidR="003A55C1" w:rsidRPr="001D56BC" w:rsidRDefault="003A55C1" w:rsidP="003A55C1">
      <w:pPr>
        <w:pStyle w:val="IPA-HinweistexteTextkanngelschtwerden"/>
        <w:numPr>
          <w:ilvl w:val="0"/>
          <w:numId w:val="26"/>
        </w:numPr>
        <w:rPr>
          <w:rFonts w:eastAsia="Calibri"/>
        </w:rPr>
      </w:pPr>
      <w:r w:rsidRPr="000A53CD">
        <w:rPr>
          <w:rFonts w:eastAsia="Calibri"/>
        </w:rPr>
        <w:t>Migrationsdesign</w:t>
      </w:r>
    </w:p>
    <w:p w14:paraId="3E625DF7" w14:textId="77777777" w:rsidR="003A55C1" w:rsidRDefault="003F6F99" w:rsidP="00956B85">
      <w:pPr>
        <w:pStyle w:val="IPA-HinweistexteTextkanngelschtwerden"/>
        <w:numPr>
          <w:ilvl w:val="0"/>
          <w:numId w:val="26"/>
        </w:numPr>
        <w:rPr>
          <w:rFonts w:eastAsia="Calibri"/>
        </w:rPr>
      </w:pPr>
      <w:r>
        <w:rPr>
          <w:rFonts w:eastAsia="Calibri"/>
        </w:rPr>
        <w:t>Netzwerkpläne</w:t>
      </w:r>
    </w:p>
    <w:p w14:paraId="5EBB9CFA" w14:textId="77777777" w:rsidR="00373ABC" w:rsidRPr="00737221" w:rsidRDefault="00373ABC" w:rsidP="00956B85">
      <w:pPr>
        <w:pStyle w:val="IPA-HinweistexteTextkanngelschtwerden"/>
        <w:numPr>
          <w:ilvl w:val="0"/>
          <w:numId w:val="26"/>
        </w:numPr>
        <w:rPr>
          <w:rFonts w:eastAsia="Calibri"/>
        </w:rPr>
      </w:pPr>
      <w:r>
        <w:rPr>
          <w:rFonts w:eastAsia="Calibri"/>
        </w:rPr>
        <w:t>Etc..</w:t>
      </w:r>
    </w:p>
    <w:p w14:paraId="5E821143" w14:textId="77777777" w:rsidR="00737221" w:rsidRPr="00F043B9" w:rsidRDefault="00737221" w:rsidP="00373ABC">
      <w:pPr>
        <w:pStyle w:val="IPA-HinweistexteTextkanngelschtwerden"/>
      </w:pPr>
    </w:p>
    <w:p w14:paraId="3EDD2D81" w14:textId="77777777" w:rsidR="00737221" w:rsidRDefault="00373ABC" w:rsidP="00373ABC">
      <w:pPr>
        <w:pStyle w:val="IPA-HinweistexteTextkanngelschtwerden"/>
      </w:pPr>
      <w:r>
        <w:t>Achtung nicht alle Konzepte müssen gemacht werden</w:t>
      </w:r>
      <w:r w:rsidR="00CA6132">
        <w:t>,</w:t>
      </w:r>
      <w:r>
        <w:t xml:space="preserve"> dies gilt rein als Idee…</w:t>
      </w:r>
    </w:p>
    <w:p w14:paraId="4627727F" w14:textId="77777777" w:rsidR="00373ABC" w:rsidRDefault="00373ABC" w:rsidP="00373ABC">
      <w:pPr>
        <w:pStyle w:val="IPA-HinweistexteTextkanngelschtwerden"/>
      </w:pPr>
      <w:r>
        <w:t>Wichtig ist</w:t>
      </w:r>
      <w:r w:rsidR="00CA6132">
        <w:t>: Was steht im Aufgaben</w:t>
      </w:r>
      <w:r>
        <w:t xml:space="preserve">beschrieb bzw. was wird von </w:t>
      </w:r>
      <w:r w:rsidR="00CA6132">
        <w:t>Pkorg verlangt siehe Kriterienk</w:t>
      </w:r>
      <w:r>
        <w:t>atalog.</w:t>
      </w:r>
      <w:r w:rsidR="00CA6132">
        <w:t xml:space="preserve"> (Achtung</w:t>
      </w:r>
      <w:r w:rsidR="00EB7A5F">
        <w:t>:</w:t>
      </w:r>
      <w:r w:rsidR="00CA6132">
        <w:t xml:space="preserve"> Meilensteine die von der Projektmethode angegeben sind, müssen erreicht werden).</w:t>
      </w:r>
    </w:p>
    <w:p w14:paraId="72605AA9" w14:textId="77777777" w:rsidR="00737221" w:rsidRPr="00A154F3" w:rsidRDefault="00737221" w:rsidP="00737221">
      <w:pPr>
        <w:rPr>
          <w:lang w:val="de-DE"/>
        </w:rPr>
      </w:pPr>
      <w:r>
        <w:rPr>
          <w:lang w:val="de-DE"/>
        </w:rPr>
        <w:br w:type="page"/>
      </w:r>
    </w:p>
    <w:p w14:paraId="7582EE24" w14:textId="7F6283DC" w:rsidR="00737221" w:rsidRDefault="00737221" w:rsidP="00737221">
      <w:pPr>
        <w:pStyle w:val="Heading2"/>
        <w:spacing w:before="600"/>
      </w:pPr>
      <w:bookmarkStart w:id="87" w:name="_Toc114965605"/>
      <w:bookmarkStart w:id="88" w:name="_Toc68603273"/>
      <w:r>
        <w:lastRenderedPageBreak/>
        <w:t>Testkonzept</w:t>
      </w:r>
      <w:bookmarkEnd w:id="88"/>
    </w:p>
    <w:p w14:paraId="3AF6D8E2" w14:textId="77777777" w:rsidR="00737221" w:rsidRPr="00737221" w:rsidRDefault="00737221" w:rsidP="00737221">
      <w:pPr>
        <w:pStyle w:val="IPA-HinweistexteTextkanngelschtwerden"/>
        <w:rPr>
          <w:i w:val="0"/>
          <w:vanish w:val="0"/>
        </w:rPr>
      </w:pPr>
      <w:r w:rsidRPr="00737221">
        <w:t>Das Testkonzept definiert die Testmethoden, die Testziele, den Testrahmen und die Testvorgehen, und dient der effizienten Planung und Durchführung der einzelnen Tests.</w:t>
      </w:r>
    </w:p>
    <w:p w14:paraId="2AEB2F0B" w14:textId="77777777" w:rsidR="00737221" w:rsidRDefault="00737221" w:rsidP="00737221">
      <w:pPr>
        <w:pStyle w:val="IPA-HinweistexteTextkanngelschtwerden"/>
        <w:rPr>
          <w:i w:val="0"/>
          <w:vanish w:val="0"/>
        </w:rPr>
      </w:pPr>
      <w:r w:rsidRPr="00737221">
        <w:t>Das Testkonzept enthält alle Rahmenbedingungen und Verfahrensbeschreibungen zur Durchführung der Tests:</w:t>
      </w:r>
      <w:r w:rsidR="003A55C1">
        <w:t xml:space="preserve"> (SIEHE TESTKRITERIEN!!)</w:t>
      </w:r>
    </w:p>
    <w:p w14:paraId="1B7883C7" w14:textId="77777777" w:rsidR="00737221" w:rsidRPr="00737221" w:rsidRDefault="00737221" w:rsidP="00737221">
      <w:pPr>
        <w:pStyle w:val="IPA-HinweistexteTextkanngelschtwerden"/>
        <w:rPr>
          <w:i w:val="0"/>
          <w:vanish w:val="0"/>
        </w:rPr>
      </w:pPr>
    </w:p>
    <w:p w14:paraId="79642768" w14:textId="77777777" w:rsidR="000200DC" w:rsidRDefault="000200DC" w:rsidP="00956B85">
      <w:pPr>
        <w:pStyle w:val="IPA-HinweistexteTextkanngelschtwerden"/>
        <w:numPr>
          <w:ilvl w:val="0"/>
          <w:numId w:val="25"/>
        </w:numPr>
      </w:pPr>
      <w:r>
        <w:t>Test Szenario</w:t>
      </w:r>
    </w:p>
    <w:p w14:paraId="1248B0E1" w14:textId="77777777" w:rsidR="00737221" w:rsidRPr="00956B85" w:rsidRDefault="00737221" w:rsidP="00956B85">
      <w:pPr>
        <w:pStyle w:val="IPA-HinweistexteTextkanngelschtwerden"/>
        <w:numPr>
          <w:ilvl w:val="0"/>
          <w:numId w:val="25"/>
        </w:numPr>
      </w:pPr>
      <w:r w:rsidRPr="00956B85">
        <w:t>Testrahmen</w:t>
      </w:r>
    </w:p>
    <w:p w14:paraId="09B65107" w14:textId="77777777" w:rsidR="00737221" w:rsidRPr="00956B85" w:rsidRDefault="00737221" w:rsidP="00956B85">
      <w:pPr>
        <w:pStyle w:val="IPA-HinweistexteTextkanngelschtwerden"/>
        <w:numPr>
          <w:ilvl w:val="0"/>
          <w:numId w:val="25"/>
        </w:numPr>
      </w:pPr>
      <w:r w:rsidRPr="00956B85">
        <w:t>Testvorgehen</w:t>
      </w:r>
    </w:p>
    <w:p w14:paraId="324F303E" w14:textId="77777777" w:rsidR="00737221" w:rsidRDefault="00737221" w:rsidP="00956B85">
      <w:pPr>
        <w:pStyle w:val="IPA-HinweistexteTextkanngelschtwerden"/>
        <w:numPr>
          <w:ilvl w:val="0"/>
          <w:numId w:val="25"/>
        </w:numPr>
      </w:pPr>
      <w:r w:rsidRPr="00956B85">
        <w:t>Testmethoden und Testfälle</w:t>
      </w:r>
    </w:p>
    <w:p w14:paraId="22FA84EE" w14:textId="77777777" w:rsidR="000200DC" w:rsidRPr="00956B85" w:rsidRDefault="000200DC" w:rsidP="000200DC">
      <w:pPr>
        <w:pStyle w:val="IPA-HinweistexteTextkanngelschtwerden"/>
        <w:numPr>
          <w:ilvl w:val="0"/>
          <w:numId w:val="25"/>
        </w:numPr>
      </w:pPr>
      <w:r w:rsidRPr="00956B85">
        <w:t>Testziele</w:t>
      </w:r>
    </w:p>
    <w:p w14:paraId="7FCA6018" w14:textId="77777777" w:rsidR="00737221" w:rsidRPr="00956B85" w:rsidRDefault="00737221" w:rsidP="00956B85">
      <w:pPr>
        <w:pStyle w:val="IPA-HinweistexteTextkanngelschtwerden"/>
        <w:numPr>
          <w:ilvl w:val="0"/>
          <w:numId w:val="25"/>
        </w:numPr>
      </w:pPr>
      <w:r w:rsidRPr="00956B85">
        <w:t>Was passiert bei einen Fehler (Re-Testing)?</w:t>
      </w:r>
    </w:p>
    <w:p w14:paraId="11D57D6B" w14:textId="77777777" w:rsidR="00737221" w:rsidRPr="00737221" w:rsidRDefault="00737221" w:rsidP="00737221">
      <w:pPr>
        <w:pStyle w:val="IPA-HinweistexteTextkanngelschtwerden"/>
        <w:ind w:left="720"/>
        <w:rPr>
          <w:i w:val="0"/>
          <w:vanish w:val="0"/>
        </w:rPr>
      </w:pPr>
    </w:p>
    <w:p w14:paraId="46393FB9" w14:textId="77777777" w:rsidR="00737221" w:rsidRPr="00737221" w:rsidRDefault="00737221" w:rsidP="00737221">
      <w:pPr>
        <w:pStyle w:val="IPA-HinweistexteTextkanngelschtwerden"/>
        <w:rPr>
          <w:i w:val="0"/>
          <w:vanish w:val="0"/>
        </w:rPr>
      </w:pPr>
      <w:r w:rsidRPr="00737221">
        <w:t>Die Testprozedur ist eine Arbeitsanleitung, die exakte Anw</w:t>
      </w:r>
      <w:r w:rsidR="00CA6132">
        <w:t>eisung für Tests (Testspezifika</w:t>
      </w:r>
      <w:r w:rsidRPr="00737221">
        <w:t>tion) und wird für jeden einzelnen Test erstellt:</w:t>
      </w:r>
    </w:p>
    <w:p w14:paraId="1D4E6B7C" w14:textId="77777777" w:rsidR="00737221" w:rsidRPr="00737221" w:rsidRDefault="00737221" w:rsidP="00737221">
      <w:pPr>
        <w:pStyle w:val="IPA-HinweistexteTextkanngelschtwerden"/>
        <w:rPr>
          <w:i w:val="0"/>
          <w:vanish w:val="0"/>
        </w:rPr>
      </w:pPr>
      <w:r w:rsidRPr="00737221">
        <w:t>Testobjekt und Testfall</w:t>
      </w:r>
    </w:p>
    <w:p w14:paraId="647E2E44" w14:textId="77777777" w:rsidR="00737221" w:rsidRPr="00737221" w:rsidRDefault="00737221" w:rsidP="00737221">
      <w:pPr>
        <w:pStyle w:val="IPA-HinweistexteTextkanngelschtwerden"/>
        <w:rPr>
          <w:i w:val="0"/>
          <w:vanish w:val="0"/>
        </w:rPr>
      </w:pPr>
      <w:r w:rsidRPr="00737221">
        <w:t>Arbeitsanleitung</w:t>
      </w:r>
    </w:p>
    <w:p w14:paraId="57C1C5B6" w14:textId="77777777" w:rsidR="00737221" w:rsidRPr="00737221" w:rsidRDefault="00737221" w:rsidP="00737221">
      <w:pPr>
        <w:pStyle w:val="IPA-HinweistexteTextkanngelschtwerden"/>
        <w:rPr>
          <w:i w:val="0"/>
          <w:vanish w:val="0"/>
        </w:rPr>
      </w:pPr>
      <w:r w:rsidRPr="00737221">
        <w:t>Vorbereitung</w:t>
      </w:r>
    </w:p>
    <w:p w14:paraId="3FCABD3F" w14:textId="77777777" w:rsidR="00737221" w:rsidRPr="00737221" w:rsidRDefault="00737221" w:rsidP="00737221">
      <w:pPr>
        <w:pStyle w:val="IPA-HinweistexteTextkanngelschtwerden"/>
        <w:rPr>
          <w:i w:val="0"/>
          <w:vanish w:val="0"/>
        </w:rPr>
      </w:pPr>
      <w:r w:rsidRPr="00737221">
        <w:t>Voraussetzung</w:t>
      </w:r>
    </w:p>
    <w:p w14:paraId="5FCAE377" w14:textId="77777777" w:rsidR="00737221" w:rsidRPr="00737221" w:rsidRDefault="00737221" w:rsidP="00737221">
      <w:pPr>
        <w:pStyle w:val="IPA-HinweistexteTextkanngelschtwerden"/>
        <w:rPr>
          <w:i w:val="0"/>
          <w:vanish w:val="0"/>
        </w:rPr>
      </w:pPr>
      <w:r w:rsidRPr="00737221">
        <w:t>Konfiguration</w:t>
      </w:r>
    </w:p>
    <w:p w14:paraId="0585344F" w14:textId="77777777" w:rsidR="00737221" w:rsidRPr="00737221" w:rsidRDefault="00737221" w:rsidP="00737221">
      <w:pPr>
        <w:pStyle w:val="IPA-HinweistexteTextkanngelschtwerden"/>
        <w:rPr>
          <w:i w:val="0"/>
          <w:vanish w:val="0"/>
        </w:rPr>
      </w:pPr>
      <w:r w:rsidRPr="00737221">
        <w:t>Durchführung</w:t>
      </w:r>
    </w:p>
    <w:p w14:paraId="623479A3" w14:textId="77777777" w:rsidR="00737221" w:rsidRPr="00737221" w:rsidRDefault="00737221" w:rsidP="00737221">
      <w:pPr>
        <w:pStyle w:val="IPA-HinweistexteTextkanngelschtwerden"/>
        <w:rPr>
          <w:i w:val="0"/>
          <w:vanish w:val="0"/>
        </w:rPr>
      </w:pPr>
      <w:r w:rsidRPr="00737221">
        <w:t>Resultatsicherung und -auswertung</w:t>
      </w:r>
    </w:p>
    <w:p w14:paraId="122B523C" w14:textId="77777777" w:rsidR="00737221" w:rsidRPr="00737221" w:rsidRDefault="00737221" w:rsidP="00737221">
      <w:pPr>
        <w:pStyle w:val="IPA-HinweistexteTextkanngelschtwerden"/>
      </w:pPr>
    </w:p>
    <w:p w14:paraId="22FE907B" w14:textId="77777777" w:rsidR="00737221" w:rsidRPr="00737221" w:rsidRDefault="00737221" w:rsidP="00737221">
      <w:pPr>
        <w:pStyle w:val="IPA-HinweistexteTextkanngelschtwerden"/>
        <w:rPr>
          <w:i w:val="0"/>
          <w:vanish w:val="0"/>
        </w:rPr>
      </w:pPr>
      <w:r w:rsidRPr="00737221">
        <w:t>(Wichtig Tests sind individuell, beachtet was wird von den Kriterien verlangt.)</w:t>
      </w:r>
    </w:p>
    <w:p w14:paraId="1AF97981" w14:textId="77777777" w:rsidR="00737221" w:rsidRPr="00737221" w:rsidRDefault="00737221" w:rsidP="00737221">
      <w:pPr>
        <w:pStyle w:val="IPA-HinweistexteTextkanngelschtwerden"/>
        <w:rPr>
          <w:i w:val="0"/>
          <w:vanish w:val="0"/>
        </w:rPr>
      </w:pPr>
      <w:r w:rsidRPr="00737221">
        <w:t>BSP: Java Entwickler macht z.</w:t>
      </w:r>
      <w:r w:rsidR="00CA6132">
        <w:t xml:space="preserve"> </w:t>
      </w:r>
      <w:r w:rsidRPr="00737221">
        <w:t>B ein Juntis-Test</w:t>
      </w:r>
      <w:r w:rsidR="00CA6132">
        <w:t>s</w:t>
      </w:r>
      <w:r w:rsidRPr="00737221">
        <w:t xml:space="preserve"> Ein System Administrator ev. ein Sicherheitstest. Es müssen in der Regel mehrere verschieden Tests durchgeführt werden!</w:t>
      </w:r>
    </w:p>
    <w:p w14:paraId="6FB713E4" w14:textId="77777777" w:rsidR="00737221" w:rsidRDefault="00737221" w:rsidP="00737221">
      <w:pPr>
        <w:pStyle w:val="IPA-TextkrperStandart"/>
      </w:pPr>
    </w:p>
    <w:p w14:paraId="5D82FD59" w14:textId="77777777" w:rsidR="000A0DCB" w:rsidRPr="000A0DCB" w:rsidRDefault="000A0DCB" w:rsidP="00737221">
      <w:pPr>
        <w:pStyle w:val="IPA-TextkrperStandart"/>
        <w:rPr>
          <w:u w:val="single"/>
        </w:rPr>
      </w:pPr>
    </w:p>
    <w:p w14:paraId="053E325A" w14:textId="77777777" w:rsidR="000A0DCB" w:rsidRDefault="000A0DCB" w:rsidP="000A0DCB">
      <w:pPr>
        <w:pStyle w:val="IPA-HinweistexteTextkanngelschtwerden"/>
      </w:pPr>
      <w:r w:rsidRPr="000A0DCB">
        <w:t>Siehe hier auch Testkonzept von hermes.admin.ch</w:t>
      </w:r>
      <w:r>
        <w:t>!!!!</w:t>
      </w:r>
    </w:p>
    <w:p w14:paraId="3E1E5334" w14:textId="77777777" w:rsidR="006662B6" w:rsidRPr="000A0DCB" w:rsidRDefault="006662B6" w:rsidP="000A0DCB">
      <w:pPr>
        <w:pStyle w:val="IPA-HinweistexteTextkanngelschtwerden"/>
      </w:pPr>
      <w:r w:rsidRPr="006662B6">
        <w:t>http://www.hermes.admin.ch/anwenderloesung/vorlagen.xhtml</w:t>
      </w:r>
    </w:p>
    <w:p w14:paraId="2C6AC7AF" w14:textId="77777777" w:rsidR="00737221" w:rsidRDefault="00737221" w:rsidP="00737221">
      <w:pPr>
        <w:pStyle w:val="Heading1"/>
      </w:pPr>
      <w:bookmarkStart w:id="89" w:name="_Toc68603274"/>
      <w:r>
        <w:lastRenderedPageBreak/>
        <w:t>Realisierung</w:t>
      </w:r>
      <w:bookmarkEnd w:id="87"/>
      <w:bookmarkEnd w:id="89"/>
    </w:p>
    <w:p w14:paraId="177B5D98" w14:textId="02E9FEFC" w:rsidR="00737221" w:rsidRPr="001D56BC" w:rsidRDefault="00592DCA" w:rsidP="001D56BC">
      <w:pPr>
        <w:pStyle w:val="IPA-HinweistexteTextkanngelschtwerden"/>
        <w:rPr>
          <w:rFonts w:eastAsia="Calibri"/>
        </w:rPr>
      </w:pPr>
      <w:r>
        <w:rPr>
          <w:rFonts w:eastAsia="Calibri"/>
          <w:vanish w:val="0"/>
        </w:rPr>
        <w:t xml:space="preserve"> </w:t>
      </w:r>
      <w:r w:rsidR="00737221" w:rsidRPr="000A53CD">
        <w:rPr>
          <w:rFonts w:eastAsia="Calibri"/>
        </w:rPr>
        <w:t>Die Phase Realisierung dient zur Erstellung des Systems und schafft die Voraussetzungen für die nachfolgende Einführung</w:t>
      </w:r>
    </w:p>
    <w:p w14:paraId="72C23B99" w14:textId="77777777" w:rsidR="00737221" w:rsidRDefault="00737221" w:rsidP="00737221">
      <w:pPr>
        <w:pStyle w:val="Heading2"/>
      </w:pPr>
      <w:bookmarkStart w:id="90" w:name="_Toc68603275"/>
      <w:r>
        <w:t>System erstellen</w:t>
      </w:r>
      <w:bookmarkEnd w:id="90"/>
    </w:p>
    <w:p w14:paraId="2075634E" w14:textId="77777777" w:rsidR="00737221" w:rsidRPr="000A53CD" w:rsidRDefault="00737221" w:rsidP="00737221">
      <w:pPr>
        <w:pStyle w:val="IPA-HinweistexteTextkanngelschtwerden"/>
        <w:rPr>
          <w:rFonts w:eastAsia="Calibri"/>
        </w:rPr>
      </w:pPr>
      <w:r w:rsidRPr="000A53CD">
        <w:rPr>
          <w:rFonts w:eastAsia="Calibri"/>
        </w:rPr>
        <w:t>Das Verfahren zur Systemerstellung wird nochmals überprüft und allenfalls angepasst:</w:t>
      </w:r>
    </w:p>
    <w:p w14:paraId="526F7197" w14:textId="77777777" w:rsidR="00737221" w:rsidRPr="000A53CD" w:rsidRDefault="00737221" w:rsidP="00737221">
      <w:pPr>
        <w:pStyle w:val="IPA-HinweistexteTextkanngelschtwerden"/>
        <w:numPr>
          <w:ilvl w:val="0"/>
          <w:numId w:val="13"/>
        </w:numPr>
        <w:rPr>
          <w:rFonts w:eastAsia="Calibri"/>
        </w:rPr>
      </w:pPr>
      <w:r w:rsidRPr="000A53CD">
        <w:rPr>
          <w:rFonts w:eastAsia="Calibri"/>
        </w:rPr>
        <w:t>System entwickeln</w:t>
      </w:r>
    </w:p>
    <w:p w14:paraId="186587EC" w14:textId="77777777" w:rsidR="00737221" w:rsidRPr="000A53CD" w:rsidRDefault="00737221" w:rsidP="00737221">
      <w:pPr>
        <w:pStyle w:val="IPA-HinweistexteTextkanngelschtwerden"/>
        <w:numPr>
          <w:ilvl w:val="0"/>
          <w:numId w:val="13"/>
        </w:numPr>
        <w:rPr>
          <w:rFonts w:eastAsia="Calibri"/>
        </w:rPr>
      </w:pPr>
      <w:r w:rsidRPr="000A53CD">
        <w:rPr>
          <w:rFonts w:eastAsia="Calibri"/>
        </w:rPr>
        <w:t>Ausbildungen planen und Schulungsmaterial spezifizieren</w:t>
      </w:r>
    </w:p>
    <w:p w14:paraId="0A1C28F4" w14:textId="77777777" w:rsidR="00737221" w:rsidRPr="000A53CD" w:rsidRDefault="00737221" w:rsidP="00737221">
      <w:pPr>
        <w:pStyle w:val="IPA-HinweistexteTextkanngelschtwerden"/>
        <w:numPr>
          <w:ilvl w:val="0"/>
          <w:numId w:val="13"/>
        </w:numPr>
        <w:rPr>
          <w:rFonts w:eastAsia="Calibri"/>
        </w:rPr>
      </w:pPr>
      <w:r w:rsidRPr="000A53CD">
        <w:rPr>
          <w:rFonts w:eastAsia="Calibri"/>
        </w:rPr>
        <w:t>Anwendungshandbuch und Schulungsmaterial erstellen</w:t>
      </w:r>
    </w:p>
    <w:p w14:paraId="755BBF4D" w14:textId="77777777" w:rsidR="006662B6" w:rsidRDefault="00737221" w:rsidP="00737221">
      <w:pPr>
        <w:pStyle w:val="IPA-HinweistexteTextkanngelschtwerden"/>
        <w:numPr>
          <w:ilvl w:val="0"/>
          <w:numId w:val="13"/>
        </w:numPr>
        <w:rPr>
          <w:rFonts w:eastAsia="Calibri"/>
        </w:rPr>
      </w:pPr>
      <w:r w:rsidRPr="000A53CD">
        <w:rPr>
          <w:rFonts w:eastAsia="Calibri"/>
        </w:rPr>
        <w:t>Betriebshandbuch erstellen</w:t>
      </w:r>
    </w:p>
    <w:p w14:paraId="5BC6E2AF" w14:textId="77777777" w:rsidR="003F6F99" w:rsidRDefault="003F6F99" w:rsidP="003F6F99">
      <w:pPr>
        <w:pStyle w:val="IPA-HinweistexteTextkanngelschtwerden"/>
        <w:rPr>
          <w:rFonts w:eastAsia="Calibri"/>
        </w:rPr>
      </w:pPr>
    </w:p>
    <w:p w14:paraId="77F33B32" w14:textId="77777777" w:rsidR="003F6F99" w:rsidRDefault="003F6F99" w:rsidP="003F6F99">
      <w:pPr>
        <w:pStyle w:val="IPA-HinweistexteTextkanngelschtwerden"/>
        <w:rPr>
          <w:rFonts w:eastAsia="Calibri"/>
        </w:rPr>
      </w:pPr>
      <w:r>
        <w:rPr>
          <w:rFonts w:eastAsia="Calibri"/>
        </w:rPr>
        <w:t>Beispiel:</w:t>
      </w:r>
    </w:p>
    <w:p w14:paraId="4932F562" w14:textId="77777777" w:rsidR="003F6F99" w:rsidRDefault="003F6F99" w:rsidP="003F6F99">
      <w:pPr>
        <w:pStyle w:val="IPA-HinweistexteTextkanngelschtwerden"/>
        <w:rPr>
          <w:rFonts w:eastAsia="Calibri"/>
        </w:rPr>
      </w:pPr>
    </w:p>
    <w:p w14:paraId="42FC9322" w14:textId="77777777" w:rsidR="003F6F99" w:rsidRDefault="003F6F99" w:rsidP="003F6F99">
      <w:pPr>
        <w:pStyle w:val="IPA-HinweistexteTextkanngelschtwerden"/>
        <w:rPr>
          <w:rFonts w:eastAsia="Calibri"/>
        </w:rPr>
      </w:pPr>
      <w:r>
        <w:rPr>
          <w:rFonts w:eastAsia="Calibri"/>
        </w:rPr>
        <w:t>Tabelle Xy: Installation AD</w:t>
      </w:r>
    </w:p>
    <w:tbl>
      <w:tblPr>
        <w:tblStyle w:val="TableGrid"/>
        <w:tblW w:w="0" w:type="auto"/>
        <w:tblLook w:val="04A0" w:firstRow="1" w:lastRow="0" w:firstColumn="1" w:lastColumn="0" w:noHBand="0" w:noVBand="1"/>
      </w:tblPr>
      <w:tblGrid>
        <w:gridCol w:w="4531"/>
        <w:gridCol w:w="4531"/>
      </w:tblGrid>
      <w:tr w:rsidR="003F6F99" w:rsidRPr="003F6F99" w14:paraId="56FB8F67" w14:textId="77777777" w:rsidTr="003F6F99">
        <w:trPr>
          <w:hidden/>
        </w:trPr>
        <w:tc>
          <w:tcPr>
            <w:tcW w:w="4531" w:type="dxa"/>
          </w:tcPr>
          <w:p w14:paraId="6EA553B8" w14:textId="77777777" w:rsidR="003F6F99" w:rsidRPr="003F6F99" w:rsidRDefault="003F6F99" w:rsidP="003F6F99">
            <w:pPr>
              <w:pStyle w:val="IPA-HinweistexteTextkanngelschtwerden"/>
              <w:rPr>
                <w:rFonts w:eastAsia="Calibri"/>
              </w:rPr>
            </w:pPr>
            <w:r w:rsidRPr="003F6F99">
              <w:rPr>
                <w:rFonts w:eastAsia="Calibri"/>
              </w:rPr>
              <w:t xml:space="preserve">Bild </w:t>
            </w:r>
          </w:p>
        </w:tc>
        <w:tc>
          <w:tcPr>
            <w:tcW w:w="4531" w:type="dxa"/>
          </w:tcPr>
          <w:p w14:paraId="5789A7EA" w14:textId="77777777" w:rsidR="003F6F99" w:rsidRPr="003F6F99" w:rsidRDefault="003F6F99" w:rsidP="003F6F99">
            <w:pPr>
              <w:pStyle w:val="IPA-HinweistexteTextkanngelschtwerden"/>
              <w:rPr>
                <w:rFonts w:eastAsia="Calibri"/>
              </w:rPr>
            </w:pPr>
            <w:r w:rsidRPr="003F6F99">
              <w:rPr>
                <w:rFonts w:eastAsia="Calibri"/>
              </w:rPr>
              <w:t>Beschreibung des Arbeitsinhaltes/Vorgehen</w:t>
            </w:r>
          </w:p>
        </w:tc>
      </w:tr>
      <w:tr w:rsidR="003F6F99" w:rsidRPr="003F6F99" w14:paraId="2860BF67" w14:textId="77777777" w:rsidTr="003F6F99">
        <w:trPr>
          <w:hidden/>
        </w:trPr>
        <w:tc>
          <w:tcPr>
            <w:tcW w:w="4531" w:type="dxa"/>
          </w:tcPr>
          <w:p w14:paraId="0BB942A1" w14:textId="77777777" w:rsidR="003F6F99" w:rsidRPr="003F6F99" w:rsidRDefault="003F6F99" w:rsidP="003F6F99">
            <w:pPr>
              <w:pStyle w:val="IPA-HinweistexteTextkanngelschtwerden"/>
              <w:rPr>
                <w:rFonts w:eastAsia="Calibri"/>
              </w:rPr>
            </w:pPr>
            <w:r>
              <w:rPr>
                <w:rFonts w:eastAsia="Calibri"/>
              </w:rPr>
              <w:t>…</w:t>
            </w:r>
          </w:p>
        </w:tc>
        <w:tc>
          <w:tcPr>
            <w:tcW w:w="4531" w:type="dxa"/>
          </w:tcPr>
          <w:p w14:paraId="5D3DD6A7" w14:textId="77777777" w:rsidR="003F6F99" w:rsidRPr="003F6F99" w:rsidRDefault="003F6F99" w:rsidP="003F6F99">
            <w:pPr>
              <w:pStyle w:val="IPA-HinweistexteTextkanngelschtwerden"/>
              <w:rPr>
                <w:rFonts w:eastAsia="Calibri"/>
              </w:rPr>
            </w:pPr>
            <w:r w:rsidRPr="003F6F99">
              <w:rPr>
                <w:rFonts w:eastAsia="Calibri"/>
              </w:rPr>
              <w:t>…</w:t>
            </w:r>
          </w:p>
        </w:tc>
      </w:tr>
      <w:tr w:rsidR="003F6F99" w:rsidRPr="003F6F99" w14:paraId="00E96D28" w14:textId="77777777" w:rsidTr="003F6F99">
        <w:trPr>
          <w:hidden/>
        </w:trPr>
        <w:tc>
          <w:tcPr>
            <w:tcW w:w="4531" w:type="dxa"/>
          </w:tcPr>
          <w:p w14:paraId="229B9A20" w14:textId="77777777" w:rsidR="003F6F99" w:rsidRPr="003F6F99" w:rsidRDefault="003F6F99" w:rsidP="003F6F99">
            <w:pPr>
              <w:pStyle w:val="IPA-HinweistexteTextkanngelschtwerden"/>
              <w:rPr>
                <w:rFonts w:eastAsia="Calibri"/>
              </w:rPr>
            </w:pPr>
            <w:r w:rsidRPr="003F6F99">
              <w:rPr>
                <w:rFonts w:eastAsia="Calibri"/>
              </w:rPr>
              <w:t>…</w:t>
            </w:r>
          </w:p>
        </w:tc>
        <w:tc>
          <w:tcPr>
            <w:tcW w:w="4531" w:type="dxa"/>
          </w:tcPr>
          <w:p w14:paraId="467490F2" w14:textId="77777777" w:rsidR="003F6F99" w:rsidRPr="003F6F99" w:rsidRDefault="003F6F99" w:rsidP="003F6F99">
            <w:pPr>
              <w:pStyle w:val="IPA-HinweistexteTextkanngelschtwerden"/>
              <w:rPr>
                <w:rFonts w:eastAsia="Calibri"/>
              </w:rPr>
            </w:pPr>
            <w:r>
              <w:rPr>
                <w:rFonts w:eastAsia="Calibri"/>
              </w:rPr>
              <w:t>...</w:t>
            </w:r>
          </w:p>
        </w:tc>
      </w:tr>
    </w:tbl>
    <w:p w14:paraId="160D57D3" w14:textId="77777777" w:rsidR="003F6F99" w:rsidRDefault="003F6F99" w:rsidP="003F6F99">
      <w:pPr>
        <w:pStyle w:val="IPA-HinweistexteTextkanngelschtwerden"/>
        <w:rPr>
          <w:rFonts w:eastAsia="Calibri"/>
        </w:rPr>
      </w:pPr>
    </w:p>
    <w:p w14:paraId="18EEE74A" w14:textId="77777777" w:rsidR="00737221" w:rsidRPr="006662B6" w:rsidRDefault="006662B6" w:rsidP="006662B6">
      <w:pPr>
        <w:spacing w:after="200"/>
        <w:rPr>
          <w:rFonts w:eastAsia="Calibri" w:cs="Times New Roman"/>
          <w:i/>
          <w:vanish/>
          <w:color w:val="E36C0A" w:themeColor="accent6" w:themeShade="BF"/>
        </w:rPr>
      </w:pPr>
      <w:r>
        <w:rPr>
          <w:rFonts w:eastAsia="Calibri"/>
        </w:rPr>
        <w:br w:type="page"/>
      </w:r>
    </w:p>
    <w:p w14:paraId="202BB240" w14:textId="77777777" w:rsidR="00737221" w:rsidRDefault="00737221" w:rsidP="00737221">
      <w:pPr>
        <w:pStyle w:val="Heading2"/>
      </w:pPr>
      <w:bookmarkStart w:id="91" w:name="_Toc68603276"/>
      <w:r>
        <w:t>Testprotokoll</w:t>
      </w:r>
      <w:bookmarkEnd w:id="91"/>
    </w:p>
    <w:p w14:paraId="47621176" w14:textId="77777777" w:rsidR="00737221" w:rsidRPr="001F004E" w:rsidRDefault="00737221" w:rsidP="001F004E">
      <w:pPr>
        <w:pStyle w:val="IPA-HinweistexteTextkanngelschtwerden"/>
        <w:numPr>
          <w:ilvl w:val="0"/>
          <w:numId w:val="27"/>
        </w:numPr>
      </w:pPr>
      <w:r w:rsidRPr="001F004E">
        <w:t>Die Testprotokolle fassen die Ergebnisse zusammen:</w:t>
      </w:r>
    </w:p>
    <w:p w14:paraId="1844B3A6" w14:textId="77777777" w:rsidR="00737221" w:rsidRPr="001F004E" w:rsidRDefault="00737221" w:rsidP="001F004E">
      <w:pPr>
        <w:pStyle w:val="IPA-HinweistexteTextkanngelschtwerden"/>
        <w:numPr>
          <w:ilvl w:val="0"/>
          <w:numId w:val="27"/>
        </w:numPr>
      </w:pPr>
      <w:r w:rsidRPr="001F004E">
        <w:t>Testobjekt</w:t>
      </w:r>
    </w:p>
    <w:p w14:paraId="1EACA5F2" w14:textId="77777777" w:rsidR="00737221" w:rsidRPr="001F004E" w:rsidRDefault="00737221" w:rsidP="001F004E">
      <w:pPr>
        <w:pStyle w:val="IPA-HinweistexteTextkanngelschtwerden"/>
        <w:numPr>
          <w:ilvl w:val="0"/>
          <w:numId w:val="27"/>
        </w:numPr>
      </w:pPr>
      <w:r w:rsidRPr="001F004E">
        <w:t>Angaben zur Durchführung (konnten alle Tests vom Konzept durchlaufen werden?</w:t>
      </w:r>
    </w:p>
    <w:p w14:paraId="6067090F" w14:textId="77777777" w:rsidR="00737221" w:rsidRPr="001F004E" w:rsidRDefault="00737221" w:rsidP="001F004E">
      <w:pPr>
        <w:pStyle w:val="IPA-HinweistexteTextkanngelschtwerden"/>
        <w:numPr>
          <w:ilvl w:val="0"/>
          <w:numId w:val="27"/>
        </w:numPr>
      </w:pPr>
      <w:r w:rsidRPr="001F004E">
        <w:t>Testresultate</w:t>
      </w:r>
    </w:p>
    <w:p w14:paraId="6BD35D9D" w14:textId="77777777" w:rsidR="00737221" w:rsidRPr="001F004E" w:rsidRDefault="00737221" w:rsidP="001F004E">
      <w:pPr>
        <w:pStyle w:val="IPA-HinweistexteTextkanngelschtwerden"/>
        <w:numPr>
          <w:ilvl w:val="0"/>
          <w:numId w:val="27"/>
        </w:numPr>
      </w:pPr>
      <w:r w:rsidRPr="001F004E">
        <w:t>Was passiert mit einem „Failtesting“? „Re-Testing“ oder leichter Fehler?</w:t>
      </w:r>
    </w:p>
    <w:p w14:paraId="26BB2FB8" w14:textId="77777777" w:rsidR="00EC1348" w:rsidRPr="001F004E" w:rsidRDefault="00737221" w:rsidP="006662B6">
      <w:pPr>
        <w:pStyle w:val="IPA-HinweistexteTextkanngelschtwerden"/>
        <w:numPr>
          <w:ilvl w:val="0"/>
          <w:numId w:val="27"/>
        </w:numPr>
      </w:pPr>
      <w:r w:rsidRPr="001F004E">
        <w:t>Testfazit und Empfehlung</w:t>
      </w:r>
    </w:p>
    <w:p w14:paraId="76227E08" w14:textId="77777777" w:rsidR="006662B6" w:rsidRPr="008D4A86" w:rsidRDefault="006662B6" w:rsidP="006662B6">
      <w:pPr>
        <w:pStyle w:val="Heading3"/>
      </w:pPr>
      <w:bookmarkStart w:id="92" w:name="_Toc224603915"/>
      <w:bookmarkStart w:id="93" w:name="_Toc68603277"/>
      <w:r w:rsidRPr="008D4A86">
        <w:t>Testfall</w:t>
      </w:r>
      <w:bookmarkEnd w:id="92"/>
      <w:bookmarkEnd w:id="93"/>
    </w:p>
    <w:p w14:paraId="2449F118" w14:textId="77777777" w:rsidR="006662B6" w:rsidRPr="008D4A86" w:rsidRDefault="006662B6" w:rsidP="006662B6">
      <w:pPr>
        <w:pStyle w:val="TextCDB"/>
        <w:rPr>
          <w:lang w:val="de-CH"/>
        </w:rPr>
      </w:pPr>
      <w:r w:rsidRPr="008D4A86">
        <w:rPr>
          <w:lang w:val="de-CH"/>
        </w:rPr>
        <w:t>Hinweis auf Testkonzept</w:t>
      </w:r>
    </w:p>
    <w:p w14:paraId="43B2E6AF" w14:textId="77777777" w:rsidR="006662B6" w:rsidRPr="008D4A86" w:rsidRDefault="006662B6" w:rsidP="006662B6">
      <w:pPr>
        <w:pStyle w:val="TextCDB"/>
        <w:rPr>
          <w:lang w:val="de-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1311"/>
        <w:gridCol w:w="4784"/>
      </w:tblGrid>
      <w:tr w:rsidR="006662B6" w:rsidRPr="008D4A86" w14:paraId="73122CEF" w14:textId="77777777" w:rsidTr="001504A9">
        <w:trPr>
          <w:tblHeader/>
        </w:trPr>
        <w:tc>
          <w:tcPr>
            <w:tcW w:w="322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41488D8F" w14:textId="77777777" w:rsidR="006662B6" w:rsidRPr="008D4A86" w:rsidRDefault="006662B6" w:rsidP="003C41B8">
            <w:pPr>
              <w:pStyle w:val="TextCDB"/>
              <w:rPr>
                <w:lang w:val="de-CH"/>
              </w:rPr>
            </w:pPr>
            <w:r w:rsidRPr="008D4A86">
              <w:rPr>
                <w:lang w:val="de-CH"/>
              </w:rPr>
              <w:t>ID / Bezeichnung</w:t>
            </w:r>
          </w:p>
        </w:tc>
        <w:tc>
          <w:tcPr>
            <w:tcW w:w="1311" w:type="dxa"/>
            <w:tcBorders>
              <w:top w:val="single" w:sz="4" w:space="0" w:color="auto"/>
              <w:left w:val="single" w:sz="4" w:space="0" w:color="auto"/>
              <w:bottom w:val="single" w:sz="4" w:space="0" w:color="auto"/>
              <w:right w:val="single" w:sz="4" w:space="0" w:color="auto"/>
            </w:tcBorders>
            <w:shd w:val="clear" w:color="auto" w:fill="auto"/>
          </w:tcPr>
          <w:p w14:paraId="176B7374" w14:textId="77777777" w:rsidR="006662B6" w:rsidRPr="008D4A86" w:rsidRDefault="006662B6" w:rsidP="003C41B8">
            <w:pPr>
              <w:pStyle w:val="TextCDB"/>
              <w:rPr>
                <w:i/>
                <w:lang w:val="de-CH"/>
              </w:rPr>
            </w:pPr>
            <w:r w:rsidRPr="008D4A86">
              <w:rPr>
                <w:i/>
                <w:lang w:val="de-CH"/>
              </w:rPr>
              <w:t>T-001</w:t>
            </w:r>
          </w:p>
        </w:tc>
        <w:tc>
          <w:tcPr>
            <w:tcW w:w="4784" w:type="dxa"/>
            <w:tcBorders>
              <w:top w:val="single" w:sz="4" w:space="0" w:color="auto"/>
              <w:left w:val="single" w:sz="4" w:space="0" w:color="auto"/>
              <w:bottom w:val="single" w:sz="4" w:space="0" w:color="auto"/>
              <w:right w:val="single" w:sz="4" w:space="0" w:color="auto"/>
            </w:tcBorders>
            <w:shd w:val="clear" w:color="auto" w:fill="auto"/>
          </w:tcPr>
          <w:p w14:paraId="1038EE14" w14:textId="77777777" w:rsidR="006662B6" w:rsidRPr="008D4A86" w:rsidRDefault="006662B6" w:rsidP="003C41B8">
            <w:pPr>
              <w:pStyle w:val="TextCDB"/>
              <w:rPr>
                <w:lang w:val="de-CH"/>
              </w:rPr>
            </w:pPr>
          </w:p>
        </w:tc>
      </w:tr>
      <w:tr w:rsidR="006662B6" w:rsidRPr="008D4A86" w14:paraId="7AADC267" w14:textId="77777777" w:rsidTr="001504A9">
        <w:tc>
          <w:tcPr>
            <w:tcW w:w="3227" w:type="dxa"/>
            <w:tcBorders>
              <w:top w:val="single" w:sz="4" w:space="0" w:color="auto"/>
            </w:tcBorders>
            <w:shd w:val="clear" w:color="auto" w:fill="95B3D7" w:themeFill="accent1" w:themeFillTint="99"/>
          </w:tcPr>
          <w:p w14:paraId="1B52CB75" w14:textId="77777777" w:rsidR="006662B6" w:rsidRPr="008D4A86" w:rsidRDefault="006662B6" w:rsidP="003C41B8">
            <w:pPr>
              <w:pStyle w:val="TextCDB"/>
              <w:rPr>
                <w:lang w:val="de-CH"/>
              </w:rPr>
            </w:pPr>
            <w:r w:rsidRPr="008D4A86">
              <w:rPr>
                <w:lang w:val="de-CH"/>
              </w:rPr>
              <w:t>Beschreibung</w:t>
            </w:r>
          </w:p>
        </w:tc>
        <w:tc>
          <w:tcPr>
            <w:tcW w:w="6095" w:type="dxa"/>
            <w:gridSpan w:val="2"/>
            <w:tcBorders>
              <w:top w:val="single" w:sz="4" w:space="0" w:color="auto"/>
            </w:tcBorders>
            <w:shd w:val="clear" w:color="auto" w:fill="auto"/>
          </w:tcPr>
          <w:p w14:paraId="5253FA14" w14:textId="77777777" w:rsidR="006662B6" w:rsidRPr="008D4A86" w:rsidRDefault="006662B6" w:rsidP="003C41B8">
            <w:pPr>
              <w:pStyle w:val="TextCDB"/>
              <w:rPr>
                <w:lang w:val="de-CH"/>
              </w:rPr>
            </w:pPr>
          </w:p>
        </w:tc>
      </w:tr>
      <w:tr w:rsidR="006662B6" w:rsidRPr="008D4A86" w14:paraId="3637FA22" w14:textId="77777777" w:rsidTr="001504A9">
        <w:tc>
          <w:tcPr>
            <w:tcW w:w="3227" w:type="dxa"/>
            <w:tcBorders>
              <w:top w:val="single" w:sz="4" w:space="0" w:color="auto"/>
            </w:tcBorders>
            <w:shd w:val="clear" w:color="auto" w:fill="95B3D7" w:themeFill="accent1" w:themeFillTint="99"/>
          </w:tcPr>
          <w:p w14:paraId="7707F442" w14:textId="77777777" w:rsidR="006662B6" w:rsidRPr="008D4A86" w:rsidRDefault="006662B6" w:rsidP="003C41B8">
            <w:pPr>
              <w:pStyle w:val="TextCDB"/>
              <w:rPr>
                <w:lang w:val="de-CH"/>
              </w:rPr>
            </w:pPr>
            <w:r w:rsidRPr="008D4A86">
              <w:rPr>
                <w:lang w:val="de-CH"/>
              </w:rPr>
              <w:t>Testvoraussetzung</w:t>
            </w:r>
          </w:p>
        </w:tc>
        <w:tc>
          <w:tcPr>
            <w:tcW w:w="6095" w:type="dxa"/>
            <w:gridSpan w:val="2"/>
            <w:tcBorders>
              <w:top w:val="single" w:sz="4" w:space="0" w:color="auto"/>
            </w:tcBorders>
            <w:shd w:val="clear" w:color="auto" w:fill="auto"/>
          </w:tcPr>
          <w:p w14:paraId="07327826" w14:textId="77777777" w:rsidR="006662B6" w:rsidRPr="008D4A86" w:rsidRDefault="006662B6" w:rsidP="003C41B8">
            <w:pPr>
              <w:pStyle w:val="TextCDB"/>
              <w:rPr>
                <w:lang w:val="de-CH"/>
              </w:rPr>
            </w:pPr>
          </w:p>
        </w:tc>
      </w:tr>
      <w:tr w:rsidR="006662B6" w:rsidRPr="008D4A86" w14:paraId="3A15BDCA" w14:textId="77777777" w:rsidTr="001504A9">
        <w:tc>
          <w:tcPr>
            <w:tcW w:w="3227" w:type="dxa"/>
            <w:shd w:val="clear" w:color="auto" w:fill="95B3D7" w:themeFill="accent1" w:themeFillTint="99"/>
          </w:tcPr>
          <w:p w14:paraId="1C83CA43" w14:textId="77777777" w:rsidR="006662B6" w:rsidRPr="008D4A86" w:rsidRDefault="006662B6" w:rsidP="003C41B8">
            <w:pPr>
              <w:pStyle w:val="TextCDB"/>
              <w:rPr>
                <w:lang w:val="de-CH"/>
              </w:rPr>
            </w:pPr>
            <w:r w:rsidRPr="008D4A86">
              <w:rPr>
                <w:lang w:val="de-CH"/>
              </w:rPr>
              <w:t>Testschritte</w:t>
            </w:r>
          </w:p>
        </w:tc>
        <w:tc>
          <w:tcPr>
            <w:tcW w:w="6095" w:type="dxa"/>
            <w:gridSpan w:val="2"/>
            <w:shd w:val="clear" w:color="auto" w:fill="auto"/>
          </w:tcPr>
          <w:p w14:paraId="06F33300" w14:textId="77777777" w:rsidR="006662B6" w:rsidRPr="008D4A86" w:rsidRDefault="006662B6" w:rsidP="003C41B8">
            <w:pPr>
              <w:pStyle w:val="TextCDB"/>
              <w:rPr>
                <w:lang w:val="de-CH"/>
              </w:rPr>
            </w:pPr>
          </w:p>
          <w:p w14:paraId="3AF8457E" w14:textId="77777777" w:rsidR="006662B6" w:rsidRPr="008D4A86" w:rsidRDefault="006662B6" w:rsidP="003C41B8">
            <w:pPr>
              <w:pStyle w:val="TextCDB"/>
              <w:rPr>
                <w:lang w:val="de-CH"/>
              </w:rPr>
            </w:pPr>
          </w:p>
          <w:p w14:paraId="618EB8FB" w14:textId="77777777" w:rsidR="006662B6" w:rsidRPr="008D4A86" w:rsidRDefault="006662B6" w:rsidP="003C41B8">
            <w:pPr>
              <w:pStyle w:val="TextCDB"/>
              <w:rPr>
                <w:lang w:val="de-CH"/>
              </w:rPr>
            </w:pPr>
          </w:p>
          <w:p w14:paraId="3B5B5697" w14:textId="77777777" w:rsidR="006662B6" w:rsidRPr="008D4A86" w:rsidRDefault="006662B6" w:rsidP="003C41B8">
            <w:pPr>
              <w:pStyle w:val="TextCDB"/>
              <w:rPr>
                <w:lang w:val="de-CH"/>
              </w:rPr>
            </w:pPr>
          </w:p>
        </w:tc>
      </w:tr>
      <w:tr w:rsidR="006662B6" w:rsidRPr="008D4A86" w14:paraId="63E034F0" w14:textId="77777777" w:rsidTr="001504A9">
        <w:tc>
          <w:tcPr>
            <w:tcW w:w="3227" w:type="dxa"/>
            <w:shd w:val="clear" w:color="auto" w:fill="95B3D7" w:themeFill="accent1" w:themeFillTint="99"/>
          </w:tcPr>
          <w:p w14:paraId="6F1ECD8A" w14:textId="77777777" w:rsidR="006662B6" w:rsidRPr="008D4A86" w:rsidRDefault="006662B6" w:rsidP="003C41B8">
            <w:pPr>
              <w:pStyle w:val="TextCDB"/>
              <w:rPr>
                <w:lang w:val="de-CH"/>
              </w:rPr>
            </w:pPr>
            <w:r w:rsidRPr="008D4A86">
              <w:rPr>
                <w:lang w:val="de-CH"/>
              </w:rPr>
              <w:t>Erwartetes Ergebnis</w:t>
            </w:r>
          </w:p>
        </w:tc>
        <w:tc>
          <w:tcPr>
            <w:tcW w:w="6095" w:type="dxa"/>
            <w:gridSpan w:val="2"/>
            <w:shd w:val="clear" w:color="auto" w:fill="auto"/>
          </w:tcPr>
          <w:p w14:paraId="0BC01B33" w14:textId="77777777" w:rsidR="006662B6" w:rsidRPr="008D4A86" w:rsidRDefault="006662B6" w:rsidP="003C41B8">
            <w:pPr>
              <w:pStyle w:val="TextCDB"/>
              <w:rPr>
                <w:lang w:val="de-CH"/>
              </w:rPr>
            </w:pPr>
          </w:p>
        </w:tc>
      </w:tr>
    </w:tbl>
    <w:p w14:paraId="2B5BCAFB" w14:textId="77777777" w:rsidR="006662B6" w:rsidRPr="008D4A86" w:rsidRDefault="006662B6" w:rsidP="006662B6"/>
    <w:p w14:paraId="7B86D952" w14:textId="77777777" w:rsidR="006662B6" w:rsidRPr="006662B6" w:rsidRDefault="006662B6" w:rsidP="006662B6">
      <w:pPr>
        <w:pStyle w:val="Heading3"/>
      </w:pPr>
      <w:bookmarkStart w:id="94" w:name="_Toc224603916"/>
      <w:bookmarkStart w:id="95" w:name="_Toc68603278"/>
      <w:r w:rsidRPr="008D4A86">
        <w:t>Testdurchführung und Testergebnis</w:t>
      </w:r>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6095"/>
      </w:tblGrid>
      <w:tr w:rsidR="006662B6" w:rsidRPr="008D4A86" w14:paraId="4E852958" w14:textId="77777777" w:rsidTr="001504A9">
        <w:trPr>
          <w:tblHeader/>
        </w:trPr>
        <w:tc>
          <w:tcPr>
            <w:tcW w:w="3227" w:type="dxa"/>
            <w:shd w:val="clear" w:color="auto" w:fill="95B3D7" w:themeFill="accent1" w:themeFillTint="99"/>
          </w:tcPr>
          <w:p w14:paraId="7F4C0C55" w14:textId="77777777" w:rsidR="006662B6" w:rsidRPr="008D4A86" w:rsidRDefault="006662B6" w:rsidP="003C41B8">
            <w:pPr>
              <w:pStyle w:val="TextCDB"/>
              <w:rPr>
                <w:lang w:val="de-CH"/>
              </w:rPr>
            </w:pPr>
            <w:r w:rsidRPr="008D4A86">
              <w:rPr>
                <w:lang w:val="de-CH"/>
              </w:rPr>
              <w:t>Tester</w:t>
            </w:r>
          </w:p>
        </w:tc>
        <w:tc>
          <w:tcPr>
            <w:tcW w:w="6095" w:type="dxa"/>
            <w:shd w:val="clear" w:color="auto" w:fill="auto"/>
          </w:tcPr>
          <w:p w14:paraId="2382084D" w14:textId="77777777" w:rsidR="006662B6" w:rsidRPr="008D4A86" w:rsidRDefault="006662B6" w:rsidP="003C41B8">
            <w:pPr>
              <w:pStyle w:val="TextCDB"/>
              <w:rPr>
                <w:lang w:val="de-CH"/>
              </w:rPr>
            </w:pPr>
          </w:p>
        </w:tc>
      </w:tr>
      <w:tr w:rsidR="006662B6" w:rsidRPr="008D4A86" w14:paraId="51521964" w14:textId="77777777" w:rsidTr="001504A9">
        <w:tc>
          <w:tcPr>
            <w:tcW w:w="3227" w:type="dxa"/>
            <w:shd w:val="clear" w:color="auto" w:fill="95B3D7" w:themeFill="accent1" w:themeFillTint="99"/>
          </w:tcPr>
          <w:p w14:paraId="658FF7B9" w14:textId="77777777" w:rsidR="006662B6" w:rsidRPr="008D4A86" w:rsidRDefault="006662B6" w:rsidP="003C41B8">
            <w:pPr>
              <w:pStyle w:val="TextCDB"/>
              <w:rPr>
                <w:lang w:val="de-CH"/>
              </w:rPr>
            </w:pPr>
            <w:r w:rsidRPr="008D4A86">
              <w:rPr>
                <w:lang w:val="de-CH"/>
              </w:rPr>
              <w:t>Datum Testdurchführung</w:t>
            </w:r>
          </w:p>
        </w:tc>
        <w:tc>
          <w:tcPr>
            <w:tcW w:w="6095" w:type="dxa"/>
            <w:shd w:val="clear" w:color="auto" w:fill="auto"/>
          </w:tcPr>
          <w:p w14:paraId="5F1F5D7B" w14:textId="77777777" w:rsidR="006662B6" w:rsidRPr="008D4A86" w:rsidRDefault="006662B6" w:rsidP="003C41B8">
            <w:pPr>
              <w:pStyle w:val="TextCDB"/>
              <w:rPr>
                <w:lang w:val="de-CH"/>
              </w:rPr>
            </w:pPr>
          </w:p>
        </w:tc>
      </w:tr>
      <w:tr w:rsidR="006662B6" w:rsidRPr="008D4A86" w14:paraId="1E372883" w14:textId="77777777" w:rsidTr="001504A9">
        <w:tc>
          <w:tcPr>
            <w:tcW w:w="3227" w:type="dxa"/>
            <w:shd w:val="clear" w:color="auto" w:fill="95B3D7" w:themeFill="accent1" w:themeFillTint="99"/>
          </w:tcPr>
          <w:p w14:paraId="55A4E5C5" w14:textId="77777777" w:rsidR="006662B6" w:rsidRPr="008D4A86" w:rsidRDefault="006662B6" w:rsidP="003C41B8">
            <w:pPr>
              <w:pStyle w:val="TextCDB"/>
              <w:rPr>
                <w:lang w:val="de-CH"/>
              </w:rPr>
            </w:pPr>
            <w:r w:rsidRPr="008D4A86">
              <w:rPr>
                <w:lang w:val="de-CH"/>
              </w:rPr>
              <w:t>Fehlerklasse (Testergebnis)</w:t>
            </w:r>
          </w:p>
        </w:tc>
        <w:tc>
          <w:tcPr>
            <w:tcW w:w="6095" w:type="dxa"/>
            <w:shd w:val="clear" w:color="auto" w:fill="auto"/>
          </w:tcPr>
          <w:p w14:paraId="320FAB9B" w14:textId="77777777" w:rsidR="006662B6" w:rsidRPr="008D4A86" w:rsidRDefault="006662B6" w:rsidP="003C41B8">
            <w:pPr>
              <w:pStyle w:val="TextCDB"/>
              <w:rPr>
                <w:lang w:val="de-CH"/>
              </w:rPr>
            </w:pPr>
          </w:p>
        </w:tc>
      </w:tr>
      <w:tr w:rsidR="006662B6" w:rsidRPr="008D4A86" w14:paraId="29346E8D" w14:textId="77777777" w:rsidTr="001504A9">
        <w:tc>
          <w:tcPr>
            <w:tcW w:w="3227" w:type="dxa"/>
            <w:shd w:val="clear" w:color="auto" w:fill="95B3D7" w:themeFill="accent1" w:themeFillTint="99"/>
          </w:tcPr>
          <w:p w14:paraId="4519DCD7" w14:textId="77777777" w:rsidR="006662B6" w:rsidRPr="008D4A86" w:rsidRDefault="006662B6" w:rsidP="003C41B8">
            <w:pPr>
              <w:pStyle w:val="TextCDB"/>
              <w:rPr>
                <w:lang w:val="de-CH"/>
              </w:rPr>
            </w:pPr>
            <w:r w:rsidRPr="008D4A86">
              <w:rPr>
                <w:lang w:val="de-CH"/>
              </w:rPr>
              <w:t>Fehlerbeschreibung</w:t>
            </w:r>
          </w:p>
        </w:tc>
        <w:tc>
          <w:tcPr>
            <w:tcW w:w="6095" w:type="dxa"/>
            <w:shd w:val="clear" w:color="auto" w:fill="auto"/>
          </w:tcPr>
          <w:p w14:paraId="0C3A073D" w14:textId="77777777" w:rsidR="006662B6" w:rsidRPr="008D4A86" w:rsidRDefault="006662B6" w:rsidP="003C41B8">
            <w:pPr>
              <w:pStyle w:val="TextCDB"/>
              <w:rPr>
                <w:lang w:val="de-CH"/>
              </w:rPr>
            </w:pPr>
          </w:p>
        </w:tc>
      </w:tr>
    </w:tbl>
    <w:p w14:paraId="5B81E453" w14:textId="77777777" w:rsidR="006662B6" w:rsidRDefault="006662B6" w:rsidP="006662B6"/>
    <w:p w14:paraId="21211A79" w14:textId="77777777" w:rsidR="006662B6" w:rsidRDefault="006662B6">
      <w:pPr>
        <w:spacing w:after="200"/>
      </w:pPr>
      <w:r>
        <w:br w:type="page"/>
      </w:r>
    </w:p>
    <w:p w14:paraId="0E015107" w14:textId="77777777" w:rsidR="006662B6" w:rsidRDefault="006662B6" w:rsidP="006662B6">
      <w:pPr>
        <w:pStyle w:val="Heading3"/>
      </w:pPr>
      <w:bookmarkStart w:id="96" w:name="_Toc68603279"/>
      <w:r>
        <w:lastRenderedPageBreak/>
        <w:t>Testwürdigung</w:t>
      </w:r>
      <w:bookmarkEnd w:id="96"/>
    </w:p>
    <w:p w14:paraId="638E2E71" w14:textId="77777777" w:rsidR="006662B6" w:rsidRPr="006662B6" w:rsidRDefault="006662B6" w:rsidP="006662B6">
      <w:pPr>
        <w:pStyle w:val="IPA-HinweistexteTextkanngelschtwerden"/>
      </w:pPr>
      <w:r>
        <w:t>Feedback zu den Testergebnissen</w:t>
      </w:r>
    </w:p>
    <w:p w14:paraId="60988808" w14:textId="77777777" w:rsidR="006662B6" w:rsidRDefault="006662B6" w:rsidP="006662B6">
      <w:pPr>
        <w:pStyle w:val="Heading3"/>
      </w:pPr>
      <w:bookmarkStart w:id="97" w:name="_Toc68603280"/>
      <w:r>
        <w:t>Testfazit</w:t>
      </w:r>
      <w:bookmarkEnd w:id="97"/>
    </w:p>
    <w:p w14:paraId="56A772B9" w14:textId="77777777" w:rsidR="006662B6" w:rsidRPr="006662B6" w:rsidRDefault="006662B6" w:rsidP="006662B6">
      <w:pPr>
        <w:pStyle w:val="IPA-HinweistexteTextkanngelschtwerden"/>
      </w:pPr>
      <w:r>
        <w:t xml:space="preserve">Fazit als Tester.. </w:t>
      </w:r>
    </w:p>
    <w:p w14:paraId="70E8F88C" w14:textId="77777777" w:rsidR="006662B6" w:rsidRDefault="006662B6" w:rsidP="006662B6">
      <w:pPr>
        <w:pStyle w:val="Heading3"/>
      </w:pPr>
      <w:bookmarkStart w:id="98" w:name="_Toc68603281"/>
      <w:r>
        <w:t>Weiteres Vorgehen</w:t>
      </w:r>
      <w:bookmarkEnd w:id="98"/>
    </w:p>
    <w:p w14:paraId="34940ECB" w14:textId="77777777" w:rsidR="006662B6" w:rsidRPr="006662B6" w:rsidRDefault="006662B6" w:rsidP="006662B6">
      <w:pPr>
        <w:pStyle w:val="IPA-HinweistexteTextkanngelschtwerden"/>
      </w:pPr>
      <w:r>
        <w:t xml:space="preserve">Erfolgreich, Nachtests </w:t>
      </w:r>
      <w:r w:rsidR="00A15206">
        <w:t>Wiederholung Testfall xy, Regression nötig</w:t>
      </w:r>
    </w:p>
    <w:p w14:paraId="2F084602" w14:textId="63E8245C" w:rsidR="006662B6" w:rsidRDefault="006662B6">
      <w:pPr>
        <w:spacing w:after="200"/>
        <w:rPr>
          <w:rFonts w:eastAsia="Times New Roman" w:cs="Times New Roman"/>
          <w:b/>
          <w:bCs/>
          <w:sz w:val="28"/>
          <w:szCs w:val="24"/>
          <w:lang w:eastAsia="de-DE"/>
        </w:rPr>
      </w:pPr>
      <w:r>
        <w:br w:type="page"/>
      </w:r>
    </w:p>
    <w:p w14:paraId="6B728068" w14:textId="77777777" w:rsidR="00737221" w:rsidRDefault="00737221" w:rsidP="00737221">
      <w:pPr>
        <w:pStyle w:val="Heading2"/>
      </w:pPr>
      <w:bookmarkStart w:id="99" w:name="_Toc68603282"/>
      <w:r>
        <w:lastRenderedPageBreak/>
        <w:t>Einführung vorbereiten</w:t>
      </w:r>
      <w:bookmarkEnd w:id="99"/>
    </w:p>
    <w:p w14:paraId="22B51323" w14:textId="77777777" w:rsidR="00737221" w:rsidRPr="000A53CD" w:rsidRDefault="00737221" w:rsidP="00737221">
      <w:pPr>
        <w:pStyle w:val="IPA-HinweistexteTextkanngelschtwerden"/>
        <w:rPr>
          <w:rFonts w:eastAsia="Calibri"/>
        </w:rPr>
      </w:pPr>
      <w:r w:rsidRPr="000A53CD">
        <w:rPr>
          <w:rFonts w:eastAsia="Calibri"/>
        </w:rPr>
        <w:t>Die betrieblichen und organisatorischen Änderungen, welche bei der Einführung auftreten, müssen vorbereitet werden:</w:t>
      </w:r>
    </w:p>
    <w:p w14:paraId="17ABFB36" w14:textId="77777777" w:rsidR="00737221" w:rsidRPr="000A53CD" w:rsidRDefault="00737221" w:rsidP="00737221">
      <w:pPr>
        <w:pStyle w:val="IPA-HinweistexteTextkanngelschtwerden"/>
        <w:numPr>
          <w:ilvl w:val="0"/>
          <w:numId w:val="11"/>
        </w:numPr>
        <w:rPr>
          <w:rFonts w:eastAsia="Calibri"/>
        </w:rPr>
      </w:pPr>
      <w:r w:rsidRPr="000A53CD">
        <w:rPr>
          <w:rFonts w:eastAsia="Calibri"/>
        </w:rPr>
        <w:t>Sicherstellen der Produktionsumgebung</w:t>
      </w:r>
    </w:p>
    <w:p w14:paraId="3BD103C2" w14:textId="77777777" w:rsidR="00737221" w:rsidRPr="000A53CD" w:rsidRDefault="00737221" w:rsidP="00737221">
      <w:pPr>
        <w:pStyle w:val="IPA-HinweistexteTextkanngelschtwerden"/>
        <w:numPr>
          <w:ilvl w:val="0"/>
          <w:numId w:val="11"/>
        </w:numPr>
        <w:rPr>
          <w:rFonts w:eastAsia="Calibri"/>
        </w:rPr>
      </w:pPr>
      <w:r w:rsidRPr="000A53CD">
        <w:rPr>
          <w:rFonts w:eastAsia="Calibri"/>
        </w:rPr>
        <w:t>Datenmigration</w:t>
      </w:r>
    </w:p>
    <w:p w14:paraId="5C8A0BB5" w14:textId="77777777" w:rsidR="00737221" w:rsidRPr="000A53CD" w:rsidRDefault="00737221" w:rsidP="00737221">
      <w:pPr>
        <w:pStyle w:val="IPA-HinweistexteTextkanngelschtwerden"/>
        <w:numPr>
          <w:ilvl w:val="0"/>
          <w:numId w:val="11"/>
        </w:numPr>
        <w:rPr>
          <w:rFonts w:eastAsia="Calibri"/>
        </w:rPr>
      </w:pPr>
      <w:r w:rsidRPr="000A53CD">
        <w:rPr>
          <w:rFonts w:eastAsia="Calibri"/>
        </w:rPr>
        <w:t>Ausbildung planen</w:t>
      </w:r>
    </w:p>
    <w:p w14:paraId="36EFFD9D" w14:textId="77777777" w:rsidR="00737221" w:rsidRDefault="00737221" w:rsidP="00737221">
      <w:pPr>
        <w:pStyle w:val="IPA-HinweistexteTextkanngelschtwerden"/>
        <w:numPr>
          <w:ilvl w:val="0"/>
          <w:numId w:val="11"/>
        </w:numPr>
        <w:rPr>
          <w:rFonts w:eastAsia="Calibri"/>
        </w:rPr>
      </w:pPr>
      <w:r w:rsidRPr="000A53CD">
        <w:rPr>
          <w:rFonts w:eastAsia="Calibri"/>
        </w:rPr>
        <w:t>Ausbildungsmaterial und Handbücher erstellen</w:t>
      </w:r>
    </w:p>
    <w:p w14:paraId="2FE1483A" w14:textId="77777777" w:rsidR="00384FDC" w:rsidRPr="001D56BC" w:rsidRDefault="00384FDC" w:rsidP="00737221">
      <w:pPr>
        <w:pStyle w:val="IPA-HinweistexteTextkanngelschtwerden"/>
        <w:numPr>
          <w:ilvl w:val="0"/>
          <w:numId w:val="11"/>
        </w:numPr>
        <w:rPr>
          <w:rFonts w:eastAsia="Calibri"/>
        </w:rPr>
      </w:pPr>
      <w:r>
        <w:rPr>
          <w:rFonts w:eastAsia="Calibri"/>
        </w:rPr>
        <w:t>Manuals</w:t>
      </w:r>
    </w:p>
    <w:p w14:paraId="709CAAE4" w14:textId="77777777" w:rsidR="00737221" w:rsidRDefault="00737221" w:rsidP="00737221">
      <w:pPr>
        <w:pStyle w:val="Heading2"/>
      </w:pPr>
      <w:bookmarkStart w:id="100" w:name="_Toc68603283"/>
      <w:r>
        <w:t>Schutzmassnahmen umsetzen</w:t>
      </w:r>
      <w:bookmarkEnd w:id="100"/>
    </w:p>
    <w:p w14:paraId="4554D427" w14:textId="77777777" w:rsidR="00737221" w:rsidRDefault="00737221" w:rsidP="00737221">
      <w:pPr>
        <w:pStyle w:val="IPA-HinweistexteTextkanngelschtwerden"/>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625BC896" w14:textId="77777777" w:rsidR="00737221" w:rsidRDefault="00737221" w:rsidP="00737221">
      <w:pPr>
        <w:pStyle w:val="IPA-HinweistexteTextkanngelschtwerden"/>
        <w:rPr>
          <w:rFonts w:eastAsia="Calibri"/>
        </w:rPr>
      </w:pPr>
      <w:r>
        <w:rPr>
          <w:rFonts w:eastAsia="Calibri"/>
        </w:rPr>
        <w:t>ISDS-Konzept überprüfen und ergänzen</w:t>
      </w:r>
    </w:p>
    <w:p w14:paraId="762B1C53" w14:textId="77777777" w:rsidR="00737221" w:rsidRDefault="00737221" w:rsidP="00737221">
      <w:pPr>
        <w:pStyle w:val="IPA-HinweistexteTextkanngelschtwerden"/>
        <w:rPr>
          <w:rFonts w:eastAsia="Calibri"/>
        </w:rPr>
      </w:pPr>
      <w:r>
        <w:rPr>
          <w:rFonts w:eastAsia="Calibri"/>
        </w:rPr>
        <w:t>Schutzmassnahmen durchführen</w:t>
      </w:r>
    </w:p>
    <w:p w14:paraId="6EEA8353" w14:textId="77777777" w:rsidR="00737221" w:rsidRDefault="00737221" w:rsidP="00737221">
      <w:pPr>
        <w:pStyle w:val="IPA-HinweistexteTextkanngelschtwerden"/>
        <w:rPr>
          <w:rFonts w:eastAsia="Calibri"/>
        </w:rPr>
      </w:pPr>
      <w:r>
        <w:rPr>
          <w:rFonts w:eastAsia="Calibri"/>
        </w:rPr>
        <w:t>Schutzmassnahmen verbessern</w:t>
      </w:r>
    </w:p>
    <w:p w14:paraId="35BD0C00" w14:textId="77777777" w:rsidR="00737221" w:rsidRPr="00513E92" w:rsidRDefault="00737221" w:rsidP="00737221">
      <w:pPr>
        <w:pStyle w:val="IPA-TextkrperStandart"/>
      </w:pPr>
    </w:p>
    <w:p w14:paraId="308237CA" w14:textId="77777777" w:rsidR="00737221" w:rsidRPr="00737221" w:rsidRDefault="00737221" w:rsidP="00737221">
      <w:pPr>
        <w:pStyle w:val="Heading1"/>
        <w:rPr>
          <w:color w:val="000000" w:themeColor="text1"/>
        </w:rPr>
      </w:pPr>
      <w:bookmarkStart w:id="101" w:name="_Toc114965607"/>
      <w:bookmarkStart w:id="102" w:name="_Toc68603284"/>
      <w:r w:rsidRPr="00737221">
        <w:rPr>
          <w:color w:val="000000" w:themeColor="text1"/>
        </w:rPr>
        <w:lastRenderedPageBreak/>
        <w:t>Einführung</w:t>
      </w:r>
      <w:bookmarkEnd w:id="102"/>
    </w:p>
    <w:p w14:paraId="0EA3076B" w14:textId="77777777" w:rsidR="00737221" w:rsidRPr="00EB70B9" w:rsidRDefault="00737221" w:rsidP="00737221">
      <w:pPr>
        <w:pStyle w:val="IPA-HinweistexteTextkanngelschtwerden"/>
        <w:rPr>
          <w:rFonts w:eastAsia="Calibri"/>
        </w:rPr>
      </w:pPr>
      <w:r w:rsidRPr="00EB70B9">
        <w:rPr>
          <w:rFonts w:eastAsia="Calibri"/>
        </w:rPr>
        <w:t xml:space="preserve">Die Phase </w:t>
      </w:r>
      <w:r w:rsidR="00AA7674">
        <w:rPr>
          <w:rFonts w:eastAsia="Calibri"/>
        </w:rPr>
        <w:t>Einführung</w:t>
      </w:r>
      <w:r w:rsidRPr="00EB70B9">
        <w:rPr>
          <w:rFonts w:eastAsia="Calibri"/>
        </w:rPr>
        <w:t xml:space="preserve"> dient zur Installation des Informatiksystems und zur Aufnahme des Betriebs</w:t>
      </w:r>
      <w:bookmarkEnd w:id="101"/>
      <w:r w:rsidRPr="00EB70B9">
        <w:rPr>
          <w:rFonts w:eastAsia="Calibri"/>
        </w:rPr>
        <w:t xml:space="preserve"> sowie Abschluss des Projekts (Bericht Teil 1).</w:t>
      </w:r>
    </w:p>
    <w:p w14:paraId="1F604ED8" w14:textId="77777777" w:rsidR="00737221" w:rsidRDefault="00737221" w:rsidP="00737221">
      <w:pPr>
        <w:pStyle w:val="Heading2"/>
      </w:pPr>
      <w:bookmarkStart w:id="103" w:name="_Toc68603285"/>
      <w:r>
        <w:t>System einführen</w:t>
      </w:r>
      <w:bookmarkEnd w:id="103"/>
    </w:p>
    <w:p w14:paraId="4CBD6612" w14:textId="77777777" w:rsidR="00737221" w:rsidRPr="00737221" w:rsidRDefault="00737221" w:rsidP="00737221">
      <w:pPr>
        <w:pStyle w:val="IPA-HinweistexteTextkanngelschtwerden"/>
        <w:numPr>
          <w:ilvl w:val="0"/>
          <w:numId w:val="17"/>
        </w:numPr>
        <w:rPr>
          <w:rFonts w:eastAsia="Calibri"/>
        </w:rPr>
      </w:pPr>
      <w:r w:rsidRPr="00737221">
        <w:rPr>
          <w:rFonts w:eastAsia="Calibri"/>
        </w:rPr>
        <w:t>Informatiksystem installieren und verteilen</w:t>
      </w:r>
    </w:p>
    <w:p w14:paraId="1901A3D2" w14:textId="77777777" w:rsidR="00737221" w:rsidRPr="00737221" w:rsidRDefault="00737221" w:rsidP="00737221">
      <w:pPr>
        <w:pStyle w:val="IPA-HinweistexteTextkanngelschtwerden"/>
        <w:numPr>
          <w:ilvl w:val="0"/>
          <w:numId w:val="17"/>
        </w:numPr>
        <w:rPr>
          <w:rFonts w:eastAsia="Calibri"/>
        </w:rPr>
      </w:pPr>
      <w:r w:rsidRPr="00737221">
        <w:rPr>
          <w:rFonts w:eastAsia="Calibri"/>
        </w:rPr>
        <w:t>Benutzer ausbilden</w:t>
      </w:r>
    </w:p>
    <w:p w14:paraId="6EF67C9D" w14:textId="77777777" w:rsidR="00737221" w:rsidRPr="00737221" w:rsidRDefault="00737221" w:rsidP="00737221">
      <w:pPr>
        <w:pStyle w:val="IPA-HinweistexteTextkanngelschtwerden"/>
        <w:numPr>
          <w:ilvl w:val="0"/>
          <w:numId w:val="17"/>
        </w:numPr>
        <w:rPr>
          <w:rFonts w:eastAsia="Calibri"/>
        </w:rPr>
      </w:pPr>
      <w:r w:rsidRPr="00737221">
        <w:rPr>
          <w:rFonts w:eastAsia="Calibri"/>
        </w:rPr>
        <w:t>Informatiksystem aktivieren</w:t>
      </w:r>
    </w:p>
    <w:p w14:paraId="01177E43" w14:textId="77777777" w:rsidR="00737221" w:rsidRDefault="00737221" w:rsidP="00737221">
      <w:pPr>
        <w:pStyle w:val="IPA-HinweistexteTextkanngelschtwerden"/>
        <w:numPr>
          <w:ilvl w:val="0"/>
          <w:numId w:val="17"/>
        </w:numPr>
        <w:rPr>
          <w:rFonts w:eastAsia="Calibri"/>
        </w:rPr>
      </w:pPr>
      <w:r w:rsidRPr="00737221">
        <w:rPr>
          <w:rFonts w:eastAsia="Calibri"/>
        </w:rPr>
        <w:t>Prozesse und Organisation aktivieren</w:t>
      </w:r>
    </w:p>
    <w:p w14:paraId="7D53811D" w14:textId="77777777" w:rsidR="00384FDC" w:rsidRDefault="00384FDC" w:rsidP="00384FDC">
      <w:pPr>
        <w:pStyle w:val="IPA-HinweistexteTextkanngelschtwerden"/>
        <w:rPr>
          <w:rFonts w:eastAsia="Calibri"/>
        </w:rPr>
      </w:pPr>
    </w:p>
    <w:p w14:paraId="078D3F42" w14:textId="77777777" w:rsidR="00384FDC" w:rsidRPr="00384FDC" w:rsidRDefault="00384FDC" w:rsidP="00384FDC">
      <w:pPr>
        <w:pStyle w:val="IPA-HinweistexteTextkanngelschtwerden"/>
        <w:rPr>
          <w:rFonts w:eastAsia="Calibri"/>
          <w:b/>
          <w:sz w:val="32"/>
          <w:szCs w:val="32"/>
        </w:rPr>
      </w:pPr>
    </w:p>
    <w:p w14:paraId="50C08072" w14:textId="77777777" w:rsidR="00384FDC" w:rsidRPr="00384FDC" w:rsidRDefault="00384FDC" w:rsidP="00384FDC">
      <w:pPr>
        <w:pStyle w:val="IPA-HinweistexteTextkanngelschtwerden"/>
        <w:rPr>
          <w:rFonts w:eastAsia="Calibri"/>
          <w:b/>
          <w:sz w:val="32"/>
          <w:szCs w:val="32"/>
        </w:rPr>
      </w:pPr>
      <w:r w:rsidRPr="00384FDC">
        <w:rPr>
          <w:rFonts w:eastAsia="Calibri"/>
          <w:b/>
          <w:sz w:val="32"/>
          <w:szCs w:val="32"/>
        </w:rPr>
        <w:t>Abschlussbericht im Teil eins letzter Punkt.</w:t>
      </w:r>
    </w:p>
    <w:p w14:paraId="040C7B78" w14:textId="77777777" w:rsidR="00737221" w:rsidRDefault="00384FDC" w:rsidP="00737221">
      <w:pPr>
        <w:pStyle w:val="Heading1"/>
      </w:pPr>
      <w:bookmarkStart w:id="104" w:name="_Toc114965611"/>
      <w:bookmarkStart w:id="105" w:name="_Toc68603286"/>
      <w:r>
        <w:lastRenderedPageBreak/>
        <w:t xml:space="preserve">Literatur und </w:t>
      </w:r>
      <w:r w:rsidR="00737221">
        <w:t>Quellenverzeichnis</w:t>
      </w:r>
      <w:bookmarkEnd w:id="104"/>
      <w:bookmarkEnd w:id="105"/>
    </w:p>
    <w:p w14:paraId="6DE96D34" w14:textId="77777777" w:rsidR="00737221" w:rsidRPr="00737221" w:rsidRDefault="00737221" w:rsidP="00737221">
      <w:pPr>
        <w:pStyle w:val="IPA-HinweistexteTextkanngelschtwerden"/>
        <w:rPr>
          <w:i w:val="0"/>
          <w:vanish w:val="0"/>
        </w:rPr>
      </w:pPr>
      <w:r w:rsidRPr="00737221">
        <w:t xml:space="preserve">Hinweis: An dieser Stelle muss ein Literatur- und Quellenverzeichnis eingefügt werden. </w:t>
      </w:r>
    </w:p>
    <w:p w14:paraId="2F0F5017" w14:textId="77777777" w:rsidR="00737221" w:rsidRPr="00737221" w:rsidRDefault="00737221" w:rsidP="00737221">
      <w:pPr>
        <w:pStyle w:val="IPA-HinweistexteTextkanngelschtwerden"/>
        <w:rPr>
          <w:i w:val="0"/>
          <w:vanish w:val="0"/>
        </w:rPr>
      </w:pPr>
      <w:r w:rsidRPr="00737221">
        <w:t>(es kann auch mit der Fussnote ein Hinweis auf die Quelle gemacht werden, diese muss aber im Quellen VZ ersichtlich sein</w:t>
      </w:r>
    </w:p>
    <w:p w14:paraId="798040EB" w14:textId="77777777" w:rsidR="00737221" w:rsidRPr="00737221" w:rsidRDefault="00737221" w:rsidP="00737221">
      <w:pPr>
        <w:pStyle w:val="IPA-HinweistexteTextkanngelschtwerden"/>
        <w:rPr>
          <w:i w:val="0"/>
          <w:vanish w:val="0"/>
        </w:rPr>
      </w:pPr>
    </w:p>
    <w:p w14:paraId="48476AE9" w14:textId="77777777" w:rsidR="00737221" w:rsidRDefault="00737221" w:rsidP="00737221">
      <w:pPr>
        <w:pStyle w:val="IPA-HinweistexteTextkanngelschtwerden"/>
      </w:pPr>
      <w:r w:rsidRPr="00737221">
        <w:t>Internet Quelle</w:t>
      </w:r>
      <w:r w:rsidR="007F713B">
        <w:t>: (Achtung löschen nur BSP.)</w:t>
      </w:r>
    </w:p>
    <w:p w14:paraId="76DD4A14" w14:textId="77777777" w:rsidR="007F713B" w:rsidRPr="00737221" w:rsidRDefault="007F713B" w:rsidP="00737221">
      <w:pPr>
        <w:pStyle w:val="IPA-HinweistexteTextkanngelschtwerden"/>
        <w:rPr>
          <w:i w:val="0"/>
          <w:vanish w:val="0"/>
        </w:rPr>
      </w:pPr>
    </w:p>
    <w:p w14:paraId="226FCE83" w14:textId="77777777" w:rsidR="007F713B" w:rsidRPr="009274A0" w:rsidRDefault="007F713B" w:rsidP="007F713B">
      <w:pPr>
        <w:spacing w:after="240"/>
        <w:ind w:left="425" w:hanging="425"/>
      </w:pPr>
      <w:r w:rsidRPr="000267AF">
        <w:rPr>
          <w:lang w:val="en-GB"/>
        </w:rPr>
        <w:t>Earls</w:t>
      </w:r>
      <w:r>
        <w:rPr>
          <w:lang w:val="en-GB"/>
        </w:rPr>
        <w:t>, Alan</w:t>
      </w:r>
      <w:r w:rsidRPr="000267AF">
        <w:rPr>
          <w:lang w:val="en-GB"/>
        </w:rPr>
        <w:t xml:space="preserve">, BPMN 2.0: The emerging star of business process </w:t>
      </w:r>
      <w:proofErr w:type="spellStart"/>
      <w:r w:rsidRPr="000267AF">
        <w:rPr>
          <w:lang w:val="en-GB"/>
        </w:rPr>
        <w:t>modeling</w:t>
      </w:r>
      <w:proofErr w:type="spellEnd"/>
      <w:r w:rsidRPr="000267AF">
        <w:rPr>
          <w:lang w:val="en-GB"/>
        </w:rPr>
        <w:t xml:space="preserve">. </w:t>
      </w:r>
      <w:r>
        <w:t xml:space="preserve">Zugriff am 17.02.2017 </w:t>
      </w:r>
      <w:r w:rsidRPr="00D45485">
        <w:t>Verfügbar unter</w:t>
      </w:r>
      <w:r>
        <w:t xml:space="preserve"> </w:t>
      </w:r>
      <w:hyperlink r:id="rId24" w:history="1">
        <w:r w:rsidRPr="009274A0">
          <w:rPr>
            <w:rStyle w:val="Hyperlink"/>
            <w:color w:val="0070C0"/>
          </w:rPr>
          <w:t>http://www.bpmn.org/</w:t>
        </w:r>
      </w:hyperlink>
      <w:r>
        <w:t>.</w:t>
      </w:r>
    </w:p>
    <w:p w14:paraId="36524B23" w14:textId="77777777" w:rsidR="007F713B" w:rsidRDefault="007F713B" w:rsidP="007F713B">
      <w:pPr>
        <w:ind w:left="425" w:hanging="425"/>
      </w:pPr>
      <w:r>
        <w:t>Integrierte Management Systeme AG (IMS) (2014), PPS-Systeme. Zugriff am 10.02.2017</w:t>
      </w:r>
    </w:p>
    <w:p w14:paraId="0E194580" w14:textId="77777777" w:rsidR="007F713B" w:rsidRDefault="007F713B" w:rsidP="007F713B">
      <w:pPr>
        <w:spacing w:after="240"/>
        <w:ind w:left="425"/>
      </w:pPr>
      <w:r w:rsidRPr="00D45485">
        <w:t>Verfügbar unter</w:t>
      </w:r>
      <w:r>
        <w:t xml:space="preserve"> </w:t>
      </w:r>
      <w:hyperlink r:id="rId25" w:history="1">
        <w:r w:rsidRPr="00322330">
          <w:rPr>
            <w:rStyle w:val="Hyperlink"/>
          </w:rPr>
          <w:t>https://www.ims-ag.com/media/11251/rz_ims_broschuere_d__low_.pdf</w:t>
        </w:r>
      </w:hyperlink>
      <w:r>
        <w:t>.</w:t>
      </w:r>
    </w:p>
    <w:p w14:paraId="7A8BF36C" w14:textId="77777777" w:rsidR="007F713B" w:rsidRDefault="007F713B" w:rsidP="007F713B">
      <w:pPr>
        <w:spacing w:after="240"/>
        <w:ind w:left="425" w:hanging="425"/>
      </w:pPr>
      <w:r w:rsidRPr="00AE28A5">
        <w:rPr>
          <w:lang w:val="en-GB"/>
        </w:rPr>
        <w:t xml:space="preserve">ISACA Switzerland Chapter, IT-Business </w:t>
      </w:r>
      <w:proofErr w:type="spellStart"/>
      <w:r w:rsidRPr="00AE28A5">
        <w:rPr>
          <w:lang w:val="en-GB"/>
        </w:rPr>
        <w:t>Modelle</w:t>
      </w:r>
      <w:proofErr w:type="spellEnd"/>
      <w:r w:rsidRPr="00AE28A5">
        <w:rPr>
          <w:lang w:val="en-GB"/>
        </w:rPr>
        <w:t xml:space="preserve">. </w:t>
      </w:r>
      <w:r>
        <w:t xml:space="preserve">Zugriff am. 26.2.2017 </w:t>
      </w:r>
      <w:r w:rsidRPr="00D45485">
        <w:t>Verfügbar unter</w:t>
      </w:r>
      <w:r>
        <w:t xml:space="preserve">: </w:t>
      </w:r>
      <w:hyperlink r:id="rId26" w:history="1">
        <w:r w:rsidRPr="007661F4">
          <w:rPr>
            <w:rStyle w:val="Hyperlink"/>
          </w:rPr>
          <w:t>Intranet</w:t>
        </w:r>
        <w:r>
          <w:rPr>
            <w:rStyle w:val="Hyperlink"/>
          </w:rPr>
          <w:t xml:space="preserve"> von</w:t>
        </w:r>
        <w:r w:rsidRPr="007661F4">
          <w:rPr>
            <w:rStyle w:val="Hyperlink"/>
          </w:rPr>
          <w:t xml:space="preserve"> </w:t>
        </w:r>
        <w:r w:rsidRPr="003F0A34">
          <w:rPr>
            <w:rStyle w:val="Hyperlink"/>
          </w:rPr>
          <w:t xml:space="preserve">ISACA </w:t>
        </w:r>
        <w:proofErr w:type="spellStart"/>
        <w:r w:rsidRPr="003F0A34">
          <w:rPr>
            <w:rStyle w:val="Hyperlink"/>
          </w:rPr>
          <w:t>Switzerland</w:t>
        </w:r>
        <w:proofErr w:type="spellEnd"/>
        <w:r w:rsidRPr="003F0A34">
          <w:rPr>
            <w:rStyle w:val="Hyperlink"/>
          </w:rPr>
          <w:t xml:space="preserve"> Chapter</w:t>
        </w:r>
      </w:hyperlink>
      <w:r w:rsidRPr="003F0A34">
        <w:t>.</w:t>
      </w:r>
    </w:p>
    <w:p w14:paraId="660671B7" w14:textId="77777777" w:rsidR="007F713B" w:rsidRPr="00B90196" w:rsidRDefault="007F713B" w:rsidP="007F713B">
      <w:pPr>
        <w:autoSpaceDE w:val="0"/>
        <w:autoSpaceDN w:val="0"/>
        <w:adjustRightInd w:val="0"/>
        <w:ind w:left="426" w:hanging="426"/>
        <w:rPr>
          <w:rStyle w:val="Hyperlink"/>
        </w:rPr>
      </w:pPr>
      <w:r w:rsidRPr="00AE28A5">
        <w:rPr>
          <w:bCs/>
          <w:iCs/>
          <w:color w:val="000000" w:themeColor="text1"/>
          <w:szCs w:val="20"/>
          <w:lang w:val="de-DE"/>
        </w:rPr>
        <w:t xml:space="preserve">Hochschule </w:t>
      </w:r>
      <w:r>
        <w:rPr>
          <w:bCs/>
          <w:iCs/>
          <w:color w:val="000000" w:themeColor="text1"/>
          <w:szCs w:val="20"/>
          <w:lang w:val="de-DE"/>
        </w:rPr>
        <w:t>N</w:t>
      </w:r>
      <w:r w:rsidRPr="00AE28A5">
        <w:rPr>
          <w:bCs/>
          <w:iCs/>
          <w:color w:val="000000" w:themeColor="text1"/>
          <w:szCs w:val="20"/>
          <w:lang w:val="de-DE"/>
        </w:rPr>
        <w:t>eu</w:t>
      </w:r>
      <w:r>
        <w:rPr>
          <w:bCs/>
          <w:iCs/>
          <w:color w:val="000000" w:themeColor="text1"/>
          <w:szCs w:val="20"/>
          <w:lang w:val="de-DE"/>
        </w:rPr>
        <w:t>-Ulm</w:t>
      </w:r>
      <w:r w:rsidRPr="00AE28A5">
        <w:rPr>
          <w:bCs/>
          <w:iCs/>
          <w:color w:val="000000" w:themeColor="text1"/>
          <w:szCs w:val="20"/>
          <w:lang w:val="de-DE"/>
        </w:rPr>
        <w:t>, Geschäfts</w:t>
      </w:r>
      <w:r>
        <w:rPr>
          <w:bCs/>
          <w:iCs/>
          <w:color w:val="000000" w:themeColor="text1"/>
          <w:szCs w:val="20"/>
          <w:lang w:val="de-DE"/>
        </w:rPr>
        <w:t>p</w:t>
      </w:r>
      <w:r w:rsidRPr="00AE28A5">
        <w:rPr>
          <w:bCs/>
          <w:iCs/>
          <w:color w:val="000000" w:themeColor="text1"/>
          <w:szCs w:val="20"/>
          <w:lang w:val="de-DE"/>
        </w:rPr>
        <w:t>rozess</w:t>
      </w:r>
      <w:r>
        <w:rPr>
          <w:bCs/>
          <w:iCs/>
          <w:color w:val="000000" w:themeColor="text1"/>
          <w:szCs w:val="20"/>
          <w:lang w:val="de-DE"/>
        </w:rPr>
        <w:t>m</w:t>
      </w:r>
      <w:r w:rsidRPr="00AE28A5">
        <w:rPr>
          <w:bCs/>
          <w:iCs/>
          <w:color w:val="000000" w:themeColor="text1"/>
          <w:szCs w:val="20"/>
          <w:lang w:val="de-DE"/>
        </w:rPr>
        <w:t xml:space="preserve">odellierung Zugriff am 3.3.2017 Verfügbar unter </w:t>
      </w:r>
      <w:r w:rsidRPr="00B90196">
        <w:rPr>
          <w:rStyle w:val="Hyperlink"/>
        </w:rPr>
        <w:t>https://www.hs-neu-ulm.de/fileadmin/user_upload/Forschung/HNU_Working_Paper/</w:t>
      </w:r>
    </w:p>
    <w:p w14:paraId="20456082" w14:textId="77777777" w:rsidR="007F713B" w:rsidRPr="000814CA" w:rsidRDefault="007F713B" w:rsidP="007F713B">
      <w:pPr>
        <w:autoSpaceDE w:val="0"/>
        <w:autoSpaceDN w:val="0"/>
        <w:adjustRightInd w:val="0"/>
        <w:spacing w:after="240"/>
        <w:ind w:left="425"/>
        <w:rPr>
          <w:color w:val="0000FF"/>
          <w:u w:val="single"/>
        </w:rPr>
      </w:pPr>
      <w:r w:rsidRPr="00B90196">
        <w:rPr>
          <w:rStyle w:val="Hyperlink"/>
        </w:rPr>
        <w:t>HNU_WP16_Kocian_Geschaeftsprozessmodellierung.pdf</w:t>
      </w:r>
      <w:r>
        <w:rPr>
          <w:rStyle w:val="Hyperlink"/>
        </w:rPr>
        <w:t>.</w:t>
      </w:r>
    </w:p>
    <w:p w14:paraId="20942BB4" w14:textId="77777777" w:rsidR="00737221" w:rsidRPr="00737221" w:rsidRDefault="00737221" w:rsidP="00737221">
      <w:pPr>
        <w:pStyle w:val="IPA-HinweistexteTextkanngelschtwerden"/>
        <w:rPr>
          <w:i w:val="0"/>
          <w:vanish w:val="0"/>
        </w:rPr>
      </w:pPr>
    </w:p>
    <w:p w14:paraId="6F5D4F03" w14:textId="77777777" w:rsidR="00737221" w:rsidRDefault="007F713B" w:rsidP="00737221">
      <w:pPr>
        <w:pStyle w:val="IPA-HinweistexteTextkanngelschtwerden"/>
      </w:pPr>
      <w:r>
        <w:t>Literatur</w:t>
      </w:r>
      <w:r w:rsidR="00737221" w:rsidRPr="00737221">
        <w:t xml:space="preserve"> Quelle:</w:t>
      </w:r>
      <w:r w:rsidRPr="007F713B">
        <w:t xml:space="preserve"> </w:t>
      </w:r>
      <w:r>
        <w:t>(Achtung löschen nur BSP.)</w:t>
      </w:r>
    </w:p>
    <w:p w14:paraId="69AD0FE3" w14:textId="77777777" w:rsidR="007F713B" w:rsidRPr="00737221" w:rsidRDefault="007F713B" w:rsidP="00737221">
      <w:pPr>
        <w:pStyle w:val="IPA-HinweistexteTextkanngelschtwerden"/>
        <w:rPr>
          <w:i w:val="0"/>
          <w:vanish w:val="0"/>
        </w:rPr>
      </w:pPr>
    </w:p>
    <w:p w14:paraId="2F476396" w14:textId="77777777" w:rsidR="007F713B" w:rsidRPr="003E383B" w:rsidRDefault="007F713B" w:rsidP="007F713B">
      <w:pPr>
        <w:spacing w:after="240"/>
        <w:ind w:left="425" w:hanging="425"/>
      </w:pPr>
      <w:bookmarkStart w:id="106" w:name="_Toc114965612"/>
      <w:r w:rsidRPr="009274A0">
        <w:t>Christen</w:t>
      </w:r>
      <w:r>
        <w:t>, Bruno</w:t>
      </w:r>
      <w:r w:rsidRPr="009274A0">
        <w:t xml:space="preserve"> (2012)</w:t>
      </w:r>
      <w:r>
        <w:t xml:space="preserve">: Grundlagen Prozessmanagement (Version 1.2). Luzern: </w:t>
      </w:r>
      <w:proofErr w:type="spellStart"/>
      <w:r>
        <w:t>AdHoc</w:t>
      </w:r>
      <w:proofErr w:type="spellEnd"/>
      <w:r>
        <w:t>.</w:t>
      </w:r>
    </w:p>
    <w:p w14:paraId="60C44F73" w14:textId="77777777" w:rsidR="007F713B" w:rsidRDefault="007F713B" w:rsidP="007F713B">
      <w:pPr>
        <w:spacing w:after="240"/>
        <w:ind w:left="425" w:hanging="425"/>
      </w:pPr>
      <w:r w:rsidRPr="009274A0">
        <w:t>Grosse</w:t>
      </w:r>
      <w:r>
        <w:t xml:space="preserve">r, </w:t>
      </w:r>
      <w:r w:rsidRPr="009274A0">
        <w:t>Thomas</w:t>
      </w:r>
      <w:r>
        <w:t xml:space="preserve">, Latal, </w:t>
      </w:r>
      <w:r w:rsidRPr="009274A0">
        <w:t>Werner (2010)</w:t>
      </w:r>
      <w:r>
        <w:t xml:space="preserve">: </w:t>
      </w:r>
      <w:r w:rsidRPr="009274A0">
        <w:t>Grundlagen Prozessmanagement</w:t>
      </w:r>
      <w:r>
        <w:t>.</w:t>
      </w:r>
      <w:r w:rsidRPr="009274A0">
        <w:t xml:space="preserve"> Der umfassende Einstieg</w:t>
      </w:r>
      <w:r>
        <w:t xml:space="preserve"> (</w:t>
      </w:r>
      <w:r w:rsidRPr="009274A0">
        <w:t>2. Auflage</w:t>
      </w:r>
      <w:r>
        <w:t>).</w:t>
      </w:r>
      <w:r w:rsidRPr="009274A0">
        <w:t xml:space="preserve"> </w:t>
      </w:r>
      <w:r w:rsidRPr="00261792">
        <w:t>Kölliken</w:t>
      </w:r>
      <w:r>
        <w:t>:</w:t>
      </w:r>
      <w:r w:rsidRPr="009274A0">
        <w:t xml:space="preserve"> Die Birne Schweiz.</w:t>
      </w:r>
    </w:p>
    <w:p w14:paraId="6628E670" w14:textId="77777777" w:rsidR="00737221" w:rsidRDefault="00737221" w:rsidP="00737221">
      <w:pPr>
        <w:pStyle w:val="Heading1"/>
      </w:pPr>
      <w:bookmarkStart w:id="107" w:name="_Toc68603287"/>
      <w:r>
        <w:lastRenderedPageBreak/>
        <w:t>Glossar</w:t>
      </w:r>
      <w:bookmarkEnd w:id="106"/>
      <w:bookmarkEnd w:id="107"/>
    </w:p>
    <w:p w14:paraId="4A1D3399" w14:textId="77777777" w:rsidR="00737221" w:rsidRPr="00737221" w:rsidRDefault="00737221" w:rsidP="00737221">
      <w:pPr>
        <w:pStyle w:val="IPA-HinweistexteTextkanngelschtwerden"/>
      </w:pPr>
      <w:r w:rsidRPr="00737221">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1F004E" w:rsidRPr="0030738A" w14:paraId="71267E8C" w14:textId="77777777" w:rsidTr="00733060">
        <w:tc>
          <w:tcPr>
            <w:tcW w:w="2770" w:type="dxa"/>
            <w:tcBorders>
              <w:bottom w:val="dotted" w:sz="4" w:space="0" w:color="auto"/>
            </w:tcBorders>
            <w:shd w:val="clear" w:color="auto" w:fill="C6D9F1" w:themeFill="text2" w:themeFillTint="33"/>
            <w:tcMar>
              <w:top w:w="85" w:type="dxa"/>
              <w:bottom w:w="85" w:type="dxa"/>
            </w:tcMar>
          </w:tcPr>
          <w:p w14:paraId="5D515769" w14:textId="77777777" w:rsidR="001F004E" w:rsidRPr="0030738A" w:rsidRDefault="001F004E" w:rsidP="00861713">
            <w:pPr>
              <w:pStyle w:val="IPA-Tabellentitel"/>
              <w:rPr>
                <w:sz w:val="22"/>
                <w:szCs w:val="22"/>
                <w:lang w:val="de-DE"/>
              </w:rPr>
            </w:pPr>
            <w:r w:rsidRPr="0030738A">
              <w:rPr>
                <w:sz w:val="22"/>
                <w:szCs w:val="22"/>
                <w:lang w:val="de-DE"/>
              </w:rPr>
              <w:t>Begriff</w:t>
            </w:r>
          </w:p>
        </w:tc>
        <w:tc>
          <w:tcPr>
            <w:tcW w:w="6840" w:type="dxa"/>
            <w:tcBorders>
              <w:bottom w:val="dotted" w:sz="4" w:space="0" w:color="auto"/>
            </w:tcBorders>
            <w:shd w:val="clear" w:color="auto" w:fill="C6D9F1" w:themeFill="text2" w:themeFillTint="33"/>
            <w:tcMar>
              <w:top w:w="85" w:type="dxa"/>
              <w:bottom w:w="85" w:type="dxa"/>
            </w:tcMar>
          </w:tcPr>
          <w:p w14:paraId="14934764" w14:textId="77777777" w:rsidR="001F004E" w:rsidRPr="0030738A" w:rsidRDefault="001F004E" w:rsidP="00861713">
            <w:pPr>
              <w:pStyle w:val="IPA-Tabellentitel"/>
              <w:rPr>
                <w:sz w:val="22"/>
                <w:szCs w:val="22"/>
                <w:lang w:val="de-DE"/>
              </w:rPr>
            </w:pPr>
            <w:r w:rsidRPr="0030738A">
              <w:rPr>
                <w:sz w:val="22"/>
                <w:szCs w:val="22"/>
                <w:lang w:val="de-DE"/>
              </w:rPr>
              <w:t>Bedeutung</w:t>
            </w:r>
          </w:p>
        </w:tc>
      </w:tr>
      <w:tr w:rsidR="001F004E" w:rsidRPr="0030738A" w14:paraId="20903BD7" w14:textId="77777777" w:rsidTr="00861713">
        <w:tc>
          <w:tcPr>
            <w:tcW w:w="2770" w:type="dxa"/>
            <w:tcMar>
              <w:top w:w="85" w:type="dxa"/>
              <w:bottom w:w="85" w:type="dxa"/>
            </w:tcMar>
          </w:tcPr>
          <w:p w14:paraId="6CD1BC0A" w14:textId="03EE9121" w:rsidR="001F004E" w:rsidRPr="0030738A" w:rsidRDefault="001F004E" w:rsidP="00861713">
            <w:pPr>
              <w:pStyle w:val="IPA-Tabelle"/>
              <w:rPr>
                <w:sz w:val="22"/>
                <w:szCs w:val="22"/>
              </w:rPr>
            </w:pPr>
          </w:p>
        </w:tc>
        <w:tc>
          <w:tcPr>
            <w:tcW w:w="6840" w:type="dxa"/>
            <w:tcMar>
              <w:top w:w="85" w:type="dxa"/>
              <w:bottom w:w="85" w:type="dxa"/>
            </w:tcMar>
          </w:tcPr>
          <w:p w14:paraId="4527BD26" w14:textId="0E378B7A" w:rsidR="001F004E" w:rsidRPr="0030738A" w:rsidRDefault="001F004E" w:rsidP="00861713">
            <w:pPr>
              <w:pStyle w:val="IPA-Tabelle"/>
              <w:rPr>
                <w:sz w:val="22"/>
                <w:szCs w:val="22"/>
              </w:rPr>
            </w:pPr>
          </w:p>
        </w:tc>
      </w:tr>
      <w:tr w:rsidR="001F004E" w:rsidRPr="0030738A" w14:paraId="7EBC3E49" w14:textId="77777777" w:rsidTr="00861713">
        <w:tc>
          <w:tcPr>
            <w:tcW w:w="2770" w:type="dxa"/>
            <w:tcMar>
              <w:top w:w="85" w:type="dxa"/>
              <w:bottom w:w="85" w:type="dxa"/>
            </w:tcMar>
          </w:tcPr>
          <w:p w14:paraId="58546332" w14:textId="77777777" w:rsidR="001F004E" w:rsidRPr="0030738A" w:rsidRDefault="001F004E" w:rsidP="00861713">
            <w:pPr>
              <w:pStyle w:val="IPA-Tabelle"/>
              <w:rPr>
                <w:sz w:val="22"/>
                <w:szCs w:val="22"/>
              </w:rPr>
            </w:pPr>
          </w:p>
        </w:tc>
        <w:tc>
          <w:tcPr>
            <w:tcW w:w="6840" w:type="dxa"/>
            <w:tcMar>
              <w:top w:w="85" w:type="dxa"/>
              <w:bottom w:w="85" w:type="dxa"/>
            </w:tcMar>
          </w:tcPr>
          <w:p w14:paraId="386E68EE" w14:textId="77777777" w:rsidR="001F004E" w:rsidRPr="0030738A" w:rsidRDefault="001F004E" w:rsidP="00861713">
            <w:pPr>
              <w:pStyle w:val="IPA-Tabelle"/>
              <w:rPr>
                <w:sz w:val="22"/>
                <w:szCs w:val="22"/>
              </w:rPr>
            </w:pPr>
          </w:p>
        </w:tc>
      </w:tr>
      <w:tr w:rsidR="001F004E" w:rsidRPr="0030738A" w14:paraId="02322B10" w14:textId="77777777" w:rsidTr="00861713">
        <w:tc>
          <w:tcPr>
            <w:tcW w:w="2770" w:type="dxa"/>
            <w:tcBorders>
              <w:bottom w:val="dotted" w:sz="4" w:space="0" w:color="auto"/>
            </w:tcBorders>
            <w:tcMar>
              <w:top w:w="85" w:type="dxa"/>
              <w:bottom w:w="85" w:type="dxa"/>
            </w:tcMar>
          </w:tcPr>
          <w:p w14:paraId="16AE6FD5" w14:textId="77777777" w:rsidR="001F004E" w:rsidRPr="0030738A" w:rsidRDefault="001F004E" w:rsidP="00861713">
            <w:pPr>
              <w:pStyle w:val="IPA-Tabelle"/>
              <w:rPr>
                <w:sz w:val="22"/>
                <w:szCs w:val="22"/>
              </w:rPr>
            </w:pPr>
          </w:p>
        </w:tc>
        <w:tc>
          <w:tcPr>
            <w:tcW w:w="6840" w:type="dxa"/>
            <w:tcBorders>
              <w:bottom w:val="dotted" w:sz="4" w:space="0" w:color="auto"/>
            </w:tcBorders>
            <w:tcMar>
              <w:top w:w="85" w:type="dxa"/>
              <w:bottom w:w="85" w:type="dxa"/>
            </w:tcMar>
          </w:tcPr>
          <w:p w14:paraId="3D04F4DA" w14:textId="77777777" w:rsidR="001F004E" w:rsidRPr="0030738A" w:rsidRDefault="001F004E" w:rsidP="00861713">
            <w:pPr>
              <w:pStyle w:val="IPA-Tabelle"/>
              <w:rPr>
                <w:sz w:val="22"/>
                <w:szCs w:val="22"/>
              </w:rPr>
            </w:pPr>
          </w:p>
        </w:tc>
      </w:tr>
    </w:tbl>
    <w:p w14:paraId="59AAAC73" w14:textId="77777777" w:rsidR="00737221" w:rsidRPr="0030738A" w:rsidRDefault="00737221" w:rsidP="001F004E">
      <w:pPr>
        <w:pStyle w:val="IPA-HinweistexteTextkanngelschtwerden"/>
      </w:pPr>
    </w:p>
    <w:p w14:paraId="03A694FF" w14:textId="77777777" w:rsidR="00737221" w:rsidRPr="0030738A" w:rsidRDefault="001F004E" w:rsidP="001F004E">
      <w:pPr>
        <w:pStyle w:val="IPA-HinweistexteTextkanngelschtwerden"/>
      </w:pPr>
      <w:r>
        <w:t>Tipp: Word 2010/13 Layout/Sortieren nach… ;-)</w:t>
      </w:r>
    </w:p>
    <w:p w14:paraId="28AE9D41" w14:textId="77777777" w:rsidR="00526537" w:rsidRPr="00526537" w:rsidRDefault="00526537" w:rsidP="00526537"/>
    <w:p w14:paraId="4DD39D4E" w14:textId="77777777" w:rsidR="00526537" w:rsidRDefault="00526537" w:rsidP="00526537"/>
    <w:p w14:paraId="4A46993E" w14:textId="77777777" w:rsidR="00737221" w:rsidRPr="00526537" w:rsidRDefault="00526537" w:rsidP="00526537">
      <w:pPr>
        <w:tabs>
          <w:tab w:val="left" w:pos="3924"/>
        </w:tabs>
      </w:pPr>
      <w:r>
        <w:tab/>
      </w:r>
    </w:p>
    <w:p w14:paraId="1171CC8C" w14:textId="097AF904" w:rsidR="00737221" w:rsidRDefault="00737221" w:rsidP="00737221">
      <w:pPr>
        <w:pStyle w:val="Heading1"/>
      </w:pPr>
      <w:bookmarkStart w:id="108" w:name="_Toc68603288"/>
      <w:r>
        <w:lastRenderedPageBreak/>
        <w:t>Anhang</w:t>
      </w:r>
      <w:bookmarkEnd w:id="108"/>
    </w:p>
    <w:p w14:paraId="4DAFD21D" w14:textId="52E627F7" w:rsidR="00E048DD" w:rsidRPr="00E048DD" w:rsidRDefault="00E048DD" w:rsidP="00E048DD">
      <w:pPr>
        <w:pStyle w:val="IPA-TextkrperStandart"/>
        <w:rPr>
          <w:lang w:val="de-DE"/>
        </w:rPr>
      </w:pPr>
      <w:r>
        <w:rPr>
          <w:lang w:val="de-DE"/>
        </w:rPr>
        <w:t>Code einfügen, Layout abklären</w:t>
      </w:r>
    </w:p>
    <w:p w14:paraId="55C0D559" w14:textId="77777777" w:rsidR="00737221" w:rsidRPr="00E10423" w:rsidRDefault="00737221" w:rsidP="00737221">
      <w:pPr>
        <w:pStyle w:val="IPA-Bullet-1"/>
        <w:numPr>
          <w:ilvl w:val="0"/>
          <w:numId w:val="0"/>
        </w:numPr>
        <w:rPr>
          <w:szCs w:val="22"/>
          <w:lang w:val="de-DE"/>
        </w:rPr>
      </w:pPr>
    </w:p>
    <w:p w14:paraId="61C5A3E7" w14:textId="77777777" w:rsidR="00737221" w:rsidRPr="00737221" w:rsidRDefault="00737221" w:rsidP="00737221">
      <w:pPr>
        <w:pStyle w:val="IPA-HinweistexteTextkanngelschtwerden"/>
        <w:rPr>
          <w:i w:val="0"/>
          <w:vanish w:val="0"/>
        </w:rPr>
      </w:pPr>
      <w:r w:rsidRPr="00737221">
        <w:t>Ausgedruckter Code, Sitzungsprotokolle, usw.: Vollständig aufführen und der Dokumentation beilegen.</w:t>
      </w:r>
    </w:p>
    <w:p w14:paraId="762DB652" w14:textId="77777777" w:rsidR="00737221" w:rsidRPr="00737221" w:rsidRDefault="00737221" w:rsidP="00737221">
      <w:pPr>
        <w:pStyle w:val="IPA-HinweistexteTextkanngelschtwerden"/>
        <w:rPr>
          <w:i w:val="0"/>
          <w:vanish w:val="0"/>
        </w:rPr>
      </w:pPr>
      <w:r w:rsidRPr="00737221">
        <w:t>Listings von Scripten und Programmen. Die Eigenleistung der Kandidatin oder des Kandidaten muss vollständig dokumentiert sein. Automatisch generierten Code weglassen, wenn für das Verständnis nicht zwingend nötig.</w:t>
      </w:r>
    </w:p>
    <w:p w14:paraId="52B86D16" w14:textId="77777777" w:rsidR="00737221" w:rsidRPr="00737221" w:rsidRDefault="00737221" w:rsidP="00737221">
      <w:pPr>
        <w:pStyle w:val="IPA-HinweistexteTextkanngelschtwerden"/>
        <w:rPr>
          <w:i w:val="0"/>
          <w:vanish w:val="0"/>
        </w:rPr>
      </w:pPr>
      <w:r w:rsidRPr="00737221">
        <w:t>Falls Handbücher erstellt wurden, können diese hier als Anhang beigelegt werden.</w:t>
      </w:r>
    </w:p>
    <w:p w14:paraId="083DC43B" w14:textId="77777777" w:rsidR="00737221" w:rsidRPr="00E10423" w:rsidRDefault="00737221" w:rsidP="00737221"/>
    <w:p w14:paraId="449DB9BD" w14:textId="77777777" w:rsidR="00737221" w:rsidRPr="00E10423" w:rsidRDefault="00737221" w:rsidP="00737221"/>
    <w:p w14:paraId="71EB6B3D"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27"/>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5137E" w14:textId="77777777" w:rsidR="00B423EF" w:rsidRDefault="00B423EF" w:rsidP="00DB5FD7">
      <w:pPr>
        <w:spacing w:line="240" w:lineRule="auto"/>
      </w:pPr>
      <w:r>
        <w:separator/>
      </w:r>
    </w:p>
  </w:endnote>
  <w:endnote w:type="continuationSeparator" w:id="0">
    <w:p w14:paraId="24BD6DCB" w14:textId="77777777" w:rsidR="00B423EF" w:rsidRDefault="00B423EF"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A330B" w14:textId="147E45C4" w:rsidR="00483C1C" w:rsidRPr="006F7A65" w:rsidRDefault="007B64D4" w:rsidP="00B91690">
    <w:pPr>
      <w:pStyle w:val="Footer"/>
      <w:tabs>
        <w:tab w:val="left" w:pos="3686"/>
        <w:tab w:val="left" w:pos="7371"/>
      </w:tabs>
      <w:spacing w:before="120"/>
      <w:rPr>
        <w:sz w:val="16"/>
        <w:szCs w:val="16"/>
      </w:rPr>
    </w:pPr>
    <w:r>
      <w:rPr>
        <w:sz w:val="16"/>
        <w:szCs w:val="16"/>
      </w:rPr>
      <w:t>Mittwoch, 7. April 2021</w:t>
    </w:r>
    <w:r w:rsidR="00483C1C" w:rsidRPr="006F7A65">
      <w:rPr>
        <w:sz w:val="16"/>
        <w:szCs w:val="16"/>
      </w:rPr>
      <w:tab/>
    </w:r>
    <w:r w:rsidR="00483C1C">
      <w:rPr>
        <w:sz w:val="16"/>
        <w:szCs w:val="16"/>
      </w:rPr>
      <w:t xml:space="preserve">Version </w:t>
    </w:r>
    <w:sdt>
      <w:sdtPr>
        <w:rPr>
          <w:sz w:val="16"/>
          <w:szCs w:val="16"/>
        </w:rPr>
        <w:alias w:val="Status"/>
        <w:tag w:val=""/>
        <w:id w:val="-367453590"/>
        <w:dataBinding w:prefixMappings="xmlns:ns0='http://purl.org/dc/elements/1.1/' xmlns:ns1='http://schemas.openxmlformats.org/package/2006/metadata/core-properties' " w:xpath="/ns1:coreProperties[1]/ns1:contentStatus[1]" w:storeItemID="{6C3C8BC8-F283-45AE-878A-BAB7291924A1}"/>
        <w:text/>
      </w:sdtPr>
      <w:sdtEndPr/>
      <w:sdtContent>
        <w:r w:rsidR="00483C1C">
          <w:rPr>
            <w:sz w:val="16"/>
            <w:szCs w:val="16"/>
          </w:rPr>
          <w:t>0.</w:t>
        </w:r>
        <w:r>
          <w:rPr>
            <w:sz w:val="16"/>
            <w:szCs w:val="16"/>
          </w:rPr>
          <w:t>1</w:t>
        </w:r>
        <w:r w:rsidR="00483C1C">
          <w:rPr>
            <w:sz w:val="16"/>
            <w:szCs w:val="16"/>
          </w:rPr>
          <w:t>.</w:t>
        </w:r>
        <w:r>
          <w:rPr>
            <w:sz w:val="16"/>
            <w:szCs w:val="16"/>
          </w:rPr>
          <w:t>0</w:t>
        </w:r>
      </w:sdtContent>
    </w:sdt>
    <w:r w:rsidR="00483C1C" w:rsidRPr="006F7A65">
      <w:rPr>
        <w:sz w:val="16"/>
        <w:szCs w:val="16"/>
      </w:rPr>
      <w:tab/>
    </w:r>
    <w:r w:rsidR="00483C1C" w:rsidRPr="006F7A65">
      <w:rPr>
        <w:sz w:val="16"/>
        <w:szCs w:val="16"/>
      </w:rPr>
      <w:tab/>
      <w:t xml:space="preserve">Seite </w:t>
    </w:r>
    <w:r w:rsidR="00483C1C" w:rsidRPr="006F7A65">
      <w:rPr>
        <w:sz w:val="16"/>
        <w:szCs w:val="16"/>
      </w:rPr>
      <w:fldChar w:fldCharType="begin"/>
    </w:r>
    <w:r w:rsidR="00483C1C" w:rsidRPr="006F7A65">
      <w:rPr>
        <w:sz w:val="16"/>
        <w:szCs w:val="16"/>
      </w:rPr>
      <w:instrText>PAGE  \* Arabic  \* MERGEFORMAT</w:instrText>
    </w:r>
    <w:r w:rsidR="00483C1C" w:rsidRPr="006F7A65">
      <w:rPr>
        <w:sz w:val="16"/>
        <w:szCs w:val="16"/>
      </w:rPr>
      <w:fldChar w:fldCharType="separate"/>
    </w:r>
    <w:r w:rsidR="00483C1C">
      <w:rPr>
        <w:noProof/>
        <w:sz w:val="16"/>
        <w:szCs w:val="16"/>
      </w:rPr>
      <w:t>10</w:t>
    </w:r>
    <w:r w:rsidR="00483C1C" w:rsidRPr="006F7A65">
      <w:rPr>
        <w:sz w:val="16"/>
        <w:szCs w:val="16"/>
      </w:rPr>
      <w:fldChar w:fldCharType="end"/>
    </w:r>
    <w:r w:rsidR="00483C1C" w:rsidRPr="006F7A65">
      <w:rPr>
        <w:sz w:val="16"/>
        <w:szCs w:val="16"/>
      </w:rPr>
      <w:t xml:space="preserve"> von </w:t>
    </w:r>
    <w:r w:rsidR="00483C1C" w:rsidRPr="006F7A65">
      <w:rPr>
        <w:sz w:val="16"/>
        <w:szCs w:val="16"/>
      </w:rPr>
      <w:fldChar w:fldCharType="begin"/>
    </w:r>
    <w:r w:rsidR="00483C1C" w:rsidRPr="006F7A65">
      <w:rPr>
        <w:sz w:val="16"/>
        <w:szCs w:val="16"/>
      </w:rPr>
      <w:instrText>NUMPAGES  \* Arabic  \* MERGEFORMAT</w:instrText>
    </w:r>
    <w:r w:rsidR="00483C1C" w:rsidRPr="006F7A65">
      <w:rPr>
        <w:sz w:val="16"/>
        <w:szCs w:val="16"/>
      </w:rPr>
      <w:fldChar w:fldCharType="separate"/>
    </w:r>
    <w:r w:rsidR="00483C1C">
      <w:rPr>
        <w:noProof/>
        <w:sz w:val="16"/>
        <w:szCs w:val="16"/>
      </w:rPr>
      <w:t>34</w:t>
    </w:r>
    <w:r w:rsidR="00483C1C" w:rsidRPr="006F7A65">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9E57D" w14:textId="185F77B4" w:rsidR="00483C1C" w:rsidRPr="00A81307" w:rsidRDefault="00483C1C" w:rsidP="00A81307">
    <w:pPr>
      <w:pStyle w:val="Footer"/>
      <w:tabs>
        <w:tab w:val="left" w:pos="3686"/>
        <w:tab w:val="left" w:pos="7371"/>
      </w:tabs>
      <w:rPr>
        <w:sz w:val="16"/>
        <w:szCs w:val="16"/>
      </w:rPr>
    </w:pPr>
    <w:r>
      <w:rPr>
        <w:sz w:val="16"/>
        <w:szCs w:val="16"/>
      </w:rPr>
      <w:t>Sonntag, 28. Februar 2021</w:t>
    </w:r>
    <w:r w:rsidRPr="004C5F99">
      <w:rPr>
        <w:sz w:val="16"/>
        <w:szCs w:val="16"/>
      </w:rPr>
      <w:tab/>
    </w:r>
    <w:r>
      <w:rPr>
        <w:sz w:val="16"/>
        <w:szCs w:val="16"/>
      </w:rPr>
      <w:t xml:space="preserve">Version </w:t>
    </w:r>
    <w:sdt>
      <w:sdtPr>
        <w:rPr>
          <w:sz w:val="16"/>
          <w:szCs w:val="16"/>
        </w:rPr>
        <w:alias w:val="Status"/>
        <w:tag w:val=""/>
        <w:id w:val="784621555"/>
        <w:dataBinding w:prefixMappings="xmlns:ns0='http://purl.org/dc/elements/1.1/' xmlns:ns1='http://schemas.openxmlformats.org/package/2006/metadata/core-properties' " w:xpath="/ns1:coreProperties[1]/ns1:contentStatus[1]" w:storeItemID="{6C3C8BC8-F283-45AE-878A-BAB7291924A1}"/>
        <w:text/>
      </w:sdtPr>
      <w:sdtEndPr/>
      <w:sdtContent>
        <w:r w:rsidR="007B64D4">
          <w:rPr>
            <w:sz w:val="16"/>
            <w:szCs w:val="16"/>
          </w:rPr>
          <w:t>0.1.0</w:t>
        </w:r>
      </w:sdtContent>
    </w:sdt>
    <w:r>
      <w:rPr>
        <w:sz w:val="16"/>
        <w:szCs w:val="16"/>
      </w:rPr>
      <w:tab/>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Pr="005E3477">
      <w:rPr>
        <w:noProof/>
        <w:sz w:val="16"/>
        <w:szCs w:val="16"/>
        <w:lang w:val="de-DE"/>
      </w:rPr>
      <w:t>22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Pr="005E3477">
      <w:rPr>
        <w:noProof/>
        <w:sz w:val="16"/>
        <w:szCs w:val="16"/>
        <w:lang w:val="de-DE"/>
      </w:rPr>
      <w:t>34</w:t>
    </w:r>
    <w:r w:rsidRPr="004C5F99">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BD7B8" w14:textId="77777777" w:rsidR="00B423EF" w:rsidRDefault="00B423EF" w:rsidP="00DB5FD7">
      <w:pPr>
        <w:spacing w:line="240" w:lineRule="auto"/>
      </w:pPr>
      <w:r>
        <w:separator/>
      </w:r>
    </w:p>
  </w:footnote>
  <w:footnote w:type="continuationSeparator" w:id="0">
    <w:p w14:paraId="2102EED2" w14:textId="77777777" w:rsidR="00B423EF" w:rsidRDefault="00B423EF" w:rsidP="00DB5F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22F1E" w14:textId="7F449E16" w:rsidR="00483C1C" w:rsidRDefault="00483C1C">
    <w:pPr>
      <w:pStyle w:val="Header"/>
    </w:pPr>
    <w:r>
      <w:rPr>
        <w:sz w:val="18"/>
        <w:szCs w:val="18"/>
      </w:rPr>
      <w:t>IPA 2021</w:t>
    </w:r>
    <w:r w:rsidRPr="00B91690">
      <w:rPr>
        <w:sz w:val="18"/>
        <w:szCs w:val="18"/>
      </w:rPr>
      <w:tab/>
    </w:r>
    <w:r w:rsidRPr="00B91690">
      <w:rPr>
        <w:sz w:val="18"/>
        <w:szCs w:val="18"/>
      </w:rPr>
      <w:tab/>
    </w:r>
    <w:sdt>
      <w:sdtPr>
        <w:rPr>
          <w:sz w:val="18"/>
          <w:szCs w:val="18"/>
        </w:rPr>
        <w:alias w:val="Autor"/>
        <w:tag w:val=""/>
        <w:id w:val="1419990961"/>
        <w:placeholder>
          <w:docPart w:val="068872BF817744738241121ABC174055"/>
        </w:placeholder>
        <w:dataBinding w:prefixMappings="xmlns:ns0='http://purl.org/dc/elements/1.1/' xmlns:ns1='http://schemas.openxmlformats.org/package/2006/metadata/core-properties' " w:xpath="/ns1:coreProperties[1]/ns0:creator[1]" w:storeItemID="{6C3C8BC8-F283-45AE-878A-BAB7291924A1}"/>
        <w:text/>
      </w:sdtPr>
      <w:sdtEndPr/>
      <w:sdtContent>
        <w:r>
          <w:rPr>
            <w:sz w:val="18"/>
            <w:szCs w:val="18"/>
          </w:rPr>
          <w:t>Autor: Moritz Burn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F77D7" w14:textId="70873158" w:rsidR="00483C1C" w:rsidRPr="00FA56D2" w:rsidRDefault="00483C1C" w:rsidP="004E74C9">
    <w:pPr>
      <w:pStyle w:val="Header"/>
      <w:tabs>
        <w:tab w:val="clear" w:pos="9072"/>
        <w:tab w:val="left" w:pos="5070"/>
      </w:tabs>
      <w:rPr>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1A179" w14:textId="1489CE9A" w:rsidR="00483C1C" w:rsidRPr="00F21020" w:rsidRDefault="00B423EF" w:rsidP="008C50DB">
    <w:pPr>
      <w:pStyle w:val="Header"/>
      <w:rPr>
        <w:sz w:val="16"/>
        <w:szCs w:val="16"/>
      </w:rPr>
    </w:pPr>
    <w:sdt>
      <w:sdtPr>
        <w:rPr>
          <w:sz w:val="16"/>
          <w:szCs w:val="16"/>
        </w:rPr>
        <w:alias w:val="Titel"/>
        <w:tag w:val=""/>
        <w:id w:val="388385517"/>
        <w:placeholder>
          <w:docPart w:val="41F16361801F44CAABD7C3D64989BF63"/>
        </w:placeholder>
        <w:dataBinding w:prefixMappings="xmlns:ns0='http://purl.org/dc/elements/1.1/' xmlns:ns1='http://schemas.openxmlformats.org/package/2006/metadata/core-properties' " w:xpath="/ns1:coreProperties[1]/ns0:title[1]" w:storeItemID="{6C3C8BC8-F283-45AE-878A-BAB7291924A1}"/>
        <w:text/>
      </w:sdtPr>
      <w:sdtEndPr/>
      <w:sdtContent>
        <w:r w:rsidR="00483C1C">
          <w:rPr>
            <w:sz w:val="16"/>
            <w:szCs w:val="16"/>
          </w:rPr>
          <w:t>Produkte-Extension</w:t>
        </w:r>
      </w:sdtContent>
    </w:sdt>
    <w:r w:rsidR="00483C1C">
      <w:rPr>
        <w:sz w:val="16"/>
        <w:szCs w:val="16"/>
      </w:rPr>
      <w:tab/>
    </w:r>
    <w:r w:rsidR="00483C1C">
      <w:rPr>
        <w:sz w:val="16"/>
        <w:szCs w:val="16"/>
      </w:rPr>
      <w:tab/>
      <w:t>Dein Vor-/ Nachname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B8071" w14:textId="77777777" w:rsidR="00483C1C" w:rsidRPr="00A81307" w:rsidRDefault="00483C1C"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r>
    <w:r w:rsidRPr="00A81307">
      <w:rPr>
        <w:sz w:val="16"/>
        <w:szCs w:val="16"/>
      </w:rPr>
      <w:t>Vor-/Nachname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B048" w14:textId="77777777" w:rsidR="00483C1C" w:rsidRPr="00A81307" w:rsidRDefault="00483C1C"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r>
    <w:r w:rsidRPr="00A81307">
      <w:rPr>
        <w:sz w:val="16"/>
        <w:szCs w:val="16"/>
      </w:rPr>
      <w:t>Vor-/Nachname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CC56C5"/>
    <w:multiLevelType w:val="hybridMultilevel"/>
    <w:tmpl w:val="CEEE114E"/>
    <w:lvl w:ilvl="0" w:tplc="DBD403E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88F5DED"/>
    <w:multiLevelType w:val="hybridMultilevel"/>
    <w:tmpl w:val="3C54E5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01374E2"/>
    <w:multiLevelType w:val="hybridMultilevel"/>
    <w:tmpl w:val="495CB3D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7271C3A"/>
    <w:multiLevelType w:val="hybridMultilevel"/>
    <w:tmpl w:val="908CEA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EAA5C21"/>
    <w:multiLevelType w:val="hybridMultilevel"/>
    <w:tmpl w:val="7E9E0824"/>
    <w:lvl w:ilvl="0" w:tplc="881E914C">
      <w:start w:val="13"/>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832744B"/>
    <w:multiLevelType w:val="hybridMultilevel"/>
    <w:tmpl w:val="43A6AD3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25"/>
  </w:num>
  <w:num w:numId="3">
    <w:abstractNumId w:val="16"/>
  </w:num>
  <w:num w:numId="4">
    <w:abstractNumId w:val="8"/>
  </w:num>
  <w:num w:numId="5">
    <w:abstractNumId w:val="18"/>
  </w:num>
  <w:num w:numId="6">
    <w:abstractNumId w:val="23"/>
  </w:num>
  <w:num w:numId="7">
    <w:abstractNumId w:val="22"/>
  </w:num>
  <w:num w:numId="8">
    <w:abstractNumId w:val="26"/>
  </w:num>
  <w:num w:numId="9">
    <w:abstractNumId w:val="15"/>
  </w:num>
  <w:num w:numId="10">
    <w:abstractNumId w:val="9"/>
  </w:num>
  <w:num w:numId="11">
    <w:abstractNumId w:val="4"/>
  </w:num>
  <w:num w:numId="12">
    <w:abstractNumId w:val="11"/>
  </w:num>
  <w:num w:numId="13">
    <w:abstractNumId w:val="14"/>
  </w:num>
  <w:num w:numId="14">
    <w:abstractNumId w:val="0"/>
  </w:num>
  <w:num w:numId="15">
    <w:abstractNumId w:val="3"/>
  </w:num>
  <w:num w:numId="16">
    <w:abstractNumId w:val="27"/>
  </w:num>
  <w:num w:numId="17">
    <w:abstractNumId w:val="24"/>
  </w:num>
  <w:num w:numId="18">
    <w:abstractNumId w:val="5"/>
  </w:num>
  <w:num w:numId="19">
    <w:abstractNumId w:val="5"/>
  </w:num>
  <w:num w:numId="20">
    <w:abstractNumId w:val="7"/>
  </w:num>
  <w:num w:numId="21">
    <w:abstractNumId w:val="5"/>
  </w:num>
  <w:num w:numId="22">
    <w:abstractNumId w:val="5"/>
  </w:num>
  <w:num w:numId="23">
    <w:abstractNumId w:val="19"/>
  </w:num>
  <w:num w:numId="24">
    <w:abstractNumId w:val="13"/>
  </w:num>
  <w:num w:numId="25">
    <w:abstractNumId w:val="2"/>
  </w:num>
  <w:num w:numId="26">
    <w:abstractNumId w:val="17"/>
  </w:num>
  <w:num w:numId="27">
    <w:abstractNumId w:val="20"/>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29"/>
  </w:num>
  <w:num w:numId="37">
    <w:abstractNumId w:val="28"/>
  </w:num>
  <w:num w:numId="38">
    <w:abstractNumId w:val="12"/>
  </w:num>
  <w:num w:numId="39">
    <w:abstractNumId w:val="21"/>
  </w:num>
  <w:num w:numId="40">
    <w:abstractNumId w:val="6"/>
  </w:num>
  <w:num w:numId="41">
    <w:abstractNumId w:val="1"/>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7D"/>
    <w:rsid w:val="000200DC"/>
    <w:rsid w:val="00025978"/>
    <w:rsid w:val="00026D80"/>
    <w:rsid w:val="00034F9E"/>
    <w:rsid w:val="000652EC"/>
    <w:rsid w:val="00085643"/>
    <w:rsid w:val="00093306"/>
    <w:rsid w:val="000A0DCB"/>
    <w:rsid w:val="000A3364"/>
    <w:rsid w:val="000B569E"/>
    <w:rsid w:val="000B5A68"/>
    <w:rsid w:val="000C6437"/>
    <w:rsid w:val="000F0775"/>
    <w:rsid w:val="000F250B"/>
    <w:rsid w:val="00100F2B"/>
    <w:rsid w:val="001213A8"/>
    <w:rsid w:val="001504A9"/>
    <w:rsid w:val="00157F19"/>
    <w:rsid w:val="00185A90"/>
    <w:rsid w:val="0018603E"/>
    <w:rsid w:val="001933C1"/>
    <w:rsid w:val="00195DBF"/>
    <w:rsid w:val="001A2ACF"/>
    <w:rsid w:val="001C7679"/>
    <w:rsid w:val="001D56BC"/>
    <w:rsid w:val="001D761C"/>
    <w:rsid w:val="001F004E"/>
    <w:rsid w:val="00207787"/>
    <w:rsid w:val="00242108"/>
    <w:rsid w:val="00260B13"/>
    <w:rsid w:val="00261CBF"/>
    <w:rsid w:val="002723A8"/>
    <w:rsid w:val="00291552"/>
    <w:rsid w:val="00292AD8"/>
    <w:rsid w:val="002C1882"/>
    <w:rsid w:val="002D2841"/>
    <w:rsid w:val="002F6F29"/>
    <w:rsid w:val="00301701"/>
    <w:rsid w:val="00311946"/>
    <w:rsid w:val="00312B69"/>
    <w:rsid w:val="00314F25"/>
    <w:rsid w:val="0032174A"/>
    <w:rsid w:val="0033157B"/>
    <w:rsid w:val="00373ABC"/>
    <w:rsid w:val="0037781D"/>
    <w:rsid w:val="00382A73"/>
    <w:rsid w:val="00384FDC"/>
    <w:rsid w:val="0038619A"/>
    <w:rsid w:val="00396D44"/>
    <w:rsid w:val="0039767D"/>
    <w:rsid w:val="003A4030"/>
    <w:rsid w:val="003A49D0"/>
    <w:rsid w:val="003A55C1"/>
    <w:rsid w:val="003C39B0"/>
    <w:rsid w:val="003C41B8"/>
    <w:rsid w:val="003C5A8B"/>
    <w:rsid w:val="003D2DFD"/>
    <w:rsid w:val="003E1A51"/>
    <w:rsid w:val="003F0A34"/>
    <w:rsid w:val="003F6F99"/>
    <w:rsid w:val="00405A61"/>
    <w:rsid w:val="00406F65"/>
    <w:rsid w:val="004225EA"/>
    <w:rsid w:val="004327E8"/>
    <w:rsid w:val="004503B1"/>
    <w:rsid w:val="0045240F"/>
    <w:rsid w:val="00454FBD"/>
    <w:rsid w:val="004612C6"/>
    <w:rsid w:val="00470104"/>
    <w:rsid w:val="00482F7E"/>
    <w:rsid w:val="00483C1C"/>
    <w:rsid w:val="0048539A"/>
    <w:rsid w:val="0049380B"/>
    <w:rsid w:val="00496F8F"/>
    <w:rsid w:val="00497B44"/>
    <w:rsid w:val="004A671A"/>
    <w:rsid w:val="004B0023"/>
    <w:rsid w:val="004B15A5"/>
    <w:rsid w:val="004C3CCA"/>
    <w:rsid w:val="004C5F99"/>
    <w:rsid w:val="004D1147"/>
    <w:rsid w:val="004D1F97"/>
    <w:rsid w:val="004D55D9"/>
    <w:rsid w:val="004D7B13"/>
    <w:rsid w:val="004E74C9"/>
    <w:rsid w:val="00526537"/>
    <w:rsid w:val="005434E7"/>
    <w:rsid w:val="00545F89"/>
    <w:rsid w:val="005662C6"/>
    <w:rsid w:val="00573A50"/>
    <w:rsid w:val="00577A03"/>
    <w:rsid w:val="0058377E"/>
    <w:rsid w:val="00592DCA"/>
    <w:rsid w:val="00593E53"/>
    <w:rsid w:val="005B0C2F"/>
    <w:rsid w:val="005B0F6D"/>
    <w:rsid w:val="005B4108"/>
    <w:rsid w:val="005C3213"/>
    <w:rsid w:val="005D7FE2"/>
    <w:rsid w:val="005E3477"/>
    <w:rsid w:val="006030DA"/>
    <w:rsid w:val="006103ED"/>
    <w:rsid w:val="0062506D"/>
    <w:rsid w:val="006325CE"/>
    <w:rsid w:val="00661801"/>
    <w:rsid w:val="006662B6"/>
    <w:rsid w:val="0066659B"/>
    <w:rsid w:val="00682D4C"/>
    <w:rsid w:val="006A2C91"/>
    <w:rsid w:val="006A57A2"/>
    <w:rsid w:val="006B0FE2"/>
    <w:rsid w:val="006E4A59"/>
    <w:rsid w:val="006F7A65"/>
    <w:rsid w:val="00733060"/>
    <w:rsid w:val="00737221"/>
    <w:rsid w:val="00740782"/>
    <w:rsid w:val="00751C47"/>
    <w:rsid w:val="007806AA"/>
    <w:rsid w:val="00785A06"/>
    <w:rsid w:val="007B64D4"/>
    <w:rsid w:val="007C274A"/>
    <w:rsid w:val="007C7391"/>
    <w:rsid w:val="007D1396"/>
    <w:rsid w:val="007D2B14"/>
    <w:rsid w:val="007E039B"/>
    <w:rsid w:val="007E5B72"/>
    <w:rsid w:val="007F0F60"/>
    <w:rsid w:val="007F713B"/>
    <w:rsid w:val="00804BB8"/>
    <w:rsid w:val="00806887"/>
    <w:rsid w:val="00815B9E"/>
    <w:rsid w:val="008177A7"/>
    <w:rsid w:val="00854DFA"/>
    <w:rsid w:val="008550B2"/>
    <w:rsid w:val="008570BF"/>
    <w:rsid w:val="00861713"/>
    <w:rsid w:val="008703BA"/>
    <w:rsid w:val="00875CE1"/>
    <w:rsid w:val="008773F4"/>
    <w:rsid w:val="00880FBB"/>
    <w:rsid w:val="008925DF"/>
    <w:rsid w:val="008A7DAD"/>
    <w:rsid w:val="008B7EDB"/>
    <w:rsid w:val="008C2680"/>
    <w:rsid w:val="008C50DB"/>
    <w:rsid w:val="008E019B"/>
    <w:rsid w:val="008E0DAD"/>
    <w:rsid w:val="008F6D25"/>
    <w:rsid w:val="008F71AF"/>
    <w:rsid w:val="00944D4C"/>
    <w:rsid w:val="009569DC"/>
    <w:rsid w:val="00956B85"/>
    <w:rsid w:val="009678FF"/>
    <w:rsid w:val="00967C98"/>
    <w:rsid w:val="00974CD5"/>
    <w:rsid w:val="009808B2"/>
    <w:rsid w:val="00985B08"/>
    <w:rsid w:val="009868E1"/>
    <w:rsid w:val="009C1F0E"/>
    <w:rsid w:val="009D22F2"/>
    <w:rsid w:val="009D310D"/>
    <w:rsid w:val="00A13E2B"/>
    <w:rsid w:val="00A13EDC"/>
    <w:rsid w:val="00A15206"/>
    <w:rsid w:val="00A1539F"/>
    <w:rsid w:val="00A17991"/>
    <w:rsid w:val="00A22741"/>
    <w:rsid w:val="00A250A3"/>
    <w:rsid w:val="00A361BB"/>
    <w:rsid w:val="00A3701F"/>
    <w:rsid w:val="00A4416C"/>
    <w:rsid w:val="00A476A4"/>
    <w:rsid w:val="00A660BE"/>
    <w:rsid w:val="00A66C20"/>
    <w:rsid w:val="00A81307"/>
    <w:rsid w:val="00A8700C"/>
    <w:rsid w:val="00AA4073"/>
    <w:rsid w:val="00AA5771"/>
    <w:rsid w:val="00AA7674"/>
    <w:rsid w:val="00AC5D2B"/>
    <w:rsid w:val="00AD45AD"/>
    <w:rsid w:val="00AD6274"/>
    <w:rsid w:val="00B05BEC"/>
    <w:rsid w:val="00B06CE1"/>
    <w:rsid w:val="00B211B4"/>
    <w:rsid w:val="00B423EF"/>
    <w:rsid w:val="00B448C0"/>
    <w:rsid w:val="00B521D8"/>
    <w:rsid w:val="00B678B6"/>
    <w:rsid w:val="00B91690"/>
    <w:rsid w:val="00BA4C0D"/>
    <w:rsid w:val="00BB388C"/>
    <w:rsid w:val="00BC65CA"/>
    <w:rsid w:val="00BE63D2"/>
    <w:rsid w:val="00BF4F14"/>
    <w:rsid w:val="00C035CF"/>
    <w:rsid w:val="00C0498D"/>
    <w:rsid w:val="00C0768D"/>
    <w:rsid w:val="00C17503"/>
    <w:rsid w:val="00C50926"/>
    <w:rsid w:val="00C53A42"/>
    <w:rsid w:val="00C70C2B"/>
    <w:rsid w:val="00C728D7"/>
    <w:rsid w:val="00C8029E"/>
    <w:rsid w:val="00C91395"/>
    <w:rsid w:val="00CA3B0C"/>
    <w:rsid w:val="00CA4CA1"/>
    <w:rsid w:val="00CA6132"/>
    <w:rsid w:val="00CE3320"/>
    <w:rsid w:val="00CF789B"/>
    <w:rsid w:val="00D04F96"/>
    <w:rsid w:val="00D232DA"/>
    <w:rsid w:val="00D457AD"/>
    <w:rsid w:val="00D71868"/>
    <w:rsid w:val="00D81898"/>
    <w:rsid w:val="00D8445D"/>
    <w:rsid w:val="00DB5FD7"/>
    <w:rsid w:val="00DC18D5"/>
    <w:rsid w:val="00DC77C9"/>
    <w:rsid w:val="00DE7656"/>
    <w:rsid w:val="00E03D36"/>
    <w:rsid w:val="00E048DD"/>
    <w:rsid w:val="00E072B8"/>
    <w:rsid w:val="00E1026D"/>
    <w:rsid w:val="00E40BE5"/>
    <w:rsid w:val="00E52D94"/>
    <w:rsid w:val="00E91CD7"/>
    <w:rsid w:val="00E92CF5"/>
    <w:rsid w:val="00EB7A5F"/>
    <w:rsid w:val="00EC1348"/>
    <w:rsid w:val="00EC7D43"/>
    <w:rsid w:val="00ED47B2"/>
    <w:rsid w:val="00EE7F39"/>
    <w:rsid w:val="00F02283"/>
    <w:rsid w:val="00F1142D"/>
    <w:rsid w:val="00F21020"/>
    <w:rsid w:val="00F3126B"/>
    <w:rsid w:val="00F603A6"/>
    <w:rsid w:val="00F61FAD"/>
    <w:rsid w:val="00F63063"/>
    <w:rsid w:val="00FA0CE4"/>
    <w:rsid w:val="00FA56D2"/>
    <w:rsid w:val="00FA6FCA"/>
    <w:rsid w:val="00FB709C"/>
    <w:rsid w:val="00FC179C"/>
    <w:rsid w:val="00FE2335"/>
    <w:rsid w:val="00FE6E81"/>
    <w:rsid w:val="00FF21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70ADF"/>
  <w15:docId w15:val="{2321215B-0116-4FA1-843E-5DC90D9D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77E"/>
    <w:pPr>
      <w:spacing w:after="0"/>
    </w:pPr>
    <w:rPr>
      <w:rFonts w:ascii="Arial" w:hAnsi="Arial"/>
    </w:rPr>
  </w:style>
  <w:style w:type="paragraph" w:styleId="Heading1">
    <w:name w:val="heading 1"/>
    <w:aliases w:val="IPA Kapitelname"/>
    <w:basedOn w:val="Normal"/>
    <w:next w:val="IPA-TextkrperStandart"/>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aliases w:val="IPA Kapitel 2. Ebene"/>
    <w:basedOn w:val="Normal"/>
    <w:next w:val="IPA-TextkrperStandart"/>
    <w:link w:val="Heading2Char"/>
    <w:qFormat/>
    <w:rsid w:val="00AD6274"/>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aliases w:val="IPA-Kapitel 3.Ebene"/>
    <w:basedOn w:val="Normal"/>
    <w:next w:val="IPA-TextkrperStandart"/>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Standart"/>
    <w:link w:val="Heading4Char"/>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Standart"/>
    <w:link w:val="Heading5Char"/>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Standart">
    <w:name w:val="IPA-Textkörper (Standart)"/>
    <w:basedOn w:val="Normal"/>
    <w:rsid w:val="00AD6274"/>
    <w:pPr>
      <w:spacing w:after="120" w:line="36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Textkanngelschtwerden">
    <w:name w:val="IPA-Hinweistexte (Text kann gelöscht werden)"/>
    <w:basedOn w:val="IPA-Tabelle"/>
    <w:qFormat/>
    <w:rsid w:val="00545F89"/>
    <w:rPr>
      <w:i/>
      <w:vanish/>
      <w:color w:val="E36C0A" w:themeColor="accent6" w:themeShade="BF"/>
      <w:sz w:val="22"/>
      <w:szCs w:val="22"/>
    </w:rPr>
  </w:style>
  <w:style w:type="character" w:customStyle="1" w:styleId="Heading1Char">
    <w:name w:val="Heading 1 Char"/>
    <w:aliases w:val="IPA Kapitelname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aliases w:val="IPA Kapitel 2. Ebene Char"/>
    <w:basedOn w:val="DefaultParagraphFont"/>
    <w:link w:val="Heading2"/>
    <w:rsid w:val="00AD6274"/>
    <w:rPr>
      <w:rFonts w:ascii="Arial" w:eastAsia="Times New Roman" w:hAnsi="Arial" w:cs="Times New Roman"/>
      <w:b/>
      <w:bCs/>
      <w:sz w:val="28"/>
      <w:szCs w:val="24"/>
      <w:lang w:eastAsia="de-DE"/>
    </w:rPr>
  </w:style>
  <w:style w:type="character" w:customStyle="1" w:styleId="Heading3Char">
    <w:name w:val="Heading 3 Char"/>
    <w:aliases w:val="IPA-Kapitel 3.Ebene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aliases w:val="IPA-Titel"/>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aliases w:val="IPA-Titel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Standart"/>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aliases w:val="IPA-Bild/Tabelle-Beschriftung"/>
    <w:basedOn w:val="Normal"/>
    <w:next w:val="Normal"/>
    <w:unhideWhenUsed/>
    <w:qFormat/>
    <w:rsid w:val="00AD6274"/>
    <w:pPr>
      <w:spacing w:after="200" w:line="240" w:lineRule="auto"/>
    </w:pPr>
    <w:rPr>
      <w:b/>
      <w:bCs/>
      <w:color w:val="595959" w:themeColor="text1" w:themeTint="A6"/>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1hell1">
    <w:name w:val="Gitternetztabelle 1 hell1"/>
    <w:basedOn w:val="TableNormal"/>
    <w:uiPriority w:val="46"/>
    <w:rsid w:val="008925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EinfacheTabelle51">
    <w:name w:val="Einfache Tabelle 51"/>
    <w:basedOn w:val="TableNormal"/>
    <w:uiPriority w:val="45"/>
    <w:rsid w:val="008925D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A660BE"/>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1">
    <w:name w:val="List Table 2 Accent 1"/>
    <w:basedOn w:val="TableNormal"/>
    <w:uiPriority w:val="47"/>
    <w:rsid w:val="00A660BE"/>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A66C20"/>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5">
    <w:name w:val="List Table 1 Light Accent 5"/>
    <w:basedOn w:val="TableNormal"/>
    <w:uiPriority w:val="46"/>
    <w:rsid w:val="00026D8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026D80"/>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PlaceholderText">
    <w:name w:val="Placeholder Text"/>
    <w:basedOn w:val="DefaultParagraphFont"/>
    <w:uiPriority w:val="99"/>
    <w:semiHidden/>
    <w:rsid w:val="00AD6274"/>
    <w:rPr>
      <w:color w:val="808080"/>
    </w:rPr>
  </w:style>
  <w:style w:type="paragraph" w:customStyle="1" w:styleId="aTraktNum1EFD">
    <w:name w:val="_a_Trakt_Num1_EFD"/>
    <w:basedOn w:val="Heading1"/>
    <w:next w:val="TextCDB"/>
    <w:semiHidden/>
    <w:qFormat/>
    <w:rsid w:val="006662B6"/>
    <w:pPr>
      <w:keepNext w:val="0"/>
      <w:pageBreakBefore w:val="0"/>
      <w:numPr>
        <w:numId w:val="36"/>
      </w:numPr>
      <w:tabs>
        <w:tab w:val="clear" w:pos="851"/>
        <w:tab w:val="left" w:pos="850"/>
      </w:tabs>
      <w:spacing w:before="80" w:after="80" w:line="288" w:lineRule="auto"/>
      <w:ind w:left="432"/>
    </w:pPr>
    <w:rPr>
      <w:kern w:val="28"/>
      <w:sz w:val="22"/>
      <w:szCs w:val="32"/>
      <w:lang w:val="de-CH" w:eastAsia="de-CH"/>
    </w:rPr>
  </w:style>
  <w:style w:type="paragraph" w:customStyle="1" w:styleId="TextCDB">
    <w:name w:val="Text_CDB"/>
    <w:basedOn w:val="Normal"/>
    <w:qFormat/>
    <w:rsid w:val="006662B6"/>
    <w:pPr>
      <w:spacing w:after="120" w:line="264" w:lineRule="auto"/>
    </w:pPr>
    <w:rPr>
      <w:rFonts w:eastAsia="Times New Roman" w:cs="Times New Roman"/>
      <w:lang w:val="en-US" w:eastAsia="de-DE"/>
    </w:rPr>
  </w:style>
  <w:style w:type="paragraph" w:customStyle="1" w:styleId="aTraktNum2EFD">
    <w:name w:val="_a_Trakt_Num2_EFD"/>
    <w:basedOn w:val="aTraktNum1EFD"/>
    <w:next w:val="TextCDB"/>
    <w:semiHidden/>
    <w:qFormat/>
    <w:rsid w:val="006662B6"/>
    <w:pPr>
      <w:numPr>
        <w:ilvl w:val="1"/>
      </w:numPr>
      <w:ind w:left="0" w:firstLine="0"/>
      <w:outlineLvl w:val="1"/>
    </w:pPr>
    <w:rPr>
      <w:b w:val="0"/>
    </w:rPr>
  </w:style>
  <w:style w:type="paragraph" w:customStyle="1" w:styleId="aTraktNum3EFD">
    <w:name w:val="_a_Trakt_Num3_EFD"/>
    <w:basedOn w:val="aTraktNum1EFD"/>
    <w:next w:val="TextCDB"/>
    <w:semiHidden/>
    <w:rsid w:val="006662B6"/>
    <w:pPr>
      <w:numPr>
        <w:ilvl w:val="2"/>
      </w:numPr>
      <w:ind w:left="0" w:firstLine="0"/>
      <w:outlineLvl w:val="2"/>
    </w:pPr>
    <w:rPr>
      <w:b w:val="0"/>
      <w:lang w:val="de-DE"/>
    </w:rPr>
  </w:style>
  <w:style w:type="paragraph" w:customStyle="1" w:styleId="aTraktNum4EFD">
    <w:name w:val="_a_Trakt_Num4_EFD"/>
    <w:basedOn w:val="aTraktNum1EFD"/>
    <w:next w:val="TextCDB"/>
    <w:semiHidden/>
    <w:rsid w:val="006662B6"/>
    <w:pPr>
      <w:numPr>
        <w:ilvl w:val="3"/>
      </w:numPr>
      <w:tabs>
        <w:tab w:val="clear" w:pos="864"/>
        <w:tab w:val="left" w:pos="920"/>
      </w:tabs>
      <w:ind w:left="0" w:firstLine="0"/>
      <w:outlineLvl w:val="3"/>
    </w:pPr>
    <w:rPr>
      <w:b w:val="0"/>
    </w:rPr>
  </w:style>
  <w:style w:type="paragraph" w:styleId="NoSpacing">
    <w:name w:val="No Spacing"/>
    <w:link w:val="NoSpacingChar"/>
    <w:uiPriority w:val="1"/>
    <w:qFormat/>
    <w:rsid w:val="00E92CF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2CF5"/>
    <w:rPr>
      <w:rFonts w:eastAsiaTheme="minorEastAsia"/>
      <w:lang w:val="en-US"/>
    </w:rPr>
  </w:style>
  <w:style w:type="table" w:styleId="GridTable3-Accent1">
    <w:name w:val="Grid Table 3 Accent 1"/>
    <w:basedOn w:val="TableNormal"/>
    <w:uiPriority w:val="48"/>
    <w:rsid w:val="007F0F6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60846">
      <w:bodyDiv w:val="1"/>
      <w:marLeft w:val="0"/>
      <w:marRight w:val="0"/>
      <w:marTop w:val="0"/>
      <w:marBottom w:val="0"/>
      <w:divBdr>
        <w:top w:val="none" w:sz="0" w:space="0" w:color="auto"/>
        <w:left w:val="none" w:sz="0" w:space="0" w:color="auto"/>
        <w:bottom w:val="none" w:sz="0" w:space="0" w:color="auto"/>
        <w:right w:val="none" w:sz="0" w:space="0" w:color="auto"/>
      </w:divBdr>
      <w:divsChild>
        <w:div w:id="2061509508">
          <w:marLeft w:val="0"/>
          <w:marRight w:val="0"/>
          <w:marTop w:val="0"/>
          <w:marBottom w:val="0"/>
          <w:divBdr>
            <w:top w:val="none" w:sz="0" w:space="0" w:color="auto"/>
            <w:left w:val="none" w:sz="0" w:space="0" w:color="auto"/>
            <w:bottom w:val="none" w:sz="0" w:space="0" w:color="auto"/>
            <w:right w:val="none" w:sz="0" w:space="0" w:color="auto"/>
          </w:divBdr>
        </w:div>
      </w:divsChild>
    </w:div>
    <w:div w:id="400492068">
      <w:bodyDiv w:val="1"/>
      <w:marLeft w:val="0"/>
      <w:marRight w:val="0"/>
      <w:marTop w:val="0"/>
      <w:marBottom w:val="0"/>
      <w:divBdr>
        <w:top w:val="none" w:sz="0" w:space="0" w:color="auto"/>
        <w:left w:val="none" w:sz="0" w:space="0" w:color="auto"/>
        <w:bottom w:val="none" w:sz="0" w:space="0" w:color="auto"/>
        <w:right w:val="none" w:sz="0" w:space="0" w:color="auto"/>
      </w:divBdr>
      <w:divsChild>
        <w:div w:id="667828236">
          <w:marLeft w:val="0"/>
          <w:marRight w:val="0"/>
          <w:marTop w:val="0"/>
          <w:marBottom w:val="0"/>
          <w:divBdr>
            <w:top w:val="none" w:sz="0" w:space="0" w:color="auto"/>
            <w:left w:val="none" w:sz="0" w:space="0" w:color="auto"/>
            <w:bottom w:val="none" w:sz="0" w:space="0" w:color="auto"/>
            <w:right w:val="none" w:sz="0" w:space="0" w:color="auto"/>
          </w:divBdr>
        </w:div>
      </w:divsChild>
    </w:div>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yperlink" Target="https://docs.typo3.org/m/typo3/book-extbasefluid/master/en-us/a-CodingGuidelines/Index.html" TargetMode="External"/><Relationship Id="rId26" Type="http://schemas.openxmlformats.org/officeDocument/2006/relationships/hyperlink" Target="file:///G:\MSO\Neuer%20Ordner\Dropbox\Kalaidos\CAS%20IT-Management\Seminararbeit\test" TargetMode="Externa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www.pkrog.ch" TargetMode="External"/><Relationship Id="rId17" Type="http://schemas.openxmlformats.org/officeDocument/2006/relationships/header" Target="header3.xml"/><Relationship Id="rId25" Type="http://schemas.openxmlformats.org/officeDocument/2006/relationships/hyperlink" Target="https://www.ims-ag.com/media/11251/rz_ims_broschuere_d__low_.pdf" TargetMode="Externa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4.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bpmn.org/"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package" Target="embeddings/Microsoft_Excel_Worksheet.xlsx"/><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Desktop\IPA\Dokumentation\Vorlage_IPA_Dokumentation_2018-SEQ.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68872BF817744738241121ABC174055"/>
        <w:category>
          <w:name w:val="General"/>
          <w:gallery w:val="placeholder"/>
        </w:category>
        <w:types>
          <w:type w:val="bbPlcHdr"/>
        </w:types>
        <w:behaviors>
          <w:behavior w:val="content"/>
        </w:behaviors>
        <w:guid w:val="{A0270F81-1F2B-44DE-80B6-BBC41B19CD8E}"/>
      </w:docPartPr>
      <w:docPartBody>
        <w:p w:rsidR="00ED0E41" w:rsidRDefault="00372302">
          <w:pPr>
            <w:pStyle w:val="068872BF817744738241121ABC174055"/>
          </w:pPr>
          <w:r w:rsidRPr="00EC671B">
            <w:rPr>
              <w:rStyle w:val="PlaceholderText"/>
            </w:rPr>
            <w:t>[Titel]</w:t>
          </w:r>
        </w:p>
      </w:docPartBody>
    </w:docPart>
    <w:docPart>
      <w:docPartPr>
        <w:name w:val="41F16361801F44CAABD7C3D64989BF63"/>
        <w:category>
          <w:name w:val="General"/>
          <w:gallery w:val="placeholder"/>
        </w:category>
        <w:types>
          <w:type w:val="bbPlcHdr"/>
        </w:types>
        <w:behaviors>
          <w:behavior w:val="content"/>
        </w:behaviors>
        <w:guid w:val="{AC998FCE-E74A-4A7D-BF21-CEB1848B284F}"/>
      </w:docPartPr>
      <w:docPartBody>
        <w:p w:rsidR="00ED0E41" w:rsidRDefault="00372302">
          <w:pPr>
            <w:pStyle w:val="41F16361801F44CAABD7C3D64989BF63"/>
          </w:pPr>
          <w:r w:rsidRPr="00D601B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02"/>
    <w:rsid w:val="00251A28"/>
    <w:rsid w:val="00372302"/>
    <w:rsid w:val="007312CD"/>
    <w:rsid w:val="0079414E"/>
    <w:rsid w:val="00B24C42"/>
    <w:rsid w:val="00C254BE"/>
    <w:rsid w:val="00C964DF"/>
    <w:rsid w:val="00D8230B"/>
    <w:rsid w:val="00ED0E4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68872BF817744738241121ABC174055">
    <w:name w:val="068872BF817744738241121ABC174055"/>
  </w:style>
  <w:style w:type="paragraph" w:customStyle="1" w:styleId="41F16361801F44CAABD7C3D64989BF63">
    <w:name w:val="41F16361801F44CAABD7C3D64989BF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C73E09-24F0-453F-9386-281ABE3AB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Vorlage_IPA_Dokumentation_2018-SEQ.DOTX</Template>
  <TotalTime>0</TotalTime>
  <Pages>32</Pages>
  <Words>4171</Words>
  <Characters>26284</Characters>
  <Application>Microsoft Office Word</Application>
  <DocSecurity>0</DocSecurity>
  <Lines>219</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Produkte-Extension</vt:lpstr>
      <vt:lpstr>Vorlage IPA 2018</vt:lpstr>
    </vt:vector>
  </TitlesOfParts>
  <Company>HP</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Produkte-Extension</dc:title>
  <dc:creator>Autor: Moritz Burn</dc:creator>
  <cp:lastModifiedBy>Moritz Burn</cp:lastModifiedBy>
  <cp:revision>9</cp:revision>
  <cp:lastPrinted>2014-12-16T17:01:00Z</cp:lastPrinted>
  <dcterms:created xsi:type="dcterms:W3CDTF">2021-04-06T08:41:00Z</dcterms:created>
  <dcterms:modified xsi:type="dcterms:W3CDTF">2021-04-06T10:05:00Z</dcterms:modified>
  <cp:contentStatus>0.1.0</cp:contentStatus>
</cp:coreProperties>
</file>